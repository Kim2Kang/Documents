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4677A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4677A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코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딩스타일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4677A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4677A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코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딩스타일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4677A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4677A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90A5F">
                                      <w:rPr>
                                        <w:rFonts w:hint="eastAsia"/>
                                      </w:rPr>
                                      <w:t>2017 September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hint="eastAsia"/>
                                </w:rPr>
                                <w:t>2017 September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bookmarkStart w:id="0" w:name="_GoBack"/>
                <w:bookmarkEnd w:id="0"/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790A5F" w:rsidP="00790A5F">
                <w:pPr>
                  <w:spacing w:after="200"/>
                </w:pPr>
                <w:r>
                  <w:rPr>
                    <w:rFonts w:hint="eastAsia"/>
                  </w:rPr>
                  <w:t>서식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오류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4677AA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73D0C">
            <w:rPr>
              <w:smallCaps w:val="0"/>
            </w:rPr>
            <w:t>규칙</w:t>
          </w:r>
        </w:sdtContent>
      </w:sdt>
    </w:p>
    <w:p w:rsidR="00287488" w:rsidRDefault="004677AA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10009">
            <w:t>코딩스타일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5A352A" w:rsidRDefault="005A352A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9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701"/>
        <w:gridCol w:w="184"/>
      </w:tblGrid>
      <w:tr w:rsidR="005A352A" w:rsidRPr="005A352A" w:rsidTr="005D675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/// 문서 요약            // 주석관련 E 참조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#include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&lt;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iostream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&gt;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헤더파일 불러오기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using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namespace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std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네임스페이스 사용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#define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매크로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typedef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자료형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struct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구조체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class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클래스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4677A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1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>
      <w:pPr>
        <w:pStyle w:val="af7"/>
        <w:ind w:leftChars="0" w:left="1520"/>
      </w:pPr>
    </w:p>
    <w:p w:rsidR="00B82608" w:rsidRDefault="00B82608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462851">
        <w:rPr>
          <w:rFonts w:hint="eastAsia"/>
        </w:rPr>
        <w:t>관련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명사형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사용처를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/>
    <w:p w:rsidR="00462851" w:rsidRDefault="00462851" w:rsidP="0046285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t xml:space="preserve">C++ </w:t>
      </w:r>
      <w:r>
        <w:rPr>
          <w:rFonts w:hint="eastAsia"/>
        </w:rPr>
        <w:t>스타일</w:t>
      </w:r>
      <w:r>
        <w:rPr>
          <w:rFonts w:hint="eastAsia"/>
        </w:rPr>
        <w:t>(//)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  <w:r>
        <w:t xml:space="preserve"> 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위쪽에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(///)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5A352A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101"/>
        <w:gridCol w:w="194"/>
      </w:tblGrid>
      <w:tr w:rsidR="005A352A" w:rsidRPr="005A352A" w:rsidTr="005A352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lastRenderedPageBreak/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&lt;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lastRenderedPageBreak/>
              <w:t>///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목적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</w:t>
            </w:r>
            <w:proofErr w:type="spellStart"/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</w:t>
            </w:r>
            <w:proofErr w:type="spell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목록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 날짜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&lt;/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4677A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2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/>
    <w:p w:rsidR="00D8430E" w:rsidRDefault="00D8430E" w:rsidP="00D8430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목적어를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269E" w:rsidRDefault="00D8430E" w:rsidP="005A269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Play(</w:t>
      </w:r>
      <w:r>
        <w:t xml:space="preserve">), Update(), </w:t>
      </w:r>
      <w:proofErr w:type="spellStart"/>
      <w:r>
        <w:t>IsActive</w:t>
      </w:r>
      <w:proofErr w:type="spellEnd"/>
      <w:r>
        <w:t>()</w:t>
      </w:r>
    </w:p>
    <w:p w:rsidR="005A269E" w:rsidRDefault="005A269E" w:rsidP="005A269E"/>
    <w:p w:rsidR="005A269E" w:rsidRDefault="005A269E" w:rsidP="005A269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리턴에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5303"/>
        <w:gridCol w:w="194"/>
      </w:tblGrid>
      <w:tr w:rsidR="0010700B" w:rsidRPr="0010700B" w:rsidTr="0010700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66DE2"/>
                <w:sz w:val="24"/>
                <w:szCs w:val="24"/>
              </w:rPr>
              <w:t>bool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IsActive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(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if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(</w:t>
            </w:r>
            <w:proofErr w:type="spell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보는사람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==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proofErr w:type="spellStart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김선필</w:t>
            </w:r>
            <w:proofErr w:type="spellEnd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 </w:t>
            </w:r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false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}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true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}</w:t>
            </w:r>
          </w:p>
          <w:p w:rsidR="0010700B" w:rsidRPr="0010700B" w:rsidRDefault="004677AA" w:rsidP="0010700B">
            <w:pPr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auto"/>
                <w:sz w:val="14"/>
                <w:szCs w:val="14"/>
              </w:rPr>
            </w:pPr>
            <w:hyperlink r:id="rId13" w:anchor="e" w:tgtFrame="_blank" w:history="1">
              <w:r w:rsidR="0010700B" w:rsidRPr="0010700B">
                <w:rPr>
                  <w:rFonts w:ascii="굴림" w:eastAsia="굴림" w:hAnsi="굴림" w:cs="굴림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0700B" w:rsidRPr="0010700B" w:rsidRDefault="004677AA" w:rsidP="0010700B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4" w:anchor="e" w:tgtFrame="_blank" w:history="1">
              <w:r w:rsidR="0010700B" w:rsidRPr="0010700B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269E" w:rsidRDefault="005A269E" w:rsidP="0010700B">
      <w:pPr>
        <w:pStyle w:val="af7"/>
        <w:ind w:leftChars="0" w:left="1520"/>
      </w:pP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proofErr w:type="spellStart"/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proofErr w:type="spellEnd"/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7AA" w:rsidRDefault="004677AA">
      <w:pPr>
        <w:spacing w:after="0" w:line="240" w:lineRule="auto"/>
      </w:pPr>
      <w:r>
        <w:separator/>
      </w:r>
    </w:p>
  </w:endnote>
  <w:endnote w:type="continuationSeparator" w:id="0">
    <w:p w:rsidR="004677AA" w:rsidRDefault="0046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677A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90A5F" w:rsidRPr="00790A5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90A5F" w:rsidRPr="00790A5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4677A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790A5F" w:rsidRPr="00790A5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790A5F" w:rsidRPr="00790A5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7AA" w:rsidRDefault="004677AA">
      <w:pPr>
        <w:spacing w:after="0" w:line="240" w:lineRule="auto"/>
      </w:pPr>
      <w:r>
        <w:separator/>
      </w:r>
    </w:p>
  </w:footnote>
  <w:footnote w:type="continuationSeparator" w:id="0">
    <w:p w:rsidR="004677AA" w:rsidRDefault="0046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287488"/>
    <w:rsid w:val="002D6FB6"/>
    <w:rsid w:val="00462851"/>
    <w:rsid w:val="004677AA"/>
    <w:rsid w:val="005A269E"/>
    <w:rsid w:val="005A352A"/>
    <w:rsid w:val="005D6754"/>
    <w:rsid w:val="0065074A"/>
    <w:rsid w:val="00741D33"/>
    <w:rsid w:val="00743D0D"/>
    <w:rsid w:val="00790A5F"/>
    <w:rsid w:val="008437E3"/>
    <w:rsid w:val="00973D0C"/>
    <w:rsid w:val="009B3F7D"/>
    <w:rsid w:val="00A078A3"/>
    <w:rsid w:val="00A36E4E"/>
    <w:rsid w:val="00B60DE5"/>
    <w:rsid w:val="00B82608"/>
    <w:rsid w:val="00D10009"/>
    <w:rsid w:val="00D67279"/>
    <w:rsid w:val="00D74BF6"/>
    <w:rsid w:val="00D8430E"/>
    <w:rsid w:val="00E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708E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lorscripter.com/info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lorscripter.com/inf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lorscripter.com/inf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1F6077"/>
    <w:rsid w:val="00256FCF"/>
    <w:rsid w:val="00A84C94"/>
    <w:rsid w:val="00BE0156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4A55EC0-3E16-4C44-92CE-6E89FDDF5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60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종합설계 규칙</vt:lpstr>
      <vt:lpstr/>
    </vt:vector>
  </TitlesOfParts>
  <Company>한국산업기술대학교 게임공학과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코딩스타일</dc:subject>
  <dc:creator>김나단, 강태규</dc:creator>
  <cp:keywords/>
  <dc:description/>
  <cp:lastModifiedBy>ND K</cp:lastModifiedBy>
  <cp:revision>15</cp:revision>
  <dcterms:created xsi:type="dcterms:W3CDTF">2017-09-11T04:33:00Z</dcterms:created>
  <dcterms:modified xsi:type="dcterms:W3CDTF">2017-09-14T04:34:00Z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