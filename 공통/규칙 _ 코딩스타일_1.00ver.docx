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3160576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</w:sdtEndPr>
      <w:sdtContent>
        <w:p w:rsidR="0065074A" w:rsidRDefault="00B60DE5" w:rsidP="0065074A">
          <w:pPr>
            <w:pStyle w:val="a4"/>
            <w:rPr>
              <w:smallCaps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B3F7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-1530641130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07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문서</w:t>
                                          </w:r>
                                          <w:r w:rsidR="006507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6507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버전</w:t>
                                          </w:r>
                                          <w:r w:rsidR="006507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6507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관리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B3F7D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575964582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074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버전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B3F7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-1530641130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7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문서</w:t>
                                    </w:r>
                                    <w:r w:rsidR="006507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507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버전</w:t>
                                    </w:r>
                                    <w:r w:rsidR="006507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6507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관리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B3F7D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575964582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74A">
                                      <w:rPr>
                                        <w:sz w:val="36"/>
                                        <w:szCs w:val="36"/>
                                      </w:rPr>
                                      <w:t>버전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B3F7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-86706477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B3F7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3708677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2017 September 11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-152555661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B60DE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2017 September 11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  <w:r w:rsidR="0065074A">
            <w:lastRenderedPageBreak/>
            <w:br w:type="page"/>
          </w:r>
          <w:sdt>
            <w:sdtPr>
              <w:rPr>
                <w:rFonts w:hint="eastAsia"/>
                <w:smallCaps w:val="0"/>
              </w:rPr>
              <w:alias w:val="제목"/>
              <w:tag w:val="제목"/>
              <w:id w:val="-410772115"/>
              <w:placeholder>
                <w:docPart w:val="D8CA39BAA6D348268F30C14AAB137FA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5074A">
                <w:rPr>
                  <w:rFonts w:hint="eastAsia"/>
                  <w:smallCaps w:val="0"/>
                </w:rPr>
                <w:t>문서</w:t>
              </w:r>
              <w:r w:rsidR="0065074A">
                <w:rPr>
                  <w:rFonts w:hint="eastAsia"/>
                  <w:smallCaps w:val="0"/>
                </w:rPr>
                <w:t xml:space="preserve"> </w:t>
              </w:r>
              <w:r w:rsidR="0065074A">
                <w:rPr>
                  <w:rFonts w:hint="eastAsia"/>
                  <w:smallCaps w:val="0"/>
                </w:rPr>
                <w:t>버전</w:t>
              </w:r>
              <w:r w:rsidR="0065074A">
                <w:rPr>
                  <w:rFonts w:hint="eastAsia"/>
                  <w:smallCaps w:val="0"/>
                </w:rPr>
                <w:t xml:space="preserve"> </w:t>
              </w:r>
              <w:r w:rsidR="0065074A">
                <w:rPr>
                  <w:rFonts w:hint="eastAsia"/>
                  <w:smallCaps w:val="0"/>
                </w:rPr>
                <w:t>관리</w:t>
              </w:r>
            </w:sdtContent>
          </w:sdt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  <w:rPr>
                    <w:rFonts w:hint="eastAsia"/>
                  </w:rPr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9B3F7D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5074A">
            <w:rPr>
              <w:smallCaps w:val="0"/>
            </w:rPr>
            <w:t>문서</w:t>
          </w:r>
          <w:r w:rsidR="0065074A">
            <w:rPr>
              <w:smallCaps w:val="0"/>
            </w:rPr>
            <w:t xml:space="preserve"> </w:t>
          </w:r>
          <w:r w:rsidR="0065074A">
            <w:rPr>
              <w:smallCaps w:val="0"/>
            </w:rPr>
            <w:t>버전</w:t>
          </w:r>
          <w:r w:rsidR="0065074A">
            <w:rPr>
              <w:smallCaps w:val="0"/>
            </w:rPr>
            <w:t xml:space="preserve"> </w:t>
          </w:r>
          <w:r w:rsidR="0065074A">
            <w:rPr>
              <w:smallCaps w:val="0"/>
            </w:rPr>
            <w:t>관리</w:t>
          </w:r>
        </w:sdtContent>
      </w:sdt>
    </w:p>
    <w:p w:rsidR="00287488" w:rsidRDefault="009B3F7D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5074A">
            <w:t>버전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5A352A" w:rsidRDefault="005A352A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9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701"/>
        <w:gridCol w:w="184"/>
      </w:tblGrid>
      <w:tr w:rsidR="005A352A" w:rsidRPr="005A352A" w:rsidTr="005D675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/// 문서 요약            // 주석관련 E 참조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#include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&lt;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iostream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&gt;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헤더파일 불러오기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using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namespace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std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네임스페이스 사용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#define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매크로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typedef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자료형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struct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구조체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class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클래스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9B3F7D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1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>
      <w:pPr>
        <w:pStyle w:val="af7"/>
        <w:ind w:leftChars="0" w:left="1520"/>
      </w:pPr>
    </w:p>
    <w:p w:rsidR="00B82608" w:rsidRDefault="00B82608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462851">
        <w:rPr>
          <w:rFonts w:hint="eastAsia"/>
        </w:rPr>
        <w:t>관련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명사형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사용처를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/>
    <w:p w:rsidR="00462851" w:rsidRDefault="00462851" w:rsidP="0046285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t xml:space="preserve">C++ </w:t>
      </w:r>
      <w:r>
        <w:rPr>
          <w:rFonts w:hint="eastAsia"/>
        </w:rPr>
        <w:t>스타일</w:t>
      </w:r>
      <w:r>
        <w:rPr>
          <w:rFonts w:hint="eastAsia"/>
        </w:rPr>
        <w:t>(//)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  <w:r>
        <w:t xml:space="preserve"> 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위쪽에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(///)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5A352A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101"/>
        <w:gridCol w:w="194"/>
      </w:tblGrid>
      <w:tr w:rsidR="005A352A" w:rsidRPr="005A352A" w:rsidTr="005A352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lastRenderedPageBreak/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&lt;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목적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수정자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수정자 목록 :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 날짜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&lt;/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9B3F7D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2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/>
    <w:p w:rsidR="00D8430E" w:rsidRDefault="00D8430E" w:rsidP="00D8430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목적어를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269E" w:rsidRDefault="00D8430E" w:rsidP="005A269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Play(</w:t>
      </w:r>
      <w:r>
        <w:t>), Update(), IsActive()</w:t>
      </w:r>
    </w:p>
    <w:p w:rsidR="005A269E" w:rsidRDefault="005A269E" w:rsidP="005A269E"/>
    <w:p w:rsidR="005A269E" w:rsidRDefault="005A269E" w:rsidP="005A269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리턴에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5303"/>
        <w:gridCol w:w="194"/>
      </w:tblGrid>
      <w:tr w:rsidR="0010700B" w:rsidRPr="0010700B" w:rsidTr="0010700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66DE2"/>
                <w:sz w:val="24"/>
                <w:szCs w:val="24"/>
              </w:rPr>
              <w:t>bool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IsActive()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if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(보는사람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==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"김선필"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 {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false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}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true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}</w:t>
            </w:r>
          </w:p>
          <w:p w:rsidR="0010700B" w:rsidRPr="0010700B" w:rsidRDefault="009B3F7D" w:rsidP="0010700B">
            <w:pPr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auto"/>
                <w:sz w:val="14"/>
                <w:szCs w:val="14"/>
              </w:rPr>
            </w:pPr>
            <w:hyperlink r:id="rId13" w:anchor="e" w:tgtFrame="_blank" w:history="1">
              <w:r w:rsidR="0010700B" w:rsidRPr="0010700B">
                <w:rPr>
                  <w:rFonts w:ascii="굴림" w:eastAsia="굴림" w:hAnsi="굴림" w:cs="굴림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0700B" w:rsidRPr="0010700B" w:rsidRDefault="009B3F7D" w:rsidP="0010700B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4" w:anchor="e" w:tgtFrame="_blank" w:history="1">
              <w:r w:rsidR="0010700B" w:rsidRPr="0010700B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269E" w:rsidRDefault="005A269E" w:rsidP="0010700B">
      <w:pPr>
        <w:pStyle w:val="af7"/>
        <w:ind w:leftChars="0" w:left="1520"/>
      </w:pP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F7D" w:rsidRDefault="009B3F7D">
      <w:pPr>
        <w:spacing w:after="0" w:line="240" w:lineRule="auto"/>
      </w:pPr>
      <w:r>
        <w:separator/>
      </w:r>
    </w:p>
  </w:endnote>
  <w:endnote w:type="continuationSeparator" w:id="0">
    <w:p w:rsidR="009B3F7D" w:rsidRDefault="009B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B3F7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문서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버전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관리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B3F7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문서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버전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관리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5074A" w:rsidRPr="0065074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5074A" w:rsidRPr="0065074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B3F7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문서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버전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6507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관리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43D0D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B3F7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문서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버전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6507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관리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43D0D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5074A" w:rsidRPr="0065074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5074A" w:rsidRPr="0065074A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F7D" w:rsidRDefault="009B3F7D">
      <w:pPr>
        <w:spacing w:after="0" w:line="240" w:lineRule="auto"/>
      </w:pPr>
      <w:r>
        <w:separator/>
      </w:r>
    </w:p>
  </w:footnote>
  <w:footnote w:type="continuationSeparator" w:id="0">
    <w:p w:rsidR="009B3F7D" w:rsidRDefault="009B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287488"/>
    <w:rsid w:val="00462851"/>
    <w:rsid w:val="005A269E"/>
    <w:rsid w:val="005A352A"/>
    <w:rsid w:val="005D6754"/>
    <w:rsid w:val="0065074A"/>
    <w:rsid w:val="00743D0D"/>
    <w:rsid w:val="008437E3"/>
    <w:rsid w:val="009B3F7D"/>
    <w:rsid w:val="00A078A3"/>
    <w:rsid w:val="00A36E4E"/>
    <w:rsid w:val="00B60DE5"/>
    <w:rsid w:val="00B82608"/>
    <w:rsid w:val="00D67279"/>
    <w:rsid w:val="00D74BF6"/>
    <w:rsid w:val="00D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2E8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lorscripter.com/inf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lorscripter.com/inf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D8CA39BAA6D348268F30C14AAB137F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E86A83-7D58-4C4D-87B6-1FE6FDF63E3F}"/>
      </w:docPartPr>
      <w:docPartBody>
        <w:p w:rsidR="00000000" w:rsidRDefault="00EB4039" w:rsidP="00EB4039">
          <w:pPr>
            <w:pStyle w:val="D8CA39BAA6D348268F30C14AAB137FAB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1F6077"/>
    <w:rsid w:val="00BE0156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DAC83F6-D6C3-4BBB-85BB-E8EF5FC61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54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종합설계 규칙</vt:lpstr>
      <vt:lpstr/>
    </vt:vector>
  </TitlesOfParts>
  <Company>한국산업기술대학교 게임공학과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버전 관리</dc:title>
  <dc:subject>버전</dc:subject>
  <dc:creator>김나단, 강태규</dc:creator>
  <cp:keywords/>
  <dc:description/>
  <cp:lastModifiedBy>강태규</cp:lastModifiedBy>
  <cp:revision>10</cp:revision>
  <dcterms:created xsi:type="dcterms:W3CDTF">2017-09-11T04:33:00Z</dcterms:created>
  <dcterms:modified xsi:type="dcterms:W3CDTF">2017-09-13T05:15:00Z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