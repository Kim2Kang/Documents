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488" w:rsidRDefault="00B60DE5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B60DE5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43D0D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종</w:t>
                                          </w:r>
                                          <w:r w:rsidR="00743D0D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합설계</w:t>
                                          </w:r>
                                          <w:r w:rsidR="00743D0D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743D0D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규</w:t>
                                          </w:r>
                                          <w:r w:rsidR="00743D0D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칙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B60DE5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43D0D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코</w:t>
                                          </w:r>
                                          <w:r w:rsidR="00743D0D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딩스타일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B60DE5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종</w:t>
                                    </w:r>
                                    <w:r w:rsidR="00743D0D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합설계</w:t>
                                    </w:r>
                                    <w:r w:rsidR="00743D0D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규</w:t>
                                    </w:r>
                                    <w:r w:rsidR="00743D0D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칙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B60DE5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코</w:t>
                                    </w:r>
                                    <w:r w:rsidR="00743D0D">
                                      <w:rPr>
                                        <w:sz w:val="36"/>
                                        <w:szCs w:val="36"/>
                                      </w:rPr>
                                      <w:t>딩스타일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9-11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2017 September 11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  <w:r w:rsidR="00743D0D">
                                      <w:rPr>
                                        <w:rFonts w:hint="eastAsia"/>
                                      </w:rPr>
                                      <w:t xml:space="preserve">, </w:t>
                                    </w:r>
                                    <w:r w:rsidR="00743D0D">
                                      <w:rPr>
                                        <w:rFonts w:hint="eastAsia"/>
                                      </w:rPr>
                                      <w:t>강</w:t>
                                    </w:r>
                                    <w:r w:rsidR="00743D0D">
                                      <w:t>태규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B60DE5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1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2017 September 11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  <w:r w:rsidR="00743D0D">
                                <w:rPr>
                                  <w:rFonts w:hint="eastAsia"/>
                                </w:rPr>
                                <w:t xml:space="preserve">, </w:t>
                              </w:r>
                              <w:r w:rsidR="00743D0D">
                                <w:rPr>
                                  <w:rFonts w:hint="eastAsia"/>
                                </w:rPr>
                                <w:t>강</w:t>
                              </w:r>
                              <w:r w:rsidR="00743D0D">
                                <w:t>태규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287488" w:rsidRDefault="00B60DE5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60A294205A9F4B528D9FD94DF13FE11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743D0D">
            <w:rPr>
              <w:smallCaps w:val="0"/>
            </w:rPr>
            <w:t>종합설계</w:t>
          </w:r>
          <w:r w:rsidR="00743D0D">
            <w:rPr>
              <w:smallCaps w:val="0"/>
            </w:rPr>
            <w:t xml:space="preserve"> </w:t>
          </w:r>
          <w:r w:rsidR="00743D0D">
            <w:rPr>
              <w:smallCaps w:val="0"/>
            </w:rPr>
            <w:t>규칙</w:t>
          </w:r>
        </w:sdtContent>
      </w:sdt>
    </w:p>
    <w:p w:rsidR="00287488" w:rsidRDefault="00B60DE5">
      <w:pPr>
        <w:pStyle w:val="a5"/>
      </w:pPr>
      <w:sdt>
        <w:sdtPr>
          <w:alias w:val="부제"/>
          <w:tag w:val="부제"/>
          <w:id w:val="11808339"/>
          <w:placeholder>
            <w:docPart w:val="75343C4839A04FA5ACA62BA36955900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743D0D">
            <w:t>코딩스타일</w:t>
          </w:r>
        </w:sdtContent>
      </w:sdt>
    </w:p>
    <w:p w:rsidR="005A352A" w:rsidRDefault="00B82608">
      <w:pPr>
        <w:rPr>
          <w:rStyle w:val="1Char"/>
          <w:rFonts w:hint="eastAsia"/>
          <w:color w:val="9D3511" w:themeColor="accent1" w:themeShade="BF"/>
          <w:lang w:val="ko-KR"/>
        </w:rPr>
      </w:pPr>
      <w:r>
        <w:rPr>
          <w:rStyle w:val="1Char"/>
          <w:rFonts w:hint="eastAsia"/>
          <w:color w:val="9D3511" w:themeColor="accent1" w:themeShade="BF"/>
          <w:lang w:val="ko-KR"/>
        </w:rPr>
        <w:t>기본</w:t>
      </w:r>
      <w:r>
        <w:rPr>
          <w:rStyle w:val="1Char"/>
          <w:rFonts w:hint="eastAsia"/>
          <w:color w:val="9D3511" w:themeColor="accent1" w:themeShade="BF"/>
          <w:lang w:val="ko-KR"/>
        </w:rPr>
        <w:t xml:space="preserve"> </w:t>
      </w:r>
      <w:r>
        <w:rPr>
          <w:rStyle w:val="1Char"/>
          <w:rFonts w:hint="eastAsia"/>
          <w:color w:val="9D3511" w:themeColor="accent1" w:themeShade="BF"/>
          <w:lang w:val="ko-KR"/>
        </w:rPr>
        <w:t>스타일</w:t>
      </w:r>
    </w:p>
    <w:p w:rsidR="005A352A" w:rsidRDefault="005A352A" w:rsidP="00B82608">
      <w:pPr>
        <w:pStyle w:val="af7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>.</w:t>
      </w:r>
    </w:p>
    <w:tbl>
      <w:tblPr>
        <w:tblW w:w="0" w:type="auto"/>
        <w:tblCellSpacing w:w="0" w:type="dxa"/>
        <w:tblInd w:w="97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5701"/>
        <w:gridCol w:w="184"/>
      </w:tblGrid>
      <w:tr w:rsidR="005A352A" w:rsidRPr="005A352A" w:rsidTr="005D6754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1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2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3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4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5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6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/// 문서 요약            // 주석관련 E 참조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086B3"/>
                <w:sz w:val="24"/>
                <w:szCs w:val="24"/>
              </w:rPr>
              <w:t>#include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&lt;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iostream</w:t>
            </w: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&gt;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헤더파일 불러오기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using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namespace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5A352A">
              <w:rPr>
                <w:rFonts w:ascii="굴림" w:eastAsia="굴림" w:hAnsi="굴림" w:cs="굴림"/>
                <w:color w:val="066DE2"/>
                <w:sz w:val="24"/>
                <w:szCs w:val="24"/>
              </w:rPr>
              <w:t>std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;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네임스페이스 사용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086B3"/>
                <w:sz w:val="24"/>
                <w:szCs w:val="24"/>
              </w:rPr>
              <w:t>#define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    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매크로 정의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typedef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    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자료형 정의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struct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    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구조체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class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    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클래스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A352A" w:rsidRPr="005A352A" w:rsidRDefault="005A352A" w:rsidP="005A352A">
            <w:pPr>
              <w:spacing w:after="0" w:line="240" w:lineRule="auto"/>
              <w:rPr>
                <w:rFonts w:ascii="굴림" w:eastAsia="굴림" w:hAnsi="굴림" w:cs="굴림"/>
                <w:color w:val="auto"/>
                <w:sz w:val="24"/>
                <w:szCs w:val="24"/>
              </w:rPr>
            </w:pPr>
            <w:hyperlink r:id="rId11" w:anchor="e" w:tgtFrame="_blank" w:history="1">
              <w:r w:rsidRPr="005A352A">
                <w:rPr>
                  <w:rFonts w:ascii="굴림" w:eastAsia="굴림" w:hAnsi="굴림" w:cs="굴림"/>
                  <w:color w:val="FFFFFF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5A352A" w:rsidRDefault="005A352A" w:rsidP="005A352A">
      <w:pPr>
        <w:pStyle w:val="af7"/>
        <w:ind w:leftChars="0" w:left="1520"/>
        <w:rPr>
          <w:rFonts w:hint="eastAsia"/>
        </w:rPr>
      </w:pPr>
    </w:p>
    <w:p w:rsidR="00B82608" w:rsidRDefault="00B82608" w:rsidP="00B82608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 w:rsidR="00462851">
        <w:rPr>
          <w:rFonts w:hint="eastAsia"/>
        </w:rPr>
        <w:t>관련</w:t>
      </w:r>
    </w:p>
    <w:p w:rsidR="00B82608" w:rsidRDefault="00B82608" w:rsidP="00B82608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명사형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B82608" w:rsidRDefault="00B82608" w:rsidP="00B82608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이상인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글자는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462851" w:rsidRDefault="00462851" w:rsidP="00B82608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주석으로</w:t>
      </w:r>
      <w:r>
        <w:rPr>
          <w:rFonts w:hint="eastAsia"/>
        </w:rPr>
        <w:t xml:space="preserve"> </w:t>
      </w:r>
      <w:r>
        <w:rPr>
          <w:rFonts w:hint="eastAsia"/>
        </w:rPr>
        <w:t>사용처를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:rsidR="00462851" w:rsidRDefault="00462851" w:rsidP="00462851">
      <w:pPr>
        <w:rPr>
          <w:rFonts w:hint="eastAsia"/>
        </w:rPr>
      </w:pPr>
    </w:p>
    <w:p w:rsidR="00462851" w:rsidRDefault="00462851" w:rsidP="00462851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</w:p>
    <w:p w:rsidR="00462851" w:rsidRDefault="00462851" w:rsidP="00462851">
      <w:pPr>
        <w:pStyle w:val="af7"/>
        <w:numPr>
          <w:ilvl w:val="1"/>
          <w:numId w:val="11"/>
        </w:numPr>
        <w:ind w:leftChars="0"/>
      </w:pPr>
      <w:r>
        <w:t xml:space="preserve">C++ </w:t>
      </w:r>
      <w:r>
        <w:rPr>
          <w:rFonts w:hint="eastAsia"/>
        </w:rPr>
        <w:t>스타일</w:t>
      </w:r>
      <w:r>
        <w:rPr>
          <w:rFonts w:hint="eastAsia"/>
        </w:rPr>
        <w:t>(//)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462851" w:rsidRDefault="00462851" w:rsidP="00462851">
      <w:pPr>
        <w:pStyle w:val="af7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오른쪽에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  <w:r>
        <w:t xml:space="preserve"> </w:t>
      </w:r>
    </w:p>
    <w:p w:rsidR="00462851" w:rsidRDefault="00462851" w:rsidP="00462851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위쪽에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:rsidR="00462851" w:rsidRDefault="00462851" w:rsidP="00462851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주석이</w:t>
      </w:r>
      <w:r>
        <w:rPr>
          <w:rFonts w:hint="eastAsia"/>
        </w:rPr>
        <w:t xml:space="preserve"> </w:t>
      </w:r>
      <w:r>
        <w:rPr>
          <w:rFonts w:hint="eastAsia"/>
        </w:rPr>
        <w:t>길어지는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요약</w:t>
      </w:r>
      <w:r>
        <w:rPr>
          <w:rFonts w:hint="eastAsia"/>
        </w:rPr>
        <w:t>(///)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462851" w:rsidRDefault="005A352A" w:rsidP="00462851">
      <w:pPr>
        <w:pStyle w:val="af7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tbl>
      <w:tblPr>
        <w:tblW w:w="0" w:type="auto"/>
        <w:tblCellSpacing w:w="0" w:type="dxa"/>
        <w:tblInd w:w="1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2101"/>
        <w:gridCol w:w="194"/>
      </w:tblGrid>
      <w:tr w:rsidR="005A352A" w:rsidRPr="005A352A" w:rsidTr="005A352A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1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lastRenderedPageBreak/>
              <w:t>2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3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4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5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lastRenderedPageBreak/>
              <w:t>/// &lt;</w:t>
            </w:r>
            <w:r w:rsidRPr="005A352A">
              <w:rPr>
                <w:rFonts w:ascii="굴림" w:eastAsia="굴림" w:hAnsi="굴림" w:cs="굴림"/>
                <w:color w:val="066DE2"/>
                <w:sz w:val="24"/>
                <w:szCs w:val="24"/>
              </w:rPr>
              <w:t>summary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&gt;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lastRenderedPageBreak/>
              <w:t>/// 목적 : 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최종 수정자 : 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수정자 목록 : 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최종 수정 날짜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&lt;/</w:t>
            </w:r>
            <w:r w:rsidRPr="005A352A">
              <w:rPr>
                <w:rFonts w:ascii="굴림" w:eastAsia="굴림" w:hAnsi="굴림" w:cs="굴림"/>
                <w:color w:val="066DE2"/>
                <w:sz w:val="24"/>
                <w:szCs w:val="24"/>
              </w:rPr>
              <w:t>summary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A352A" w:rsidRPr="005A352A" w:rsidRDefault="005A352A" w:rsidP="005A352A">
            <w:pPr>
              <w:spacing w:after="0" w:line="240" w:lineRule="auto"/>
              <w:rPr>
                <w:rFonts w:ascii="굴림" w:eastAsia="굴림" w:hAnsi="굴림" w:cs="굴림"/>
                <w:color w:val="auto"/>
                <w:sz w:val="24"/>
                <w:szCs w:val="24"/>
              </w:rPr>
            </w:pPr>
            <w:hyperlink r:id="rId12" w:anchor="e" w:tgtFrame="_blank" w:history="1">
              <w:r w:rsidRPr="005A352A">
                <w:rPr>
                  <w:rFonts w:ascii="굴림" w:eastAsia="굴림" w:hAnsi="굴림" w:cs="굴림"/>
                  <w:color w:val="FFFFFF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5A352A" w:rsidRDefault="005A352A" w:rsidP="005A352A"/>
    <w:p w:rsidR="00D8430E" w:rsidRDefault="00D8430E" w:rsidP="00D8430E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</w:p>
    <w:p w:rsidR="00D8430E" w:rsidRDefault="00D8430E" w:rsidP="00D8430E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</w:p>
    <w:p w:rsidR="00D8430E" w:rsidRDefault="00D8430E" w:rsidP="00D8430E">
      <w:pPr>
        <w:pStyle w:val="af7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동사로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</w:p>
    <w:p w:rsidR="00D8430E" w:rsidRDefault="00D8430E" w:rsidP="00D8430E">
      <w:pPr>
        <w:pStyle w:val="af7"/>
        <w:numPr>
          <w:ilvl w:val="2"/>
          <w:numId w:val="11"/>
        </w:numPr>
        <w:ind w:leftChars="0"/>
      </w:pPr>
      <w:r>
        <w:rPr>
          <w:rFonts w:hint="eastAsia"/>
        </w:rPr>
        <w:t>필요시</w:t>
      </w:r>
      <w:r>
        <w:rPr>
          <w:rFonts w:hint="eastAsia"/>
        </w:rPr>
        <w:t xml:space="preserve"> </w:t>
      </w:r>
      <w:r>
        <w:rPr>
          <w:rFonts w:hint="eastAsia"/>
        </w:rPr>
        <w:t>목적어를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A269E" w:rsidRDefault="00D8430E" w:rsidP="005A269E">
      <w:pPr>
        <w:pStyle w:val="af7"/>
        <w:numPr>
          <w:ilvl w:val="2"/>
          <w:numId w:val="11"/>
        </w:numPr>
        <w:ind w:leftChars="0"/>
      </w:pP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Play(</w:t>
      </w:r>
      <w:r>
        <w:t>), Update(), IsActive()</w:t>
      </w:r>
    </w:p>
    <w:p w:rsidR="005A269E" w:rsidRDefault="005A269E" w:rsidP="005A269E">
      <w:pPr>
        <w:rPr>
          <w:rFonts w:hint="eastAsia"/>
        </w:rPr>
      </w:pPr>
    </w:p>
    <w:p w:rsidR="005A269E" w:rsidRDefault="005A269E" w:rsidP="005A269E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괄호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</w:p>
    <w:p w:rsidR="005A269E" w:rsidRDefault="005A269E" w:rsidP="005A269E">
      <w:pPr>
        <w:pStyle w:val="af7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중괄호는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5A269E" w:rsidRDefault="005A269E" w:rsidP="005A269E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리턴에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5A269E" w:rsidRDefault="005A269E" w:rsidP="005A269E">
      <w:pPr>
        <w:pStyle w:val="af7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중괄호</w:t>
      </w:r>
      <w:r>
        <w:rPr>
          <w:rFonts w:hint="eastAsia"/>
        </w:rPr>
        <w:t xml:space="preserve"> </w:t>
      </w:r>
      <w:r>
        <w:rPr>
          <w:rFonts w:hint="eastAsia"/>
        </w:rPr>
        <w:t>형식은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tbl>
      <w:tblPr>
        <w:tblW w:w="0" w:type="auto"/>
        <w:tblCellSpacing w:w="0" w:type="dxa"/>
        <w:tblInd w:w="1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5303"/>
        <w:gridCol w:w="194"/>
      </w:tblGrid>
      <w:tr w:rsidR="0010700B" w:rsidRPr="0010700B" w:rsidTr="0010700B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1</w:t>
            </w:r>
          </w:p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2</w:t>
            </w:r>
          </w:p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3</w:t>
            </w:r>
          </w:p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4</w:t>
            </w:r>
          </w:p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66DE2"/>
                <w:sz w:val="24"/>
                <w:szCs w:val="24"/>
              </w:rPr>
              <w:t>bool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IsActive()</w:t>
            </w:r>
          </w:p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{</w:t>
            </w:r>
          </w:p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if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(보는사람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==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10700B">
              <w:rPr>
                <w:rFonts w:ascii="굴림" w:eastAsia="굴림" w:hAnsi="굴림" w:cs="굴림"/>
                <w:color w:val="63A35C"/>
                <w:sz w:val="24"/>
                <w:szCs w:val="24"/>
              </w:rPr>
              <w:t>"김선필"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) {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return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false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; }</w:t>
            </w:r>
          </w:p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return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true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;</w:t>
            </w:r>
          </w:p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}</w:t>
            </w:r>
          </w:p>
          <w:p w:rsidR="0010700B" w:rsidRPr="0010700B" w:rsidRDefault="0010700B" w:rsidP="0010700B">
            <w:pPr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color w:val="auto"/>
                <w:sz w:val="14"/>
                <w:szCs w:val="14"/>
              </w:rPr>
            </w:pPr>
            <w:hyperlink r:id="rId13" w:anchor="e" w:tgtFrame="_blank" w:history="1">
              <w:r w:rsidRPr="0010700B">
                <w:rPr>
                  <w:rFonts w:ascii="굴림" w:eastAsia="굴림" w:hAnsi="굴림" w:cs="굴림"/>
                  <w:i/>
                  <w:iCs/>
                  <w:color w:val="E5E5E5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0700B" w:rsidRPr="0010700B" w:rsidRDefault="0010700B" w:rsidP="0010700B">
            <w:pPr>
              <w:spacing w:after="0" w:line="240" w:lineRule="auto"/>
              <w:rPr>
                <w:rFonts w:ascii="굴림" w:eastAsia="굴림" w:hAnsi="굴림" w:cs="굴림"/>
                <w:color w:val="auto"/>
                <w:sz w:val="24"/>
                <w:szCs w:val="24"/>
              </w:rPr>
            </w:pPr>
            <w:hyperlink r:id="rId14" w:anchor="e" w:tgtFrame="_blank" w:history="1">
              <w:r w:rsidRPr="0010700B">
                <w:rPr>
                  <w:rFonts w:ascii="굴림" w:eastAsia="굴림" w:hAnsi="굴림" w:cs="굴림"/>
                  <w:color w:val="FFFFFF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5A269E" w:rsidRDefault="005A269E" w:rsidP="0010700B">
      <w:pPr>
        <w:pStyle w:val="af7"/>
        <w:ind w:leftChars="0" w:left="1520"/>
        <w:rPr>
          <w:rFonts w:hint="eastAsia"/>
        </w:rPr>
      </w:pPr>
    </w:p>
    <w:p w:rsidR="00287488" w:rsidRDefault="00D67279">
      <w:pPr>
        <w:pStyle w:val="20"/>
        <w:rPr>
          <w:color w:val="9D3511" w:themeColor="accent1" w:themeShade="BF"/>
        </w:rPr>
      </w:pPr>
      <w:r>
        <w:rPr>
          <w:rFonts w:hint="eastAsia"/>
          <w:color w:val="9D3511" w:themeColor="accent1" w:themeShade="BF"/>
        </w:rPr>
        <w:t>추가</w:t>
      </w:r>
      <w:r>
        <w:rPr>
          <w:rFonts w:hint="eastAsia"/>
          <w:color w:val="9D3511" w:themeColor="accent1" w:themeShade="BF"/>
        </w:rPr>
        <w:t xml:space="preserve"> </w:t>
      </w:r>
      <w:r>
        <w:rPr>
          <w:rFonts w:hint="eastAsia"/>
          <w:color w:val="9D3511" w:themeColor="accent1" w:themeShade="BF"/>
        </w:rPr>
        <w:t>사항</w:t>
      </w:r>
    </w:p>
    <w:p w:rsidR="00D67279" w:rsidRDefault="00D67279" w:rsidP="00D67279">
      <w:r>
        <w:tab/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 w:rsidR="00D74BF6">
        <w:rPr>
          <w:rFonts w:hint="eastAsia"/>
        </w:rPr>
        <w:t>추가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논의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사항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적으면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카톡이</w:t>
      </w:r>
      <w:r w:rsidR="00A36E4E">
        <w:rPr>
          <w:rFonts w:hint="eastAsia"/>
        </w:rPr>
        <w:t>든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슬</w:t>
      </w:r>
      <w:r w:rsidR="008437E3">
        <w:rPr>
          <w:rFonts w:hint="eastAsia"/>
        </w:rPr>
        <w:t>랙</w:t>
      </w:r>
      <w:r w:rsidR="00D74BF6">
        <w:rPr>
          <w:rFonts w:hint="eastAsia"/>
        </w:rPr>
        <w:t>이</w:t>
      </w:r>
      <w:r w:rsidR="00A36E4E">
        <w:rPr>
          <w:rFonts w:hint="eastAsia"/>
        </w:rPr>
        <w:t>든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써서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논의하여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추가하는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것으로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한다</w:t>
      </w:r>
      <w:r w:rsidR="00D74BF6">
        <w:rPr>
          <w:rFonts w:hint="eastAsia"/>
        </w:rPr>
        <w:t>.</w:t>
      </w:r>
    </w:p>
    <w:p w:rsidR="00132768" w:rsidRPr="00D67279" w:rsidRDefault="00132768" w:rsidP="00D67279">
      <w:pPr>
        <w:rPr>
          <w:rFonts w:hint="eastAsia"/>
        </w:rPr>
      </w:pPr>
      <w:r>
        <w:tab/>
      </w:r>
      <w:r>
        <w:rPr>
          <w:rFonts w:hint="eastAsia"/>
        </w:rPr>
        <w:t>코딩의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읽어라</w:t>
      </w:r>
      <w:bookmarkStart w:id="0" w:name="_GoBack"/>
      <w:bookmarkEnd w:id="0"/>
    </w:p>
    <w:p w:rsidR="00B82608" w:rsidRPr="00A36E4E" w:rsidRDefault="00B82608">
      <w:pPr>
        <w:rPr>
          <w:rFonts w:hint="eastAsia"/>
        </w:rPr>
      </w:pPr>
    </w:p>
    <w:sectPr w:rsidR="00B82608" w:rsidRPr="00A36E4E">
      <w:footerReference w:type="even" r:id="rId15"/>
      <w:footerReference w:type="default" r:id="rId16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DE5" w:rsidRDefault="00B60DE5">
      <w:pPr>
        <w:spacing w:after="0" w:line="240" w:lineRule="auto"/>
      </w:pPr>
      <w:r>
        <w:separator/>
      </w:r>
    </w:p>
  </w:endnote>
  <w:endnote w:type="continuationSeparator" w:id="0">
    <w:p w:rsidR="00B60DE5" w:rsidRDefault="00B60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종합설계</w:t>
                              </w:r>
                              <w:r w:rsidR="00743D0D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규칙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1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43D0D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2017-09-11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B60DE5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743D0D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종합설계</w:t>
                        </w:r>
                        <w:r w:rsidR="00743D0D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743D0D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규칙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9-11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43D0D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2017-09-11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32768" w:rsidRPr="0013276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32768" w:rsidRPr="00132768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종합설계</w:t>
                              </w:r>
                              <w:r w:rsidR="00743D0D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규칙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1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43D0D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2017-09-11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B60DE5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743D0D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종합설계</w:t>
                        </w:r>
                        <w:r w:rsidR="00743D0D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743D0D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규칙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9-11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43D0D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2017-09-11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32768" w:rsidRPr="0013276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32768" w:rsidRPr="00132768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DE5" w:rsidRDefault="00B60DE5">
      <w:pPr>
        <w:spacing w:after="0" w:line="240" w:lineRule="auto"/>
      </w:pPr>
      <w:r>
        <w:separator/>
      </w:r>
    </w:p>
  </w:footnote>
  <w:footnote w:type="continuationSeparator" w:id="0">
    <w:p w:rsidR="00B60DE5" w:rsidRDefault="00B60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0D"/>
    <w:rsid w:val="0010700B"/>
    <w:rsid w:val="00132768"/>
    <w:rsid w:val="00287488"/>
    <w:rsid w:val="00462851"/>
    <w:rsid w:val="005A269E"/>
    <w:rsid w:val="005A352A"/>
    <w:rsid w:val="005D6754"/>
    <w:rsid w:val="00743D0D"/>
    <w:rsid w:val="008437E3"/>
    <w:rsid w:val="00A078A3"/>
    <w:rsid w:val="00A36E4E"/>
    <w:rsid w:val="00B60DE5"/>
    <w:rsid w:val="00B82608"/>
    <w:rsid w:val="00D67279"/>
    <w:rsid w:val="00D74BF6"/>
    <w:rsid w:val="00D8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9BD9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semiHidden/>
    <w:unhideWhenUsed/>
    <w:rsid w:val="005A35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olorscripter.com/info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colorscripter.com/inf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olorscripter.com/info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olorscripter.com/inf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A294205A9F4B528D9FD94DF13FE11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1A03283-A516-4CD1-9D28-3F9F32B4D637}"/>
      </w:docPartPr>
      <w:docPartBody>
        <w:p w:rsidR="00000000" w:rsidRDefault="00BE0156">
          <w:pPr>
            <w:pStyle w:val="60A294205A9F4B528D9FD94DF13FE11B"/>
          </w:pPr>
          <w:r>
            <w:rPr>
              <w:lang w:val="ko-KR"/>
            </w:rPr>
            <w:t>[</w:t>
          </w:r>
          <w:r>
            <w:rPr>
              <w:lang w:val="ko-KR"/>
            </w:rPr>
            <w:t>문서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제목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입력</w:t>
          </w:r>
          <w:r>
            <w:rPr>
              <w:lang w:val="ko-KR"/>
            </w:rPr>
            <w:t>]</w:t>
          </w:r>
        </w:p>
      </w:docPartBody>
    </w:docPart>
    <w:docPart>
      <w:docPartPr>
        <w:name w:val="75343C4839A04FA5ACA62BA3695590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4F1C8C-8F18-410E-B524-319CFA968405}"/>
      </w:docPartPr>
      <w:docPartBody>
        <w:p w:rsidR="00000000" w:rsidRDefault="00BE0156">
          <w:pPr>
            <w:pStyle w:val="75343C4839A04FA5ACA62BA36955900E"/>
          </w:pPr>
          <w:r>
            <w:rPr>
              <w:lang w:val="ko-KR"/>
            </w:rPr>
            <w:t>[</w:t>
          </w:r>
          <w:r>
            <w:rPr>
              <w:lang w:val="ko-KR"/>
            </w:rPr>
            <w:t>문서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부제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입력</w:t>
          </w:r>
          <w:r>
            <w:rPr>
              <w:lang w:val="ko-KR"/>
            </w:rPr>
            <w:t>]</w:t>
          </w:r>
        </w:p>
      </w:docPartBody>
    </w:docPart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000000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입력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000000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</w:t>
          </w:r>
          <w:r>
            <w:rPr>
              <w:sz w:val="36"/>
              <w:szCs w:val="36"/>
              <w:lang w:val="ko-KR"/>
            </w:rPr>
            <w:t>문서</w:t>
          </w:r>
          <w:r>
            <w:rPr>
              <w:sz w:val="36"/>
              <w:szCs w:val="36"/>
              <w:lang w:val="ko-KR"/>
            </w:rPr>
            <w:t xml:space="preserve"> </w:t>
          </w:r>
          <w:r>
            <w:rPr>
              <w:sz w:val="36"/>
              <w:szCs w:val="36"/>
              <w:lang w:val="ko-KR"/>
            </w:rPr>
            <w:t>부제</w:t>
          </w:r>
          <w:r>
            <w:rPr>
              <w:sz w:val="36"/>
              <w:szCs w:val="36"/>
              <w:lang w:val="ko-KR"/>
            </w:rPr>
            <w:t xml:space="preserve"> </w:t>
          </w:r>
          <w:r>
            <w:rPr>
              <w:sz w:val="36"/>
              <w:szCs w:val="36"/>
              <w:lang w:val="ko-KR"/>
            </w:rPr>
            <w:t>입력</w:t>
          </w:r>
          <w:r>
            <w:rPr>
              <w:sz w:val="36"/>
              <w:szCs w:val="36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56"/>
    <w:rsid w:val="00BE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2017-09-11T00:00:00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DBBF88AD-AE63-4F2A-B051-3DCE89A06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49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종합설계 규칙</vt:lpstr>
      <vt:lpstr/>
    </vt:vector>
  </TitlesOfParts>
  <Company>한국산업기술대학교 게임공학과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종합설계 규칙</dc:title>
  <dc:subject>코딩스타일</dc:subject>
  <dc:creator>김나단, 강태규</dc:creator>
  <cp:keywords/>
  <dc:description/>
  <cp:lastModifiedBy>ND K</cp:lastModifiedBy>
  <cp:revision>9</cp:revision>
  <dcterms:created xsi:type="dcterms:W3CDTF">2017-09-11T04:33:00Z</dcterms:created>
  <dcterms:modified xsi:type="dcterms:W3CDTF">2017-09-11T05:23:00Z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