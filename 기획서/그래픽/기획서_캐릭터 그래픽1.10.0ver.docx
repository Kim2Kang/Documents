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3292844" w:displacedByCustomXml="next"/>
    <w:bookmarkEnd w:id="0" w:displacedByCustomXml="next"/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Content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003AD" w:rsidRDefault="005003AD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003AD" w:rsidRDefault="005003AD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003AD" w:rsidRDefault="005003A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19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AF7C05">
                                      <w:rPr>
                                        <w:rFonts w:hint="eastAsia"/>
                                      </w:rPr>
                                      <w:t>2018 January 19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5003AD" w:rsidRDefault="005003A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F7C05">
                                <w:rPr>
                                  <w:rFonts w:hint="eastAsia"/>
                                </w:rPr>
                                <w:t>2018 January 19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  <w:bookmarkStart w:id="1" w:name="_GoBack" w:displacedByCustomXml="next"/>
        <w:bookmarkEnd w:id="1" w:displacedByCustomXml="next"/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5E74E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054528" w:history="1">
            <w:r w:rsidR="005E74E6" w:rsidRPr="00F23992">
              <w:rPr>
                <w:rStyle w:val="af8"/>
                <w:noProof/>
                <w:lang w:val="ko-KR"/>
              </w:rPr>
              <w:t>개요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29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문서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컨셉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0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1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기준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2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3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4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5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그래픽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_Toc504054535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6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공통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_Toc504054536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7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_Toc504054537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8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미니언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9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11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0" w:history="1">
            <w:r w:rsidR="005E74E6" w:rsidRPr="00F23992">
              <w:rPr>
                <w:rStyle w:val="af8"/>
                <w:noProof/>
                <w:lang w:val="ko-KR"/>
              </w:rPr>
              <w:t>4.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구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12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1" w:history="1">
            <w:r w:rsidR="005E74E6" w:rsidRPr="00F23992">
              <w:rPr>
                <w:rStyle w:val="af8"/>
                <w:noProof/>
                <w:lang w:val="ko-KR"/>
              </w:rPr>
              <w:t>5.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신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2" w:history="1">
            <w:r w:rsidR="005E74E6" w:rsidRPr="00F23992">
              <w:rPr>
                <w:rStyle w:val="af8"/>
                <w:noProof/>
                <w:lang w:val="ko-KR"/>
              </w:rPr>
              <w:t>6.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15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3" w:history="1">
            <w:r w:rsidR="005E74E6" w:rsidRPr="00F23992">
              <w:rPr>
                <w:rStyle w:val="af8"/>
                <w:noProof/>
                <w:lang w:val="ko-KR"/>
              </w:rPr>
              <w:t>기타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5003A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4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출처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2" w:name="_Toc504054528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2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3" w:name="_Toc504054529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3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4" w:name="_Toc504054530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4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5" w:name="_Toc504054531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5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504054532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6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7" w:name="_Toc504054533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7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Pr="000F2C66" w:rsidRDefault="000F2C66" w:rsidP="000F2C66">
      <w:pPr>
        <w:ind w:left="5040"/>
        <w:rPr>
          <w:rFonts w:asciiTheme="minorEastAsia" w:hAnsiTheme="minorEastAsia"/>
          <w:spacing w:val="20"/>
          <w:sz w:val="14"/>
          <w:szCs w:val="28"/>
          <w:lang w:val="ko-KR"/>
        </w:rPr>
      </w:pP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>그림1</w:t>
      </w:r>
      <w:r w:rsidRPr="000F2C66">
        <w:rPr>
          <w:rFonts w:asciiTheme="minorEastAsia" w:hAnsiTheme="minorEastAsia"/>
          <w:spacing w:val="20"/>
          <w:sz w:val="16"/>
          <w:szCs w:val="28"/>
          <w:lang w:val="ko-KR"/>
        </w:rPr>
        <w:t xml:space="preserve"> </w:t>
      </w: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 xml:space="preserve">캐릭터 크기 </w:t>
      </w:r>
      <w:r>
        <w:rPr>
          <w:rFonts w:asciiTheme="minorEastAsia" w:hAnsiTheme="minorEastAsia"/>
          <w:spacing w:val="20"/>
          <w:sz w:val="16"/>
          <w:szCs w:val="28"/>
          <w:lang w:val="ko-KR"/>
        </w:rPr>
        <w:t xml:space="preserve">       </w:t>
      </w:r>
      <w:r w:rsidRPr="000F2C66">
        <w:rPr>
          <w:rFonts w:asciiTheme="minorEastAsia" w:hAnsiTheme="minorEastAsia" w:hint="eastAsia"/>
          <w:spacing w:val="20"/>
          <w:sz w:val="14"/>
          <w:szCs w:val="28"/>
          <w:lang w:val="ko-KR"/>
        </w:rPr>
        <w:t>그림2 라인 몬스터 크기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8" w:name="_Toc504054534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8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F2C66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캐릭터와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비교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소형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중형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대형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9" w:name="_Toc504054535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9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04054536"/>
      <w:r w:rsidRPr="000E051B">
        <w:rPr>
          <w:rStyle w:val="1Char"/>
          <w:rFonts w:hint="eastAsia"/>
          <w:lang w:val="ko-KR"/>
        </w:rPr>
        <w:t>공통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1" w:name="_Toc504054537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1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Pr="001B47A3" w:rsidRDefault="001B47A3" w:rsidP="001B47A3">
      <w:pPr>
        <w:ind w:firstLine="567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Pr="00651CA7" w:rsidRDefault="00651CA7" w:rsidP="00651CA7">
      <w:pPr>
        <w:ind w:left="720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막대기</w:t>
      </w:r>
      <w:r>
        <w:rPr>
          <w:lang w:val="ko-KR"/>
        </w:rPr>
        <w:t xml:space="preserve">)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4F6C95">
        <w:rPr>
          <w:lang w:val="ko-KR"/>
        </w:rPr>
        <w:t>10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4F6C95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Pr="00E7238C" w:rsidRDefault="00E7238C" w:rsidP="00E7238C">
      <w:pPr>
        <w:pStyle w:val="af7"/>
        <w:numPr>
          <w:ilvl w:val="2"/>
          <w:numId w:val="18"/>
        </w:numPr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E7872" w:rsidRDefault="00EE7872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  <w:br w:type="page"/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04054538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proofErr w:type="spellStart"/>
      <w:r w:rsidR="00680AB2">
        <w:rPr>
          <w:rStyle w:val="1Char"/>
          <w:rFonts w:hint="eastAsia"/>
          <w:lang w:val="ko-KR"/>
        </w:rPr>
        <w:t>미니언</w:t>
      </w:r>
      <w:proofErr w:type="spellEnd"/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5F4F9D" w:rsidRDefault="000F2C66" w:rsidP="000F2C66">
      <w:pPr>
        <w:ind w:firstLineChars="100" w:firstLine="22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12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마법</w:t>
      </w:r>
      <w:r>
        <w:rPr>
          <w:rFonts w:hint="eastAsia"/>
          <w:lang w:val="ko-KR"/>
        </w:rPr>
        <w:t>)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680AB2" w:rsidP="000E051B">
      <w:pPr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13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 및 크기</w:t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 xml:space="preserve">기본적으로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스틱맨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칼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/>
          <w:spacing w:val="20"/>
          <w:szCs w:val="28"/>
          <w:lang w:val="ko-KR"/>
        </w:rPr>
        <w:t>(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좌부터 순서대로 정면,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측면,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하부)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P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활</w:t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D67A95"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6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 w:rsidR="00D67A95"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>화살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>그림 1</w:t>
      </w:r>
      <w:r w:rsidR="00FD7E01">
        <w:rPr>
          <w:rFonts w:asciiTheme="minorEastAsia" w:hAnsiTheme="minorEastAsia"/>
          <w:spacing w:val="20"/>
          <w:szCs w:val="28"/>
          <w:lang w:val="ko-KR"/>
        </w:rPr>
        <w:t>8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9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20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스태프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마법을 사용하는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미니언의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두께는 위에서부터 </w:t>
      </w:r>
      <w:proofErr w:type="spellStart"/>
      <w:r>
        <w:rPr>
          <w:rFonts w:asciiTheme="minorEastAsia" w:hAnsiTheme="minorEastAsia" w:hint="eastAsia"/>
          <w:spacing w:val="20"/>
          <w:szCs w:val="28"/>
          <w:lang w:val="ko-KR"/>
        </w:rPr>
        <w:t>러프하게</w:t>
      </w:r>
      <w:proofErr w:type="spellEnd"/>
      <w:r>
        <w:rPr>
          <w:rFonts w:asciiTheme="minorEastAsia" w:hAnsiTheme="minorEastAsia" w:hint="eastAsia"/>
          <w:spacing w:val="20"/>
          <w:szCs w:val="28"/>
          <w:lang w:val="ko-KR"/>
        </w:rPr>
        <w:t xml:space="preserve">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</w:t>
      </w:r>
      <w:r>
        <w:rPr>
          <w:rFonts w:asciiTheme="minorEastAsia" w:hAnsiTheme="minorEastAsia"/>
          <w:spacing w:val="20"/>
          <w:szCs w:val="28"/>
          <w:lang w:val="ko-KR"/>
        </w:rPr>
        <w:t xml:space="preserve">1: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04054539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LOL</w:t>
      </w:r>
      <w:r>
        <w:rPr>
          <w:rFonts w:hint="eastAsia"/>
          <w:lang w:val="ko-KR"/>
        </w:rPr>
        <w:t>레드</w:t>
      </w:r>
      <w:proofErr w:type="spellEnd"/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proofErr w:type="spellStart"/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0405454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proofErr w:type="spellStart"/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proofErr w:type="spellEnd"/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11C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04054541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proofErr w:type="spellStart"/>
      <w:r>
        <w:rPr>
          <w:rFonts w:hint="eastAsia"/>
          <w:lang w:val="ko-KR"/>
        </w:rPr>
        <w:t>를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6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363" w:rsidRDefault="00C77363" w:rsidP="00C77363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C77363" w:rsidRPr="00297A3F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30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B3681" w:rsidRDefault="001B3681">
      <w:pPr>
        <w:spacing w:after="200"/>
        <w:rPr>
          <w:rStyle w:val="1Char"/>
          <w:lang w:val="ko-KR"/>
        </w:rPr>
      </w:pPr>
      <w:bookmarkStart w:id="17" w:name="_Toc504054542"/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골렘을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31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D0623" w:rsidP="006D062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32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lang w:val="ko-KR"/>
        </w:rPr>
        <w:tab/>
      </w:r>
      <w:r>
        <w:rPr>
          <w:lang w:val="ko-KR"/>
        </w:rPr>
        <w:tab/>
        <w:t xml:space="preserve">                 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33</w:t>
      </w:r>
      <w:r w:rsidR="005526A5"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04054543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04054544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52B24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1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2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 w:rsidR="004F6C95">
        <w:rPr>
          <w:rFonts w:hint="eastAsia"/>
          <w:lang w:val="ko-KR"/>
        </w:rPr>
        <w:t>기본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무기</w:t>
      </w:r>
      <w:r w:rsidR="004F6C95">
        <w:rPr>
          <w:rFonts w:hint="eastAsia"/>
          <w:lang w:val="ko-KR"/>
        </w:rPr>
        <w:t>(</w:t>
      </w:r>
      <w:r w:rsidR="004F6C95">
        <w:rPr>
          <w:rFonts w:hint="eastAsia"/>
          <w:lang w:val="ko-KR"/>
        </w:rPr>
        <w:t>막대기</w:t>
      </w:r>
      <w:r w:rsidR="004F6C95">
        <w:rPr>
          <w:rFonts w:hint="eastAsia"/>
          <w:lang w:val="ko-KR"/>
        </w:rPr>
        <w:t>)</w:t>
      </w:r>
      <w:r w:rsidR="004F6C95">
        <w:rPr>
          <w:lang w:val="ko-KR"/>
        </w:rPr>
        <w:t xml:space="preserve"> </w:t>
      </w:r>
      <w:r w:rsidR="004F6C95">
        <w:rPr>
          <w:rFonts w:hint="eastAsia"/>
          <w:lang w:val="ko-KR"/>
        </w:rPr>
        <w:t>크기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및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형태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자작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8: 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4F6C95" w:rsidRPr="004F6C95" w:rsidRDefault="004F6C95" w:rsidP="004F6C95">
      <w:pPr>
        <w:pStyle w:val="af7"/>
        <w:ind w:leftChars="0" w:left="1440"/>
        <w:rPr>
          <w:rFonts w:hint="eastAsia"/>
          <w:lang w:val="ko-KR"/>
        </w:rPr>
      </w:pPr>
      <w:hyperlink r:id="rId46" w:history="1">
        <w:r w:rsidRPr="009C5B7E">
          <w:rPr>
            <w:rStyle w:val="af8"/>
            <w:lang w:val="ko-KR"/>
          </w:rPr>
          <w:t>https://namu.wiki/w/%EB%8F%84%EA%B2%80</w:t>
        </w:r>
      </w:hyperlink>
      <w:r>
        <w:rPr>
          <w:lang w:val="ko-KR"/>
        </w:rPr>
        <w:t xml:space="preserve"> </w:t>
      </w:r>
    </w:p>
    <w:p w:rsidR="004F6C95" w:rsidRDefault="004F6C95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4F6C95" w:rsidRPr="004F6C95" w:rsidRDefault="004F6C95" w:rsidP="004F6C95">
      <w:pPr>
        <w:pStyle w:val="af7"/>
        <w:numPr>
          <w:ilvl w:val="1"/>
          <w:numId w:val="16"/>
        </w:numPr>
        <w:ind w:leftChars="0"/>
        <w:rPr>
          <w:rFonts w:hint="eastAsia"/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0F2C66" w:rsidRDefault="000F2C66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rFonts w:hint="eastAsia"/>
          <w:lang w:val="ko-KR"/>
        </w:rPr>
        <w:t>1</w:t>
      </w:r>
      <w:r w:rsidR="00FD7E01">
        <w:rPr>
          <w:lang w:val="ko-KR"/>
        </w:rPr>
        <w:t>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D8133B" w:rsidRDefault="00D8133B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13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14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lang w:val="ko-KR"/>
        </w:rPr>
        <w:t xml:space="preserve"> – </w:t>
      </w:r>
      <w:r>
        <w:rPr>
          <w:rFonts w:hint="eastAsia"/>
          <w:lang w:val="ko-KR"/>
        </w:rPr>
        <w:t>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15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FC1D7D" w:rsidRDefault="00FC1D7D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6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5003AD" w:rsidP="00D6745B">
      <w:pPr>
        <w:ind w:left="928" w:firstLine="492"/>
        <w:rPr>
          <w:lang w:val="ko-KR"/>
        </w:rPr>
      </w:pPr>
      <w:hyperlink r:id="rId47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5003AD" w:rsidP="00D6745B">
      <w:pPr>
        <w:pStyle w:val="af7"/>
        <w:ind w:leftChars="0" w:left="1420"/>
        <w:rPr>
          <w:lang w:val="ko-KR"/>
        </w:rPr>
      </w:pPr>
      <w:hyperlink r:id="rId48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5003AD" w:rsidP="00D6745B">
      <w:pPr>
        <w:pStyle w:val="af7"/>
        <w:ind w:leftChars="0" w:left="1420"/>
        <w:rPr>
          <w:lang w:val="ko-KR"/>
        </w:rPr>
      </w:pPr>
      <w:hyperlink r:id="rId49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20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미니언</w:t>
      </w:r>
      <w:proofErr w:type="spellEnd"/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스태프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21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5003AD" w:rsidP="006D611C">
      <w:pPr>
        <w:ind w:left="928" w:firstLine="492"/>
        <w:rPr>
          <w:lang w:val="ko-KR"/>
        </w:rPr>
      </w:pPr>
      <w:hyperlink r:id="rId50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51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52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FD7E01">
        <w:rPr>
          <w:lang w:val="ko-KR"/>
        </w:rPr>
        <w:t>24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5003AD" w:rsidP="00EE720E">
      <w:pPr>
        <w:pStyle w:val="af7"/>
        <w:spacing w:after="200"/>
        <w:ind w:leftChars="0" w:left="1420"/>
        <w:rPr>
          <w:lang w:val="ko-KR"/>
        </w:rPr>
      </w:pPr>
      <w:hyperlink r:id="rId53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0B7CC2" w:rsidRDefault="000B7CC2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lang w:val="ko-KR"/>
        </w:rPr>
        <w:t xml:space="preserve"> </w:t>
      </w:r>
      <w:r w:rsidR="00FD7E01">
        <w:rPr>
          <w:lang w:val="ko-KR"/>
        </w:rPr>
        <w:t>25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6</w:t>
      </w:r>
      <w:r>
        <w:rPr>
          <w:lang w:val="ko-KR"/>
        </w:rPr>
        <w:t xml:space="preserve">: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1C23E7" w:rsidRPr="001C23E7" w:rsidRDefault="005003AD" w:rsidP="001C23E7">
      <w:pPr>
        <w:pStyle w:val="af7"/>
        <w:spacing w:after="200"/>
        <w:ind w:leftChars="0" w:left="1420"/>
        <w:rPr>
          <w:lang w:val="ko-KR"/>
        </w:rPr>
      </w:pPr>
      <w:hyperlink r:id="rId54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5003AD" w:rsidP="00982338">
      <w:pPr>
        <w:pStyle w:val="af7"/>
        <w:spacing w:after="200"/>
        <w:ind w:leftChars="0" w:left="1420"/>
        <w:rPr>
          <w:lang w:val="ko-KR"/>
        </w:rPr>
      </w:pPr>
      <w:hyperlink r:id="rId55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FD7E01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웹캠</w:t>
      </w:r>
      <w:proofErr w:type="spellEnd"/>
    </w:p>
    <w:p w:rsidR="00A41C97" w:rsidRDefault="005003AD" w:rsidP="00076B12">
      <w:pPr>
        <w:pStyle w:val="af7"/>
        <w:spacing w:after="200"/>
        <w:ind w:leftChars="0" w:left="1420"/>
        <w:rPr>
          <w:lang w:val="ko-KR"/>
        </w:rPr>
      </w:pPr>
      <w:hyperlink r:id="rId56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p w:rsidR="00E93F4E" w:rsidRDefault="00E93F4E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31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32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E93F4E" w:rsidRP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33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sectPr w:rsidR="00E93F4E" w:rsidRPr="00E93F4E">
      <w:footerReference w:type="even" r:id="rId57"/>
      <w:footerReference w:type="default" r:id="rId58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11AE" w:rsidRDefault="002A11AE">
      <w:pPr>
        <w:spacing w:after="0" w:line="240" w:lineRule="auto"/>
      </w:pPr>
      <w:r>
        <w:separator/>
      </w:r>
    </w:p>
  </w:endnote>
  <w:endnote w:type="continuationSeparator" w:id="0">
    <w:p w:rsidR="002A11AE" w:rsidRDefault="002A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F7C05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2018-01-19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003AD" w:rsidRDefault="005003AD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1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AF7C05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2018-01-19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AF7C05" w:rsidRPr="00AF7C0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8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AF7C05" w:rsidRPr="00AF7C0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8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AF7C05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2018-01-19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003AD" w:rsidRDefault="005003AD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1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AF7C05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2018-01-19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AF7C05" w:rsidRPr="00AF7C0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AF7C05" w:rsidRPr="00AF7C0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7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5003AD" w:rsidRDefault="005003AD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11AE" w:rsidRDefault="002A11AE">
      <w:pPr>
        <w:spacing w:after="0" w:line="240" w:lineRule="auto"/>
      </w:pPr>
      <w:r>
        <w:separator/>
      </w:r>
    </w:p>
  </w:footnote>
  <w:footnote w:type="continuationSeparator" w:id="0">
    <w:p w:rsidR="002A11AE" w:rsidRDefault="002A11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2FE03504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B7CC2"/>
    <w:rsid w:val="000E051B"/>
    <w:rsid w:val="000F2C66"/>
    <w:rsid w:val="0010700B"/>
    <w:rsid w:val="00121C04"/>
    <w:rsid w:val="00132768"/>
    <w:rsid w:val="00136195"/>
    <w:rsid w:val="00137177"/>
    <w:rsid w:val="001B12DC"/>
    <w:rsid w:val="001B3681"/>
    <w:rsid w:val="001B47A3"/>
    <w:rsid w:val="001C2255"/>
    <w:rsid w:val="001C23E7"/>
    <w:rsid w:val="001D0669"/>
    <w:rsid w:val="00211FA9"/>
    <w:rsid w:val="00214886"/>
    <w:rsid w:val="00275220"/>
    <w:rsid w:val="00284063"/>
    <w:rsid w:val="00287488"/>
    <w:rsid w:val="00297A3F"/>
    <w:rsid w:val="002A11AE"/>
    <w:rsid w:val="002A4A9F"/>
    <w:rsid w:val="002C0BD6"/>
    <w:rsid w:val="002C28CE"/>
    <w:rsid w:val="002E7CD2"/>
    <w:rsid w:val="003119F8"/>
    <w:rsid w:val="003E3E95"/>
    <w:rsid w:val="003E6E45"/>
    <w:rsid w:val="004407E2"/>
    <w:rsid w:val="00441755"/>
    <w:rsid w:val="00452B24"/>
    <w:rsid w:val="00460186"/>
    <w:rsid w:val="00462851"/>
    <w:rsid w:val="0046625E"/>
    <w:rsid w:val="0047397A"/>
    <w:rsid w:val="004A269C"/>
    <w:rsid w:val="004A7401"/>
    <w:rsid w:val="004B7ACC"/>
    <w:rsid w:val="004F6C95"/>
    <w:rsid w:val="005003AD"/>
    <w:rsid w:val="005147E1"/>
    <w:rsid w:val="00534157"/>
    <w:rsid w:val="00534A23"/>
    <w:rsid w:val="00541A0C"/>
    <w:rsid w:val="00543F4C"/>
    <w:rsid w:val="005526A5"/>
    <w:rsid w:val="00552D46"/>
    <w:rsid w:val="00554B49"/>
    <w:rsid w:val="00561C09"/>
    <w:rsid w:val="00577DFF"/>
    <w:rsid w:val="005A269E"/>
    <w:rsid w:val="005A352A"/>
    <w:rsid w:val="005A7769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7203A"/>
    <w:rsid w:val="00680AB2"/>
    <w:rsid w:val="00680E3A"/>
    <w:rsid w:val="006A2F1B"/>
    <w:rsid w:val="006B0F8A"/>
    <w:rsid w:val="006B4043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E4387"/>
    <w:rsid w:val="00822702"/>
    <w:rsid w:val="0083002A"/>
    <w:rsid w:val="00830256"/>
    <w:rsid w:val="008437E3"/>
    <w:rsid w:val="00855FEF"/>
    <w:rsid w:val="00860B2D"/>
    <w:rsid w:val="00873D04"/>
    <w:rsid w:val="00893AD1"/>
    <w:rsid w:val="008D29F0"/>
    <w:rsid w:val="008F10D1"/>
    <w:rsid w:val="00904137"/>
    <w:rsid w:val="0093174E"/>
    <w:rsid w:val="0094511C"/>
    <w:rsid w:val="00973D0C"/>
    <w:rsid w:val="00982338"/>
    <w:rsid w:val="009A42B9"/>
    <w:rsid w:val="009B3F7D"/>
    <w:rsid w:val="009C2C26"/>
    <w:rsid w:val="009D1700"/>
    <w:rsid w:val="00A06155"/>
    <w:rsid w:val="00A078A3"/>
    <w:rsid w:val="00A10DC5"/>
    <w:rsid w:val="00A35EEC"/>
    <w:rsid w:val="00A36DEC"/>
    <w:rsid w:val="00A36E4E"/>
    <w:rsid w:val="00A41C97"/>
    <w:rsid w:val="00A65417"/>
    <w:rsid w:val="00A8341E"/>
    <w:rsid w:val="00A8482C"/>
    <w:rsid w:val="00A86BF4"/>
    <w:rsid w:val="00AD2F47"/>
    <w:rsid w:val="00AF7C05"/>
    <w:rsid w:val="00B0537D"/>
    <w:rsid w:val="00B07D0D"/>
    <w:rsid w:val="00B51C67"/>
    <w:rsid w:val="00B60DE5"/>
    <w:rsid w:val="00B65448"/>
    <w:rsid w:val="00B81892"/>
    <w:rsid w:val="00B82608"/>
    <w:rsid w:val="00B8644C"/>
    <w:rsid w:val="00B96D57"/>
    <w:rsid w:val="00BA1AAB"/>
    <w:rsid w:val="00BC4EEC"/>
    <w:rsid w:val="00BC6A06"/>
    <w:rsid w:val="00BF2B85"/>
    <w:rsid w:val="00C36155"/>
    <w:rsid w:val="00C528BB"/>
    <w:rsid w:val="00C72642"/>
    <w:rsid w:val="00C77363"/>
    <w:rsid w:val="00C83867"/>
    <w:rsid w:val="00CB21EA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C0EAE"/>
    <w:rsid w:val="00DE6EC2"/>
    <w:rsid w:val="00DF0B14"/>
    <w:rsid w:val="00E035CD"/>
    <w:rsid w:val="00E340D6"/>
    <w:rsid w:val="00E60E41"/>
    <w:rsid w:val="00E7238C"/>
    <w:rsid w:val="00E93F4E"/>
    <w:rsid w:val="00E94EB0"/>
    <w:rsid w:val="00EE4F4F"/>
    <w:rsid w:val="00EE720E"/>
    <w:rsid w:val="00EE7872"/>
    <w:rsid w:val="00F259E7"/>
    <w:rsid w:val="00F31487"/>
    <w:rsid w:val="00F34B68"/>
    <w:rsid w:val="00F4416B"/>
    <w:rsid w:val="00F5756B"/>
    <w:rsid w:val="00F7081E"/>
    <w:rsid w:val="00F902E9"/>
    <w:rsid w:val="00FA73BF"/>
    <w:rsid w:val="00FA79B7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CF1D7C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hyperlink" Target="https://namu.wiki/w/%ED%99%94%EC%82%B4" TargetMode="External"/><Relationship Id="rId50" Type="http://schemas.openxmlformats.org/officeDocument/2006/relationships/hyperlink" Target="http://m.cafe.daum.net/kvms/DhA0/165?q=D_ZqYj-VW_rSw0&amp;" TargetMode="External"/><Relationship Id="rId55" Type="http://schemas.openxmlformats.org/officeDocument/2006/relationships/hyperlink" Target="http://tapago.tistory.com/374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s://www.banggood.com/ko/Wholesale-USB-12_0M-6-LED-WEBCAM-CAMERA-WEB-CAM-MIC-FOR-PC-LAPTOP-p-5349.html?cur_warehouse=CN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hyperlink" Target="http://www.inven.co.kr/board/lol/2653/2845413?iskin=esports" TargetMode="External"/><Relationship Id="rId58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://www.chf.or.kr/c2/sub2_2.jsp?thisPage=1&amp;searchField=&amp;searchText=&amp;brdType=R&amp;bbIdx=102354" TargetMode="External"/><Relationship Id="rId57" Type="http://schemas.openxmlformats.org/officeDocument/2006/relationships/footer" Target="footer1.xml"/><Relationship Id="rId61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hyperlink" Target="http://leagueoflegends.wikia.com/wiki/File:Blue_Sentinel_OriginalSkin.jpg" TargetMode="External"/><Relationship Id="rId6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hyperlink" Target="https://namu.wiki/w/%ED%99%94%EC%82%B4" TargetMode="External"/><Relationship Id="rId56" Type="http://schemas.openxmlformats.org/officeDocument/2006/relationships/hyperlink" Target="http://tommyhsm.tistory.com/18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://leagueoflegends.wikia.com/wiki/File:Red_Brambleback_OriginalSkin.jpg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namu.wiki/w/%EB%8F%84%EA%B2%80" TargetMode="External"/><Relationship Id="rId5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50CF7"/>
    <w:rsid w:val="0027335E"/>
    <w:rsid w:val="003118E1"/>
    <w:rsid w:val="003527A9"/>
    <w:rsid w:val="003A5F47"/>
    <w:rsid w:val="004035C6"/>
    <w:rsid w:val="00601B01"/>
    <w:rsid w:val="006555D1"/>
    <w:rsid w:val="00795C5F"/>
    <w:rsid w:val="008D1F4A"/>
    <w:rsid w:val="00936D35"/>
    <w:rsid w:val="00963928"/>
    <w:rsid w:val="00973BAC"/>
    <w:rsid w:val="00980FE1"/>
    <w:rsid w:val="009B6A9F"/>
    <w:rsid w:val="00BE0156"/>
    <w:rsid w:val="00C554A9"/>
    <w:rsid w:val="00CB6FC9"/>
    <w:rsid w:val="00CC2915"/>
    <w:rsid w:val="00D8005C"/>
    <w:rsid w:val="00DD198E"/>
    <w:rsid w:val="00E1078C"/>
    <w:rsid w:val="00E33614"/>
    <w:rsid w:val="00E853AF"/>
    <w:rsid w:val="00EB4039"/>
    <w:rsid w:val="00F77255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6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2018-01-19T00:00:00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14E07D2A-1AAA-4E08-A48C-22A0F2E12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442</TotalTime>
  <Pages>23</Pages>
  <Words>1022</Words>
  <Characters>5829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92</cp:revision>
  <dcterms:created xsi:type="dcterms:W3CDTF">2017-11-01T23:08:00Z</dcterms:created>
  <dcterms:modified xsi:type="dcterms:W3CDTF">2018-01-19T14:33:00Z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