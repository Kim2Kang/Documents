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885C84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D69E3" w:rsidRDefault="00885C84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D69E3" w:rsidRDefault="00885C84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인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게임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단위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설정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D69E3" w:rsidRDefault="000D69E3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0D69E3" w:rsidRDefault="00885C84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0D69E3" w:rsidRDefault="000D69E3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D69E3" w:rsidRDefault="00885C84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4-04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</w:rPr>
                            <w:t>2018 April 4</w:t>
                          </w:r>
                        </w:sdtContent>
                      </w:sdt>
                    </w:p>
                    <w:p w:rsidR="000D69E3" w:rsidRDefault="00BE6860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8-04-04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pStyle w:val="a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993" w:type="dxa"/>
            <w:vAlign w:val="center"/>
          </w:tcPr>
          <w:p w:rsidR="00225D09" w:rsidRPr="00A8341E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643867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43726" w:history="1">
            <w:r w:rsidR="00643867" w:rsidRPr="00CC6950">
              <w:rPr>
                <w:rStyle w:val="af7"/>
              </w:rPr>
              <w:t>개요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_Toc510643726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643867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643867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7" w:history="1">
            <w:r w:rsidRPr="00CC6950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CC6950">
              <w:rPr>
                <w:rStyle w:val="af7"/>
              </w:rPr>
              <w:t>문서</w:t>
            </w:r>
            <w:r w:rsidRPr="00CC6950">
              <w:rPr>
                <w:rStyle w:val="af7"/>
              </w:rPr>
              <w:t xml:space="preserve"> </w:t>
            </w:r>
            <w:r w:rsidRPr="00CC6950">
              <w:rPr>
                <w:rStyle w:val="af7"/>
              </w:rPr>
              <w:t>컨셉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_Toc510643727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43867" w:rsidRDefault="00643867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8" w:history="1">
            <w:r w:rsidRPr="00CC6950">
              <w:rPr>
                <w:rStyle w:val="af7"/>
              </w:rPr>
              <w:t>2.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CC6950">
              <w:rPr>
                <w:rStyle w:val="af7"/>
              </w:rPr>
              <w:t>가정</w:t>
            </w:r>
            <w:r w:rsidRPr="00CC6950">
              <w:rPr>
                <w:rStyle w:val="af7"/>
              </w:rPr>
              <w:t xml:space="preserve"> </w:t>
            </w:r>
            <w:r w:rsidRPr="00CC6950">
              <w:rPr>
                <w:rStyle w:val="af7"/>
              </w:rPr>
              <w:t>사항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_Toc510643728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43867" w:rsidRDefault="00643867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0643729" w:history="1">
            <w:r w:rsidRPr="00CC6950">
              <w:rPr>
                <w:rStyle w:val="af7"/>
              </w:rPr>
              <w:t>단위</w:t>
            </w:r>
            <w:r w:rsidRPr="00CC6950">
              <w:rPr>
                <w:rStyle w:val="af7"/>
              </w:rPr>
              <w:t xml:space="preserve"> </w:t>
            </w:r>
            <w:r w:rsidRPr="00CC6950">
              <w:rPr>
                <w:rStyle w:val="af7"/>
              </w:rPr>
              <w:t>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_Toc510643729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43867" w:rsidRDefault="00643867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0" w:history="1">
            <w:r w:rsidRPr="00CC6950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CC6950">
              <w:rPr>
                <w:rStyle w:val="af7"/>
              </w:rPr>
              <w:t>과정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_Toc510643730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43867" w:rsidRDefault="00643867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1" w:history="1">
            <w:r w:rsidRPr="00CC6950">
              <w:rPr>
                <w:rStyle w:val="af7"/>
              </w:rPr>
              <w:t>2.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CC6950">
              <w:rPr>
                <w:rStyle w:val="af7"/>
              </w:rPr>
              <w:t>단위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_Toc510643731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0" w:name="_Toc510643726"/>
      <w:r w:rsidR="006E309A">
        <w:rPr>
          <w:rFonts w:hint="eastAsia"/>
        </w:rPr>
        <w:lastRenderedPageBreak/>
        <w:t>개요</w:t>
      </w:r>
      <w:bookmarkEnd w:id="0"/>
    </w:p>
    <w:p w:rsidR="006E309A" w:rsidRDefault="009F1636" w:rsidP="006E309A">
      <w:pPr>
        <w:pStyle w:val="20"/>
        <w:numPr>
          <w:ilvl w:val="0"/>
          <w:numId w:val="17"/>
        </w:numPr>
      </w:pPr>
      <w:bookmarkStart w:id="1" w:name="_Toc510643727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1"/>
    </w:p>
    <w:p w:rsidR="009F1636" w:rsidRDefault="00D3198E" w:rsidP="009F1636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9F1636" w:rsidRDefault="009F1636" w:rsidP="009F1636"/>
    <w:p w:rsidR="009F1636" w:rsidRDefault="009F1636" w:rsidP="009F1636">
      <w:pPr>
        <w:pStyle w:val="20"/>
        <w:numPr>
          <w:ilvl w:val="0"/>
          <w:numId w:val="17"/>
        </w:numPr>
      </w:pPr>
      <w:bookmarkStart w:id="2" w:name="_Toc510643728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2"/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:rsidR="00D3198E" w:rsidRDefault="00D3198E" w:rsidP="00D3198E">
      <w:pPr>
        <w:pStyle w:val="af8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검증에서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D3198E" w:rsidRDefault="00D3198E">
      <w:pPr>
        <w:spacing w:after="200"/>
      </w:pPr>
      <w:r>
        <w:br w:type="page"/>
      </w:r>
    </w:p>
    <w:p w:rsidR="00D3198E" w:rsidRDefault="001246F9" w:rsidP="001246F9">
      <w:pPr>
        <w:pStyle w:val="1"/>
      </w:pPr>
      <w:bookmarkStart w:id="3" w:name="_Toc510643729"/>
      <w:r>
        <w:rPr>
          <w:rFonts w:hint="eastAsia"/>
        </w:rPr>
        <w:lastRenderedPageBreak/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3"/>
    </w:p>
    <w:p w:rsidR="001246F9" w:rsidRDefault="001246F9" w:rsidP="001246F9">
      <w:pPr>
        <w:pStyle w:val="20"/>
        <w:numPr>
          <w:ilvl w:val="0"/>
          <w:numId w:val="23"/>
        </w:numPr>
      </w:pPr>
      <w:bookmarkStart w:id="4" w:name="_Toc510643730"/>
      <w:r>
        <w:rPr>
          <w:rFonts w:hint="eastAsia"/>
        </w:rPr>
        <w:t>과정</w:t>
      </w:r>
      <w:bookmarkEnd w:id="4"/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m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t>1cm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가정했다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띄웠을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2m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못하였으며</w:t>
      </w:r>
      <w:r>
        <w:rPr>
          <w:rFonts w:hint="eastAsia"/>
        </w:rPr>
        <w:t xml:space="preserve"> </w:t>
      </w:r>
      <w:r>
        <w:rPr>
          <w:rFonts w:hint="eastAsia"/>
        </w:rPr>
        <w:t>유니티에서의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 xml:space="preserve">4.2m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8.4m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:rsidR="001246F9" w:rsidRDefault="001246F9" w:rsidP="001246F9"/>
    <w:p w:rsidR="001246F9" w:rsidRDefault="001246F9" w:rsidP="001246F9">
      <w:pPr>
        <w:pStyle w:val="20"/>
        <w:numPr>
          <w:ilvl w:val="0"/>
          <w:numId w:val="23"/>
        </w:numPr>
      </w:pPr>
      <w:bookmarkStart w:id="5" w:name="_Toc510643731"/>
      <w:r>
        <w:rPr>
          <w:rFonts w:hint="eastAsia"/>
        </w:rPr>
        <w:t>단위</w:t>
      </w:r>
      <w:bookmarkEnd w:id="5"/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t xml:space="preserve">1 </w:t>
      </w:r>
      <w:r>
        <w:rPr>
          <w:rFonts w:hint="eastAsia"/>
        </w:rPr>
        <w:t>단위는</w:t>
      </w:r>
      <w:r>
        <w:t>0.24cm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t xml:space="preserve"> </w:t>
      </w:r>
      <w:r>
        <w:rPr>
          <w:rFonts w:hint="eastAsia"/>
        </w:rPr>
        <w:t>머리둘레</w:t>
      </w:r>
      <w:r>
        <w:rPr>
          <w:rFonts w:hint="eastAsia"/>
        </w:rPr>
        <w:t xml:space="preserve"> </w:t>
      </w:r>
      <w:r>
        <w:t xml:space="preserve">3 * 0.24 </w:t>
      </w:r>
      <w:r>
        <w:rPr>
          <w:rFonts w:hint="eastAsia"/>
        </w:rPr>
        <w:t>c</w:t>
      </w:r>
      <w:r>
        <w:t>m = 0.72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>
        <w:t>7 * 0.24cm = 1.68cm</w:t>
      </w:r>
      <w:r>
        <w:rPr>
          <w:rFonts w:hint="eastAsia"/>
        </w:rPr>
        <w:t>이다</w:t>
      </w:r>
      <w:r>
        <w:rPr>
          <w:rFonts w:hint="eastAsia"/>
        </w:rPr>
        <w:t>.</w:t>
      </w:r>
      <w:bookmarkStart w:id="6" w:name="_GoBack"/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643867" w:rsidTr="00643867">
        <w:trPr>
          <w:trHeight w:val="1876"/>
        </w:trPr>
        <w:tc>
          <w:tcPr>
            <w:tcW w:w="4612" w:type="dxa"/>
            <w:vAlign w:val="center"/>
          </w:tcPr>
          <w:p w:rsidR="00643867" w:rsidRPr="00643867" w:rsidRDefault="00643867" w:rsidP="00643867">
            <w:pPr>
              <w:jc w:val="center"/>
              <w:rPr>
                <w:rFonts w:hint="eastAsia"/>
                <w:sz w:val="144"/>
              </w:rPr>
            </w:pPr>
            <w:r>
              <w:rPr>
                <w:rFonts w:hint="eastAsia"/>
                <w:sz w:val="144"/>
              </w:rPr>
              <w:t>1</w:t>
            </w:r>
            <w:r>
              <w:rPr>
                <w:rFonts w:hint="eastAsia"/>
                <w:sz w:val="144"/>
              </w:rPr>
              <w:t>단위</w:t>
            </w:r>
          </w:p>
        </w:tc>
        <w:tc>
          <w:tcPr>
            <w:tcW w:w="4613" w:type="dxa"/>
            <w:vAlign w:val="center"/>
          </w:tcPr>
          <w:p w:rsidR="00643867" w:rsidRPr="00643867" w:rsidRDefault="00643867" w:rsidP="00643867">
            <w:pPr>
              <w:jc w:val="center"/>
              <w:rPr>
                <w:rFonts w:hint="eastAsia"/>
                <w:sz w:val="144"/>
              </w:rPr>
            </w:pPr>
            <w:r>
              <w:rPr>
                <w:rFonts w:hint="eastAsia"/>
                <w:sz w:val="144"/>
              </w:rPr>
              <w:t>0</w:t>
            </w:r>
            <w:r>
              <w:rPr>
                <w:sz w:val="144"/>
              </w:rPr>
              <w:t>.24cm</w:t>
            </w:r>
          </w:p>
        </w:tc>
      </w:tr>
    </w:tbl>
    <w:p w:rsidR="0082020D" w:rsidRPr="0082020D" w:rsidRDefault="0082020D" w:rsidP="00D14BEF">
      <w:pPr>
        <w:rPr>
          <w:rFonts w:hint="eastAsia"/>
        </w:rPr>
      </w:pPr>
    </w:p>
    <w:sectPr w:rsidR="0082020D" w:rsidRPr="0082020D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C84" w:rsidRDefault="00885C84">
      <w:pPr>
        <w:spacing w:after="0" w:line="240" w:lineRule="auto"/>
      </w:pPr>
      <w:r>
        <w:separator/>
      </w:r>
    </w:p>
  </w:endnote>
  <w:endnote w:type="continuationSeparator" w:id="0">
    <w:p w:rsidR="00885C84" w:rsidRDefault="0088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885C84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D69E3" w:rsidRDefault="00885C84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04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25D09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2018-04-04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885C84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53.4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D69E3" w:rsidRDefault="00885C84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04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25D09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2018-04-04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41.0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0D69E3" w:rsidRDefault="000D69E3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C84" w:rsidRDefault="00885C84">
      <w:pPr>
        <w:spacing w:after="0" w:line="240" w:lineRule="auto"/>
      </w:pPr>
      <w:r>
        <w:separator/>
      </w:r>
    </w:p>
  </w:footnote>
  <w:footnote w:type="continuationSeparator" w:id="0">
    <w:p w:rsidR="00885C84" w:rsidRDefault="00885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2"/>
  </w:num>
  <w:num w:numId="18">
    <w:abstractNumId w:val="9"/>
  </w:num>
  <w:num w:numId="19">
    <w:abstractNumId w:val="14"/>
  </w:num>
  <w:num w:numId="20">
    <w:abstractNumId w:val="13"/>
  </w:num>
  <w:num w:numId="21">
    <w:abstractNumId w:val="6"/>
  </w:num>
  <w:num w:numId="22">
    <w:abstractNumId w:val="8"/>
  </w:num>
  <w:num w:numId="23">
    <w:abstractNumId w:val="5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B4D6D"/>
    <w:rsid w:val="000D69E3"/>
    <w:rsid w:val="001246F9"/>
    <w:rsid w:val="001F4387"/>
    <w:rsid w:val="00225D09"/>
    <w:rsid w:val="006312F4"/>
    <w:rsid w:val="00643867"/>
    <w:rsid w:val="00645971"/>
    <w:rsid w:val="006D48BD"/>
    <w:rsid w:val="006E309A"/>
    <w:rsid w:val="00723489"/>
    <w:rsid w:val="0082020D"/>
    <w:rsid w:val="00866967"/>
    <w:rsid w:val="00885C84"/>
    <w:rsid w:val="008D582E"/>
    <w:rsid w:val="008E05C4"/>
    <w:rsid w:val="008F65A1"/>
    <w:rsid w:val="0095616F"/>
    <w:rsid w:val="009F1636"/>
    <w:rsid w:val="00A71D0F"/>
    <w:rsid w:val="00BB6F2A"/>
    <w:rsid w:val="00BE6860"/>
    <w:rsid w:val="00D14BEF"/>
    <w:rsid w:val="00D3198E"/>
    <w:rsid w:val="00D3508C"/>
    <w:rsid w:val="00E17E24"/>
    <w:rsid w:val="00E73A04"/>
    <w:rsid w:val="00F8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133949F6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7C0004"/>
    <w:rsid w:val="008A1A96"/>
    <w:rsid w:val="00C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136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인 게임 단위 설정</dc:subject>
  <dc:creator>김나단</dc:creator>
  <cp:keywords/>
  <dc:description/>
  <cp:lastModifiedBy>ND K</cp:lastModifiedBy>
  <cp:revision>21</cp:revision>
  <dcterms:created xsi:type="dcterms:W3CDTF">2018-04-04T10:39:00Z</dcterms:created>
  <dcterms:modified xsi:type="dcterms:W3CDTF">2018-04-04T13:20:00Z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