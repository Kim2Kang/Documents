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772" w:rsidRDefault="002D4DD9" w:rsidP="001B3772">
      <w:pPr>
        <w:pStyle w:val="a4"/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</w:pP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86A05D9" id="도형 622" o:spid="_x0000_s1026" style="position:absolute;left:0;text-align:left;margin-left:0;margin-top:0;width:561.35pt;height:742.95pt;z-index:25165056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A27CF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A27CF1" w:rsidRDefault="00A27CF1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27CF1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A27CF1" w:rsidRDefault="002D4DD9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5D36B7908DCF40059F93E42CA51B03A3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B3772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상세</w:t>
                                          </w:r>
                                          <w:r w:rsidR="001B3772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1B3772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27CF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A27CF1" w:rsidRDefault="00A27CF1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27CF1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A27CF1" w:rsidRDefault="002D4DD9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D2CC703ED9A64AEBBAB1D161092D9EE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B377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모션</w:t>
                                          </w:r>
                                          <w:r w:rsidR="001B377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1B377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상세</w:t>
                                          </w:r>
                                          <w:r w:rsidR="001B377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1B377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기획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27CF1" w:rsidRDefault="00A27CF1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4953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A27CF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A27CF1" w:rsidRDefault="00A27CF1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27CF1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A27CF1" w:rsidRDefault="002D4DD9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5D36B7908DCF40059F93E42CA51B03A3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377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상세</w:t>
                                    </w:r>
                                    <w:r w:rsidR="001B377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1B377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27CF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A27CF1" w:rsidRDefault="00A27CF1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27CF1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A27CF1" w:rsidRDefault="002D4DD9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D2CC703ED9A64AEBBAB1D161092D9EE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3772">
                                      <w:rPr>
                                        <w:sz w:val="36"/>
                                        <w:szCs w:val="36"/>
                                      </w:rPr>
                                      <w:t>모션</w:t>
                                    </w:r>
                                    <w:r w:rsidR="001B3772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B3772">
                                      <w:rPr>
                                        <w:sz w:val="36"/>
                                        <w:szCs w:val="36"/>
                                      </w:rPr>
                                      <w:t>상세</w:t>
                                    </w:r>
                                    <w:r w:rsidR="001B3772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B3772">
                                      <w:rPr>
                                        <w:sz w:val="36"/>
                                        <w:szCs w:val="36"/>
                                      </w:rPr>
                                      <w:t>기획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27CF1" w:rsidRDefault="00A27CF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A27CF1" w:rsidRDefault="002D4DD9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B3772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한국산업기술대학교</w:t>
                                    </w:r>
                                    <w:r w:rsidR="001B3772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1B3772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게임공학과</w:t>
                                    </w:r>
                                  </w:sdtContent>
                                </w:sdt>
                              </w:p>
                              <w:p w:rsidR="00A27CF1" w:rsidRDefault="00A27CF1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A27CF1" w:rsidRDefault="002D4DD9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1-09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B3772">
                                      <w:rPr>
                                        <w:rFonts w:hint="eastAsia"/>
                                      </w:rPr>
                                      <w:t>2018 January 9</w:t>
                                    </w:r>
                                  </w:sdtContent>
                                </w:sdt>
                              </w:p>
                              <w:p w:rsidR="00A27CF1" w:rsidRDefault="002D4DD9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3772">
                                      <w:t>김나단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4851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A27CF1" w:rsidRDefault="002D4DD9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B3772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한국산업기술대학교</w:t>
                              </w:r>
                              <w:r w:rsidR="001B3772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1B3772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게임공학과</w:t>
                              </w:r>
                            </w:sdtContent>
                          </w:sdt>
                        </w:p>
                        <w:p w:rsidR="00A27CF1" w:rsidRDefault="00A27CF1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A27CF1" w:rsidRDefault="002D4DD9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09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B3772">
                                <w:rPr>
                                  <w:rFonts w:hint="eastAsia"/>
                                </w:rPr>
                                <w:t>2018 January 9</w:t>
                              </w:r>
                            </w:sdtContent>
                          </w:sdt>
                        </w:p>
                        <w:p w:rsidR="00A27CF1" w:rsidRDefault="002D4DD9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B3772">
                                <w:t>김나단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  <w:r w:rsidR="001B3772" w:rsidRPr="001B3772"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t xml:space="preserve"> </w:t>
      </w:r>
    </w:p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758873613"/>
        <w:docPartObj>
          <w:docPartGallery w:val="Cover Pages"/>
          <w:docPartUnique/>
        </w:docPartObj>
      </w:sdtPr>
      <w:sdtContent>
        <w:p w:rsidR="001B3772" w:rsidRPr="00E94EB0" w:rsidRDefault="001B3772" w:rsidP="001B3772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992" behindDoc="0" locked="0" layoutInCell="0" allowOverlap="1" wp14:anchorId="440DEC47" wp14:editId="652E39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3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2FC8DAB" id="도형 622" o:spid="_x0000_s1026" style="position:absolute;left:0;text-align:left;margin-left:0;margin-top:0;width:561.35pt;height:742.95pt;z-index:25166899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6HqxQIAALk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226HqxQIAALk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0" allowOverlap="1" wp14:anchorId="394ECE8F" wp14:editId="1F5717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4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9B616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1B3772" w:rsidRDefault="001B3772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B6161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1B3772" w:rsidRDefault="001B3772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880755842"/>
                                          <w:placeholder>
                                            <w:docPart w:val="3D54062D5AF74A29BC61E731F1FC2A7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상세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B616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1B3772" w:rsidRDefault="001B3772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B6161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1B3772" w:rsidRDefault="001B3772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-1918623835"/>
                                          <w:placeholder>
                                            <w:docPart w:val="F10B5BA3956B419FB78829E83C2D910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모션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상세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기획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B3772" w:rsidRDefault="001B3772" w:rsidP="001B3772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94ECE8F" id="_x0000_s1028" style="position:absolute;left:0;text-align:left;margin-left:0;margin-top:0;width:561.1pt;height:173.7pt;z-index:25166284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9B616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1B3772" w:rsidRDefault="001B3772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B6161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1B3772" w:rsidRDefault="001B3772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880755842"/>
                                    <w:placeholder>
                                      <w:docPart w:val="3D54062D5AF74A29BC61E731F1FC2A7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상세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B616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1B3772" w:rsidRDefault="001B3772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B6161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1B3772" w:rsidRDefault="001B3772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-1918623835"/>
                                    <w:placeholder>
                                      <w:docPart w:val="F10B5BA3956B419FB78829E83C2D910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모션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상세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기획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1B3772" w:rsidRDefault="001B3772" w:rsidP="001B377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 wp14:anchorId="6B3E6A24" wp14:editId="547ACF0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5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1B3772" w:rsidRDefault="001B3772" w:rsidP="001B3772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114401285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한국산업기술대학교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게임공학과</w:t>
                                    </w:r>
                                  </w:sdtContent>
                                </w:sdt>
                              </w:p>
                              <w:p w:rsidR="001B3772" w:rsidRDefault="001B3772" w:rsidP="001B3772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1B3772" w:rsidRDefault="001B3772" w:rsidP="001B3772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79944985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1-09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2018 January 9</w:t>
                                    </w:r>
                                  </w:sdtContent>
                                </w:sdt>
                              </w:p>
                              <w:p w:rsidR="001B3772" w:rsidRDefault="001B3772" w:rsidP="001B3772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-117788616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김나단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B3E6A24" id="_x0000_s1029" style="position:absolute;left:0;text-align:left;margin-left:0;margin-top:0;width:468pt;height:94pt;z-index:251656704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" o:allowincell="f" filled="f" stroked="f" strokeweight=".25pt">
                    <v:textbox style="mso-fit-shape-to-text:t" inset=",18pt,,18pt">
                      <w:txbxContent>
                        <w:p w:rsidR="001B3772" w:rsidRDefault="001B3772" w:rsidP="001B3772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114401285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한국산업기술대학교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게임공학과</w:t>
                              </w:r>
                            </w:sdtContent>
                          </w:sdt>
                        </w:p>
                        <w:p w:rsidR="001B3772" w:rsidRDefault="001B3772" w:rsidP="001B3772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1B3772" w:rsidRDefault="001B3772" w:rsidP="001B3772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79944985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09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2018 January 9</w:t>
                              </w:r>
                            </w:sdtContent>
                          </w:sdt>
                        </w:p>
                        <w:p w:rsidR="001B3772" w:rsidRDefault="001B3772" w:rsidP="001B3772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-117788616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김나단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Pr="00E94EB0">
            <w:br w:type="page"/>
          </w:r>
          <w:r>
            <w:rPr>
              <w:rFonts w:hint="eastAsia"/>
            </w:rPr>
            <w:lastRenderedPageBreak/>
            <w:t>문서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버전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1B3772" w:rsidTr="00DF7A14">
            <w:tc>
              <w:tcPr>
                <w:tcW w:w="704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1B3772" w:rsidTr="00DF7A14">
            <w:tc>
              <w:tcPr>
                <w:tcW w:w="704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1B3772" w:rsidRDefault="001B3772" w:rsidP="00DF7A14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8</w:t>
                </w:r>
                <w:r>
                  <w:t>-</w:t>
                </w:r>
                <w:r>
                  <w:t>0</w:t>
                </w:r>
                <w:r>
                  <w:t>1-0</w:t>
                </w:r>
                <w:r>
                  <w:t>9</w:t>
                </w:r>
              </w:p>
            </w:tc>
          </w:tr>
          <w:tr w:rsidR="001B3772" w:rsidTr="00DF7A14">
            <w:tc>
              <w:tcPr>
                <w:tcW w:w="704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1B3772" w:rsidRDefault="001B3772" w:rsidP="00DF7A14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</w:p>
            </w:tc>
            <w:tc>
              <w:tcPr>
                <w:tcW w:w="993" w:type="dxa"/>
                <w:vAlign w:val="center"/>
              </w:tcPr>
              <w:p w:rsidR="001B3772" w:rsidRPr="00A8341E" w:rsidRDefault="001B3772" w:rsidP="00DF7A14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</w:p>
            </w:tc>
          </w:tr>
          <w:tr w:rsidR="001B3772" w:rsidTr="00DF7A14">
            <w:tc>
              <w:tcPr>
                <w:tcW w:w="704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1B3772" w:rsidRDefault="001B3772" w:rsidP="00DF7A1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</w:p>
            </w:tc>
          </w:tr>
          <w:tr w:rsidR="001B3772" w:rsidTr="00DF7A14">
            <w:tc>
              <w:tcPr>
                <w:tcW w:w="704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1B3772" w:rsidRDefault="001B3772" w:rsidP="00DF7A1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</w:p>
            </w:tc>
          </w:tr>
          <w:tr w:rsidR="001B3772" w:rsidTr="00DF7A14">
            <w:tc>
              <w:tcPr>
                <w:tcW w:w="704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1B3772" w:rsidRDefault="001B3772" w:rsidP="00DF7A1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</w:p>
            </w:tc>
          </w:tr>
          <w:tr w:rsidR="001B3772" w:rsidTr="00DF7A14">
            <w:tc>
              <w:tcPr>
                <w:tcW w:w="704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1B3772" w:rsidRDefault="001B3772" w:rsidP="00DF7A1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</w:p>
            </w:tc>
          </w:tr>
          <w:tr w:rsidR="001B3772" w:rsidTr="00DF7A14">
            <w:tc>
              <w:tcPr>
                <w:tcW w:w="704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1B3772" w:rsidRDefault="001B3772" w:rsidP="00DF7A1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1B3772" w:rsidRDefault="001B3772" w:rsidP="00DF7A14">
                <w:pPr>
                  <w:spacing w:after="200"/>
                  <w:jc w:val="center"/>
                </w:pPr>
              </w:p>
            </w:tc>
          </w:tr>
        </w:tbl>
        <w:p w:rsidR="001B3772" w:rsidRDefault="001B3772">
          <w:pPr>
            <w:spacing w:after="200"/>
          </w:pPr>
          <w:r>
            <w:br w:type="page"/>
          </w:r>
        </w:p>
        <w:p w:rsidR="001B3772" w:rsidRPr="00A10DC5" w:rsidRDefault="001B3772" w:rsidP="001B3772">
          <w:pPr>
            <w:pStyle w:val="a4"/>
            <w:rPr>
              <w:smallCaps w:val="0"/>
            </w:rPr>
          </w:pPr>
          <w:bookmarkStart w:id="0" w:name="_GoBack"/>
          <w:bookmarkEnd w:id="0"/>
          <w:r>
            <w:rPr>
              <w:rFonts w:hint="eastAsia"/>
              <w:smallCaps w:val="0"/>
            </w:rPr>
            <w:lastRenderedPageBreak/>
            <w:t>목차</w:t>
          </w:r>
        </w:p>
        <w:sdt>
          <w:sdtPr>
            <w:rPr>
              <w:lang w:val="ko-KR"/>
            </w:rPr>
            <w:id w:val="-116122612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="Times New Roman"/>
              <w:b/>
              <w:bCs/>
              <w:sz w:val="22"/>
              <w:szCs w:val="20"/>
            </w:rPr>
          </w:sdtEndPr>
          <w:sdtContent>
            <w:p w:rsidR="001B3772" w:rsidRDefault="001B3772">
              <w:pPr>
                <w:pStyle w:val="TOC"/>
                <w:rPr>
                  <w:rFonts w:hint="eastAsia"/>
                </w:rPr>
              </w:pPr>
              <w:r>
                <w:rPr>
                  <w:rFonts w:hint="eastAsia"/>
                  <w:lang w:val="ko-KR"/>
                </w:rPr>
                <w:t>목차</w:t>
              </w:r>
            </w:p>
            <w:p w:rsidR="00F87DBE" w:rsidRDefault="001B3772">
              <w:pPr>
                <w:pStyle w:val="10"/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3292346" w:history="1">
                <w:r w:rsidR="00F87DBE" w:rsidRPr="00321F7E">
                  <w:rPr>
                    <w:rStyle w:val="af7"/>
                    <w:noProof/>
                  </w:rPr>
                  <w:t>개요</w:t>
                </w:r>
                <w:r w:rsidR="00F87DBE">
                  <w:rPr>
                    <w:noProof/>
                    <w:webHidden/>
                  </w:rPr>
                  <w:tab/>
                </w:r>
                <w:r w:rsidR="00F87DBE">
                  <w:rPr>
                    <w:noProof/>
                    <w:webHidden/>
                  </w:rPr>
                  <w:fldChar w:fldCharType="begin"/>
                </w:r>
                <w:r w:rsidR="00F87DBE">
                  <w:rPr>
                    <w:noProof/>
                    <w:webHidden/>
                  </w:rPr>
                  <w:instrText xml:space="preserve"> PAGEREF _Toc503292346 \h </w:instrText>
                </w:r>
                <w:r w:rsidR="00F87DBE">
                  <w:rPr>
                    <w:noProof/>
                    <w:webHidden/>
                  </w:rPr>
                </w:r>
                <w:r w:rsidR="00F87DBE">
                  <w:rPr>
                    <w:noProof/>
                    <w:webHidden/>
                  </w:rPr>
                  <w:fldChar w:fldCharType="separate"/>
                </w:r>
                <w:r w:rsidR="00F87DBE">
                  <w:rPr>
                    <w:noProof/>
                    <w:webHidden/>
                  </w:rPr>
                  <w:t>4</w:t>
                </w:r>
                <w:r w:rsidR="00F87DBE"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21"/>
                <w:tabs>
                  <w:tab w:val="left" w:pos="662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47" w:history="1">
                <w:r w:rsidRPr="00321F7E">
                  <w:rPr>
                    <w:rStyle w:val="af7"/>
                    <w:noProof/>
                  </w:rPr>
                  <w:t>1.</w:t>
                </w:r>
                <w:r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Pr="00321F7E">
                  <w:rPr>
                    <w:rStyle w:val="af7"/>
                    <w:noProof/>
                  </w:rPr>
                  <w:t>작성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이유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21"/>
                <w:tabs>
                  <w:tab w:val="left" w:pos="662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48" w:history="1">
                <w:r w:rsidRPr="00321F7E">
                  <w:rPr>
                    <w:rStyle w:val="af7"/>
                    <w:noProof/>
                  </w:rPr>
                  <w:t>2.</w:t>
                </w:r>
                <w:r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Pr="00321F7E">
                  <w:rPr>
                    <w:rStyle w:val="af7"/>
                    <w:noProof/>
                  </w:rPr>
                  <w:t>가정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사항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21"/>
                <w:tabs>
                  <w:tab w:val="left" w:pos="662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49" w:history="1">
                <w:r w:rsidRPr="00321F7E">
                  <w:rPr>
                    <w:rStyle w:val="af7"/>
                    <w:noProof/>
                  </w:rPr>
                  <w:t>3.</w:t>
                </w:r>
                <w:r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Pr="00321F7E">
                  <w:rPr>
                    <w:rStyle w:val="af7"/>
                    <w:noProof/>
                  </w:rPr>
                  <w:t>용어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10"/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50" w:history="1">
                <w:r w:rsidRPr="00321F7E">
                  <w:rPr>
                    <w:rStyle w:val="af7"/>
                    <w:noProof/>
                  </w:rPr>
                  <w:t>플레이어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캐릭터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21"/>
                <w:tabs>
                  <w:tab w:val="left" w:pos="662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51" w:history="1">
                <w:r w:rsidRPr="00321F7E">
                  <w:rPr>
                    <w:rStyle w:val="af7"/>
                    <w:noProof/>
                  </w:rPr>
                  <w:t>1.</w:t>
                </w:r>
                <w:r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Pr="00321F7E">
                  <w:rPr>
                    <w:rStyle w:val="af7"/>
                    <w:noProof/>
                  </w:rPr>
                  <w:t>기본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모션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21"/>
                <w:tabs>
                  <w:tab w:val="left" w:pos="662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52" w:history="1">
                <w:r w:rsidRPr="00321F7E">
                  <w:rPr>
                    <w:rStyle w:val="af7"/>
                    <w:noProof/>
                  </w:rPr>
                  <w:t>2.</w:t>
                </w:r>
                <w:r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Pr="00321F7E">
                  <w:rPr>
                    <w:rStyle w:val="af7"/>
                    <w:noProof/>
                  </w:rPr>
                  <w:t>공격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모션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21"/>
                <w:tabs>
                  <w:tab w:val="left" w:pos="662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53" w:history="1">
                <w:r w:rsidRPr="00321F7E">
                  <w:rPr>
                    <w:rStyle w:val="af7"/>
                    <w:noProof/>
                  </w:rPr>
                  <w:t>3.</w:t>
                </w:r>
                <w:r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Pr="00321F7E">
                  <w:rPr>
                    <w:rStyle w:val="af7"/>
                    <w:noProof/>
                  </w:rPr>
                  <w:t>스킬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모션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10"/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54" w:history="1">
                <w:r w:rsidRPr="00321F7E">
                  <w:rPr>
                    <w:rStyle w:val="af7"/>
                    <w:noProof/>
                  </w:rPr>
                  <w:t>라인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몬스터</w:t>
                </w:r>
                <w:r w:rsidRPr="00321F7E">
                  <w:rPr>
                    <w:rStyle w:val="af7"/>
                    <w:noProof/>
                  </w:rPr>
                  <w:t>(</w:t>
                </w:r>
                <w:r w:rsidRPr="00321F7E">
                  <w:rPr>
                    <w:rStyle w:val="af7"/>
                    <w:noProof/>
                  </w:rPr>
                  <w:t>미니언</w:t>
                </w:r>
                <w:r w:rsidRPr="00321F7E">
                  <w:rPr>
                    <w:rStyle w:val="af7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21"/>
                <w:tabs>
                  <w:tab w:val="left" w:pos="662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55" w:history="1">
                <w:r w:rsidRPr="00321F7E">
                  <w:rPr>
                    <w:rStyle w:val="af7"/>
                    <w:noProof/>
                  </w:rPr>
                  <w:t>1.</w:t>
                </w:r>
                <w:r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Pr="00321F7E">
                  <w:rPr>
                    <w:rStyle w:val="af7"/>
                    <w:noProof/>
                  </w:rPr>
                  <w:t>기본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모션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21"/>
                <w:tabs>
                  <w:tab w:val="left" w:pos="662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56" w:history="1">
                <w:r w:rsidRPr="00321F7E">
                  <w:rPr>
                    <w:rStyle w:val="af7"/>
                    <w:noProof/>
                  </w:rPr>
                  <w:t>2.</w:t>
                </w:r>
                <w:r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Pr="00321F7E">
                  <w:rPr>
                    <w:rStyle w:val="af7"/>
                    <w:noProof/>
                  </w:rPr>
                  <w:t>공격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모션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10"/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57" w:history="1">
                <w:r w:rsidRPr="00321F7E">
                  <w:rPr>
                    <w:rStyle w:val="af7"/>
                    <w:noProof/>
                  </w:rPr>
                  <w:t>중립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몬스터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21"/>
                <w:tabs>
                  <w:tab w:val="left" w:pos="662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58" w:history="1">
                <w:r w:rsidRPr="00321F7E">
                  <w:rPr>
                    <w:rStyle w:val="af7"/>
                    <w:noProof/>
                  </w:rPr>
                  <w:t>1.</w:t>
                </w:r>
                <w:r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Pr="00321F7E">
                  <w:rPr>
                    <w:rStyle w:val="af7"/>
                    <w:noProof/>
                  </w:rPr>
                  <w:t>기본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모션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21"/>
                <w:tabs>
                  <w:tab w:val="left" w:pos="662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59" w:history="1">
                <w:r w:rsidRPr="00321F7E">
                  <w:rPr>
                    <w:rStyle w:val="af7"/>
                    <w:noProof/>
                  </w:rPr>
                  <w:t>2.</w:t>
                </w:r>
                <w:r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Pr="00321F7E">
                  <w:rPr>
                    <w:rStyle w:val="af7"/>
                    <w:noProof/>
                  </w:rPr>
                  <w:t>공격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모션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10"/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60" w:history="1">
                <w:r w:rsidRPr="00321F7E">
                  <w:rPr>
                    <w:rStyle w:val="af7"/>
                    <w:noProof/>
                  </w:rPr>
                  <w:t>중간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보스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몬스터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21"/>
                <w:tabs>
                  <w:tab w:val="left" w:pos="662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61" w:history="1">
                <w:r w:rsidRPr="00321F7E">
                  <w:rPr>
                    <w:rStyle w:val="af7"/>
                    <w:noProof/>
                  </w:rPr>
                  <w:t>1.</w:t>
                </w:r>
                <w:r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Pr="00321F7E">
                  <w:rPr>
                    <w:rStyle w:val="af7"/>
                    <w:noProof/>
                  </w:rPr>
                  <w:t>기본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모션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21"/>
                <w:tabs>
                  <w:tab w:val="left" w:pos="662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62" w:history="1">
                <w:r w:rsidRPr="00321F7E">
                  <w:rPr>
                    <w:rStyle w:val="af7"/>
                    <w:noProof/>
                  </w:rPr>
                  <w:t>2.</w:t>
                </w:r>
                <w:r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Pr="00321F7E">
                  <w:rPr>
                    <w:rStyle w:val="af7"/>
                    <w:noProof/>
                  </w:rPr>
                  <w:t>공격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모션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21"/>
                <w:tabs>
                  <w:tab w:val="left" w:pos="662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63" w:history="1">
                <w:r w:rsidRPr="00321F7E">
                  <w:rPr>
                    <w:rStyle w:val="af7"/>
                    <w:noProof/>
                  </w:rPr>
                  <w:t>3.</w:t>
                </w:r>
                <w:r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Pr="00321F7E">
                  <w:rPr>
                    <w:rStyle w:val="af7"/>
                    <w:noProof/>
                  </w:rPr>
                  <w:t>특수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공격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모션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10"/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64" w:history="1">
                <w:r w:rsidRPr="00321F7E">
                  <w:rPr>
                    <w:rStyle w:val="af7"/>
                    <w:noProof/>
                  </w:rPr>
                  <w:t>보스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몬스터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21"/>
                <w:tabs>
                  <w:tab w:val="left" w:pos="662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65" w:history="1">
                <w:r w:rsidRPr="00321F7E">
                  <w:rPr>
                    <w:rStyle w:val="af7"/>
                    <w:noProof/>
                  </w:rPr>
                  <w:t>1.</w:t>
                </w:r>
                <w:r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Pr="00321F7E">
                  <w:rPr>
                    <w:rStyle w:val="af7"/>
                    <w:noProof/>
                  </w:rPr>
                  <w:t>기본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모션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21"/>
                <w:tabs>
                  <w:tab w:val="left" w:pos="662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66" w:history="1">
                <w:r w:rsidRPr="00321F7E">
                  <w:rPr>
                    <w:rStyle w:val="af7"/>
                    <w:noProof/>
                  </w:rPr>
                  <w:t>2.</w:t>
                </w:r>
                <w:r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Pr="00321F7E">
                  <w:rPr>
                    <w:rStyle w:val="af7"/>
                    <w:noProof/>
                  </w:rPr>
                  <w:t>공격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모션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DBE" w:rsidRDefault="00F87DBE">
              <w:pPr>
                <w:pStyle w:val="21"/>
                <w:tabs>
                  <w:tab w:val="left" w:pos="662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3292367" w:history="1">
                <w:r w:rsidRPr="00321F7E">
                  <w:rPr>
                    <w:rStyle w:val="af7"/>
                    <w:noProof/>
                  </w:rPr>
                  <w:t>3.</w:t>
                </w:r>
                <w:r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Pr="00321F7E">
                  <w:rPr>
                    <w:rStyle w:val="af7"/>
                    <w:noProof/>
                  </w:rPr>
                  <w:t>특수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공격</w:t>
                </w:r>
                <w:r w:rsidRPr="00321F7E">
                  <w:rPr>
                    <w:rStyle w:val="af7"/>
                    <w:noProof/>
                  </w:rPr>
                  <w:t xml:space="preserve"> </w:t>
                </w:r>
                <w:r w:rsidRPr="00321F7E">
                  <w:rPr>
                    <w:rStyle w:val="af7"/>
                    <w:noProof/>
                  </w:rPr>
                  <w:t>모션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_Toc503292367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3772" w:rsidRDefault="001B3772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1B3772" w:rsidRDefault="001B3772" w:rsidP="001B3772">
          <w:pPr>
            <w:spacing w:after="200"/>
          </w:pPr>
          <w:r>
            <w:br w:type="page"/>
          </w:r>
        </w:p>
      </w:sdtContent>
    </w:sdt>
    <w:p w:rsidR="001B3772" w:rsidRDefault="001B3772" w:rsidP="001B3772">
      <w:pPr>
        <w:pStyle w:val="1"/>
        <w:rPr>
          <w:color w:val="9D3511" w:themeColor="accent1" w:themeShade="BF"/>
        </w:rPr>
      </w:pPr>
      <w:bookmarkStart w:id="1" w:name="_Toc503292346"/>
      <w:r>
        <w:rPr>
          <w:rFonts w:hint="eastAsia"/>
          <w:color w:val="9D3511" w:themeColor="accent1" w:themeShade="BF"/>
        </w:rPr>
        <w:lastRenderedPageBreak/>
        <w:t>개요</w:t>
      </w:r>
      <w:bookmarkEnd w:id="1"/>
    </w:p>
    <w:p w:rsidR="001B3772" w:rsidRDefault="001B3772" w:rsidP="001B3772">
      <w:pPr>
        <w:pStyle w:val="20"/>
        <w:numPr>
          <w:ilvl w:val="0"/>
          <w:numId w:val="13"/>
        </w:numPr>
      </w:pPr>
      <w:bookmarkStart w:id="2" w:name="_Toc503292347"/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bookmarkEnd w:id="2"/>
    </w:p>
    <w:p w:rsidR="001B3772" w:rsidRDefault="001B3772" w:rsidP="001B3772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모션을</w:t>
      </w:r>
      <w:r>
        <w:rPr>
          <w:rFonts w:hint="eastAsia"/>
        </w:rPr>
        <w:t xml:space="preserve"> </w:t>
      </w:r>
      <w:r>
        <w:rPr>
          <w:rFonts w:hint="eastAsia"/>
        </w:rPr>
        <w:t>기획한다</w:t>
      </w:r>
      <w:r>
        <w:rPr>
          <w:rFonts w:hint="eastAsia"/>
        </w:rPr>
        <w:t>.</w:t>
      </w:r>
    </w:p>
    <w:p w:rsidR="001B3772" w:rsidRDefault="001B3772" w:rsidP="001B3772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팀원을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B3772" w:rsidRDefault="001B3772" w:rsidP="001B3772"/>
    <w:p w:rsidR="001B3772" w:rsidRDefault="001B3772" w:rsidP="001B3772">
      <w:pPr>
        <w:pStyle w:val="20"/>
        <w:numPr>
          <w:ilvl w:val="0"/>
          <w:numId w:val="13"/>
        </w:numPr>
      </w:pPr>
      <w:bookmarkStart w:id="3" w:name="_Toc503292348"/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3"/>
    </w:p>
    <w:p w:rsidR="001B3772" w:rsidRDefault="001B3772" w:rsidP="001B3772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1B3772" w:rsidRDefault="001B3772" w:rsidP="001B3772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>이해하지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만나서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70FF0" w:rsidRDefault="00570FF0" w:rsidP="00570FF0"/>
    <w:p w:rsidR="00570FF0" w:rsidRDefault="00570FF0" w:rsidP="00570FF0">
      <w:pPr>
        <w:pStyle w:val="20"/>
        <w:numPr>
          <w:ilvl w:val="0"/>
          <w:numId w:val="13"/>
        </w:numPr>
      </w:pPr>
      <w:bookmarkStart w:id="4" w:name="_Toc503292349"/>
      <w:r>
        <w:rPr>
          <w:rFonts w:hint="eastAsia"/>
        </w:rPr>
        <w:t>용어</w:t>
      </w:r>
      <w:bookmarkEnd w:id="4"/>
    </w:p>
    <w:p w:rsidR="00570FF0" w:rsidRDefault="00570FF0" w:rsidP="00570FF0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대기</w:t>
      </w:r>
      <w:r>
        <w:t xml:space="preserve">: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</w:p>
    <w:p w:rsidR="00570FF0" w:rsidRDefault="00570FF0" w:rsidP="00570FF0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뛰기</w:t>
      </w:r>
      <w:r>
        <w:t xml:space="preserve">: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</w:p>
    <w:p w:rsidR="00570FF0" w:rsidRDefault="00570FF0" w:rsidP="00570FF0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사망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H</w:t>
      </w:r>
      <w:r>
        <w:t>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소모되어</w:t>
      </w:r>
      <w:r>
        <w:rPr>
          <w:rFonts w:hint="eastAsia"/>
        </w:rPr>
        <w:t xml:space="preserve"> </w:t>
      </w:r>
      <w:r>
        <w:rPr>
          <w:rFonts w:hint="eastAsia"/>
        </w:rPr>
        <w:t>쓰러질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</w:p>
    <w:p w:rsidR="00570FF0" w:rsidRPr="00570FF0" w:rsidRDefault="00570FF0" w:rsidP="00570FF0">
      <w:pPr>
        <w:rPr>
          <w:rFonts w:hint="eastAsia"/>
        </w:rPr>
      </w:pPr>
    </w:p>
    <w:p w:rsidR="001B3772" w:rsidRDefault="001B3772">
      <w:pPr>
        <w:spacing w:after="200"/>
      </w:pPr>
      <w:r>
        <w:br w:type="page"/>
      </w:r>
    </w:p>
    <w:p w:rsidR="001B3772" w:rsidRDefault="001B3772" w:rsidP="001B3772">
      <w:pPr>
        <w:pStyle w:val="1"/>
        <w:rPr>
          <w:color w:val="9D3511" w:themeColor="accent1" w:themeShade="BF"/>
        </w:rPr>
      </w:pPr>
      <w:bookmarkStart w:id="5" w:name="_Toc503292350"/>
      <w:r>
        <w:rPr>
          <w:rFonts w:hint="eastAsia"/>
          <w:color w:val="9D3511" w:themeColor="accent1" w:themeShade="BF"/>
        </w:rPr>
        <w:lastRenderedPageBreak/>
        <w:t>플레이어</w:t>
      </w:r>
      <w:r>
        <w:rPr>
          <w:rFonts w:hint="eastAsia"/>
          <w:color w:val="9D3511" w:themeColor="accent1" w:themeShade="BF"/>
        </w:rPr>
        <w:t xml:space="preserve"> </w:t>
      </w:r>
      <w:r>
        <w:rPr>
          <w:rFonts w:hint="eastAsia"/>
          <w:color w:val="9D3511" w:themeColor="accent1" w:themeShade="BF"/>
        </w:rPr>
        <w:t>캐릭터</w:t>
      </w:r>
      <w:bookmarkEnd w:id="5"/>
    </w:p>
    <w:p w:rsidR="001B3772" w:rsidRDefault="001B3772" w:rsidP="001B3772">
      <w:pPr>
        <w:pStyle w:val="20"/>
        <w:numPr>
          <w:ilvl w:val="0"/>
          <w:numId w:val="17"/>
        </w:numPr>
      </w:pPr>
      <w:bookmarkStart w:id="6" w:name="_Toc503292351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bookmarkEnd w:id="6"/>
    </w:p>
    <w:p w:rsidR="001B3772" w:rsidRDefault="001B3772" w:rsidP="001B3772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대기</w:t>
      </w:r>
    </w:p>
    <w:p w:rsidR="001B3772" w:rsidRDefault="001B3772" w:rsidP="001B3772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뛰기</w:t>
      </w:r>
    </w:p>
    <w:p w:rsidR="008B6136" w:rsidRDefault="00A63C4F" w:rsidP="001B3772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사망</w:t>
      </w:r>
    </w:p>
    <w:p w:rsidR="001B3772" w:rsidRDefault="001B3772" w:rsidP="001B3772"/>
    <w:p w:rsidR="009A3279" w:rsidRDefault="009A3279" w:rsidP="009A3279">
      <w:pPr>
        <w:pStyle w:val="20"/>
        <w:numPr>
          <w:ilvl w:val="0"/>
          <w:numId w:val="17"/>
        </w:numPr>
      </w:pPr>
      <w:bookmarkStart w:id="7" w:name="_Toc503292352"/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bookmarkEnd w:id="7"/>
    </w:p>
    <w:p w:rsidR="009A3279" w:rsidRDefault="009A3279" w:rsidP="009A3279">
      <w:pPr>
        <w:pStyle w:val="af8"/>
        <w:numPr>
          <w:ilvl w:val="0"/>
          <w:numId w:val="26"/>
        </w:numPr>
        <w:ind w:leftChars="0"/>
      </w:pPr>
      <w:r>
        <w:rPr>
          <w:rFonts w:hint="eastAsia"/>
        </w:rPr>
        <w:t>근접</w:t>
      </w:r>
    </w:p>
    <w:p w:rsidR="009A3279" w:rsidRDefault="009A3279" w:rsidP="009A3279">
      <w:pPr>
        <w:pStyle w:val="af8"/>
        <w:numPr>
          <w:ilvl w:val="0"/>
          <w:numId w:val="26"/>
        </w:numPr>
        <w:ind w:leftChars="0"/>
      </w:pPr>
      <w:r>
        <w:rPr>
          <w:rFonts w:hint="eastAsia"/>
        </w:rPr>
        <w:t>원거리</w:t>
      </w:r>
    </w:p>
    <w:p w:rsidR="009A3279" w:rsidRDefault="009A3279" w:rsidP="009A3279">
      <w:pPr>
        <w:pStyle w:val="af8"/>
        <w:numPr>
          <w:ilvl w:val="0"/>
          <w:numId w:val="26"/>
        </w:numPr>
        <w:ind w:leftChars="0"/>
      </w:pPr>
      <w:r>
        <w:rPr>
          <w:rFonts w:hint="eastAsia"/>
        </w:rPr>
        <w:t>마법</w:t>
      </w:r>
    </w:p>
    <w:p w:rsidR="009A3279" w:rsidRPr="009A3279" w:rsidRDefault="009A3279" w:rsidP="009A3279">
      <w:pPr>
        <w:rPr>
          <w:rFonts w:hint="eastAsia"/>
        </w:rPr>
      </w:pPr>
    </w:p>
    <w:p w:rsidR="001B3772" w:rsidRDefault="001B3772" w:rsidP="001B3772">
      <w:pPr>
        <w:pStyle w:val="20"/>
        <w:numPr>
          <w:ilvl w:val="0"/>
          <w:numId w:val="17"/>
        </w:numPr>
      </w:pPr>
      <w:bookmarkStart w:id="8" w:name="_Toc503292353"/>
      <w:r>
        <w:rPr>
          <w:rFonts w:hint="eastAsia"/>
        </w:rPr>
        <w:t>스킬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bookmarkEnd w:id="8"/>
    </w:p>
    <w:p w:rsidR="008B6136" w:rsidRPr="008B6136" w:rsidRDefault="008B6136" w:rsidP="008B6136">
      <w:pPr>
        <w:rPr>
          <w:rFonts w:hint="eastAsia"/>
        </w:rPr>
      </w:pPr>
    </w:p>
    <w:p w:rsidR="009B6161" w:rsidRDefault="009B6161">
      <w:pPr>
        <w:spacing w:after="200"/>
      </w:pPr>
      <w:r>
        <w:br w:type="page"/>
      </w:r>
    </w:p>
    <w:p w:rsidR="009B6161" w:rsidRDefault="009B6161" w:rsidP="009B6161">
      <w:pPr>
        <w:pStyle w:val="1"/>
        <w:rPr>
          <w:color w:val="9D3511" w:themeColor="accent1" w:themeShade="BF"/>
        </w:rPr>
      </w:pPr>
      <w:bookmarkStart w:id="9" w:name="_Toc503292354"/>
      <w:r>
        <w:rPr>
          <w:rFonts w:hint="eastAsia"/>
          <w:color w:val="9D3511" w:themeColor="accent1" w:themeShade="BF"/>
        </w:rPr>
        <w:lastRenderedPageBreak/>
        <w:t>라인</w:t>
      </w:r>
      <w:r>
        <w:rPr>
          <w:rFonts w:hint="eastAsia"/>
          <w:color w:val="9D3511" w:themeColor="accent1" w:themeShade="BF"/>
        </w:rPr>
        <w:t xml:space="preserve"> </w:t>
      </w:r>
      <w:r>
        <w:rPr>
          <w:rFonts w:hint="eastAsia"/>
          <w:color w:val="9D3511" w:themeColor="accent1" w:themeShade="BF"/>
        </w:rPr>
        <w:t>몬스터</w:t>
      </w:r>
      <w:r>
        <w:rPr>
          <w:rFonts w:hint="eastAsia"/>
          <w:color w:val="9D3511" w:themeColor="accent1" w:themeShade="BF"/>
        </w:rPr>
        <w:t>(</w:t>
      </w:r>
      <w:r w:rsidR="009A3279">
        <w:rPr>
          <w:rFonts w:hint="eastAsia"/>
          <w:color w:val="9D3511" w:themeColor="accent1" w:themeShade="BF"/>
        </w:rPr>
        <w:t>미니언</w:t>
      </w:r>
      <w:r w:rsidR="009A3279">
        <w:rPr>
          <w:rFonts w:hint="eastAsia"/>
          <w:color w:val="9D3511" w:themeColor="accent1" w:themeShade="BF"/>
        </w:rPr>
        <w:t>)</w:t>
      </w:r>
      <w:bookmarkEnd w:id="9"/>
    </w:p>
    <w:p w:rsidR="009A3279" w:rsidRDefault="009A3279" w:rsidP="009A3279">
      <w:pPr>
        <w:pStyle w:val="20"/>
        <w:numPr>
          <w:ilvl w:val="0"/>
          <w:numId w:val="24"/>
        </w:numPr>
      </w:pPr>
      <w:bookmarkStart w:id="10" w:name="_Toc503292355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bookmarkEnd w:id="10"/>
    </w:p>
    <w:p w:rsidR="008B6136" w:rsidRDefault="008B6136" w:rsidP="008B6136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대기</w:t>
      </w:r>
    </w:p>
    <w:p w:rsidR="008B6136" w:rsidRDefault="008B6136" w:rsidP="008B6136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뛰기</w:t>
      </w:r>
    </w:p>
    <w:p w:rsidR="008B6136" w:rsidRDefault="00A63C4F" w:rsidP="008B6136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사망</w:t>
      </w:r>
    </w:p>
    <w:p w:rsidR="008B6136" w:rsidRDefault="008B6136" w:rsidP="008B6136"/>
    <w:p w:rsidR="008B6136" w:rsidRDefault="008B6136" w:rsidP="008B6136">
      <w:pPr>
        <w:pStyle w:val="20"/>
        <w:numPr>
          <w:ilvl w:val="0"/>
          <w:numId w:val="24"/>
        </w:numPr>
      </w:pPr>
      <w:bookmarkStart w:id="11" w:name="_Toc503292356"/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bookmarkEnd w:id="11"/>
    </w:p>
    <w:p w:rsidR="008B6136" w:rsidRDefault="008B6136" w:rsidP="008B6136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근접</w:t>
      </w:r>
    </w:p>
    <w:p w:rsidR="008B6136" w:rsidRDefault="008B6136" w:rsidP="008B6136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원거리</w:t>
      </w:r>
    </w:p>
    <w:p w:rsidR="008B6136" w:rsidRDefault="008B6136" w:rsidP="008B6136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마법</w:t>
      </w:r>
    </w:p>
    <w:p w:rsidR="008B6136" w:rsidRPr="008B6136" w:rsidRDefault="008B6136" w:rsidP="008B6136">
      <w:pPr>
        <w:rPr>
          <w:rFonts w:hint="eastAsia"/>
        </w:rPr>
      </w:pPr>
    </w:p>
    <w:p w:rsidR="009A3279" w:rsidRDefault="009A3279">
      <w:pPr>
        <w:spacing w:after="200"/>
      </w:pPr>
      <w:r>
        <w:br w:type="page"/>
      </w:r>
    </w:p>
    <w:p w:rsidR="009A3279" w:rsidRDefault="009A3279" w:rsidP="009A3279">
      <w:pPr>
        <w:pStyle w:val="1"/>
        <w:rPr>
          <w:color w:val="9D3511" w:themeColor="accent1" w:themeShade="BF"/>
        </w:rPr>
      </w:pPr>
      <w:bookmarkStart w:id="12" w:name="_Toc503292357"/>
      <w:r>
        <w:rPr>
          <w:rFonts w:hint="eastAsia"/>
          <w:color w:val="9D3511" w:themeColor="accent1" w:themeShade="BF"/>
        </w:rPr>
        <w:lastRenderedPageBreak/>
        <w:t>중립</w:t>
      </w:r>
      <w:r>
        <w:rPr>
          <w:rFonts w:hint="eastAsia"/>
          <w:color w:val="9D3511" w:themeColor="accent1" w:themeShade="BF"/>
        </w:rPr>
        <w:t xml:space="preserve"> </w:t>
      </w:r>
      <w:r>
        <w:rPr>
          <w:rFonts w:hint="eastAsia"/>
          <w:color w:val="9D3511" w:themeColor="accent1" w:themeShade="BF"/>
        </w:rPr>
        <w:t>몬스터</w:t>
      </w:r>
      <w:bookmarkEnd w:id="12"/>
    </w:p>
    <w:p w:rsidR="009A3279" w:rsidRDefault="009A3279" w:rsidP="009A3279">
      <w:pPr>
        <w:pStyle w:val="20"/>
        <w:numPr>
          <w:ilvl w:val="0"/>
          <w:numId w:val="25"/>
        </w:numPr>
      </w:pPr>
      <w:bookmarkStart w:id="13" w:name="_Toc503292358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bookmarkEnd w:id="13"/>
    </w:p>
    <w:p w:rsidR="00570D22" w:rsidRDefault="00570D22" w:rsidP="00570D22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대기</w:t>
      </w:r>
    </w:p>
    <w:p w:rsidR="00570D22" w:rsidRDefault="00570D22" w:rsidP="00570D22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뛰기</w:t>
      </w:r>
    </w:p>
    <w:p w:rsidR="00570D22" w:rsidRDefault="00A63C4F" w:rsidP="00570D22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사망</w:t>
      </w:r>
    </w:p>
    <w:p w:rsidR="00570D22" w:rsidRDefault="00570D22" w:rsidP="00570D22"/>
    <w:p w:rsidR="00570D22" w:rsidRDefault="00570D22" w:rsidP="00A63C4F">
      <w:pPr>
        <w:pStyle w:val="20"/>
        <w:numPr>
          <w:ilvl w:val="0"/>
          <w:numId w:val="25"/>
        </w:numPr>
      </w:pPr>
      <w:bookmarkStart w:id="14" w:name="_Toc503292359"/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bookmarkEnd w:id="14"/>
    </w:p>
    <w:p w:rsidR="00A63C4F" w:rsidRDefault="00A63C4F" w:rsidP="00A63C4F">
      <w:pPr>
        <w:pStyle w:val="af8"/>
        <w:numPr>
          <w:ilvl w:val="0"/>
          <w:numId w:val="35"/>
        </w:numPr>
        <w:ind w:leftChars="0"/>
      </w:pPr>
      <w:r>
        <w:rPr>
          <w:rFonts w:hint="eastAsia"/>
        </w:rPr>
        <w:t>근접</w:t>
      </w:r>
    </w:p>
    <w:p w:rsidR="00A63C4F" w:rsidRPr="00A63C4F" w:rsidRDefault="00A63C4F" w:rsidP="00A63C4F">
      <w:pPr>
        <w:pStyle w:val="af8"/>
        <w:numPr>
          <w:ilvl w:val="0"/>
          <w:numId w:val="35"/>
        </w:numPr>
        <w:ind w:leftChars="0"/>
        <w:rPr>
          <w:rFonts w:hint="eastAsia"/>
        </w:rPr>
      </w:pPr>
      <w:r>
        <w:rPr>
          <w:rFonts w:hint="eastAsia"/>
        </w:rPr>
        <w:t>원거리</w:t>
      </w:r>
    </w:p>
    <w:p w:rsidR="00A63C4F" w:rsidRDefault="00A63C4F">
      <w:pPr>
        <w:spacing w:after="200"/>
      </w:pPr>
      <w:r>
        <w:br w:type="page"/>
      </w:r>
    </w:p>
    <w:p w:rsidR="00A63C4F" w:rsidRDefault="00A63C4F" w:rsidP="00A63C4F">
      <w:pPr>
        <w:pStyle w:val="1"/>
        <w:rPr>
          <w:color w:val="9D3511" w:themeColor="accent1" w:themeShade="BF"/>
        </w:rPr>
      </w:pPr>
      <w:bookmarkStart w:id="15" w:name="_Toc503292360"/>
      <w:r>
        <w:rPr>
          <w:rFonts w:hint="eastAsia"/>
          <w:color w:val="9D3511" w:themeColor="accent1" w:themeShade="BF"/>
        </w:rPr>
        <w:lastRenderedPageBreak/>
        <w:t>중간</w:t>
      </w:r>
      <w:r>
        <w:rPr>
          <w:rFonts w:hint="eastAsia"/>
          <w:color w:val="9D3511" w:themeColor="accent1" w:themeShade="BF"/>
        </w:rPr>
        <w:t xml:space="preserve"> </w:t>
      </w:r>
      <w:r>
        <w:rPr>
          <w:rFonts w:hint="eastAsia"/>
          <w:color w:val="9D3511" w:themeColor="accent1" w:themeShade="BF"/>
        </w:rPr>
        <w:t>보스</w:t>
      </w:r>
      <w:r>
        <w:rPr>
          <w:rFonts w:hint="eastAsia"/>
          <w:color w:val="9D3511" w:themeColor="accent1" w:themeShade="BF"/>
        </w:rPr>
        <w:t xml:space="preserve"> </w:t>
      </w:r>
      <w:r>
        <w:rPr>
          <w:rFonts w:hint="eastAsia"/>
          <w:color w:val="9D3511" w:themeColor="accent1" w:themeShade="BF"/>
        </w:rPr>
        <w:t>몬스터</w:t>
      </w:r>
      <w:bookmarkEnd w:id="15"/>
    </w:p>
    <w:p w:rsidR="00A63C4F" w:rsidRDefault="00A63C4F" w:rsidP="00A63C4F">
      <w:pPr>
        <w:pStyle w:val="20"/>
        <w:numPr>
          <w:ilvl w:val="0"/>
          <w:numId w:val="32"/>
        </w:numPr>
      </w:pPr>
      <w:bookmarkStart w:id="16" w:name="_Toc503292361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bookmarkEnd w:id="16"/>
    </w:p>
    <w:p w:rsidR="00A63C4F" w:rsidRDefault="00A63C4F" w:rsidP="00A63C4F">
      <w:pPr>
        <w:pStyle w:val="af8"/>
        <w:numPr>
          <w:ilvl w:val="0"/>
          <w:numId w:val="33"/>
        </w:numPr>
        <w:ind w:leftChars="0"/>
      </w:pPr>
      <w:r>
        <w:rPr>
          <w:rFonts w:hint="eastAsia"/>
        </w:rPr>
        <w:t>대기</w:t>
      </w:r>
    </w:p>
    <w:p w:rsidR="00A63C4F" w:rsidRDefault="00A63C4F" w:rsidP="00A63C4F">
      <w:pPr>
        <w:pStyle w:val="af8"/>
        <w:numPr>
          <w:ilvl w:val="0"/>
          <w:numId w:val="33"/>
        </w:numPr>
        <w:ind w:leftChars="0"/>
      </w:pPr>
      <w:r>
        <w:rPr>
          <w:rFonts w:hint="eastAsia"/>
        </w:rPr>
        <w:t>뛰기</w:t>
      </w:r>
    </w:p>
    <w:p w:rsidR="00A63C4F" w:rsidRDefault="00A63C4F" w:rsidP="00A63C4F">
      <w:pPr>
        <w:pStyle w:val="af8"/>
        <w:numPr>
          <w:ilvl w:val="0"/>
          <w:numId w:val="33"/>
        </w:numPr>
        <w:ind w:leftChars="0"/>
      </w:pPr>
      <w:r>
        <w:rPr>
          <w:rFonts w:hint="eastAsia"/>
        </w:rPr>
        <w:t>사망</w:t>
      </w:r>
    </w:p>
    <w:p w:rsidR="00A63C4F" w:rsidRDefault="00A63C4F" w:rsidP="00A63C4F"/>
    <w:p w:rsidR="00A63C4F" w:rsidRDefault="00A63C4F" w:rsidP="00A63C4F">
      <w:pPr>
        <w:pStyle w:val="20"/>
        <w:numPr>
          <w:ilvl w:val="0"/>
          <w:numId w:val="32"/>
        </w:numPr>
      </w:pPr>
      <w:bookmarkStart w:id="17" w:name="_Toc503292362"/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bookmarkEnd w:id="17"/>
    </w:p>
    <w:p w:rsidR="00A63C4F" w:rsidRDefault="00A63C4F" w:rsidP="00A63C4F"/>
    <w:p w:rsidR="00A63C4F" w:rsidRDefault="00A63C4F" w:rsidP="00A63C4F">
      <w:pPr>
        <w:pStyle w:val="20"/>
        <w:numPr>
          <w:ilvl w:val="0"/>
          <w:numId w:val="32"/>
        </w:numPr>
      </w:pPr>
      <w:bookmarkStart w:id="18" w:name="_Toc503292363"/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bookmarkEnd w:id="18"/>
    </w:p>
    <w:p w:rsidR="00A63C4F" w:rsidRDefault="00A63C4F">
      <w:pPr>
        <w:spacing w:after="200"/>
      </w:pPr>
    </w:p>
    <w:p w:rsidR="00A63C4F" w:rsidRDefault="00A63C4F">
      <w:pPr>
        <w:spacing w:after="200"/>
      </w:pPr>
      <w:r>
        <w:br w:type="page"/>
      </w:r>
    </w:p>
    <w:p w:rsidR="00A63C4F" w:rsidRDefault="00A63C4F" w:rsidP="00A63C4F">
      <w:pPr>
        <w:pStyle w:val="1"/>
        <w:rPr>
          <w:color w:val="9D3511" w:themeColor="accent1" w:themeShade="BF"/>
        </w:rPr>
      </w:pPr>
      <w:bookmarkStart w:id="19" w:name="_Toc503292364"/>
      <w:r>
        <w:rPr>
          <w:rFonts w:hint="eastAsia"/>
          <w:color w:val="9D3511" w:themeColor="accent1" w:themeShade="BF"/>
        </w:rPr>
        <w:lastRenderedPageBreak/>
        <w:t>보스</w:t>
      </w:r>
      <w:r>
        <w:rPr>
          <w:rFonts w:hint="eastAsia"/>
          <w:color w:val="9D3511" w:themeColor="accent1" w:themeShade="BF"/>
        </w:rPr>
        <w:t xml:space="preserve"> </w:t>
      </w:r>
      <w:r>
        <w:rPr>
          <w:rFonts w:hint="eastAsia"/>
          <w:color w:val="9D3511" w:themeColor="accent1" w:themeShade="BF"/>
        </w:rPr>
        <w:t>몬스터</w:t>
      </w:r>
      <w:bookmarkEnd w:id="19"/>
    </w:p>
    <w:p w:rsidR="00A63C4F" w:rsidRDefault="00A63C4F" w:rsidP="00A63C4F">
      <w:pPr>
        <w:pStyle w:val="20"/>
        <w:numPr>
          <w:ilvl w:val="0"/>
          <w:numId w:val="36"/>
        </w:numPr>
      </w:pPr>
      <w:bookmarkStart w:id="20" w:name="_Toc503292365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bookmarkEnd w:id="20"/>
    </w:p>
    <w:p w:rsidR="00A63C4F" w:rsidRDefault="00A63C4F" w:rsidP="00A63C4F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대기</w:t>
      </w:r>
    </w:p>
    <w:p w:rsidR="00A63C4F" w:rsidRDefault="00A63C4F" w:rsidP="00A63C4F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뛰기</w:t>
      </w:r>
    </w:p>
    <w:p w:rsidR="00A63C4F" w:rsidRDefault="00A63C4F" w:rsidP="00A63C4F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사망</w:t>
      </w:r>
    </w:p>
    <w:p w:rsidR="00A63C4F" w:rsidRDefault="00A63C4F" w:rsidP="00A63C4F"/>
    <w:p w:rsidR="00A63C4F" w:rsidRDefault="00A63C4F" w:rsidP="00A63C4F">
      <w:pPr>
        <w:pStyle w:val="20"/>
        <w:numPr>
          <w:ilvl w:val="0"/>
          <w:numId w:val="36"/>
        </w:numPr>
      </w:pPr>
      <w:bookmarkStart w:id="21" w:name="_Toc503292366"/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bookmarkEnd w:id="21"/>
    </w:p>
    <w:p w:rsidR="00A63C4F" w:rsidRDefault="00A63C4F" w:rsidP="00A63C4F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근접</w:t>
      </w:r>
    </w:p>
    <w:p w:rsidR="00A63C4F" w:rsidRDefault="00A63C4F" w:rsidP="00A63C4F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원거리</w:t>
      </w:r>
    </w:p>
    <w:p w:rsidR="00A63C4F" w:rsidRDefault="00A63C4F" w:rsidP="00A63C4F"/>
    <w:p w:rsidR="00A63C4F" w:rsidRDefault="00A63C4F" w:rsidP="00A63C4F">
      <w:pPr>
        <w:pStyle w:val="20"/>
        <w:numPr>
          <w:ilvl w:val="0"/>
          <w:numId w:val="36"/>
        </w:numPr>
      </w:pPr>
      <w:bookmarkStart w:id="22" w:name="_Toc503292367"/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bookmarkEnd w:id="22"/>
    </w:p>
    <w:p w:rsidR="00A63C4F" w:rsidRPr="00A63C4F" w:rsidRDefault="00A63C4F" w:rsidP="00A63C4F">
      <w:pPr>
        <w:rPr>
          <w:rFonts w:hint="eastAsia"/>
        </w:rPr>
      </w:pPr>
    </w:p>
    <w:sectPr w:rsidR="00A63C4F" w:rsidRPr="00A63C4F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DD9" w:rsidRDefault="002D4DD9">
      <w:pPr>
        <w:spacing w:after="0" w:line="240" w:lineRule="auto"/>
      </w:pPr>
      <w:r>
        <w:separator/>
      </w:r>
    </w:p>
  </w:endnote>
  <w:endnote w:type="continuationSeparator" w:id="0">
    <w:p w:rsidR="002D4DD9" w:rsidRDefault="002D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CF1" w:rsidRDefault="002D4DD9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27CF1" w:rsidRDefault="002D4DD9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B377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1B377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1B377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09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B3772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2018-01-09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30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A27CF1" w:rsidRDefault="002D4DD9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B377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1B377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1B377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1-09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B3772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2018-01-09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29DA681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27CF1" w:rsidRDefault="002D4DD9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87DBE" w:rsidRPr="00F87DB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3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A27CF1" w:rsidRDefault="002D4DD9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87DBE" w:rsidRPr="00F87DBE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CF1" w:rsidRDefault="002D4DD9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27CF1" w:rsidRDefault="002D4DD9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B377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1B377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1B377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09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B3772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2018-01-09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2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A27CF1" w:rsidRDefault="002D4DD9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B377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1B377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1B377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1-09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B3772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2018-01-09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AB05066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27CF1" w:rsidRDefault="002D4DD9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87DBE" w:rsidRPr="00F87DB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A27CF1" w:rsidRDefault="002D4DD9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87DBE" w:rsidRPr="00F87DBE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A27CF1" w:rsidRDefault="00A27CF1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DD9" w:rsidRDefault="002D4DD9">
      <w:pPr>
        <w:spacing w:after="0" w:line="240" w:lineRule="auto"/>
      </w:pPr>
      <w:r>
        <w:separator/>
      </w:r>
    </w:p>
  </w:footnote>
  <w:footnote w:type="continuationSeparator" w:id="0">
    <w:p w:rsidR="002D4DD9" w:rsidRDefault="002D4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3F56B50"/>
    <w:multiLevelType w:val="hybridMultilevel"/>
    <w:tmpl w:val="1278C4A2"/>
    <w:lvl w:ilvl="0" w:tplc="27D449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49E61B1"/>
    <w:multiLevelType w:val="hybridMultilevel"/>
    <w:tmpl w:val="43AEEAC6"/>
    <w:lvl w:ilvl="0" w:tplc="69EE57A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7D51763"/>
    <w:multiLevelType w:val="hybridMultilevel"/>
    <w:tmpl w:val="2C284712"/>
    <w:lvl w:ilvl="0" w:tplc="3434354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A2A2399"/>
    <w:multiLevelType w:val="hybridMultilevel"/>
    <w:tmpl w:val="91E2222A"/>
    <w:lvl w:ilvl="0" w:tplc="50FC324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FEA4193"/>
    <w:multiLevelType w:val="hybridMultilevel"/>
    <w:tmpl w:val="D744D6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3444337"/>
    <w:multiLevelType w:val="hybridMultilevel"/>
    <w:tmpl w:val="6CDC8FAC"/>
    <w:lvl w:ilvl="0" w:tplc="0954186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655313"/>
    <w:multiLevelType w:val="hybridMultilevel"/>
    <w:tmpl w:val="2D14AD54"/>
    <w:lvl w:ilvl="0" w:tplc="3D8CA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3E05F5"/>
    <w:multiLevelType w:val="hybridMultilevel"/>
    <w:tmpl w:val="BE44C7AA"/>
    <w:lvl w:ilvl="0" w:tplc="1304C44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4C0F2E"/>
    <w:multiLevelType w:val="hybridMultilevel"/>
    <w:tmpl w:val="A802EF06"/>
    <w:lvl w:ilvl="0" w:tplc="4350C74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0F69DB"/>
    <w:multiLevelType w:val="hybridMultilevel"/>
    <w:tmpl w:val="828227DA"/>
    <w:lvl w:ilvl="0" w:tplc="1396BEB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7EF0000"/>
    <w:multiLevelType w:val="hybridMultilevel"/>
    <w:tmpl w:val="6EC28A40"/>
    <w:lvl w:ilvl="0" w:tplc="0409000F">
      <w:start w:val="1"/>
      <w:numFmt w:val="decimal"/>
      <w:lvlText w:val="%1."/>
      <w:lvlJc w:val="left"/>
      <w:pPr>
        <w:ind w:left="1252" w:hanging="400"/>
      </w:p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16" w15:restartNumberingAfterBreak="0">
    <w:nsid w:val="3C4D226C"/>
    <w:multiLevelType w:val="hybridMultilevel"/>
    <w:tmpl w:val="777AE672"/>
    <w:lvl w:ilvl="0" w:tplc="08449C5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01C3AFE"/>
    <w:multiLevelType w:val="hybridMultilevel"/>
    <w:tmpl w:val="2D64C686"/>
    <w:lvl w:ilvl="0" w:tplc="8E2A4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1C90065"/>
    <w:multiLevelType w:val="hybridMultilevel"/>
    <w:tmpl w:val="BE52E15C"/>
    <w:lvl w:ilvl="0" w:tplc="25408F30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42492FC8"/>
    <w:multiLevelType w:val="hybridMultilevel"/>
    <w:tmpl w:val="1DBC295E"/>
    <w:lvl w:ilvl="0" w:tplc="736A2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353985"/>
    <w:multiLevelType w:val="hybridMultilevel"/>
    <w:tmpl w:val="6D8630D6"/>
    <w:lvl w:ilvl="0" w:tplc="D5D03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68D42C1"/>
    <w:multiLevelType w:val="hybridMultilevel"/>
    <w:tmpl w:val="613E231C"/>
    <w:lvl w:ilvl="0" w:tplc="7E6C98F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B2C106C"/>
    <w:multiLevelType w:val="hybridMultilevel"/>
    <w:tmpl w:val="49CEFB2E"/>
    <w:lvl w:ilvl="0" w:tplc="8874366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EE855A2"/>
    <w:multiLevelType w:val="hybridMultilevel"/>
    <w:tmpl w:val="C3482B02"/>
    <w:lvl w:ilvl="0" w:tplc="32E61C9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C4CE9"/>
    <w:multiLevelType w:val="hybridMultilevel"/>
    <w:tmpl w:val="C5A2658E"/>
    <w:lvl w:ilvl="0" w:tplc="C3FE9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C2C4A9E"/>
    <w:multiLevelType w:val="hybridMultilevel"/>
    <w:tmpl w:val="A0F43FB2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5CC83D57"/>
    <w:multiLevelType w:val="hybridMultilevel"/>
    <w:tmpl w:val="06AC68B6"/>
    <w:lvl w:ilvl="0" w:tplc="1C58DCD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1EA0E0D"/>
    <w:multiLevelType w:val="hybridMultilevel"/>
    <w:tmpl w:val="02E2F1A0"/>
    <w:lvl w:ilvl="0" w:tplc="EAF6627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2DE29EB"/>
    <w:multiLevelType w:val="hybridMultilevel"/>
    <w:tmpl w:val="A8821FB6"/>
    <w:lvl w:ilvl="0" w:tplc="5CC68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30346A4"/>
    <w:multiLevelType w:val="hybridMultilevel"/>
    <w:tmpl w:val="38904272"/>
    <w:lvl w:ilvl="0" w:tplc="0E30A81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F01AF2"/>
    <w:multiLevelType w:val="hybridMultilevel"/>
    <w:tmpl w:val="F4B45C6C"/>
    <w:lvl w:ilvl="0" w:tplc="2FF2D2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1B7528E"/>
    <w:multiLevelType w:val="hybridMultilevel"/>
    <w:tmpl w:val="01C40FB8"/>
    <w:lvl w:ilvl="0" w:tplc="2B385E3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BFA0B70"/>
    <w:multiLevelType w:val="hybridMultilevel"/>
    <w:tmpl w:val="DC66E62A"/>
    <w:lvl w:ilvl="0" w:tplc="B0F8A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CC84EE2"/>
    <w:multiLevelType w:val="hybridMultilevel"/>
    <w:tmpl w:val="EBCEFD98"/>
    <w:lvl w:ilvl="0" w:tplc="42DEB37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62C23AE2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DB73B15"/>
    <w:multiLevelType w:val="hybridMultilevel"/>
    <w:tmpl w:val="F7B2335E"/>
    <w:lvl w:ilvl="0" w:tplc="5332F98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24"/>
  </w:num>
  <w:num w:numId="12">
    <w:abstractNumId w:val="17"/>
  </w:num>
  <w:num w:numId="13">
    <w:abstractNumId w:val="32"/>
  </w:num>
  <w:num w:numId="14">
    <w:abstractNumId w:val="18"/>
  </w:num>
  <w:num w:numId="15">
    <w:abstractNumId w:val="22"/>
  </w:num>
  <w:num w:numId="16">
    <w:abstractNumId w:val="7"/>
  </w:num>
  <w:num w:numId="17">
    <w:abstractNumId w:val="20"/>
  </w:num>
  <w:num w:numId="18">
    <w:abstractNumId w:val="26"/>
  </w:num>
  <w:num w:numId="19">
    <w:abstractNumId w:val="11"/>
  </w:num>
  <w:num w:numId="20">
    <w:abstractNumId w:val="33"/>
  </w:num>
  <w:num w:numId="21">
    <w:abstractNumId w:val="25"/>
  </w:num>
  <w:num w:numId="22">
    <w:abstractNumId w:val="9"/>
  </w:num>
  <w:num w:numId="23">
    <w:abstractNumId w:val="15"/>
  </w:num>
  <w:num w:numId="24">
    <w:abstractNumId w:val="28"/>
  </w:num>
  <w:num w:numId="25">
    <w:abstractNumId w:val="5"/>
  </w:num>
  <w:num w:numId="26">
    <w:abstractNumId w:val="10"/>
  </w:num>
  <w:num w:numId="27">
    <w:abstractNumId w:val="12"/>
  </w:num>
  <w:num w:numId="28">
    <w:abstractNumId w:val="31"/>
  </w:num>
  <w:num w:numId="29">
    <w:abstractNumId w:val="21"/>
  </w:num>
  <w:num w:numId="30">
    <w:abstractNumId w:val="6"/>
  </w:num>
  <w:num w:numId="31">
    <w:abstractNumId w:val="27"/>
  </w:num>
  <w:num w:numId="32">
    <w:abstractNumId w:val="30"/>
  </w:num>
  <w:num w:numId="33">
    <w:abstractNumId w:val="8"/>
  </w:num>
  <w:num w:numId="34">
    <w:abstractNumId w:val="14"/>
  </w:num>
  <w:num w:numId="35">
    <w:abstractNumId w:val="23"/>
  </w:num>
  <w:num w:numId="36">
    <w:abstractNumId w:val="19"/>
  </w:num>
  <w:num w:numId="37">
    <w:abstractNumId w:val="16"/>
  </w:num>
  <w:num w:numId="38">
    <w:abstractNumId w:val="34"/>
  </w:num>
  <w:num w:numId="39">
    <w:abstractNumId w:val="29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3772"/>
    <w:rsid w:val="001B3772"/>
    <w:rsid w:val="002D4DD9"/>
    <w:rsid w:val="00570D22"/>
    <w:rsid w:val="00570FF0"/>
    <w:rsid w:val="00897E1E"/>
    <w:rsid w:val="008B6136"/>
    <w:rsid w:val="009A3279"/>
    <w:rsid w:val="009B6161"/>
    <w:rsid w:val="00A27CF1"/>
    <w:rsid w:val="00A63C4F"/>
    <w:rsid w:val="00F8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D87D"/>
  <w15:docId w15:val="{8A3BB46C-BB51-499D-A365-E89D8B1D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B3772"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1B3772"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4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1B3772"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FF9933"/>
      <w:spacing w:val="20"/>
      <w:sz w:val="28"/>
      <w:szCs w:val="24"/>
      <w14:textFill>
        <w14:solidFill>
          <w14:srgbClr w14:val="FF9933">
            <w14:lumMod w14:val="75000"/>
          </w14:srgbClr>
        </w14:solidFill>
      </w14:textFill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1B3772"/>
    <w:rPr>
      <w:rFonts w:asciiTheme="majorHAnsi" w:eastAsiaTheme="majorEastAsia" w:hAnsiTheme="majorHAnsi" w:cs="Times New Roman"/>
      <w:b/>
      <w:color w:val="9D3511" w:themeColor="accent1" w:themeShade="BF"/>
      <w:spacing w:val="20"/>
      <w:sz w:val="48"/>
      <w:szCs w:val="28"/>
    </w:rPr>
  </w:style>
  <w:style w:type="character" w:customStyle="1" w:styleId="2Char">
    <w:name w:val="제목 2 Char"/>
    <w:basedOn w:val="a1"/>
    <w:link w:val="20"/>
    <w:uiPriority w:val="9"/>
    <w:rsid w:val="001B3772"/>
    <w:rPr>
      <w:rFonts w:asciiTheme="majorHAnsi" w:eastAsiaTheme="majorEastAsia" w:hAnsiTheme="majorHAnsi" w:cs="Times New Roman"/>
      <w:b/>
      <w:color w:val="FF9933"/>
      <w:spacing w:val="20"/>
      <w:sz w:val="28"/>
      <w:szCs w:val="24"/>
      <w14:textFill>
        <w14:solidFill>
          <w14:srgbClr w14:val="FF9933">
            <w14:lumMod w14:val="75000"/>
          </w14:srgbClr>
        </w14:solidFill>
      </w14:textFill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TOC">
    <w:name w:val="TOC Heading"/>
    <w:basedOn w:val="1"/>
    <w:next w:val="a0"/>
    <w:uiPriority w:val="39"/>
    <w:unhideWhenUsed/>
    <w:qFormat/>
    <w:rsid w:val="001B3772"/>
    <w:pPr>
      <w:keepNext/>
      <w:spacing w:before="0" w:after="160" w:line="276" w:lineRule="auto"/>
      <w:outlineLvl w:val="9"/>
    </w:pPr>
    <w:rPr>
      <w:rFonts w:cstheme="majorBidi"/>
      <w:b w:val="0"/>
      <w:color w:val="000000" w:themeColor="text1"/>
      <w:spacing w:val="0"/>
    </w:rPr>
  </w:style>
  <w:style w:type="character" w:styleId="af7">
    <w:name w:val="Hyperlink"/>
    <w:basedOn w:val="a1"/>
    <w:uiPriority w:val="99"/>
    <w:unhideWhenUsed/>
    <w:rsid w:val="001B3772"/>
    <w:rPr>
      <w:color w:val="0000FF"/>
      <w:u w:val="single"/>
    </w:rPr>
  </w:style>
  <w:style w:type="paragraph" w:styleId="af8">
    <w:name w:val="List Paragraph"/>
    <w:basedOn w:val="a0"/>
    <w:uiPriority w:val="34"/>
    <w:qFormat/>
    <w:rsid w:val="001B37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36B7908DCF40059F93E42CA51B03A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705DBB-FA25-4461-AE69-AF322B11843A}"/>
      </w:docPartPr>
      <w:docPartBody>
        <w:p w:rsidR="00000000" w:rsidRDefault="00351D7E">
          <w:pPr>
            <w:pStyle w:val="5D36B7908DCF40059F93E42CA51B03A3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입력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]</w:t>
          </w:r>
        </w:p>
      </w:docPartBody>
    </w:docPart>
    <w:docPart>
      <w:docPartPr>
        <w:name w:val="D2CC703ED9A64AEBBAB1D161092D9EE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03D78B4-EFE6-43B2-ACC7-0AACA868B03D}"/>
      </w:docPartPr>
      <w:docPartBody>
        <w:p w:rsidR="00000000" w:rsidRDefault="00351D7E">
          <w:pPr>
            <w:pStyle w:val="D2CC703ED9A64AEBBAB1D161092D9EE6"/>
          </w:pPr>
          <w:r>
            <w:rPr>
              <w:sz w:val="36"/>
              <w:szCs w:val="36"/>
              <w:lang w:val="ko-KR"/>
            </w:rPr>
            <w:t>[</w:t>
          </w:r>
          <w:r>
            <w:rPr>
              <w:sz w:val="36"/>
              <w:szCs w:val="36"/>
              <w:lang w:val="ko-KR"/>
            </w:rPr>
            <w:t>문서</w:t>
          </w:r>
          <w:r>
            <w:rPr>
              <w:sz w:val="36"/>
              <w:szCs w:val="36"/>
              <w:lang w:val="ko-KR"/>
            </w:rPr>
            <w:t xml:space="preserve"> </w:t>
          </w:r>
          <w:r>
            <w:rPr>
              <w:sz w:val="36"/>
              <w:szCs w:val="36"/>
              <w:lang w:val="ko-KR"/>
            </w:rPr>
            <w:t>부제</w:t>
          </w:r>
          <w:r>
            <w:rPr>
              <w:sz w:val="36"/>
              <w:szCs w:val="36"/>
              <w:lang w:val="ko-KR"/>
            </w:rPr>
            <w:t xml:space="preserve"> </w:t>
          </w:r>
          <w:r>
            <w:rPr>
              <w:sz w:val="36"/>
              <w:szCs w:val="36"/>
              <w:lang w:val="ko-KR"/>
            </w:rPr>
            <w:t>입력</w:t>
          </w:r>
          <w:r>
            <w:rPr>
              <w:sz w:val="36"/>
              <w:szCs w:val="36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62"/>
    <w:rsid w:val="00351D7E"/>
    <w:rsid w:val="00F1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90688074624A22AB5B92A01764B793">
    <w:name w:val="8090688074624A22AB5B92A01764B793"/>
    <w:pPr>
      <w:widowControl w:val="0"/>
      <w:wordWrap w:val="0"/>
      <w:autoSpaceDE w:val="0"/>
      <w:autoSpaceDN w:val="0"/>
    </w:pPr>
  </w:style>
  <w:style w:type="paragraph" w:customStyle="1" w:styleId="34AFEF6A736D4922AE9803029AF12696">
    <w:name w:val="34AFEF6A736D4922AE9803029AF12696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D36B7908DCF40059F93E42CA51B03A3">
    <w:name w:val="5D36B7908DCF40059F93E42CA51B03A3"/>
    <w:pPr>
      <w:widowControl w:val="0"/>
      <w:wordWrap w:val="0"/>
      <w:autoSpaceDE w:val="0"/>
      <w:autoSpaceDN w:val="0"/>
    </w:pPr>
  </w:style>
  <w:style w:type="paragraph" w:customStyle="1" w:styleId="D2CC703ED9A64AEBBAB1D161092D9EE6">
    <w:name w:val="D2CC703ED9A64AEBBAB1D161092D9EE6"/>
    <w:pPr>
      <w:widowControl w:val="0"/>
      <w:wordWrap w:val="0"/>
      <w:autoSpaceDE w:val="0"/>
      <w:autoSpaceDN w:val="0"/>
    </w:pPr>
  </w:style>
  <w:style w:type="paragraph" w:customStyle="1" w:styleId="3D54062D5AF74A29BC61E731F1FC2A72">
    <w:name w:val="3D54062D5AF74A29BC61E731F1FC2A72"/>
    <w:rsid w:val="00F12862"/>
    <w:pPr>
      <w:widowControl w:val="0"/>
      <w:wordWrap w:val="0"/>
      <w:autoSpaceDE w:val="0"/>
      <w:autoSpaceDN w:val="0"/>
    </w:pPr>
  </w:style>
  <w:style w:type="paragraph" w:customStyle="1" w:styleId="F10B5BA3956B419FB78829E83C2D9104">
    <w:name w:val="F10B5BA3956B419FB78829E83C2D9104"/>
    <w:rsid w:val="00F1286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2018-01-09T00:00:00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AED4218C-6009-468E-82E5-0830DD7BB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27</TotalTime>
  <Pages>10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모션 상세 기획</dc:subject>
  <dc:creator>김나단</dc:creator>
  <cp:keywords/>
  <dc:description/>
  <cp:lastModifiedBy>ND K</cp:lastModifiedBy>
  <cp:revision>6</cp:revision>
  <dcterms:created xsi:type="dcterms:W3CDTF">2018-01-09T10:48:00Z</dcterms:created>
  <dcterms:modified xsi:type="dcterms:W3CDTF">2018-01-09T11:17:00Z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