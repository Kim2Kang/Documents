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893AD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893AD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캐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릭터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893AD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893AD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캐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릭터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893AD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893AD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893AD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893AD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김나단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452B24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8733" w:history="1">
            <w:r w:rsidR="00452B24" w:rsidRPr="006E2C02">
              <w:rPr>
                <w:rStyle w:val="af8"/>
                <w:noProof/>
                <w:lang w:val="ko-KR"/>
              </w:rPr>
              <w:t>개요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_Toc497308733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3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4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문서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컨셉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_Toc497308734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3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5" w:history="1"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크기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설정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_Toc497308735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6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플레이어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_Toc497308736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7" w:history="1">
            <w:r w:rsidR="00452B24" w:rsidRPr="006E2C02">
              <w:rPr>
                <w:rStyle w:val="af8"/>
                <w:noProof/>
                <w:lang w:val="ko-KR"/>
              </w:rPr>
              <w:t>2.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라인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_Toc497308737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8" w:history="1">
            <w:r w:rsidR="00452B24" w:rsidRPr="006E2C02">
              <w:rPr>
                <w:rStyle w:val="af8"/>
                <w:noProof/>
                <w:lang w:val="ko-KR"/>
              </w:rPr>
              <w:t>3.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중립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_Toc497308738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9" w:history="1"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그래픽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설정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_Toc497308739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0" w:history="1">
            <w:r w:rsidR="00452B24" w:rsidRPr="006E2C02">
              <w:rPr>
                <w:rStyle w:val="af8"/>
                <w:noProof/>
                <w:lang w:val="ko-KR"/>
              </w:rPr>
              <w:t>0.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공통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_Toc497308740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1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플레이어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_Toc497308741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2" w:history="1">
            <w:r w:rsidR="00452B24" w:rsidRPr="006E2C02">
              <w:rPr>
                <w:rStyle w:val="af8"/>
                <w:noProof/>
                <w:lang w:val="ko-KR"/>
              </w:rPr>
              <w:t>2.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라인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_Toc497308742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3" w:history="1">
            <w:r w:rsidR="00452B24" w:rsidRPr="006E2C02">
              <w:rPr>
                <w:rStyle w:val="af8"/>
                <w:noProof/>
                <w:lang w:val="ko-KR"/>
              </w:rPr>
              <w:t>3.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중립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_Toc497308743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4" w:history="1">
            <w:r w:rsidR="00452B24" w:rsidRPr="006E2C02">
              <w:rPr>
                <w:rStyle w:val="af8"/>
                <w:noProof/>
                <w:lang w:val="ko-KR"/>
              </w:rPr>
              <w:t>기타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_Toc497308744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6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893AD1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5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출처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_Toc497308745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6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730873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497308734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3" w:name="_Toc497308735"/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3"/>
    </w:p>
    <w:p w:rsidR="00B65448" w:rsidRPr="000E051B" w:rsidRDefault="00B65448" w:rsidP="000E051B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4" w:name="_Toc497308736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4"/>
    </w:p>
    <w:p w:rsidR="00AD2F47" w:rsidRPr="00B65448" w:rsidRDefault="00B65448" w:rsidP="00B65448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 월드의 기준이 된다.</w:t>
      </w:r>
    </w:p>
    <w:p w:rsidR="00B65448" w:rsidRPr="00B65448" w:rsidRDefault="00B96D57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4384" behindDoc="0" locked="0" layoutInCell="1" allowOverlap="1" wp14:anchorId="0308EB09">
            <wp:simplePos x="0" y="0"/>
            <wp:positionH relativeFrom="column">
              <wp:posOffset>2810510</wp:posOffset>
            </wp:positionH>
            <wp:positionV relativeFrom="paragraph">
              <wp:posOffset>149225</wp:posOffset>
            </wp:positionV>
            <wp:extent cx="2371090" cy="1327785"/>
            <wp:effectExtent l="7302" t="0" r="0" b="0"/>
            <wp:wrapThrough wrapText="bothSides">
              <wp:wrapPolygon edited="0">
                <wp:start x="67" y="21719"/>
                <wp:lineTo x="21412" y="21719"/>
                <wp:lineTo x="21412" y="336"/>
                <wp:lineTo x="67" y="336"/>
                <wp:lineTo x="67" y="21719"/>
              </wp:wrapPolygon>
            </wp:wrapThrough>
            <wp:docPr id="4" name="그림 4" descr="캐릭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캐릭터 크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10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448">
        <w:rPr>
          <w:rFonts w:hint="eastAsia"/>
          <w:lang w:val="ko-KR"/>
        </w:rPr>
        <w:t>캐릭터의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크기를</w:t>
      </w:r>
      <w:r w:rsidR="00B65448">
        <w:rPr>
          <w:rFonts w:hint="eastAsia"/>
          <w:lang w:val="ko-KR"/>
        </w:rPr>
        <w:t xml:space="preserve"> 1</w:t>
      </w:r>
      <w:r w:rsidR="00B65448">
        <w:rPr>
          <w:rFonts w:hint="eastAsia"/>
          <w:lang w:val="ko-KR"/>
        </w:rPr>
        <w:t>단위로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가정한다</w:t>
      </w:r>
      <w:r w:rsidR="00B65448">
        <w:rPr>
          <w:rFonts w:hint="eastAsia"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B65448" w:rsidRPr="00B65448" w:rsidRDefault="000E051B" w:rsidP="00B65448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3360" behindDoc="1" locked="0" layoutInCell="1" allowOverlap="1" wp14:anchorId="0694AFA6">
            <wp:simplePos x="0" y="0"/>
            <wp:positionH relativeFrom="margin">
              <wp:posOffset>4302125</wp:posOffset>
            </wp:positionH>
            <wp:positionV relativeFrom="margin">
              <wp:posOffset>1769110</wp:posOffset>
            </wp:positionV>
            <wp:extent cx="1998980" cy="1120140"/>
            <wp:effectExtent l="1270" t="0" r="2540" b="2540"/>
            <wp:wrapThrough wrapText="bothSides">
              <wp:wrapPolygon edited="0">
                <wp:start x="14" y="21624"/>
                <wp:lineTo x="21422" y="21624"/>
                <wp:lineTo x="21422" y="318"/>
                <wp:lineTo x="14" y="318"/>
                <wp:lineTo x="14" y="21624"/>
              </wp:wrapPolygon>
            </wp:wrapThrough>
            <wp:docPr id="3" name="그림 3" descr="라인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라인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98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5" w:name="_Toc497308737"/>
      <w:r w:rsidR="00B65448">
        <w:rPr>
          <w:rStyle w:val="1Char"/>
          <w:rFonts w:hint="eastAsia"/>
          <w:lang w:val="ko-KR"/>
        </w:rPr>
        <w:t>라인</w:t>
      </w:r>
      <w:r w:rsidR="00B65448">
        <w:rPr>
          <w:rStyle w:val="1Char"/>
          <w:rFonts w:hint="eastAsia"/>
          <w:lang w:val="ko-KR"/>
        </w:rPr>
        <w:t xml:space="preserve"> </w:t>
      </w:r>
      <w:r w:rsidR="00B65448">
        <w:rPr>
          <w:rStyle w:val="1Char"/>
          <w:rFonts w:hint="eastAsia"/>
          <w:lang w:val="ko-KR"/>
        </w:rPr>
        <w:t>몬스터</w:t>
      </w:r>
      <w:bookmarkEnd w:id="5"/>
    </w:p>
    <w:p w:rsidR="003E3E95" w:rsidRDefault="00B65448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크기는 0.</w:t>
      </w:r>
      <w:r w:rsidR="00FE3CD6">
        <w:rPr>
          <w:rFonts w:asciiTheme="minorEastAsia" w:hAnsiTheme="minorEastAsia"/>
          <w:spacing w:val="20"/>
          <w:szCs w:val="28"/>
          <w:lang w:val="ko-KR"/>
        </w:rPr>
        <w:t xml:space="preserve">6 </w:t>
      </w:r>
      <w:r w:rsidR="00FE3CD6">
        <w:rPr>
          <w:rFonts w:asciiTheme="minorEastAsia" w:hAnsiTheme="minorEastAsia" w:hint="eastAsia"/>
          <w:spacing w:val="20"/>
          <w:szCs w:val="28"/>
          <w:lang w:val="ko-KR"/>
        </w:rPr>
        <w:t>단위로 가정한다.</w:t>
      </w:r>
    </w:p>
    <w:p w:rsidR="00B65448" w:rsidRPr="00B65448" w:rsidRDefault="00B65448" w:rsidP="00B65448">
      <w:pPr>
        <w:rPr>
          <w:rFonts w:asciiTheme="minorEastAsia" w:hAnsiTheme="minorEastAsia"/>
          <w:spacing w:val="20"/>
          <w:szCs w:val="28"/>
          <w:lang w:val="ko-KR"/>
        </w:rPr>
      </w:pPr>
    </w:p>
    <w:p w:rsidR="00B65448" w:rsidRDefault="00B65448" w:rsidP="009C2C26">
      <w:pPr>
        <w:pStyle w:val="1"/>
        <w:numPr>
          <w:ilvl w:val="0"/>
          <w:numId w:val="15"/>
        </w:numPr>
        <w:rPr>
          <w:lang w:val="ko-KR"/>
        </w:rPr>
      </w:pPr>
      <w:bookmarkStart w:id="6" w:name="_Toc497308738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6"/>
    </w:p>
    <w:p w:rsidR="00B65448" w:rsidRDefault="00FE3CD6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크기는</w:t>
      </w:r>
      <w:r>
        <w:rPr>
          <w:rFonts w:hint="eastAsia"/>
          <w:lang w:val="ko-KR"/>
        </w:rPr>
        <w:t xml:space="preserve"> 0.5</w:t>
      </w:r>
      <w:r>
        <w:rPr>
          <w:rFonts w:hint="eastAsia"/>
          <w:lang w:val="ko-KR"/>
        </w:rPr>
        <w:t>단위에서</w:t>
      </w:r>
      <w:r>
        <w:rPr>
          <w:rFonts w:hint="eastAsia"/>
          <w:lang w:val="ko-KR"/>
        </w:rPr>
        <w:t xml:space="preserve"> 2.0</w:t>
      </w:r>
      <w:r>
        <w:rPr>
          <w:rFonts w:hint="eastAsia"/>
          <w:lang w:val="ko-KR"/>
        </w:rPr>
        <w:t>단위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사이로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B96D57" w:rsidRDefault="00830256" w:rsidP="00B96D57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643631" cy="3162300"/>
            <wp:effectExtent l="0" t="0" r="0" b="0"/>
            <wp:docPr id="2" name="그림 2" descr="중립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중립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46" cy="31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Default="000E051B">
      <w:pPr>
        <w:spacing w:after="200"/>
        <w:rPr>
          <w:lang w:val="ko-KR"/>
        </w:rPr>
      </w:pPr>
      <w:bookmarkStart w:id="7" w:name="_Toc49730873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그래픽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7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8" w:name="_Toc497308740"/>
      <w:r w:rsidRPr="000E051B">
        <w:rPr>
          <w:rStyle w:val="1Char"/>
          <w:rFonts w:hint="eastAsia"/>
          <w:lang w:val="ko-KR"/>
        </w:rPr>
        <w:t>공통</w:t>
      </w:r>
      <w:bookmarkEnd w:id="8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플레이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빨강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파랑으로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모든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캐릭터는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베이스로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9" w:name="_Toc497308741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9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각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색상을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부여받는다</w:t>
      </w:r>
      <w:r>
        <w:rPr>
          <w:rFonts w:hint="eastAsia"/>
          <w:noProof/>
          <w:lang w:val="ko-KR"/>
        </w:rPr>
        <w:t>.</w:t>
      </w:r>
    </w:p>
    <w:p w:rsidR="000E051B" w:rsidRPr="00B65448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캐릭터는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각기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다르다</w:t>
      </w:r>
      <w:r>
        <w:rPr>
          <w:rFonts w:hint="eastAsia"/>
          <w:noProof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10" w:name="_Toc497308742"/>
      <w:r>
        <w:rPr>
          <w:rStyle w:val="1Char"/>
          <w:rFonts w:hint="eastAsia"/>
          <w:lang w:val="ko-KR"/>
        </w:rPr>
        <w:t>라인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몬스터</w:t>
      </w:r>
      <w:bookmarkEnd w:id="10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각 팀의 색상으로 칠한다.</w:t>
      </w:r>
    </w:p>
    <w:p w:rsidR="000E051B" w:rsidRPr="00B65448" w:rsidRDefault="000E051B" w:rsidP="000E051B">
      <w:pPr>
        <w:rPr>
          <w:rFonts w:asciiTheme="minorEastAsia" w:hAnsiTheme="minorEastAsia"/>
          <w:spacing w:val="20"/>
          <w:szCs w:val="28"/>
          <w:lang w:val="ko-KR"/>
        </w:rPr>
      </w:pPr>
    </w:p>
    <w:p w:rsidR="000E051B" w:rsidRDefault="000E051B" w:rsidP="009C2C26">
      <w:pPr>
        <w:pStyle w:val="1"/>
        <w:numPr>
          <w:ilvl w:val="0"/>
          <w:numId w:val="18"/>
        </w:numPr>
        <w:rPr>
          <w:lang w:val="ko-KR"/>
        </w:rPr>
      </w:pPr>
      <w:bookmarkStart w:id="11" w:name="_Toc497308743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11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기본적으로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검은색으로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>
      <w:pPr>
        <w:spacing w:after="200"/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2" w:name="_Toc49730874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12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13" w:name="_Toc497308745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13"/>
    </w:p>
    <w:p w:rsidR="00452B24" w:rsidRPr="00452B24" w:rsidRDefault="00452B24" w:rsidP="00452B24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캐릭터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크기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설정내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이미지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제작</w:t>
      </w:r>
    </w:p>
    <w:sectPr w:rsidR="00452B24" w:rsidRPr="00452B24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AD1" w:rsidRDefault="00893AD1">
      <w:pPr>
        <w:spacing w:after="0" w:line="240" w:lineRule="auto"/>
      </w:pPr>
      <w:r>
        <w:separator/>
      </w:r>
    </w:p>
  </w:endnote>
  <w:endnote w:type="continuationSeparator" w:id="0">
    <w:p w:rsidR="00893AD1" w:rsidRDefault="00893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893AD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6C21BC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2B24" w:rsidRPr="00452B2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2B24" w:rsidRPr="00452B2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893AD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6C21BC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2B24" w:rsidRPr="00452B2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2B24" w:rsidRPr="00452B2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AD1" w:rsidRDefault="00893AD1">
      <w:pPr>
        <w:spacing w:after="0" w:line="240" w:lineRule="auto"/>
      </w:pPr>
      <w:r>
        <w:separator/>
      </w:r>
    </w:p>
  </w:footnote>
  <w:footnote w:type="continuationSeparator" w:id="0">
    <w:p w:rsidR="00893AD1" w:rsidRDefault="00893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E051B"/>
    <w:rsid w:val="0010700B"/>
    <w:rsid w:val="00132768"/>
    <w:rsid w:val="001B12DC"/>
    <w:rsid w:val="00211FA9"/>
    <w:rsid w:val="00287488"/>
    <w:rsid w:val="003119F8"/>
    <w:rsid w:val="003E3E95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D675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822702"/>
    <w:rsid w:val="00830256"/>
    <w:rsid w:val="008437E3"/>
    <w:rsid w:val="00893AD1"/>
    <w:rsid w:val="00973D0C"/>
    <w:rsid w:val="009B3F7D"/>
    <w:rsid w:val="009C2C26"/>
    <w:rsid w:val="009D1700"/>
    <w:rsid w:val="00A078A3"/>
    <w:rsid w:val="00A10DC5"/>
    <w:rsid w:val="00A36E4E"/>
    <w:rsid w:val="00A65417"/>
    <w:rsid w:val="00A86BF4"/>
    <w:rsid w:val="00AD2F47"/>
    <w:rsid w:val="00B60DE5"/>
    <w:rsid w:val="00B65448"/>
    <w:rsid w:val="00B82608"/>
    <w:rsid w:val="00B96D57"/>
    <w:rsid w:val="00CE5757"/>
    <w:rsid w:val="00D10009"/>
    <w:rsid w:val="00D5231B"/>
    <w:rsid w:val="00D67279"/>
    <w:rsid w:val="00D74BF6"/>
    <w:rsid w:val="00D8430E"/>
    <w:rsid w:val="00E340D6"/>
    <w:rsid w:val="00E94EB0"/>
    <w:rsid w:val="00EE4F4F"/>
    <w:rsid w:val="00F259E7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39BD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601B01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D8B02B-3A0A-4E98-BD9D-491F3AF7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0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캐릭터 그래픽</dc:subject>
  <dc:creator>김나단</dc:creator>
  <cp:keywords/>
  <dc:description/>
  <cp:lastModifiedBy>sunpil kim</cp:lastModifiedBy>
  <cp:revision>2</cp:revision>
  <dcterms:created xsi:type="dcterms:W3CDTF">2017-11-01T23:08:00Z</dcterms:created>
  <dcterms:modified xsi:type="dcterms:W3CDTF">2017-11-01T23:08:00Z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