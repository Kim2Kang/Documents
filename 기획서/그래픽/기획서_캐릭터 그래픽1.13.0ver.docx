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3292844" w:displacedByCustomXml="next"/>
    <w:bookmarkEnd w:id="0" w:displacedByCustomXml="next"/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EndPr/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DD5E5F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DD5E5F" w:rsidRDefault="00082409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D5E5F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 w:rsidR="00DD5E5F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 w:rsidR="00DD5E5F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DD5E5F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 w:rsidR="00DD5E5F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DD5E5F" w:rsidRDefault="00DD5E5F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DD5E5F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DD5E5F" w:rsidRDefault="00082409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D5E5F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 w:rsidR="00DD5E5F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 w:rsidR="00DD5E5F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DD5E5F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 w:rsidR="00DD5E5F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DD5E5F" w:rsidRDefault="00DD5E5F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DD5E5F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DD5E5F" w:rsidRDefault="00DD5E5F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DD5E5F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DD5E5F" w:rsidRDefault="00082409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D5E5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 w:rsidR="00DD5E5F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 w:rsidR="00DD5E5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DD5E5F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 w:rsidR="00DD5E5F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DD5E5F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DD5E5F" w:rsidRDefault="00DD5E5F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DD5E5F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DD5E5F" w:rsidRDefault="00082409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D5E5F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 w:rsidR="00DD5E5F"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 w:rsidR="00DD5E5F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DD5E5F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 w:rsidR="00DD5E5F"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DD5E5F" w:rsidRDefault="00DD5E5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DD5E5F" w:rsidRDefault="00082409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E5F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 w:rsidR="00DD5E5F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 w:rsidR="00DD5E5F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DD5E5F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 w:rsidR="00DD5E5F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DD5E5F" w:rsidRDefault="00082409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4-07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6B7A40">
                                      <w:rPr>
                                        <w:rFonts w:hint="eastAsia"/>
                                      </w:rPr>
                                      <w:t>2018 April 7</w:t>
                                    </w:r>
                                  </w:sdtContent>
                                </w:sdt>
                              </w:p>
                              <w:p w:rsidR="00DD5E5F" w:rsidRDefault="00DD5E5F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DD5E5F" w:rsidRDefault="00082409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E5F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 w:rsidR="00DD5E5F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 w:rsidR="00DD5E5F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DD5E5F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 w:rsidR="00DD5E5F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DD5E5F" w:rsidRDefault="00DD5E5F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DD5E5F" w:rsidRDefault="00082409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6B7A40">
                                <w:rPr>
                                  <w:rFonts w:hint="eastAsia"/>
                                </w:rPr>
                                <w:t>2018 April 7</w:t>
                              </w:r>
                            </w:sdtContent>
                          </w:sdt>
                        </w:p>
                        <w:p w:rsidR="00DD5E5F" w:rsidRDefault="00DD5E5F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86055B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</w:t>
                </w:r>
                <w:r w:rsidR="0086055B">
                  <w:t>.</w:t>
                </w:r>
                <w: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</w:p>
            </w:tc>
          </w:tr>
          <w:tr w:rsidR="005B0FB5" w:rsidTr="0065074A">
            <w:tc>
              <w:tcPr>
                <w:tcW w:w="704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lastRenderedPageBreak/>
                  <w:t>1</w:t>
                </w:r>
                <w:r>
                  <w:t>.11.1</w:t>
                </w:r>
              </w:p>
            </w:tc>
            <w:tc>
              <w:tcPr>
                <w:tcW w:w="6095" w:type="dxa"/>
                <w:vAlign w:val="center"/>
              </w:tcPr>
              <w:p w:rsidR="005B0FB5" w:rsidRDefault="005B0FB5" w:rsidP="00121C04">
                <w:pPr>
                  <w:spacing w:after="20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B0FB5" w:rsidRDefault="005B0FB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8-02-12</w:t>
                </w:r>
              </w:p>
            </w:tc>
          </w:tr>
          <w:tr w:rsidR="00E17370" w:rsidTr="0065074A">
            <w:tc>
              <w:tcPr>
                <w:tcW w:w="704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.12.0</w:t>
                </w:r>
              </w:p>
            </w:tc>
            <w:tc>
              <w:tcPr>
                <w:tcW w:w="6095" w:type="dxa"/>
                <w:vAlign w:val="center"/>
              </w:tcPr>
              <w:p w:rsidR="00E17370" w:rsidRDefault="00E17370" w:rsidP="00121C04">
                <w:pPr>
                  <w:spacing w:after="200"/>
                </w:pP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E17370" w:rsidRDefault="00E1737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E17370" w:rsidRDefault="00E1737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8-03-09</w:t>
                </w:r>
              </w:p>
            </w:tc>
          </w:tr>
          <w:tr w:rsidR="004704D0" w:rsidTr="0065074A">
            <w:tc>
              <w:tcPr>
                <w:tcW w:w="704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.13.0</w:t>
                </w:r>
              </w:p>
            </w:tc>
            <w:tc>
              <w:tcPr>
                <w:tcW w:w="6095" w:type="dxa"/>
                <w:vAlign w:val="center"/>
              </w:tcPr>
              <w:p w:rsidR="004704D0" w:rsidRDefault="004704D0" w:rsidP="00121C04">
                <w:pPr>
                  <w:spacing w:after="200"/>
                </w:pPr>
                <w:r>
                  <w:rPr>
                    <w:rFonts w:hint="eastAsia"/>
                  </w:rPr>
                  <w:t>원거리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A648BA" w:rsidRDefault="00A648BA" w:rsidP="00121C04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특성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4704D0" w:rsidRDefault="004704D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4704D0" w:rsidRDefault="004704D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8-04-07</w:t>
                </w:r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2F5F8E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835536" w:history="1">
            <w:r w:rsidR="002F5F8E" w:rsidRPr="006A2275">
              <w:rPr>
                <w:rStyle w:val="af8"/>
                <w:noProof/>
                <w:lang w:val="ko-KR"/>
              </w:rPr>
              <w:t>개요</w:t>
            </w:r>
            <w:r w:rsidR="002F5F8E">
              <w:rPr>
                <w:noProof/>
                <w:webHidden/>
              </w:rPr>
              <w:tab/>
            </w:r>
            <w:r w:rsidR="002F5F8E">
              <w:rPr>
                <w:noProof/>
                <w:webHidden/>
              </w:rPr>
              <w:fldChar w:fldCharType="begin"/>
            </w:r>
            <w:r w:rsidR="002F5F8E">
              <w:rPr>
                <w:noProof/>
                <w:webHidden/>
              </w:rPr>
              <w:instrText xml:space="preserve"> PAGEREF _Toc510835536 \h </w:instrText>
            </w:r>
            <w:r w:rsidR="002F5F8E">
              <w:rPr>
                <w:noProof/>
                <w:webHidden/>
              </w:rPr>
            </w:r>
            <w:r w:rsidR="002F5F8E">
              <w:rPr>
                <w:noProof/>
                <w:webHidden/>
              </w:rPr>
              <w:fldChar w:fldCharType="separate"/>
            </w:r>
            <w:r w:rsidR="002F5F8E">
              <w:rPr>
                <w:noProof/>
                <w:webHidden/>
              </w:rPr>
              <w:t>4</w:t>
            </w:r>
            <w:r w:rsidR="002F5F8E"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37" w:history="1">
            <w:r w:rsidRPr="006A2275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문서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38" w:history="1">
            <w:r w:rsidRPr="006A2275">
              <w:rPr>
                <w:rStyle w:val="af8"/>
                <w:noProof/>
                <w:lang w:val="ko-KR"/>
              </w:rPr>
              <w:t>캐릭터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크기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39" w:history="1">
            <w:r w:rsidRPr="006A2275">
              <w:rPr>
                <w:rStyle w:val="af8"/>
                <w:noProof/>
                <w:lang w:val="ko-KR"/>
              </w:rPr>
              <w:t>0.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크기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기준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0" w:history="1">
            <w:r w:rsidRPr="006A2275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플레이어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1" w:history="1">
            <w:r w:rsidRPr="006A2275">
              <w:rPr>
                <w:rStyle w:val="af8"/>
                <w:noProof/>
                <w:lang w:val="ko-KR"/>
              </w:rPr>
              <w:t>2.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라인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2" w:history="1">
            <w:r w:rsidRPr="006A2275">
              <w:rPr>
                <w:rStyle w:val="af8"/>
                <w:noProof/>
                <w:lang w:val="ko-KR"/>
              </w:rPr>
              <w:t>3.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중립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3" w:history="1">
            <w:r w:rsidRPr="006A2275">
              <w:rPr>
                <w:rStyle w:val="af8"/>
                <w:noProof/>
                <w:lang w:val="ko-KR"/>
              </w:rPr>
              <w:t>캐릭터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그래픽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4" w:history="1">
            <w:r w:rsidRPr="006A2275">
              <w:rPr>
                <w:rStyle w:val="af8"/>
                <w:noProof/>
                <w:lang w:val="ko-KR"/>
              </w:rPr>
              <w:t>0.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공통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5" w:history="1">
            <w:r w:rsidRPr="006A2275">
              <w:rPr>
                <w:rStyle w:val="af8"/>
                <w:noProof/>
                <w:lang w:val="ko-KR"/>
              </w:rPr>
              <w:t>1.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플레이어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6" w:history="1">
            <w:r w:rsidRPr="006A2275">
              <w:rPr>
                <w:rStyle w:val="af8"/>
                <w:noProof/>
                <w:lang w:val="ko-KR"/>
              </w:rPr>
              <w:t>2.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라인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 w:rsidRPr="006A2275">
              <w:rPr>
                <w:rStyle w:val="af8"/>
                <w:noProof/>
                <w:lang w:val="ko-KR"/>
              </w:rPr>
              <w:t>(</w:t>
            </w:r>
            <w:r w:rsidRPr="006A2275">
              <w:rPr>
                <w:rStyle w:val="af8"/>
                <w:noProof/>
                <w:lang w:val="ko-KR"/>
              </w:rPr>
              <w:t>미니언</w:t>
            </w:r>
            <w:r w:rsidRPr="006A2275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7" w:history="1">
            <w:r w:rsidRPr="006A2275">
              <w:rPr>
                <w:rStyle w:val="af8"/>
                <w:noProof/>
                <w:lang w:val="ko-KR"/>
              </w:rPr>
              <w:t>3.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중립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8" w:history="1">
            <w:r w:rsidRPr="006A2275">
              <w:rPr>
                <w:rStyle w:val="af8"/>
                <w:noProof/>
                <w:lang w:val="ko-KR"/>
              </w:rPr>
              <w:t>4.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중간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보스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 w:rsidRPr="006A2275">
              <w:rPr>
                <w:rStyle w:val="af8"/>
                <w:noProof/>
                <w:lang w:val="ko-KR"/>
              </w:rPr>
              <w:t>(</w:t>
            </w:r>
            <w:r w:rsidRPr="006A2275">
              <w:rPr>
                <w:rStyle w:val="af8"/>
                <w:noProof/>
                <w:lang w:val="ko-KR"/>
              </w:rPr>
              <w:t>구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버전</w:t>
            </w:r>
            <w:r w:rsidRPr="006A2275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49" w:history="1">
            <w:r w:rsidRPr="006A2275">
              <w:rPr>
                <w:rStyle w:val="af8"/>
                <w:noProof/>
                <w:lang w:val="ko-KR"/>
              </w:rPr>
              <w:t>5.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중간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보스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 w:rsidRPr="006A2275">
              <w:rPr>
                <w:rStyle w:val="af8"/>
                <w:noProof/>
                <w:lang w:val="ko-KR"/>
              </w:rPr>
              <w:t>(</w:t>
            </w:r>
            <w:r w:rsidRPr="006A2275">
              <w:rPr>
                <w:rStyle w:val="af8"/>
                <w:noProof/>
                <w:lang w:val="ko-KR"/>
              </w:rPr>
              <w:t>신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버전</w:t>
            </w:r>
            <w:r w:rsidRPr="006A2275">
              <w:rPr>
                <w:rStyle w:val="af8"/>
                <w:noProof/>
                <w:lang w:val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50" w:history="1">
            <w:r w:rsidRPr="006A2275">
              <w:rPr>
                <w:rStyle w:val="af8"/>
                <w:noProof/>
                <w:lang w:val="ko-KR"/>
              </w:rPr>
              <w:t>6.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보스</w:t>
            </w:r>
            <w:r w:rsidRPr="006A2275">
              <w:rPr>
                <w:rStyle w:val="af8"/>
                <w:noProof/>
                <w:lang w:val="ko-KR"/>
              </w:rPr>
              <w:t xml:space="preserve"> </w:t>
            </w:r>
            <w:r w:rsidRPr="006A2275">
              <w:rPr>
                <w:rStyle w:val="af8"/>
                <w:noProof/>
                <w:lang w:val="ko-KR"/>
              </w:rPr>
              <w:t>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51" w:history="1">
            <w:r w:rsidRPr="006A2275">
              <w:rPr>
                <w:rStyle w:val="af8"/>
                <w:noProof/>
                <w:lang w:val="ko-KR"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F8E" w:rsidRDefault="002F5F8E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10835552" w:history="1">
            <w:r w:rsidRPr="006A2275">
              <w:rPr>
                <w:rStyle w:val="af8"/>
                <w:noProof/>
                <w:lang w:val="ko-KR"/>
              </w:rPr>
              <w:t>I.</w:t>
            </w:r>
            <w:r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Pr="006A2275">
              <w:rPr>
                <w:rStyle w:val="af8"/>
                <w:noProof/>
                <w:lang w:val="ko-KR"/>
              </w:rPr>
              <w:t>출처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_Toc510835552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  <w:bookmarkStart w:id="1" w:name="_GoBack"/>
      <w:bookmarkEnd w:id="1"/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2" w:name="_Toc510835536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2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3" w:name="_Toc510835537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3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4" w:name="_Toc510835538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4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5" w:name="_Toc510835539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5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510835540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6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7" w:name="_Toc510835541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7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8" w:name="_Toc510835542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8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9" w:name="_Toc510835543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9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10835544"/>
      <w:r w:rsidRPr="000E051B">
        <w:rPr>
          <w:rStyle w:val="1Char"/>
          <w:rFonts w:hint="eastAsia"/>
          <w:lang w:val="ko-KR"/>
        </w:rPr>
        <w:t>공통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1" w:name="_Toc510835545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1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7C4C9E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8A5A39" w:rsidRDefault="008A5A3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E17370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공격</w:t>
      </w:r>
    </w:p>
    <w:p w:rsidR="00420DD7" w:rsidRDefault="007C4C9E" w:rsidP="00420DD7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48025" cy="324802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 w:rsidR="006876AA">
        <w:rPr>
          <w:rFonts w:hint="eastAsia"/>
          <w:lang w:val="ko-KR"/>
        </w:rPr>
        <w:t>메이스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 w:rsidR="006876AA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DD5E5F" w:rsidP="00DD5E5F">
      <w:pPr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743575" cy="425767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5F" w:rsidRDefault="00DD5E5F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</w:p>
    <w:p w:rsid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머리까지의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봉의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0.5</w:t>
      </w:r>
      <w:r>
        <w:rPr>
          <w:rFonts w:hint="eastAsia"/>
          <w:lang w:val="ko-KR"/>
        </w:rPr>
        <w:t>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B6590E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팔각형으로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B6590E" w:rsidRPr="00DD5E5F" w:rsidRDefault="00B6590E" w:rsidP="00DD5E5F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무기의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사면체를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885727" w:rsidRDefault="0088572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강화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225114" cy="2150076"/>
            <wp:effectExtent l="0" t="0" r="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48" cy="21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 w:rsidR="006876AA">
        <w:rPr>
          <w:rFonts w:hint="eastAsia"/>
          <w:lang w:val="ko-KR"/>
        </w:rPr>
        <w:t xml:space="preserve"> </w:t>
      </w:r>
      <w:r w:rsidR="006876AA"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5C083D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46FBA628" wp14:editId="3F2217AF">
            <wp:extent cx="2916195" cy="417880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74" cy="41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proofErr w:type="spellStart"/>
      <w:r>
        <w:rPr>
          <w:rFonts w:hint="eastAsia"/>
          <w:lang w:val="ko-KR"/>
        </w:rPr>
        <w:lastRenderedPageBreak/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모서리가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둥근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직사각형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하단부는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눌린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정육면체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속도</w:t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3810000" cy="3810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5C083D" w:rsidP="007C4C9E">
      <w:pPr>
        <w:ind w:left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087589" cy="3410465"/>
            <wp:effectExtent l="0" t="0" r="825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021" cy="341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굵기가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검보다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0.1 </w:t>
      </w:r>
      <w:r>
        <w:rPr>
          <w:rFonts w:hint="eastAsia"/>
          <w:lang w:val="ko-KR"/>
        </w:rPr>
        <w:t>크다</w:t>
      </w:r>
      <w:r>
        <w:rPr>
          <w:rFonts w:hint="eastAsia"/>
          <w:lang w:val="ko-KR"/>
        </w:rPr>
        <w:t>.</w:t>
      </w:r>
    </w:p>
    <w:p w:rsid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개수만큼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제작한다</w:t>
      </w:r>
      <w:r>
        <w:rPr>
          <w:rFonts w:hint="eastAsia"/>
          <w:lang w:val="ko-KR"/>
        </w:rPr>
        <w:t>.</w:t>
      </w:r>
    </w:p>
    <w:p w:rsidR="005C083D" w:rsidRPr="005C083D" w:rsidRDefault="005C083D" w:rsidP="005C083D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최대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개수는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모델러의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역량에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맡긴다</w:t>
      </w:r>
      <w:r>
        <w:rPr>
          <w:rFonts w:hint="eastAsia"/>
          <w:lang w:val="ko-KR"/>
        </w:rPr>
        <w:t>.</w:t>
      </w:r>
    </w:p>
    <w:p w:rsidR="00420DD7" w:rsidRDefault="00420DD7" w:rsidP="0088572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추가</w:t>
      </w:r>
      <w:r>
        <w:rPr>
          <w:rFonts w:hint="eastAsia"/>
          <w:lang w:val="ko-KR"/>
        </w:rPr>
        <w:t xml:space="preserve"> </w:t>
      </w:r>
    </w:p>
    <w:p w:rsidR="007C4C9E" w:rsidRDefault="007C4C9E" w:rsidP="007C4C9E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577296" cy="15906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25" cy="15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C9E" w:rsidRDefault="007C4C9E" w:rsidP="007C4C9E">
      <w:pPr>
        <w:ind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7C4C9E" w:rsidRDefault="008E3D1A" w:rsidP="008E3D1A">
      <w:pPr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818070" cy="2842054"/>
            <wp:effectExtent l="0" t="0" r="190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77" cy="28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동일하다</w:t>
      </w:r>
      <w:r>
        <w:rPr>
          <w:rFonts w:hint="eastAsia"/>
          <w:lang w:val="ko-KR"/>
        </w:rPr>
        <w:t>.</w:t>
      </w:r>
    </w:p>
    <w:p w:rsidR="008E3D1A" w:rsidRDefault="008E3D1A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6</w:t>
      </w:r>
      <w:r>
        <w:rPr>
          <w:rFonts w:hint="eastAsia"/>
          <w:lang w:val="ko-KR"/>
        </w:rPr>
        <w:t>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구부린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뒤의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직선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5.5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검가드는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움푹한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4327E4" w:rsidRDefault="004327E4" w:rsidP="008E3D1A">
      <w:pPr>
        <w:pStyle w:val="af7"/>
        <w:numPr>
          <w:ilvl w:val="3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다음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4327E4" w:rsidRDefault="004327E4" w:rsidP="004327E4">
      <w:pPr>
        <w:ind w:firstLine="72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183710" cy="5016843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45" cy="502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7E4" w:rsidRDefault="004327E4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897579" cy="2897579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41" cy="289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110" w:rsidRDefault="00A85110" w:rsidP="00A85110">
      <w:pPr>
        <w:pStyle w:val="af7"/>
        <w:ind w:leftChars="0" w:left="144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proofErr w:type="spellStart"/>
      <w:r>
        <w:rPr>
          <w:rFonts w:hint="eastAsia"/>
          <w:lang w:val="ko-KR"/>
        </w:rPr>
        <w:t>컴파운드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A26FE5" w:rsidRDefault="006872AE" w:rsidP="006872AE">
      <w:pPr>
        <w:pStyle w:val="af7"/>
        <w:ind w:leftChars="0" w:left="0"/>
        <w:rPr>
          <w:rFonts w:hint="eastAsia"/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5272644" cy="4650411"/>
            <wp:effectExtent l="0" t="0" r="444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21" cy="46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A85110" w:rsidRDefault="00201BA1" w:rsidP="00A85110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4512310" cy="30518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BA1" w:rsidRDefault="00201BA1" w:rsidP="00A85110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proofErr w:type="spellStart"/>
      <w:r>
        <w:rPr>
          <w:rFonts w:hint="eastAsia"/>
          <w:lang w:val="ko-KR"/>
        </w:rPr>
        <w:t>비래골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A85110" w:rsidRDefault="006872AE" w:rsidP="006872AE">
      <w:pPr>
        <w:rPr>
          <w:rFonts w:hint="eastAsia"/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9450" cy="438213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FB52A9" w:rsidRDefault="00FB52A9" w:rsidP="00FB52A9">
      <w:pPr>
        <w:ind w:left="1368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388859" cy="3004457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954" cy="300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A9" w:rsidRDefault="00FB52A9" w:rsidP="00FB52A9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바나나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2AE" w:rsidRPr="00FB52A9" w:rsidRDefault="006872AE" w:rsidP="006872AE">
      <w:pPr>
        <w:ind w:firstLine="720"/>
        <w:rPr>
          <w:rFonts w:hint="eastAsia"/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690753" cy="530178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243" cy="53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B18" w:rsidRDefault="00401B18" w:rsidP="00401B18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E61C42" w:rsidRDefault="00E61C42" w:rsidP="00E61C42">
      <w:pPr>
        <w:ind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417621" cy="1821599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76" cy="182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C42" w:rsidRDefault="00E61C42" w:rsidP="00E61C42">
      <w:pPr>
        <w:ind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9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일리단의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아지노스의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전투검</w:t>
      </w:r>
      <w:proofErr w:type="spellEnd"/>
      <w:r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참고용</w:t>
      </w:r>
      <w:r w:rsidR="00A92756">
        <w:rPr>
          <w:rFonts w:hint="eastAsia"/>
          <w:lang w:val="ko-KR"/>
        </w:rPr>
        <w:t xml:space="preserve"> </w:t>
      </w:r>
      <w:r w:rsidR="00A92756">
        <w:rPr>
          <w:rFonts w:hint="eastAsia"/>
          <w:lang w:val="ko-KR"/>
        </w:rPr>
        <w:t>이미지</w:t>
      </w:r>
    </w:p>
    <w:p w:rsidR="006872AE" w:rsidRDefault="006872AE" w:rsidP="006872AE">
      <w:pPr>
        <w:rPr>
          <w:rFonts w:hint="eastAsia"/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47385" cy="4405630"/>
            <wp:effectExtent l="0" t="0" r="571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DB" w:rsidRDefault="00BA1CDB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8A5A39" w:rsidRDefault="008A5A39" w:rsidP="008A5A39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마법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공격</w:t>
      </w:r>
    </w:p>
    <w:p w:rsidR="00BF4534" w:rsidRDefault="00BF4534" w:rsidP="00BF4534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4548250" cy="375880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26" cy="3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534" w:rsidRDefault="00BF4534" w:rsidP="00BF4534">
      <w:pPr>
        <w:pStyle w:val="af7"/>
        <w:ind w:leftChars="0" w:left="1368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지우개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연필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강화</w:t>
      </w:r>
    </w:p>
    <w:p w:rsidR="0065276B" w:rsidRDefault="003D4A30" w:rsidP="0065276B">
      <w:pPr>
        <w:ind w:left="1368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1068705" cy="267208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A30" w:rsidRPr="0065276B" w:rsidRDefault="003D4A30" w:rsidP="0065276B">
      <w:pPr>
        <w:ind w:left="1368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번개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CE30E3" w:rsidRDefault="00CE30E3" w:rsidP="00CE30E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1</w:t>
      </w:r>
      <w:r>
        <w:rPr>
          <w:lang w:val="ko-KR"/>
        </w:rPr>
        <w:t>7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속도</w:t>
      </w:r>
    </w:p>
    <w:p w:rsidR="004B78BA" w:rsidRDefault="004B78BA" w:rsidP="004B78BA">
      <w:pPr>
        <w:ind w:left="1368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1308944" cy="3752603"/>
            <wp:effectExtent l="0" t="0" r="5715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87" cy="375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8BA" w:rsidRPr="004B78BA" w:rsidRDefault="004B78BA" w:rsidP="004B78BA">
      <w:pPr>
        <w:ind w:left="1368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12: </w:t>
      </w:r>
      <w:r>
        <w:rPr>
          <w:rFonts w:hint="eastAsia"/>
          <w:lang w:val="ko-KR"/>
        </w:rPr>
        <w:t>시계탑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CE30E3" w:rsidRDefault="00CE30E3" w:rsidP="00C80BAA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2</w:t>
      </w:r>
      <w:r>
        <w:rPr>
          <w:lang w:val="ko-KR"/>
        </w:rPr>
        <w:t>1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>-</w:t>
      </w:r>
      <w:r>
        <w:rPr>
          <w:rFonts w:hint="eastAsia"/>
          <w:lang w:val="ko-KR"/>
        </w:rPr>
        <w:t>추가</w:t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583457" cy="4275117"/>
            <wp:effectExtent l="0" t="0" r="762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10" cy="427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3F" w:rsidRDefault="003B323F" w:rsidP="003B323F">
      <w:pPr>
        <w:pStyle w:val="af7"/>
        <w:ind w:leftChars="0" w:left="1368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13: </w:t>
      </w:r>
      <w:proofErr w:type="spellStart"/>
      <w:r>
        <w:rPr>
          <w:rFonts w:hint="eastAsia"/>
          <w:lang w:val="ko-KR"/>
        </w:rPr>
        <w:t>롤리팝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3D0A53" w:rsidRPr="00C80BAA" w:rsidRDefault="003D0A53" w:rsidP="003B323F">
      <w:pPr>
        <w:pStyle w:val="af7"/>
        <w:ind w:leftChars="0" w:left="1368"/>
        <w:rPr>
          <w:rFonts w:hint="eastAsia"/>
          <w:lang w:val="ko-KR"/>
        </w:rPr>
      </w:pPr>
    </w:p>
    <w:p w:rsidR="00EE7872" w:rsidRDefault="00EE7872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  <w:br w:type="page"/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10835546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Default="002C28CE" w:rsidP="007C4C9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16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lastRenderedPageBreak/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397A24">
        <w:rPr>
          <w:rFonts w:asciiTheme="minorEastAsia" w:hAnsiTheme="minorEastAsia"/>
          <w:spacing w:val="20"/>
          <w:szCs w:val="28"/>
          <w:lang w:val="ko-KR"/>
        </w:rPr>
        <w:t>17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10835547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</w:t>
      </w:r>
      <w:r w:rsidR="00C556F2">
        <w:rPr>
          <w:rFonts w:hint="eastAsia"/>
          <w:lang w:val="ko-KR"/>
        </w:rPr>
        <w:t>림</w:t>
      </w:r>
      <w:r w:rsidR="00C556F2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8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C556F2">
        <w:rPr>
          <w:lang w:val="ko-KR"/>
        </w:rPr>
        <w:t>1</w:t>
      </w:r>
      <w:r w:rsidR="00397A24">
        <w:rPr>
          <w:lang w:val="ko-KR"/>
        </w:rPr>
        <w:t>9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스틱맨이다</w:t>
      </w:r>
      <w:proofErr w:type="spellEnd"/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10835548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1B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 w:rsidR="006A2F1B">
        <w:rPr>
          <w:lang w:val="ko-KR"/>
        </w:rPr>
        <w:tab/>
      </w:r>
      <w:r w:rsidR="006A2F1B"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10835549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397A24">
        <w:rPr>
          <w:lang w:val="ko-KR"/>
        </w:rPr>
        <w:t>24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7" w:name="_Toc510835550"/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0E051B" w:rsidP="006D0623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10835551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10835552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6876AA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876AA" w:rsidRPr="006876AA" w:rsidRDefault="00082409" w:rsidP="006876AA">
      <w:pPr>
        <w:pStyle w:val="af7"/>
        <w:ind w:leftChars="0" w:left="1440"/>
        <w:rPr>
          <w:lang w:val="ko-KR"/>
        </w:rPr>
      </w:pPr>
      <w:hyperlink r:id="rId71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 </w:t>
      </w:r>
      <w:proofErr w:type="spellStart"/>
      <w:r>
        <w:rPr>
          <w:rFonts w:hint="eastAsia"/>
          <w:lang w:val="ko-KR"/>
        </w:rPr>
        <w:t>메이스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082409" w:rsidP="0056074B">
      <w:pPr>
        <w:pStyle w:val="af7"/>
        <w:ind w:leftChars="0" w:left="1420"/>
        <w:rPr>
          <w:lang w:val="ko-KR"/>
        </w:rPr>
      </w:pPr>
      <w:hyperlink r:id="rId72" w:history="1">
        <w:r w:rsidR="0056074B" w:rsidRPr="00DC057A">
          <w:rPr>
            <w:rStyle w:val="af8"/>
            <w:lang w:val="ko-KR"/>
          </w:rPr>
          <w:t>http://toscamp.com/bbs/board.php?bo_table=tos_weapon&amp;wr_id=1000511&amp;sca=%EB%A9%94%EC%9D%B4%EC%8A%A4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3 </w:t>
      </w:r>
      <w:proofErr w:type="spellStart"/>
      <w:r>
        <w:rPr>
          <w:rFonts w:hint="eastAsia"/>
          <w:lang w:val="ko-KR"/>
        </w:rPr>
        <w:t>브로드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소드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082409" w:rsidP="0056074B">
      <w:pPr>
        <w:pStyle w:val="af7"/>
        <w:ind w:leftChars="0" w:left="1420"/>
        <w:rPr>
          <w:lang w:val="ko-KR"/>
        </w:rPr>
      </w:pPr>
      <w:hyperlink r:id="rId73" w:history="1">
        <w:r w:rsidR="0056074B" w:rsidRPr="00DC057A">
          <w:rPr>
            <w:rStyle w:val="af8"/>
            <w:lang w:val="ko-KR"/>
          </w:rPr>
          <w:t>http://m.inven.co.kr/board/powerbbs.php?come_idx=2028&amp;category=&amp;stype=&amp;svalue=&amp;iskin=&amp;type=&amp;p=&amp;l=25087</w:t>
        </w:r>
      </w:hyperlink>
      <w:r w:rsidR="0056074B">
        <w:rPr>
          <w:lang w:val="ko-KR"/>
        </w:rPr>
        <w:t xml:space="preserve"> </w:t>
      </w:r>
    </w:p>
    <w:p w:rsidR="006876AA" w:rsidRDefault="006876AA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 </w:t>
      </w:r>
      <w:r>
        <w:rPr>
          <w:rFonts w:hint="eastAsia"/>
          <w:lang w:val="ko-KR"/>
        </w:rPr>
        <w:t>양날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56074B" w:rsidRDefault="00082409" w:rsidP="0056074B">
      <w:pPr>
        <w:pStyle w:val="af7"/>
        <w:ind w:leftChars="0" w:left="1420"/>
        <w:rPr>
          <w:lang w:val="ko-KR"/>
        </w:rPr>
      </w:pPr>
      <w:hyperlink r:id="rId74" w:history="1">
        <w:r w:rsidR="0056074B" w:rsidRPr="00DC057A">
          <w:rPr>
            <w:rStyle w:val="af8"/>
            <w:lang w:val="ko-KR"/>
          </w:rPr>
          <w:t>http://kakurikorea.co.kr/category/%EC%96%91%EB%82%A0-%ED%86%B1/124/</w:t>
        </w:r>
      </w:hyperlink>
      <w:r w:rsidR="0056074B">
        <w:rPr>
          <w:lang w:val="ko-KR"/>
        </w:rPr>
        <w:t xml:space="preserve"> </w:t>
      </w:r>
    </w:p>
    <w:p w:rsidR="006876AA" w:rsidRDefault="006876AA" w:rsidP="006876AA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5 </w:t>
      </w:r>
      <w:proofErr w:type="spellStart"/>
      <w:r>
        <w:rPr>
          <w:rFonts w:hint="eastAsia"/>
          <w:lang w:val="ko-KR"/>
        </w:rPr>
        <w:t>사브르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876AA" w:rsidRDefault="006876AA" w:rsidP="006876AA">
      <w:pPr>
        <w:ind w:left="568"/>
      </w:pPr>
      <w:r>
        <w:tab/>
      </w:r>
      <w:r>
        <w:tab/>
      </w:r>
      <w:hyperlink r:id="rId75" w:history="1">
        <w:r w:rsidRPr="00DC057A">
          <w:rPr>
            <w:rStyle w:val="af8"/>
          </w:rPr>
          <w:t>http://prints.rmg.co.uk/art/510257/turkish-scimitar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컴파운드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보우</w:t>
      </w:r>
      <w:r>
        <w:rPr>
          <w:rFonts w:hint="eastAsia"/>
        </w:rPr>
        <w:t xml:space="preserve"> </w:t>
      </w:r>
      <w:r>
        <w:rPr>
          <w:rFonts w:hint="eastAsia"/>
        </w:rPr>
        <w:t>참고용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A85110" w:rsidRDefault="00A85110" w:rsidP="00A85110">
      <w:pPr>
        <w:pStyle w:val="af7"/>
        <w:ind w:leftChars="0" w:left="1420"/>
        <w:rPr>
          <w:rFonts w:hint="eastAsia"/>
        </w:rPr>
      </w:pPr>
      <w:hyperlink r:id="rId76" w:history="1">
        <w:r w:rsidRPr="002A3FA0">
          <w:rPr>
            <w:rStyle w:val="af8"/>
          </w:rPr>
          <w:t>https://www.hornsoutdoor.net/new-models/pse-archery-2016-pse-carbon-air-c3497940b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7: </w:t>
      </w:r>
      <w:proofErr w:type="spellStart"/>
      <w:r w:rsidR="000C603E">
        <w:rPr>
          <w:rFonts w:hint="eastAsia"/>
        </w:rPr>
        <w:t>비래골</w:t>
      </w:r>
      <w:proofErr w:type="spellEnd"/>
      <w:r w:rsidR="000C603E">
        <w:rPr>
          <w:rFonts w:hint="eastAsia"/>
        </w:rPr>
        <w:t xml:space="preserve"> </w:t>
      </w:r>
      <w:r w:rsidR="000C603E">
        <w:rPr>
          <w:rFonts w:hint="eastAsia"/>
        </w:rPr>
        <w:t>참고용</w:t>
      </w:r>
      <w:r w:rsidR="000C603E">
        <w:rPr>
          <w:rFonts w:hint="eastAsia"/>
        </w:rPr>
        <w:t xml:space="preserve"> </w:t>
      </w:r>
      <w:r w:rsidR="000C603E">
        <w:rPr>
          <w:rFonts w:hint="eastAsia"/>
        </w:rPr>
        <w:t>이미지</w:t>
      </w:r>
    </w:p>
    <w:p w:rsidR="000C603E" w:rsidRDefault="000C603E" w:rsidP="000C603E">
      <w:pPr>
        <w:pStyle w:val="af7"/>
        <w:ind w:leftChars="0" w:left="1420"/>
        <w:rPr>
          <w:rFonts w:hint="eastAsia"/>
        </w:rPr>
      </w:pPr>
      <w:hyperlink r:id="rId77" w:history="1">
        <w:r w:rsidRPr="002A3FA0">
          <w:rPr>
            <w:rStyle w:val="af8"/>
          </w:rPr>
          <w:t>https://m.blog.naver.com/PostView.nhn?blogId=mildsky0127&amp;logNo=220545887446&amp;proxyReferer=https%3A%2F%2Fwww.google.co.kr%2F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 w:rsidR="00DB4B84">
        <w:rPr>
          <w:rFonts w:hint="eastAsia"/>
        </w:rPr>
        <w:t>바나나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참고용</w:t>
      </w:r>
      <w:r w:rsidR="00DB4B84">
        <w:rPr>
          <w:rFonts w:hint="eastAsia"/>
        </w:rPr>
        <w:t xml:space="preserve"> </w:t>
      </w:r>
      <w:r w:rsidR="00DB4B84">
        <w:rPr>
          <w:rFonts w:hint="eastAsia"/>
        </w:rPr>
        <w:t>이미지</w:t>
      </w:r>
    </w:p>
    <w:p w:rsidR="00DB4B84" w:rsidRDefault="00F9628B" w:rsidP="00DB4B84">
      <w:pPr>
        <w:pStyle w:val="af7"/>
        <w:ind w:leftChars="0" w:left="1420"/>
        <w:rPr>
          <w:rFonts w:hint="eastAsia"/>
        </w:rPr>
      </w:pPr>
      <w:hyperlink r:id="rId78" w:history="1">
        <w:r w:rsidRPr="002A3FA0">
          <w:rPr>
            <w:rStyle w:val="af8"/>
          </w:rPr>
          <w:t>https://m.blog.naver.com/PostView.nhn?blogId=iamprotein&amp;logNo=220081198061&amp;proxyReferer=https%3A%2F%2Fwww.google.co.kr%2F</w:t>
        </w:r>
      </w:hyperlink>
      <w:r>
        <w:t xml:space="preserve"> </w:t>
      </w:r>
    </w:p>
    <w:p w:rsidR="000D78F2" w:rsidRDefault="000D78F2" w:rsidP="000D78F2">
      <w:pPr>
        <w:pStyle w:val="af7"/>
        <w:numPr>
          <w:ilvl w:val="1"/>
          <w:numId w:val="16"/>
        </w:numPr>
        <w:ind w:leftChars="0"/>
        <w:rPr>
          <w:lang w:val="ko-KR"/>
        </w:rPr>
      </w:pPr>
      <w:r w:rsidRPr="000D78F2">
        <w:rPr>
          <w:rFonts w:hint="eastAsia"/>
          <w:lang w:val="ko-KR"/>
        </w:rPr>
        <w:t>그림</w:t>
      </w:r>
      <w:r w:rsidRPr="000D78F2">
        <w:rPr>
          <w:rFonts w:hint="eastAsia"/>
          <w:lang w:val="ko-KR"/>
        </w:rPr>
        <w:t xml:space="preserve"> </w:t>
      </w:r>
      <w:r w:rsidRPr="000D78F2">
        <w:rPr>
          <w:lang w:val="ko-KR"/>
        </w:rPr>
        <w:t>9</w:t>
      </w:r>
      <w:r w:rsidRPr="000D78F2">
        <w:rPr>
          <w:rFonts w:hint="eastAsia"/>
          <w:lang w:val="ko-KR"/>
        </w:rPr>
        <w:t>:</w:t>
      </w:r>
      <w:r w:rsidRPr="000D78F2">
        <w:rPr>
          <w:lang w:val="ko-KR"/>
        </w:rPr>
        <w:t xml:space="preserve"> </w:t>
      </w:r>
      <w:r w:rsidRPr="000D78F2">
        <w:rPr>
          <w:rFonts w:hint="eastAsia"/>
          <w:lang w:val="ko-KR"/>
        </w:rPr>
        <w:t>일리단의</w:t>
      </w:r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아지노스의</w:t>
      </w:r>
      <w:proofErr w:type="spellEnd"/>
      <w:r w:rsidRPr="000D78F2">
        <w:rPr>
          <w:rFonts w:hint="eastAsia"/>
          <w:lang w:val="ko-KR"/>
        </w:rPr>
        <w:t xml:space="preserve"> </w:t>
      </w:r>
      <w:proofErr w:type="spellStart"/>
      <w:r w:rsidRPr="000D78F2">
        <w:rPr>
          <w:rFonts w:hint="eastAsia"/>
          <w:lang w:val="ko-KR"/>
        </w:rPr>
        <w:t>전투검</w:t>
      </w:r>
      <w:proofErr w:type="spellEnd"/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참고용</w:t>
      </w:r>
      <w:r w:rsidRPr="000D78F2">
        <w:rPr>
          <w:rFonts w:hint="eastAsia"/>
          <w:lang w:val="ko-KR"/>
        </w:rPr>
        <w:t xml:space="preserve"> </w:t>
      </w:r>
      <w:r w:rsidRPr="000D78F2">
        <w:rPr>
          <w:rFonts w:hint="eastAsia"/>
          <w:lang w:val="ko-KR"/>
        </w:rPr>
        <w:t>이미지</w:t>
      </w:r>
    </w:p>
    <w:p w:rsidR="00C36732" w:rsidRPr="000D78F2" w:rsidRDefault="00C36732" w:rsidP="00C36732">
      <w:pPr>
        <w:pStyle w:val="af7"/>
        <w:ind w:leftChars="0" w:left="1420"/>
        <w:rPr>
          <w:rFonts w:hint="eastAsia"/>
          <w:lang w:val="ko-KR"/>
        </w:rPr>
      </w:pPr>
      <w:hyperlink r:id="rId79" w:history="1">
        <w:r w:rsidRPr="002A3FA0">
          <w:rPr>
            <w:rStyle w:val="af8"/>
            <w:lang w:val="ko-KR"/>
          </w:rPr>
          <w:t>https://m.blog.naver.com/PostView.nhn?blogId=rlatnals8712&amp;logNo=220679744695&amp;proxyReferer=https%3A%2F%2Fwww.google.co.kr%2F</w:t>
        </w:r>
      </w:hyperlink>
      <w:r>
        <w:rPr>
          <w:lang w:val="ko-KR"/>
        </w:rPr>
        <w:t xml:space="preserve"> </w:t>
      </w:r>
    </w:p>
    <w:p w:rsidR="00BF4534" w:rsidRDefault="00A85110" w:rsidP="00BF4534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 w:rsidR="00BF4534">
        <w:rPr>
          <w:rFonts w:hint="eastAsia"/>
        </w:rPr>
        <w:t>지우개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연필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참고용</w:t>
      </w:r>
      <w:r w:rsidR="00BF4534">
        <w:rPr>
          <w:rFonts w:hint="eastAsia"/>
        </w:rPr>
        <w:t xml:space="preserve"> </w:t>
      </w:r>
      <w:r w:rsidR="00BF4534">
        <w:rPr>
          <w:rFonts w:hint="eastAsia"/>
        </w:rPr>
        <w:t>이미지</w:t>
      </w:r>
    </w:p>
    <w:p w:rsidR="00F677DE" w:rsidRDefault="00F677DE" w:rsidP="00F677DE">
      <w:pPr>
        <w:pStyle w:val="af7"/>
        <w:ind w:leftChars="0" w:left="1420"/>
        <w:rPr>
          <w:rFonts w:hint="eastAsia"/>
        </w:rPr>
      </w:pPr>
      <w:hyperlink r:id="rId80" w:history="1">
        <w:r w:rsidRPr="002A3FA0">
          <w:rPr>
            <w:rStyle w:val="af8"/>
          </w:rPr>
          <w:t>https://www.costco.co.kr/Business-Supplies-Instruments/WritingStationery/PencilsSharpeners/Staedtler-Tradition-Pencil-No112-HB-60pcs/p/510787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>11</w:t>
      </w:r>
      <w:r w:rsidR="00992EF3">
        <w:t xml:space="preserve">: </w:t>
      </w:r>
      <w:r w:rsidR="00992EF3">
        <w:rPr>
          <w:rFonts w:hint="eastAsia"/>
        </w:rPr>
        <w:t>번</w:t>
      </w:r>
      <w:r w:rsidR="00C25895">
        <w:rPr>
          <w:rFonts w:hint="eastAsia"/>
        </w:rPr>
        <w:t>개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참고용</w:t>
      </w:r>
      <w:r w:rsidR="00C25895">
        <w:rPr>
          <w:rFonts w:hint="eastAsia"/>
        </w:rPr>
        <w:t xml:space="preserve"> </w:t>
      </w:r>
      <w:r w:rsidR="00C25895">
        <w:rPr>
          <w:rFonts w:hint="eastAsia"/>
        </w:rPr>
        <w:t>이미지</w:t>
      </w:r>
    </w:p>
    <w:p w:rsidR="00C25895" w:rsidRDefault="00C25895" w:rsidP="00C25895">
      <w:pPr>
        <w:pStyle w:val="af7"/>
        <w:ind w:leftChars="0" w:left="1420"/>
        <w:rPr>
          <w:rFonts w:hint="eastAsia"/>
        </w:rPr>
      </w:pPr>
      <w:hyperlink r:id="rId81" w:history="1">
        <w:r w:rsidRPr="002A3FA0">
          <w:rPr>
            <w:rStyle w:val="af8"/>
          </w:rPr>
          <w:t>https://kor.pngtree.com/freepng/lightning-icon_1647994.html</w:t>
        </w:r>
      </w:hyperlink>
      <w:r>
        <w:t xml:space="preserve"> </w:t>
      </w:r>
    </w:p>
    <w:p w:rsidR="00A85110" w:rsidRDefault="00A85110" w:rsidP="00A85110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12:</w:t>
      </w:r>
      <w:r w:rsidR="00992EF3">
        <w:t xml:space="preserve"> </w:t>
      </w:r>
      <w:r w:rsidR="00992EF3">
        <w:rPr>
          <w:rFonts w:hint="eastAsia"/>
        </w:rPr>
        <w:t>시계탑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참고용</w:t>
      </w:r>
      <w:r w:rsidR="00992EF3">
        <w:rPr>
          <w:rFonts w:hint="eastAsia"/>
        </w:rPr>
        <w:t xml:space="preserve"> </w:t>
      </w:r>
      <w:r w:rsidR="00992EF3">
        <w:rPr>
          <w:rFonts w:hint="eastAsia"/>
        </w:rPr>
        <w:t>이미지</w:t>
      </w:r>
    </w:p>
    <w:p w:rsidR="00992EF3" w:rsidRDefault="00992EF3" w:rsidP="00992EF3">
      <w:pPr>
        <w:pStyle w:val="af7"/>
        <w:ind w:leftChars="0" w:left="1420"/>
        <w:rPr>
          <w:rFonts w:hint="eastAsia"/>
        </w:rPr>
      </w:pPr>
      <w:hyperlink r:id="rId82" w:history="1">
        <w:r w:rsidRPr="002A3FA0">
          <w:rPr>
            <w:rStyle w:val="af8"/>
          </w:rPr>
          <w:t>http://m.blog.daum.net/tospia/9692899</w:t>
        </w:r>
      </w:hyperlink>
      <w:r>
        <w:t xml:space="preserve"> </w:t>
      </w:r>
    </w:p>
    <w:p w:rsidR="009152E3" w:rsidRDefault="00A85110" w:rsidP="009152E3">
      <w:pPr>
        <w:pStyle w:val="af7"/>
        <w:numPr>
          <w:ilvl w:val="1"/>
          <w:numId w:val="16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proofErr w:type="spellStart"/>
      <w:r w:rsidR="009152E3">
        <w:rPr>
          <w:rFonts w:hint="eastAsia"/>
        </w:rPr>
        <w:t>롤리팝</w:t>
      </w:r>
      <w:proofErr w:type="spellEnd"/>
      <w:r w:rsidR="009152E3">
        <w:rPr>
          <w:rFonts w:hint="eastAsia"/>
        </w:rPr>
        <w:t xml:space="preserve"> </w:t>
      </w:r>
      <w:r w:rsidR="009152E3">
        <w:rPr>
          <w:rFonts w:hint="eastAsia"/>
        </w:rPr>
        <w:t>참고용</w:t>
      </w:r>
      <w:r w:rsidR="009152E3">
        <w:rPr>
          <w:rFonts w:hint="eastAsia"/>
        </w:rPr>
        <w:t xml:space="preserve"> </w:t>
      </w:r>
      <w:r w:rsidR="009152E3">
        <w:rPr>
          <w:rFonts w:hint="eastAsia"/>
        </w:rPr>
        <w:t>이미지</w:t>
      </w:r>
    </w:p>
    <w:p w:rsidR="009152E3" w:rsidRPr="006876AA" w:rsidRDefault="009152E3" w:rsidP="009152E3">
      <w:pPr>
        <w:pStyle w:val="af7"/>
        <w:ind w:leftChars="0" w:left="1420"/>
        <w:rPr>
          <w:rFonts w:hint="eastAsia"/>
        </w:rPr>
      </w:pPr>
      <w:hyperlink r:id="rId83" w:history="1">
        <w:r w:rsidRPr="002A3FA0">
          <w:rPr>
            <w:rStyle w:val="af8"/>
          </w:rPr>
          <w:t>http://sanyangfrp.com/lollipop-pictures.html</w:t>
        </w:r>
      </w:hyperlink>
      <w: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082409" w:rsidP="00D6745B">
      <w:pPr>
        <w:ind w:left="928" w:firstLine="492"/>
        <w:rPr>
          <w:lang w:val="ko-KR"/>
        </w:rPr>
      </w:pPr>
      <w:hyperlink r:id="rId84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082409" w:rsidP="00D6745B">
      <w:pPr>
        <w:pStyle w:val="af7"/>
        <w:ind w:leftChars="0" w:left="1420"/>
        <w:rPr>
          <w:lang w:val="ko-KR"/>
        </w:rPr>
      </w:pPr>
      <w:hyperlink r:id="rId85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082409" w:rsidP="00D6745B">
      <w:pPr>
        <w:pStyle w:val="af7"/>
        <w:ind w:leftChars="0" w:left="1420"/>
        <w:rPr>
          <w:lang w:val="ko-KR"/>
        </w:rPr>
      </w:pPr>
      <w:hyperlink r:id="rId86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17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082409" w:rsidP="006D611C">
      <w:pPr>
        <w:ind w:left="928" w:firstLine="492"/>
        <w:rPr>
          <w:lang w:val="ko-KR"/>
        </w:rPr>
      </w:pPr>
      <w:hyperlink r:id="rId87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9C7F24">
        <w:rPr>
          <w:rFonts w:hint="eastAsia"/>
          <w:lang w:val="ko-KR"/>
        </w:rPr>
        <w:t>1</w:t>
      </w:r>
      <w:r w:rsidR="005D38D3">
        <w:rPr>
          <w:lang w:val="ko-KR"/>
        </w:rPr>
        <w:t>8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88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9C7F24">
        <w:rPr>
          <w:lang w:val="ko-KR"/>
        </w:rPr>
        <w:t>1</w:t>
      </w:r>
      <w:r w:rsidR="005D38D3">
        <w:rPr>
          <w:lang w:val="ko-KR"/>
        </w:rPr>
        <w:t>9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89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082409" w:rsidP="0056223F">
      <w:pPr>
        <w:ind w:left="1420"/>
        <w:rPr>
          <w:lang w:val="ko-KR"/>
        </w:rPr>
      </w:pPr>
      <w:hyperlink r:id="rId90" w:history="1">
        <w:r w:rsidR="0056223F" w:rsidRPr="00514102">
          <w:rPr>
            <w:rStyle w:val="af8"/>
            <w:lang w:val="ko-KR"/>
          </w:rPr>
          <w:t>http://item.gmarket.co.kr/Item?goodscode=521332545</w:t>
        </w:r>
      </w:hyperlink>
      <w:r w:rsidR="0056223F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5D38D3">
        <w:rPr>
          <w:lang w:val="ko-KR"/>
        </w:rPr>
        <w:t>21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082409" w:rsidP="00EE720E">
      <w:pPr>
        <w:pStyle w:val="af7"/>
        <w:spacing w:after="200"/>
        <w:ind w:leftChars="0" w:left="1420"/>
        <w:rPr>
          <w:lang w:val="ko-KR"/>
        </w:rPr>
      </w:pPr>
      <w:hyperlink r:id="rId91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22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082409" w:rsidP="001C23E7">
      <w:pPr>
        <w:pStyle w:val="af7"/>
        <w:spacing w:after="200"/>
        <w:ind w:leftChars="0" w:left="1420"/>
        <w:rPr>
          <w:lang w:val="ko-KR"/>
        </w:rPr>
      </w:pPr>
      <w:hyperlink r:id="rId92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082409" w:rsidP="00982338">
      <w:pPr>
        <w:pStyle w:val="af7"/>
        <w:spacing w:after="200"/>
        <w:ind w:leftChars="0" w:left="1420"/>
        <w:rPr>
          <w:lang w:val="ko-KR"/>
        </w:rPr>
      </w:pPr>
      <w:hyperlink r:id="rId93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그림</w:t>
      </w:r>
      <w:r>
        <w:rPr>
          <w:rFonts w:hint="eastAsia"/>
          <w:lang w:val="ko-KR"/>
        </w:rPr>
        <w:t xml:space="preserve"> </w:t>
      </w:r>
      <w:r w:rsidR="005D38D3">
        <w:rPr>
          <w:lang w:val="ko-KR"/>
        </w:rPr>
        <w:t>24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E93F4E" w:rsidRPr="005D38D3" w:rsidRDefault="00082409" w:rsidP="005D38D3">
      <w:pPr>
        <w:pStyle w:val="af7"/>
        <w:spacing w:after="200"/>
        <w:ind w:leftChars="0" w:left="1420"/>
        <w:rPr>
          <w:rFonts w:hint="eastAsia"/>
          <w:lang w:val="ko-KR"/>
        </w:rPr>
      </w:pPr>
      <w:hyperlink r:id="rId94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sectPr w:rsidR="00E93F4E" w:rsidRPr="005D38D3">
      <w:footerReference w:type="even" r:id="rId95"/>
      <w:footerReference w:type="default" r:id="rId96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2409" w:rsidRDefault="00082409">
      <w:pPr>
        <w:spacing w:after="0" w:line="240" w:lineRule="auto"/>
      </w:pPr>
      <w:r>
        <w:separator/>
      </w:r>
    </w:p>
  </w:endnote>
  <w:endnote w:type="continuationSeparator" w:id="0">
    <w:p w:rsidR="00082409" w:rsidRDefault="00082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5E5F" w:rsidRDefault="00DD5E5F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082409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DD5E5F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DD5E5F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6B7A40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DD5E5F" w:rsidRDefault="00082409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DD5E5F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DD5E5F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6B7A40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DD5E5F" w:rsidRDefault="00DD5E5F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5E5F" w:rsidRDefault="00DD5E5F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082409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DD5E5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DD5E5F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DD5E5F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4-07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6B7A40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2018-04-07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DD5E5F" w:rsidRDefault="00082409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DD5E5F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DD5E5F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DD5E5F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4-07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6B7A40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2018-04-07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DD5E5F" w:rsidRDefault="00DD5E5F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DD5E5F" w:rsidRDefault="00DD5E5F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DD5E5F" w:rsidRDefault="00DD5E5F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2409" w:rsidRDefault="00082409">
      <w:pPr>
        <w:spacing w:after="0" w:line="240" w:lineRule="auto"/>
      </w:pPr>
      <w:r>
        <w:separator/>
      </w:r>
    </w:p>
  </w:footnote>
  <w:footnote w:type="continuationSeparator" w:id="0">
    <w:p w:rsidR="00082409" w:rsidRDefault="000824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9600E4DC"/>
    <w:lvl w:ilvl="0" w:tplc="8D4AE930">
      <w:start w:val="1"/>
      <w:numFmt w:val="upperRoman"/>
      <w:lvlText w:val="%1."/>
      <w:lvlJc w:val="left"/>
      <w:pPr>
        <w:ind w:left="928" w:hanging="360"/>
      </w:pPr>
      <w:rPr>
        <w:rFonts w:asciiTheme="minorHAnsi" w:eastAsiaTheme="minorEastAsia" w:hAnsiTheme="minorHAnsi" w:cs="Times New Roman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82409"/>
    <w:rsid w:val="000B7CC2"/>
    <w:rsid w:val="000C603E"/>
    <w:rsid w:val="000D78F2"/>
    <w:rsid w:val="000E051B"/>
    <w:rsid w:val="000F2C66"/>
    <w:rsid w:val="0010700B"/>
    <w:rsid w:val="00121C04"/>
    <w:rsid w:val="00132768"/>
    <w:rsid w:val="00136195"/>
    <w:rsid w:val="00137177"/>
    <w:rsid w:val="00146376"/>
    <w:rsid w:val="001953BD"/>
    <w:rsid w:val="001B12DC"/>
    <w:rsid w:val="001B3681"/>
    <w:rsid w:val="001B47A3"/>
    <w:rsid w:val="001C2255"/>
    <w:rsid w:val="001C23E7"/>
    <w:rsid w:val="001D0669"/>
    <w:rsid w:val="00201BA1"/>
    <w:rsid w:val="00211FA9"/>
    <w:rsid w:val="00214886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4ECF"/>
    <w:rsid w:val="002E7CD2"/>
    <w:rsid w:val="002F5F8E"/>
    <w:rsid w:val="003119F8"/>
    <w:rsid w:val="003836A2"/>
    <w:rsid w:val="00397A24"/>
    <w:rsid w:val="003B323F"/>
    <w:rsid w:val="003D0A53"/>
    <w:rsid w:val="003D4A30"/>
    <w:rsid w:val="003E3E95"/>
    <w:rsid w:val="003E6E45"/>
    <w:rsid w:val="00401B18"/>
    <w:rsid w:val="00420DD7"/>
    <w:rsid w:val="004327E4"/>
    <w:rsid w:val="004407E2"/>
    <w:rsid w:val="00441755"/>
    <w:rsid w:val="00452B24"/>
    <w:rsid w:val="00460186"/>
    <w:rsid w:val="00462851"/>
    <w:rsid w:val="0046625E"/>
    <w:rsid w:val="004704D0"/>
    <w:rsid w:val="0047397A"/>
    <w:rsid w:val="004A269C"/>
    <w:rsid w:val="004A7401"/>
    <w:rsid w:val="004B78BA"/>
    <w:rsid w:val="004B7ACC"/>
    <w:rsid w:val="004F6C95"/>
    <w:rsid w:val="005003AD"/>
    <w:rsid w:val="00505190"/>
    <w:rsid w:val="005147E1"/>
    <w:rsid w:val="00534157"/>
    <w:rsid w:val="00534A23"/>
    <w:rsid w:val="00541A0C"/>
    <w:rsid w:val="00543F4C"/>
    <w:rsid w:val="005526A5"/>
    <w:rsid w:val="00552D46"/>
    <w:rsid w:val="00554B49"/>
    <w:rsid w:val="0056074B"/>
    <w:rsid w:val="00561C09"/>
    <w:rsid w:val="0056223F"/>
    <w:rsid w:val="00570272"/>
    <w:rsid w:val="00577DFF"/>
    <w:rsid w:val="005A269E"/>
    <w:rsid w:val="005A352A"/>
    <w:rsid w:val="005A7769"/>
    <w:rsid w:val="005B0FB5"/>
    <w:rsid w:val="005C083D"/>
    <w:rsid w:val="005D38D3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5276B"/>
    <w:rsid w:val="0067203A"/>
    <w:rsid w:val="00680AB2"/>
    <w:rsid w:val="00680E3A"/>
    <w:rsid w:val="006872AE"/>
    <w:rsid w:val="006876AA"/>
    <w:rsid w:val="006A2F1B"/>
    <w:rsid w:val="006B0F8A"/>
    <w:rsid w:val="006B4043"/>
    <w:rsid w:val="006B7A40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C4C9E"/>
    <w:rsid w:val="007E4387"/>
    <w:rsid w:val="007F4CA3"/>
    <w:rsid w:val="00822702"/>
    <w:rsid w:val="0083002A"/>
    <w:rsid w:val="00830256"/>
    <w:rsid w:val="008437E3"/>
    <w:rsid w:val="00855FEF"/>
    <w:rsid w:val="0086055B"/>
    <w:rsid w:val="00860B2D"/>
    <w:rsid w:val="00873D04"/>
    <w:rsid w:val="00885727"/>
    <w:rsid w:val="00893AD1"/>
    <w:rsid w:val="008A5A39"/>
    <w:rsid w:val="008D29F0"/>
    <w:rsid w:val="008E3D1A"/>
    <w:rsid w:val="008F10D1"/>
    <w:rsid w:val="00904137"/>
    <w:rsid w:val="009152E3"/>
    <w:rsid w:val="0093174E"/>
    <w:rsid w:val="0094511C"/>
    <w:rsid w:val="00973D0C"/>
    <w:rsid w:val="00982338"/>
    <w:rsid w:val="00987141"/>
    <w:rsid w:val="00992EF3"/>
    <w:rsid w:val="009A42B9"/>
    <w:rsid w:val="009B3F7D"/>
    <w:rsid w:val="009C2C26"/>
    <w:rsid w:val="009C7F24"/>
    <w:rsid w:val="009D1700"/>
    <w:rsid w:val="00A06155"/>
    <w:rsid w:val="00A078A3"/>
    <w:rsid w:val="00A10DC5"/>
    <w:rsid w:val="00A26FE5"/>
    <w:rsid w:val="00A35EEC"/>
    <w:rsid w:val="00A36DEC"/>
    <w:rsid w:val="00A36E4E"/>
    <w:rsid w:val="00A41C97"/>
    <w:rsid w:val="00A648BA"/>
    <w:rsid w:val="00A65417"/>
    <w:rsid w:val="00A8341E"/>
    <w:rsid w:val="00A8482C"/>
    <w:rsid w:val="00A85110"/>
    <w:rsid w:val="00A86BF4"/>
    <w:rsid w:val="00A92756"/>
    <w:rsid w:val="00AD2F47"/>
    <w:rsid w:val="00AF7C05"/>
    <w:rsid w:val="00B0537D"/>
    <w:rsid w:val="00B07D0D"/>
    <w:rsid w:val="00B51C67"/>
    <w:rsid w:val="00B60DE5"/>
    <w:rsid w:val="00B65448"/>
    <w:rsid w:val="00B6590E"/>
    <w:rsid w:val="00B81892"/>
    <w:rsid w:val="00B82608"/>
    <w:rsid w:val="00B8644C"/>
    <w:rsid w:val="00B96D57"/>
    <w:rsid w:val="00BA1AAB"/>
    <w:rsid w:val="00BA1CDB"/>
    <w:rsid w:val="00BC4EEC"/>
    <w:rsid w:val="00BC6A06"/>
    <w:rsid w:val="00BF2B85"/>
    <w:rsid w:val="00BF4534"/>
    <w:rsid w:val="00C25895"/>
    <w:rsid w:val="00C36155"/>
    <w:rsid w:val="00C36732"/>
    <w:rsid w:val="00C528BB"/>
    <w:rsid w:val="00C556F2"/>
    <w:rsid w:val="00C72642"/>
    <w:rsid w:val="00C77363"/>
    <w:rsid w:val="00C80BAA"/>
    <w:rsid w:val="00C83867"/>
    <w:rsid w:val="00CB21EA"/>
    <w:rsid w:val="00CE30E3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B4B84"/>
    <w:rsid w:val="00DC0EAE"/>
    <w:rsid w:val="00DD15B3"/>
    <w:rsid w:val="00DD5E5F"/>
    <w:rsid w:val="00DE6EC2"/>
    <w:rsid w:val="00DF0B14"/>
    <w:rsid w:val="00E035CD"/>
    <w:rsid w:val="00E17370"/>
    <w:rsid w:val="00E340D6"/>
    <w:rsid w:val="00E60E41"/>
    <w:rsid w:val="00E61C42"/>
    <w:rsid w:val="00E7238C"/>
    <w:rsid w:val="00E877CB"/>
    <w:rsid w:val="00E93F4E"/>
    <w:rsid w:val="00E94EB0"/>
    <w:rsid w:val="00EE4F4F"/>
    <w:rsid w:val="00EE720E"/>
    <w:rsid w:val="00EE7872"/>
    <w:rsid w:val="00F259E7"/>
    <w:rsid w:val="00F31487"/>
    <w:rsid w:val="00F34B68"/>
    <w:rsid w:val="00F4416B"/>
    <w:rsid w:val="00F5756B"/>
    <w:rsid w:val="00F677DE"/>
    <w:rsid w:val="00F7081E"/>
    <w:rsid w:val="00F902E9"/>
    <w:rsid w:val="00F954A4"/>
    <w:rsid w:val="00F9628B"/>
    <w:rsid w:val="00FA73BF"/>
    <w:rsid w:val="00FA79B7"/>
    <w:rsid w:val="00FB52A9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395EA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76" Type="http://schemas.openxmlformats.org/officeDocument/2006/relationships/hyperlink" Target="https://www.hornsoutdoor.net/new-models/pse-archery-2016-pse-carbon-air-c3497940b" TargetMode="External"/><Relationship Id="rId84" Type="http://schemas.openxmlformats.org/officeDocument/2006/relationships/hyperlink" Target="https://namu.wiki/w/%ED%99%94%EC%82%B4" TargetMode="External"/><Relationship Id="rId89" Type="http://schemas.openxmlformats.org/officeDocument/2006/relationships/hyperlink" Target="http://leagueoflegends.wikia.com/wiki/File:Blue_Sentinel_OriginalSkin.jpg" TargetMode="External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yperlink" Target="https://namu.wiki/w/%EB%8F%84%EA%B2%80" TargetMode="External"/><Relationship Id="rId92" Type="http://schemas.openxmlformats.org/officeDocument/2006/relationships/hyperlink" Target="https://www.banggood.com/ko/Wholesale-USB-12_0M-6-LED-WEBCAM-CAMERA-WEB-CAM-MIC-FOR-PC-LAPTOP-p-5349.html?cur_warehouse=C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hyperlink" Target="http://kakurikorea.co.kr/category/%EC%96%91%EB%82%A0-%ED%86%B1/124/" TargetMode="External"/><Relationship Id="rId79" Type="http://schemas.openxmlformats.org/officeDocument/2006/relationships/hyperlink" Target="https://m.blog.naver.com/PostView.nhn?blogId=rlatnals8712&amp;logNo=220679744695&amp;proxyReferer=https%3A%2F%2Fwww.google.co.kr%2F" TargetMode="External"/><Relationship Id="rId87" Type="http://schemas.openxmlformats.org/officeDocument/2006/relationships/hyperlink" Target="http://m.cafe.daum.net/kvms/DhA0/165?q=D_ZqYj-VW_rSw0&amp;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82" Type="http://schemas.openxmlformats.org/officeDocument/2006/relationships/hyperlink" Target="http://m.blog.daum.net/tospia/9692899" TargetMode="External"/><Relationship Id="rId90" Type="http://schemas.openxmlformats.org/officeDocument/2006/relationships/hyperlink" Target="http://item.gmarket.co.kr/Item?goodscode=521332545" TargetMode="External"/><Relationship Id="rId95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hyperlink" Target="https://m.blog.naver.com/PostView.nhn?blogId=mildsky0127&amp;logNo=220545887446&amp;proxyReferer=https%3A%2F%2Fwww.google.co.kr%2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hyperlink" Target="http://toscamp.com/bbs/board.php?bo_table=tos_weapon&amp;wr_id=1000511&amp;sca=%EB%A9%94%EC%9D%B4%EC%8A%A4" TargetMode="External"/><Relationship Id="rId80" Type="http://schemas.openxmlformats.org/officeDocument/2006/relationships/hyperlink" Target="https://www.costco.co.kr/Business-Supplies-Instruments/WritingStationery/PencilsSharpeners/Staedtler-Tradition-Pencil-No112-HB-60pcs/p/510787" TargetMode="External"/><Relationship Id="rId85" Type="http://schemas.openxmlformats.org/officeDocument/2006/relationships/hyperlink" Target="https://namu.wiki/w/%ED%99%94%EC%82%B4" TargetMode="External"/><Relationship Id="rId93" Type="http://schemas.openxmlformats.org/officeDocument/2006/relationships/hyperlink" Target="http://tapago.tistory.com/374" TargetMode="External"/><Relationship Id="rId9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yperlink" Target="http://prints.rmg.co.uk/art/510257/turkish-scimitar" TargetMode="External"/><Relationship Id="rId83" Type="http://schemas.openxmlformats.org/officeDocument/2006/relationships/hyperlink" Target="http://sanyangfrp.com/lollipop-pictures.html" TargetMode="External"/><Relationship Id="rId88" Type="http://schemas.openxmlformats.org/officeDocument/2006/relationships/hyperlink" Target="http://leagueoflegends.wikia.com/wiki/File:Red_Brambleback_OriginalSkin.jpg" TargetMode="External"/><Relationship Id="rId91" Type="http://schemas.openxmlformats.org/officeDocument/2006/relationships/hyperlink" Target="http://www.inven.co.kr/board/lol/2653/2845413?iskin=esports" TargetMode="External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hyperlink" Target="http://m.inven.co.kr/board/powerbbs.php?come_idx=2028&amp;category=&amp;stype=&amp;svalue=&amp;iskin=&amp;type=&amp;p=&amp;l=25087" TargetMode="External"/><Relationship Id="rId78" Type="http://schemas.openxmlformats.org/officeDocument/2006/relationships/hyperlink" Target="https://m.blog.naver.com/PostView.nhn?blogId=iamprotein&amp;logNo=220081198061&amp;proxyReferer=https%3A%2F%2Fwww.google.co.kr%2F" TargetMode="External"/><Relationship Id="rId81" Type="http://schemas.openxmlformats.org/officeDocument/2006/relationships/hyperlink" Target="https://kor.pngtree.com/freepng/lightning-icon_1647994.html" TargetMode="External"/><Relationship Id="rId86" Type="http://schemas.openxmlformats.org/officeDocument/2006/relationships/hyperlink" Target="http://www.chf.or.kr/c2/sub2_2.jsp?thisPage=1&amp;searchField=&amp;searchText=&amp;brdType=R&amp;bbIdx=102354" TargetMode="External"/><Relationship Id="rId94" Type="http://schemas.openxmlformats.org/officeDocument/2006/relationships/hyperlink" Target="http://tommyhsm.tistory.com/18" TargetMode="External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50CF7"/>
    <w:rsid w:val="0027335E"/>
    <w:rsid w:val="003118E1"/>
    <w:rsid w:val="003527A9"/>
    <w:rsid w:val="003A5F47"/>
    <w:rsid w:val="004035C6"/>
    <w:rsid w:val="004127E6"/>
    <w:rsid w:val="00557001"/>
    <w:rsid w:val="00601B01"/>
    <w:rsid w:val="006555D1"/>
    <w:rsid w:val="006D1E1B"/>
    <w:rsid w:val="007844D4"/>
    <w:rsid w:val="00795C5F"/>
    <w:rsid w:val="008D1F4A"/>
    <w:rsid w:val="00936D35"/>
    <w:rsid w:val="00963928"/>
    <w:rsid w:val="00973BAC"/>
    <w:rsid w:val="00980FE1"/>
    <w:rsid w:val="009B6A9F"/>
    <w:rsid w:val="009E4EA2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B69F7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1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2018-04-07T00:00:00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FBBA9FDF-B11B-4981-9D2F-D6B3C6900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688</TotalTime>
  <Pages>39</Pages>
  <Words>1456</Words>
  <Characters>8300</Characters>
  <Application>Microsoft Office Word</Application>
  <DocSecurity>0</DocSecurity>
  <Lines>69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145</cp:revision>
  <dcterms:created xsi:type="dcterms:W3CDTF">2017-11-01T23:08:00Z</dcterms:created>
  <dcterms:modified xsi:type="dcterms:W3CDTF">2018-04-06T18:36:00Z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