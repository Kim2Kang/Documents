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EndPr/>
      <w:sdtContent>
        <w:p w:rsidR="000D69E3" w:rsidRDefault="000A74B1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28"/>
                      </w:tblGrid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D69E3" w:rsidRDefault="000A74B1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D69E3" w:rsidRDefault="000A74B1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인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게임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단위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설정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0D69E3" w:rsidRDefault="000D69E3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0D69E3" w:rsidRDefault="000A74B1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0D69E3" w:rsidRDefault="000D69E3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D69E3" w:rsidRDefault="000A74B1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4-18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A5E76">
                            <w:rPr>
                              <w:rFonts w:hint="eastAsia"/>
                            </w:rPr>
                            <w:t>2018 April 18</w:t>
                          </w:r>
                        </w:sdtContent>
                      </w:sdt>
                    </w:p>
                    <w:p w:rsidR="000D69E3" w:rsidRDefault="00BE6860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8-04-04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5" w:type="dxa"/>
            <w:vAlign w:val="center"/>
          </w:tcPr>
          <w:p w:rsidR="00225D09" w:rsidRDefault="00B81055" w:rsidP="00E11A37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기획서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Pr="00A8341E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8-04-10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902BB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  <w:tc>
          <w:tcPr>
            <w:tcW w:w="6095" w:type="dxa"/>
            <w:vAlign w:val="center"/>
          </w:tcPr>
          <w:p w:rsidR="00225D09" w:rsidRDefault="00902BB9" w:rsidP="00E11A37">
            <w:pPr>
              <w:spacing w:after="200"/>
            </w:pPr>
            <w:r>
              <w:rPr>
                <w:rFonts w:hint="eastAsia"/>
              </w:rPr>
              <w:t>유니티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902BB9" w:rsidRDefault="00902BB9" w:rsidP="00E11A37">
            <w:pPr>
              <w:spacing w:after="200"/>
            </w:pP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</w:t>
            </w:r>
          </w:p>
        </w:tc>
        <w:tc>
          <w:tcPr>
            <w:tcW w:w="993" w:type="dxa"/>
            <w:vAlign w:val="center"/>
          </w:tcPr>
          <w:p w:rsidR="00225D09" w:rsidRDefault="00902BB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902BB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8-04-16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340F36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.2.1</w:t>
            </w:r>
          </w:p>
        </w:tc>
        <w:tc>
          <w:tcPr>
            <w:tcW w:w="6095" w:type="dxa"/>
            <w:vAlign w:val="center"/>
          </w:tcPr>
          <w:p w:rsidR="00225D09" w:rsidRDefault="00340F36" w:rsidP="00E11A37">
            <w:pPr>
              <w:spacing w:after="200"/>
            </w:pPr>
            <w:r>
              <w:rPr>
                <w:rFonts w:hint="eastAsia"/>
              </w:rPr>
              <w:t>단위의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993" w:type="dxa"/>
            <w:vAlign w:val="center"/>
          </w:tcPr>
          <w:p w:rsidR="00225D09" w:rsidRDefault="00340F36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340F36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8-04-18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643867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43726" w:history="1">
            <w:r w:rsidR="00643867" w:rsidRPr="00CC6950">
              <w:rPr>
                <w:rStyle w:val="af7"/>
              </w:rPr>
              <w:t>개요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_Toc510643726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0A74B1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7" w:history="1">
            <w:r w:rsidR="00643867" w:rsidRPr="00CC6950">
              <w:rPr>
                <w:rStyle w:val="af7"/>
              </w:rPr>
              <w:t>1.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문서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컨셉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_Toc510643727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0A74B1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8" w:history="1">
            <w:r w:rsidR="00643867" w:rsidRPr="00CC6950">
              <w:rPr>
                <w:rStyle w:val="af7"/>
              </w:rPr>
              <w:t>2.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가정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사항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_Toc510643728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0A74B1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0643729" w:history="1">
            <w:r w:rsidR="00643867" w:rsidRPr="00CC6950">
              <w:rPr>
                <w:rStyle w:val="af7"/>
              </w:rPr>
              <w:t>단위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설정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_Toc510643729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0A74B1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0" w:history="1">
            <w:r w:rsidR="00643867" w:rsidRPr="00CC6950">
              <w:rPr>
                <w:rStyle w:val="af7"/>
              </w:rPr>
              <w:t>1.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과정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_Toc510643730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0A74B1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1" w:history="1">
            <w:r w:rsidR="00643867" w:rsidRPr="00CC6950">
              <w:rPr>
                <w:rStyle w:val="af7"/>
              </w:rPr>
              <w:t>2.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단위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_Toc510643731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bookmarkStart w:id="1" w:name="_Toc510643726"/>
      <w:r w:rsidR="006E309A">
        <w:rPr>
          <w:rFonts w:hint="eastAsia"/>
        </w:rPr>
        <w:lastRenderedPageBreak/>
        <w:t>개요</w:t>
      </w:r>
      <w:bookmarkEnd w:id="1"/>
    </w:p>
    <w:p w:rsidR="006E309A" w:rsidRDefault="009F1636" w:rsidP="006E309A">
      <w:pPr>
        <w:pStyle w:val="20"/>
        <w:numPr>
          <w:ilvl w:val="0"/>
          <w:numId w:val="17"/>
        </w:numPr>
      </w:pPr>
      <w:bookmarkStart w:id="2" w:name="_Toc510643727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2"/>
    </w:p>
    <w:p w:rsidR="009F1636" w:rsidRDefault="00D3198E" w:rsidP="009F1636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9F1636" w:rsidRDefault="009F1636" w:rsidP="009F1636"/>
    <w:p w:rsidR="009F1636" w:rsidRDefault="009F1636" w:rsidP="009F1636">
      <w:pPr>
        <w:pStyle w:val="20"/>
        <w:numPr>
          <w:ilvl w:val="0"/>
          <w:numId w:val="17"/>
        </w:numPr>
      </w:pPr>
      <w:bookmarkStart w:id="3" w:name="_Toc510643728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3"/>
    </w:p>
    <w:p w:rsidR="00D3198E" w:rsidRDefault="00D3198E" w:rsidP="00D3198E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:rsidR="00D3198E" w:rsidRDefault="00D3198E" w:rsidP="00D3198E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검증에서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BC1CE4" w:rsidRDefault="00BC1CE4" w:rsidP="00BC1CE4"/>
    <w:p w:rsidR="00BC1CE4" w:rsidRDefault="00BC1CE4" w:rsidP="00BC1CE4">
      <w:pPr>
        <w:pStyle w:val="20"/>
        <w:numPr>
          <w:ilvl w:val="0"/>
          <w:numId w:val="17"/>
        </w:numPr>
      </w:pPr>
      <w:r>
        <w:rPr>
          <w:rFonts w:hint="eastAsia"/>
        </w:rPr>
        <w:t>용어</w:t>
      </w:r>
    </w:p>
    <w:p w:rsidR="00BC1CE4" w:rsidRDefault="00BC1CE4" w:rsidP="00BC1CE4">
      <w:pPr>
        <w:pStyle w:val="af8"/>
        <w:numPr>
          <w:ilvl w:val="0"/>
          <w:numId w:val="26"/>
        </w:numPr>
        <w:ind w:leftChars="0"/>
      </w:pPr>
      <w:r>
        <w:rPr>
          <w:rFonts w:hint="eastAsia"/>
        </w:rPr>
        <w:t>단위</w:t>
      </w:r>
      <w:r>
        <w:t xml:space="preserve">: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기획에서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5C334B" w:rsidRDefault="005C334B" w:rsidP="005C334B">
      <w:pPr>
        <w:pStyle w:val="af8"/>
        <w:numPr>
          <w:ilvl w:val="1"/>
          <w:numId w:val="26"/>
        </w:numPr>
        <w:ind w:leftChars="0"/>
      </w:pP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Paper Unit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C1CE4" w:rsidRDefault="00BC1CE4" w:rsidP="00BC1CE4">
      <w:pPr>
        <w:pStyle w:val="af8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I</w:t>
      </w:r>
      <w:r>
        <w:t>nG</w:t>
      </w:r>
      <w:proofErr w:type="spellEnd"/>
      <w:r>
        <w:t>[</w:t>
      </w:r>
      <w:proofErr w:type="spellStart"/>
      <w:r>
        <w:rPr>
          <w:rFonts w:hint="eastAsia"/>
        </w:rPr>
        <w:t>잉</w:t>
      </w:r>
      <w:proofErr w:type="spellEnd"/>
      <w:r>
        <w:rPr>
          <w:rFonts w:hint="eastAsia"/>
        </w:rPr>
        <w:t>]</w:t>
      </w:r>
      <w:r>
        <w:t xml:space="preserve">: In Game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 w:rsidR="002245EA">
        <w:rPr>
          <w:rFonts w:hint="eastAsia"/>
        </w:rPr>
        <w:t>인</w:t>
      </w:r>
      <w:r w:rsidR="002245EA">
        <w:rPr>
          <w:rFonts w:hint="eastAsia"/>
        </w:rPr>
        <w:t xml:space="preserve"> </w:t>
      </w:r>
      <w:r w:rsidR="002245EA">
        <w:rPr>
          <w:rFonts w:hint="eastAsia"/>
        </w:rPr>
        <w:t>게임에서의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BC1CE4" w:rsidRPr="00BC1CE4" w:rsidRDefault="00BC1CE4" w:rsidP="00BC1CE4">
      <w:pPr>
        <w:pStyle w:val="af8"/>
        <w:numPr>
          <w:ilvl w:val="0"/>
          <w:numId w:val="26"/>
        </w:numPr>
        <w:ind w:leftChars="0"/>
      </w:pPr>
      <w:r>
        <w:rPr>
          <w:rFonts w:hint="eastAsia"/>
        </w:rPr>
        <w:t>유닛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유니티에서의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단위</w:t>
      </w:r>
    </w:p>
    <w:p w:rsidR="00D3198E" w:rsidRDefault="00D3198E">
      <w:pPr>
        <w:spacing w:after="200"/>
      </w:pPr>
      <w:r>
        <w:br w:type="page"/>
      </w:r>
    </w:p>
    <w:p w:rsidR="00D3198E" w:rsidRDefault="001246F9" w:rsidP="001246F9">
      <w:pPr>
        <w:pStyle w:val="1"/>
      </w:pPr>
      <w:bookmarkStart w:id="4" w:name="_Toc510643729"/>
      <w:r>
        <w:rPr>
          <w:rFonts w:hint="eastAsia"/>
        </w:rPr>
        <w:lastRenderedPageBreak/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4"/>
    </w:p>
    <w:p w:rsidR="001246F9" w:rsidRDefault="001246F9" w:rsidP="001246F9">
      <w:pPr>
        <w:pStyle w:val="20"/>
        <w:numPr>
          <w:ilvl w:val="0"/>
          <w:numId w:val="23"/>
        </w:numPr>
      </w:pPr>
      <w:bookmarkStart w:id="5" w:name="_Toc510643730"/>
      <w:r>
        <w:rPr>
          <w:rFonts w:hint="eastAsia"/>
        </w:rPr>
        <w:t>과정</w:t>
      </w:r>
      <w:bookmarkEnd w:id="5"/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m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t>1cm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가정했다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띄웠을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2m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못하였으며</w:t>
      </w:r>
      <w:r>
        <w:rPr>
          <w:rFonts w:hint="eastAsia"/>
        </w:rPr>
        <w:t xml:space="preserve"> </w:t>
      </w:r>
      <w:r>
        <w:rPr>
          <w:rFonts w:hint="eastAsia"/>
        </w:rPr>
        <w:t>유니티에서의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 xml:space="preserve">4.2m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8.4m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>.</w:t>
      </w:r>
    </w:p>
    <w:p w:rsidR="001246F9" w:rsidRDefault="001246F9" w:rsidP="001246F9"/>
    <w:p w:rsidR="001246F9" w:rsidRDefault="001246F9" w:rsidP="001246F9">
      <w:pPr>
        <w:pStyle w:val="20"/>
        <w:numPr>
          <w:ilvl w:val="0"/>
          <w:numId w:val="23"/>
        </w:numPr>
      </w:pPr>
      <w:bookmarkStart w:id="6" w:name="_Toc510643731"/>
      <w:r>
        <w:rPr>
          <w:rFonts w:hint="eastAsia"/>
        </w:rPr>
        <w:t>단위</w:t>
      </w:r>
      <w:bookmarkEnd w:id="6"/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t xml:space="preserve">1 </w:t>
      </w:r>
      <w:r>
        <w:rPr>
          <w:rFonts w:hint="eastAsia"/>
        </w:rPr>
        <w:t>단위는</w:t>
      </w:r>
      <w:r>
        <w:t>0.24cm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t xml:space="preserve"> </w:t>
      </w:r>
      <w:r>
        <w:rPr>
          <w:rFonts w:hint="eastAsia"/>
        </w:rPr>
        <w:t>머리둘레</w:t>
      </w:r>
      <w:r>
        <w:rPr>
          <w:rFonts w:hint="eastAsia"/>
        </w:rPr>
        <w:t xml:space="preserve"> </w:t>
      </w:r>
      <w:r>
        <w:t xml:space="preserve">3 * 0.24 </w:t>
      </w:r>
      <w:r>
        <w:rPr>
          <w:rFonts w:hint="eastAsia"/>
        </w:rPr>
        <w:t>c</w:t>
      </w:r>
      <w:r>
        <w:t>m = 0.72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키는</w:t>
      </w:r>
      <w:r>
        <w:rPr>
          <w:rFonts w:hint="eastAsia"/>
        </w:rPr>
        <w:t xml:space="preserve"> </w:t>
      </w:r>
      <w:r>
        <w:t>7 * 0.24cm = 1.68cm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643867" w:rsidTr="00643867">
        <w:trPr>
          <w:trHeight w:val="1876"/>
        </w:trPr>
        <w:tc>
          <w:tcPr>
            <w:tcW w:w="4612" w:type="dxa"/>
            <w:vAlign w:val="center"/>
          </w:tcPr>
          <w:p w:rsidR="00643867" w:rsidRPr="00FB2DA7" w:rsidRDefault="008D6A3B" w:rsidP="00643867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0</w:t>
            </w:r>
            <w:r>
              <w:rPr>
                <w:b/>
                <w:sz w:val="96"/>
              </w:rPr>
              <w:t>.24cm</w:t>
            </w:r>
          </w:p>
        </w:tc>
        <w:tc>
          <w:tcPr>
            <w:tcW w:w="4613" w:type="dxa"/>
            <w:vAlign w:val="center"/>
          </w:tcPr>
          <w:p w:rsidR="00643867" w:rsidRPr="00FB2DA7" w:rsidRDefault="008D6A3B" w:rsidP="00643867">
            <w:pPr>
              <w:jc w:val="center"/>
              <w:rPr>
                <w:b/>
                <w:sz w:val="96"/>
              </w:rPr>
            </w:pPr>
            <w:r w:rsidRPr="00FB2DA7">
              <w:rPr>
                <w:rFonts w:hint="eastAsia"/>
                <w:b/>
                <w:sz w:val="96"/>
              </w:rPr>
              <w:t>1</w:t>
            </w:r>
            <w:r w:rsidRPr="00FB2DA7">
              <w:rPr>
                <w:rFonts w:hint="eastAsia"/>
                <w:b/>
                <w:sz w:val="96"/>
              </w:rPr>
              <w:t>단위</w:t>
            </w:r>
          </w:p>
        </w:tc>
      </w:tr>
    </w:tbl>
    <w:p w:rsidR="0053718D" w:rsidRDefault="00FB2DA7" w:rsidP="0053718D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1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>8.28</w:t>
      </w:r>
      <w:r w:rsidR="00902BB9">
        <w:t>InG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53718D" w:rsidRDefault="0053718D" w:rsidP="0053718D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크기인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>3 * 8.28 = 24.8</w:t>
      </w:r>
      <w:r>
        <w:rPr>
          <w:rFonts w:hint="eastAsia"/>
        </w:rPr>
        <w:t>4</w:t>
      </w:r>
      <w:r w:rsidR="00902BB9">
        <w:t>InG</w:t>
      </w:r>
      <w:r w:rsidR="00902BB9">
        <w:rPr>
          <w:rFonts w:hint="eastAsia"/>
        </w:rPr>
        <w:t>로</w:t>
      </w:r>
      <w:r w:rsidR="00902BB9">
        <w:rPr>
          <w:rFonts w:hint="eastAsia"/>
        </w:rPr>
        <w:t xml:space="preserve"> </w:t>
      </w:r>
      <w:r w:rsidR="00902BB9"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FB2DA7" w:rsidRPr="00FB2DA7" w:rsidTr="002B16AE">
        <w:trPr>
          <w:trHeight w:val="1876"/>
        </w:trPr>
        <w:tc>
          <w:tcPr>
            <w:tcW w:w="4612" w:type="dxa"/>
            <w:vAlign w:val="center"/>
          </w:tcPr>
          <w:p w:rsidR="00FB2DA7" w:rsidRPr="00FB2DA7" w:rsidRDefault="00FB2DA7" w:rsidP="002B16AE">
            <w:pPr>
              <w:jc w:val="center"/>
              <w:rPr>
                <w:b/>
                <w:sz w:val="96"/>
              </w:rPr>
            </w:pPr>
            <w:r w:rsidRPr="00FB2DA7">
              <w:rPr>
                <w:rFonts w:hint="eastAsia"/>
                <w:b/>
                <w:sz w:val="96"/>
              </w:rPr>
              <w:t>1</w:t>
            </w:r>
            <w:r w:rsidRPr="00FB2DA7">
              <w:rPr>
                <w:rFonts w:hint="eastAsia"/>
                <w:b/>
                <w:sz w:val="96"/>
              </w:rPr>
              <w:t>단위</w:t>
            </w:r>
          </w:p>
        </w:tc>
        <w:tc>
          <w:tcPr>
            <w:tcW w:w="4613" w:type="dxa"/>
            <w:vAlign w:val="center"/>
          </w:tcPr>
          <w:p w:rsidR="00FB2DA7" w:rsidRPr="00FB2DA7" w:rsidRDefault="00FB2DA7" w:rsidP="002B16AE">
            <w:pPr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8.28</w:t>
            </w:r>
            <w:r w:rsidR="00342ED0">
              <w:rPr>
                <w:b/>
                <w:sz w:val="96"/>
              </w:rPr>
              <w:t>InG</w:t>
            </w:r>
          </w:p>
        </w:tc>
      </w:tr>
    </w:tbl>
    <w:p w:rsidR="00E613FC" w:rsidRDefault="00E613FC" w:rsidP="00E613FC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>유니티에서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t>3450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E613FC" w:rsidRDefault="00E613FC" w:rsidP="00E613FC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유니티에서</w:t>
      </w:r>
      <w:r>
        <w:rPr>
          <w:rFonts w:hint="eastAsia"/>
        </w:rPr>
        <w:t xml:space="preserve"> </w:t>
      </w:r>
      <w:r>
        <w:t>0.2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t>3450 * 0.2 = 69</w:t>
      </w:r>
      <w:r w:rsidR="00902BB9">
        <w:t>0InG</w:t>
      </w:r>
      <w:r w:rsidR="00902BB9">
        <w:rPr>
          <w:rFonts w:hint="eastAsia"/>
        </w:rPr>
        <w:t>로</w:t>
      </w:r>
      <w:r w:rsidR="00902BB9">
        <w:rPr>
          <w:rFonts w:hint="eastAsia"/>
        </w:rPr>
        <w:t xml:space="preserve"> </w:t>
      </w:r>
      <w:r w:rsidR="00902BB9"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E613FC" w:rsidRPr="00FB2DA7" w:rsidTr="00261485">
        <w:trPr>
          <w:trHeight w:val="1876"/>
        </w:trPr>
        <w:tc>
          <w:tcPr>
            <w:tcW w:w="4612" w:type="dxa"/>
            <w:vAlign w:val="center"/>
          </w:tcPr>
          <w:p w:rsidR="00E613FC" w:rsidRPr="00FB2DA7" w:rsidRDefault="00BC1CE4" w:rsidP="00261485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1</w:t>
            </w:r>
            <w:r>
              <w:rPr>
                <w:b/>
                <w:sz w:val="96"/>
              </w:rPr>
              <w:t>Unit</w:t>
            </w:r>
          </w:p>
        </w:tc>
        <w:tc>
          <w:tcPr>
            <w:tcW w:w="4613" w:type="dxa"/>
            <w:vAlign w:val="center"/>
          </w:tcPr>
          <w:p w:rsidR="00E613FC" w:rsidRPr="00FB2DA7" w:rsidRDefault="00E613FC" w:rsidP="00261485">
            <w:pPr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3450</w:t>
            </w:r>
            <w:r w:rsidR="00342ED0">
              <w:rPr>
                <w:b/>
                <w:sz w:val="96"/>
              </w:rPr>
              <w:t>InG</w:t>
            </w:r>
          </w:p>
        </w:tc>
      </w:tr>
    </w:tbl>
    <w:p w:rsidR="00E613FC" w:rsidRPr="00E613FC" w:rsidRDefault="00E613FC" w:rsidP="00E613FC"/>
    <w:sectPr w:rsidR="00E613FC" w:rsidRPr="00E613FC" w:rsidSect="00F84DC2">
      <w:footerReference w:type="even" r:id="rId11"/>
      <w:footerReference w:type="default" r:id="rId12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4B1" w:rsidRDefault="000A74B1">
      <w:pPr>
        <w:spacing w:after="0" w:line="240" w:lineRule="auto"/>
      </w:pPr>
      <w:r>
        <w:separator/>
      </w:r>
    </w:p>
  </w:endnote>
  <w:endnote w:type="continuationSeparator" w:id="0">
    <w:p w:rsidR="000A74B1" w:rsidRDefault="000A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0A74B1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D69E3" w:rsidRDefault="000A74B1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18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2A5E76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2018-04-18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0A74B1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66.4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D69E3" w:rsidRDefault="000A74B1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18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2A5E76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2018-04-18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10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0D69E3" w:rsidRDefault="000D69E3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4B1" w:rsidRDefault="000A74B1">
      <w:pPr>
        <w:spacing w:after="0" w:line="240" w:lineRule="auto"/>
      </w:pPr>
      <w:r>
        <w:separator/>
      </w:r>
    </w:p>
  </w:footnote>
  <w:footnote w:type="continuationSeparator" w:id="0">
    <w:p w:rsidR="000A74B1" w:rsidRDefault="000A7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6E2587"/>
    <w:multiLevelType w:val="hybridMultilevel"/>
    <w:tmpl w:val="BE08D2C6"/>
    <w:lvl w:ilvl="0" w:tplc="D2A6AB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092BB9"/>
    <w:multiLevelType w:val="hybridMultilevel"/>
    <w:tmpl w:val="35709A0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0"/>
  </w:num>
  <w:num w:numId="19">
    <w:abstractNumId w:val="15"/>
  </w:num>
  <w:num w:numId="20">
    <w:abstractNumId w:val="14"/>
  </w:num>
  <w:num w:numId="21">
    <w:abstractNumId w:val="6"/>
  </w:num>
  <w:num w:numId="22">
    <w:abstractNumId w:val="8"/>
  </w:num>
  <w:num w:numId="23">
    <w:abstractNumId w:val="5"/>
  </w:num>
  <w:num w:numId="24">
    <w:abstractNumId w:val="12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A74B1"/>
    <w:rsid w:val="000B4D6D"/>
    <w:rsid w:val="000D69E3"/>
    <w:rsid w:val="001246F9"/>
    <w:rsid w:val="001F4387"/>
    <w:rsid w:val="002245EA"/>
    <w:rsid w:val="00225D09"/>
    <w:rsid w:val="002A5E76"/>
    <w:rsid w:val="00340F36"/>
    <w:rsid w:val="00342ED0"/>
    <w:rsid w:val="00403C2D"/>
    <w:rsid w:val="0053718D"/>
    <w:rsid w:val="005C334B"/>
    <w:rsid w:val="006312F4"/>
    <w:rsid w:val="00643867"/>
    <w:rsid w:val="00645971"/>
    <w:rsid w:val="006D48BD"/>
    <w:rsid w:val="006E309A"/>
    <w:rsid w:val="00723489"/>
    <w:rsid w:val="0082020D"/>
    <w:rsid w:val="00866967"/>
    <w:rsid w:val="00885C84"/>
    <w:rsid w:val="008D582E"/>
    <w:rsid w:val="008D6A3B"/>
    <w:rsid w:val="008E05C4"/>
    <w:rsid w:val="008F65A1"/>
    <w:rsid w:val="00902BB9"/>
    <w:rsid w:val="0095616F"/>
    <w:rsid w:val="009F1636"/>
    <w:rsid w:val="00A446F2"/>
    <w:rsid w:val="00A71D0F"/>
    <w:rsid w:val="00AA2E6E"/>
    <w:rsid w:val="00B81055"/>
    <w:rsid w:val="00BB6F2A"/>
    <w:rsid w:val="00BC1CE4"/>
    <w:rsid w:val="00BE6860"/>
    <w:rsid w:val="00CF0E39"/>
    <w:rsid w:val="00D14BEF"/>
    <w:rsid w:val="00D20547"/>
    <w:rsid w:val="00D3198E"/>
    <w:rsid w:val="00D3508C"/>
    <w:rsid w:val="00E17E24"/>
    <w:rsid w:val="00E613FC"/>
    <w:rsid w:val="00E73A04"/>
    <w:rsid w:val="00F84DC2"/>
    <w:rsid w:val="00F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0B15348F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7C0004"/>
    <w:rsid w:val="008A1A96"/>
    <w:rsid w:val="00CE0FB0"/>
    <w:rsid w:val="00DC0F6D"/>
    <w:rsid w:val="00D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2018-04-18T00:00:00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160</TotalTime>
  <Pages>6</Pages>
  <Words>219</Words>
  <Characters>1252</Characters>
  <Application>Microsoft Office Word</Application>
  <DocSecurity>0</DocSecurity>
  <Lines>10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인 게임 단위 설정</dc:subject>
  <dc:creator>김나단</dc:creator>
  <cp:keywords/>
  <dc:description/>
  <cp:lastModifiedBy>ND K</cp:lastModifiedBy>
  <cp:revision>36</cp:revision>
  <dcterms:created xsi:type="dcterms:W3CDTF">2018-04-04T10:39:00Z</dcterms:created>
  <dcterms:modified xsi:type="dcterms:W3CDTF">2018-04-18T10:47:00Z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