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3366" w:rsidRDefault="004C3366" w:rsidP="00741D33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bookmarkStart w:id="0" w:name="_Hlk503292844"/>
      <w:bookmarkEnd w:id="0"/>
      <w:proofErr w:type="spellStart"/>
      <w:r>
        <w:rPr>
          <w:rFonts w:asciiTheme="minorHAnsi" w:eastAsiaTheme="minorEastAsia" w:hAnsiTheme="minorHAnsi" w:hint="eastAsia"/>
          <w:b w:val="0"/>
          <w:smallCaps w:val="0"/>
          <w:color w:val="000000" w:themeColor="text1"/>
          <w:sz w:val="22"/>
          <w:szCs w:val="20"/>
        </w:rPr>
        <w:t>ㅗ</w:t>
      </w:r>
      <w:proofErr w:type="spellEnd"/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-831605760"/>
        <w:docPartObj>
          <w:docPartGallery w:val="Cover Pages"/>
          <w:docPartUnique/>
        </w:docPartObj>
      </w:sdtPr>
      <w:sdtEndPr/>
      <w:sdtContent>
        <w:p w:rsidR="00741D33" w:rsidRPr="00E94EB0" w:rsidRDefault="00B60DE5" w:rsidP="00741D33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709DC4C2" id="도형 622" o:spid="_x0000_s1026" style="position:absolute;left:0;text-align:left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265F43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265F43" w:rsidRDefault="00265F43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265F43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265F43" w:rsidRDefault="00F1611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61552807"/>
                                          <w:placeholder>
                                            <w:docPart w:val="29046F3BEC26401782B0003A6B8194DA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</w:t>
                                          </w:r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세</w:t>
                                          </w:r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</w:t>
                                          </w:r>
                                          <w:r w:rsidR="00265F43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265F43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265F43" w:rsidRDefault="00265F43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265F43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265F43" w:rsidRDefault="00F1611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575489064"/>
                                          <w:placeholder>
                                            <w:docPart w:val="3CFEE6C6B810402DA3B64EAFA7508564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65F43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캐</w:t>
                                          </w:r>
                                          <w:r w:rsidR="00265F43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릭터</w:t>
                                          </w:r>
                                          <w:r w:rsidR="00265F43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265F43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그</w:t>
                                          </w:r>
                                          <w:r w:rsidR="00265F43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래픽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265F43" w:rsidRDefault="00265F43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265F43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265F43" w:rsidRDefault="00265F43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265F43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265F43" w:rsidRDefault="00F1611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61552807"/>
                                    <w:placeholder>
                                      <w:docPart w:val="29046F3BEC26401782B0003A6B8194DA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65F43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</w:t>
                                    </w:r>
                                    <w:r w:rsidR="00265F43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세</w:t>
                                    </w:r>
                                    <w:r w:rsidR="00265F43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265F43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</w:t>
                                    </w:r>
                                    <w:r w:rsidR="00265F43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265F43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265F43" w:rsidRDefault="00265F43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265F43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265F43" w:rsidRDefault="00F1611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575489064"/>
                                    <w:placeholder>
                                      <w:docPart w:val="3CFEE6C6B810402DA3B64EAFA7508564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65F43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캐</w:t>
                                    </w:r>
                                    <w:r w:rsidR="00265F43">
                                      <w:rPr>
                                        <w:sz w:val="36"/>
                                        <w:szCs w:val="36"/>
                                      </w:rPr>
                                      <w:t>릭터</w:t>
                                    </w:r>
                                    <w:r w:rsidR="00265F43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265F43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그</w:t>
                                    </w:r>
                                    <w:r w:rsidR="00265F43">
                                      <w:rPr>
                                        <w:sz w:val="36"/>
                                        <w:szCs w:val="36"/>
                                      </w:rPr>
                                      <w:t>래픽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265F43" w:rsidRDefault="00265F43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265F43" w:rsidRDefault="00F16116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311754440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65F43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</w:t>
                                    </w:r>
                                    <w:r w:rsidR="00265F43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국산업기술대학교</w:t>
                                    </w:r>
                                    <w:r w:rsidR="00265F43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265F43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</w:t>
                                    </w:r>
                                    <w:r w:rsidR="00265F43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임공학과</w:t>
                                    </w:r>
                                  </w:sdtContent>
                                </w:sdt>
                              </w:p>
                              <w:p w:rsidR="00265F43" w:rsidRDefault="00265F43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265F43" w:rsidRDefault="00F16116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54651258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4-07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265F43">
                                      <w:rPr>
                                        <w:rFonts w:hint="eastAsia"/>
                                      </w:rPr>
                                      <w:t>2018 April 7</w:t>
                                    </w:r>
                                  </w:sdtContent>
                                </w:sdt>
                              </w:p>
                              <w:p w:rsidR="00265F43" w:rsidRDefault="00265F43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66798036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</w:t>
                                    </w:r>
                                    <w:r>
                                      <w:t>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60288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265F43" w:rsidRDefault="00F16116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311754440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65F43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</w:t>
                              </w:r>
                              <w:r w:rsidR="00265F43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국산업기술대학교</w:t>
                              </w:r>
                              <w:r w:rsidR="00265F43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265F43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</w:t>
                              </w:r>
                              <w:r w:rsidR="00265F43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임공학과</w:t>
                              </w:r>
                            </w:sdtContent>
                          </w:sdt>
                        </w:p>
                        <w:p w:rsidR="00265F43" w:rsidRDefault="00265F43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265F43" w:rsidRDefault="00F16116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54651258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265F43">
                                <w:rPr>
                                  <w:rFonts w:hint="eastAsia"/>
                                </w:rPr>
                                <w:t>2018 April 7</w:t>
                              </w:r>
                            </w:sdtContent>
                          </w:sdt>
                        </w:p>
                        <w:p w:rsidR="00265F43" w:rsidRDefault="00265F43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66798036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</w:t>
                              </w:r>
                              <w:r>
                                <w:t>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65074A" w:rsidRPr="00E94EB0">
            <w:br w:type="page"/>
          </w:r>
          <w:r w:rsidR="00741D33">
            <w:rPr>
              <w:rFonts w:hint="eastAsia"/>
            </w:rPr>
            <w:lastRenderedPageBreak/>
            <w:t>문서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버전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48"/>
            <w:gridCol w:w="6057"/>
            <w:gridCol w:w="992"/>
            <w:gridCol w:w="1264"/>
          </w:tblGrid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86055B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10DC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</w:t>
                </w:r>
                <w:r w:rsidR="00B65448">
                  <w:t>-11</w:t>
                </w:r>
                <w:r>
                  <w:t>-</w:t>
                </w:r>
                <w:r w:rsidR="00B65448">
                  <w:t>01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B8644C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</w:t>
                </w:r>
                <w:r w:rsidR="0086055B">
                  <w:t>.</w:t>
                </w:r>
                <w: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A8341E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65074A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Pr="00A8341E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17-11-02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21C04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1.3.0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디자인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방향</w:t>
                </w:r>
                <w: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136195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17-11-05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1.4.0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2E7CD2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레벨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그래픽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변화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예제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B81892" w:rsidRDefault="00B81892" w:rsidP="00121C04">
                <w:pPr>
                  <w:spacing w:after="200"/>
                </w:pP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17-11-14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61C09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83002A" w:rsidP="00121C04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모양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3002A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8-01-10</w:t>
                </w:r>
              </w:p>
            </w:tc>
          </w:tr>
          <w:tr w:rsidR="008D29F0" w:rsidTr="0065074A">
            <w:tc>
              <w:tcPr>
                <w:tcW w:w="704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</w:tc>
            <w:tc>
              <w:tcPr>
                <w:tcW w:w="993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D29F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8-01-11</w:t>
                </w:r>
              </w:p>
            </w:tc>
          </w:tr>
          <w:tr w:rsidR="005F6E53" w:rsidTr="0065074A">
            <w:tc>
              <w:tcPr>
                <w:tcW w:w="704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.8.0</w:t>
                </w:r>
              </w:p>
            </w:tc>
            <w:tc>
              <w:tcPr>
                <w:tcW w:w="6095" w:type="dxa"/>
                <w:vAlign w:val="center"/>
              </w:tcPr>
              <w:p w:rsidR="005F6E53" w:rsidRDefault="005F6E53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F6E53" w:rsidRDefault="005F6E53" w:rsidP="00121C04">
                <w:pPr>
                  <w:spacing w:after="200"/>
                </w:pP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자료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첨부</w:t>
                </w:r>
              </w:p>
            </w:tc>
            <w:tc>
              <w:tcPr>
                <w:tcW w:w="993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F6E53" w:rsidRDefault="005F6E53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8-01-12</w:t>
                </w:r>
              </w:p>
            </w:tc>
          </w:tr>
          <w:tr w:rsidR="00855FEF" w:rsidTr="0065074A">
            <w:tc>
              <w:tcPr>
                <w:tcW w:w="704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.9.0</w:t>
                </w:r>
              </w:p>
            </w:tc>
            <w:tc>
              <w:tcPr>
                <w:tcW w:w="6095" w:type="dxa"/>
                <w:vAlign w:val="center"/>
              </w:tcPr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기존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폐기</w:t>
                </w:r>
              </w:p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새로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55FEF" w:rsidRDefault="00855FEF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8-01-18</w:t>
                </w:r>
              </w:p>
            </w:tc>
          </w:tr>
          <w:tr w:rsidR="00AF7C05" w:rsidTr="0065074A">
            <w:tc>
              <w:tcPr>
                <w:tcW w:w="704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.10.0</w:t>
                </w:r>
              </w:p>
            </w:tc>
            <w:tc>
              <w:tcPr>
                <w:tcW w:w="6095" w:type="dxa"/>
                <w:vAlign w:val="center"/>
              </w:tcPr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AF7C05" w:rsidRDefault="00AF7C0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570272" w:rsidTr="0065074A">
            <w:tc>
              <w:tcPr>
                <w:tcW w:w="704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.11.0</w:t>
                </w:r>
              </w:p>
            </w:tc>
            <w:tc>
              <w:tcPr>
                <w:tcW w:w="6095" w:type="dxa"/>
                <w:vAlign w:val="center"/>
              </w:tcPr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70272" w:rsidRDefault="00570272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8-01-23</w:t>
                </w:r>
              </w:p>
            </w:tc>
          </w:tr>
          <w:tr w:rsidR="005B0FB5" w:rsidTr="0065074A">
            <w:tc>
              <w:tcPr>
                <w:tcW w:w="704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lastRenderedPageBreak/>
                  <w:t>1</w:t>
                </w:r>
                <w:r>
                  <w:t>.11.1</w:t>
                </w:r>
              </w:p>
            </w:tc>
            <w:tc>
              <w:tcPr>
                <w:tcW w:w="6095" w:type="dxa"/>
                <w:vAlign w:val="center"/>
              </w:tcPr>
              <w:p w:rsidR="005B0FB5" w:rsidRDefault="005B0FB5" w:rsidP="00121C04">
                <w:pPr>
                  <w:spacing w:after="20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B0FB5" w:rsidRDefault="005B0FB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8-02-12</w:t>
                </w:r>
              </w:p>
            </w:tc>
          </w:tr>
          <w:tr w:rsidR="00E17370" w:rsidTr="0065074A">
            <w:tc>
              <w:tcPr>
                <w:tcW w:w="704" w:type="dxa"/>
                <w:vAlign w:val="center"/>
              </w:tcPr>
              <w:p w:rsidR="00E17370" w:rsidRDefault="00E1737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.12.0</w:t>
                </w:r>
              </w:p>
            </w:tc>
            <w:tc>
              <w:tcPr>
                <w:tcW w:w="6095" w:type="dxa"/>
                <w:vAlign w:val="center"/>
              </w:tcPr>
              <w:p w:rsidR="00E17370" w:rsidRDefault="00E17370" w:rsidP="00121C04">
                <w:pPr>
                  <w:spacing w:after="200"/>
                </w:pP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E17370" w:rsidRDefault="00E1737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E17370" w:rsidRDefault="00E1737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8-03-09</w:t>
                </w:r>
              </w:p>
            </w:tc>
          </w:tr>
          <w:tr w:rsidR="004704D0" w:rsidTr="0065074A">
            <w:tc>
              <w:tcPr>
                <w:tcW w:w="704" w:type="dxa"/>
                <w:vAlign w:val="center"/>
              </w:tcPr>
              <w:p w:rsidR="004704D0" w:rsidRDefault="004704D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.13.0</w:t>
                </w:r>
              </w:p>
            </w:tc>
            <w:tc>
              <w:tcPr>
                <w:tcW w:w="6095" w:type="dxa"/>
                <w:vAlign w:val="center"/>
              </w:tcPr>
              <w:p w:rsidR="004704D0" w:rsidRDefault="004704D0" w:rsidP="00121C04">
                <w:pPr>
                  <w:spacing w:after="200"/>
                </w:pPr>
                <w:r>
                  <w:rPr>
                    <w:rFonts w:hint="eastAsia"/>
                  </w:rPr>
                  <w:t>원거리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A648BA" w:rsidRDefault="00A648BA" w:rsidP="00121C04">
                <w:pPr>
                  <w:spacing w:after="200"/>
                </w:pP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4704D0" w:rsidRDefault="004704D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4704D0" w:rsidRDefault="004704D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8-04-07</w:t>
                </w:r>
              </w:p>
            </w:tc>
          </w:tr>
          <w:tr w:rsidR="004C3366" w:rsidTr="0065074A">
            <w:tc>
              <w:tcPr>
                <w:tcW w:w="704" w:type="dxa"/>
                <w:vAlign w:val="center"/>
              </w:tcPr>
              <w:p w:rsidR="004C3366" w:rsidRDefault="004C3366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.14.0</w:t>
                </w:r>
              </w:p>
            </w:tc>
            <w:tc>
              <w:tcPr>
                <w:tcW w:w="6095" w:type="dxa"/>
                <w:vAlign w:val="center"/>
              </w:tcPr>
              <w:p w:rsidR="004C3366" w:rsidRDefault="004C3366" w:rsidP="00121C04">
                <w:pPr>
                  <w:spacing w:after="200"/>
                </w:pP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4C3366" w:rsidRDefault="004C3366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4C3366" w:rsidRDefault="004C3366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8-04-07</w:t>
                </w:r>
              </w:p>
            </w:tc>
          </w:tr>
        </w:tbl>
        <w:p w:rsidR="00287488" w:rsidRDefault="0065074A" w:rsidP="0065074A">
          <w:pPr>
            <w:spacing w:after="200"/>
          </w:pPr>
          <w:r>
            <w:br w:type="page"/>
          </w:r>
        </w:p>
      </w:sdtContent>
    </w:sdt>
    <w:p w:rsidR="00287488" w:rsidRPr="00A10DC5" w:rsidRDefault="00A10DC5" w:rsidP="00A10DC5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color w:val="000000" w:themeColor="text1"/>
          <w:sz w:val="22"/>
          <w:szCs w:val="20"/>
          <w:lang w:val="ko-KR"/>
        </w:rPr>
        <w:id w:val="748850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10DC5" w:rsidRDefault="00A10DC5">
          <w:pPr>
            <w:pStyle w:val="TOC"/>
          </w:pPr>
          <w:r>
            <w:rPr>
              <w:lang w:val="ko-KR"/>
            </w:rPr>
            <w:t>목차</w:t>
          </w:r>
        </w:p>
        <w:p w:rsidR="00A93956" w:rsidRDefault="00A10DC5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872617" w:history="1">
            <w:r w:rsidR="00A93956" w:rsidRPr="002245D7">
              <w:rPr>
                <w:rStyle w:val="af8"/>
                <w:noProof/>
                <w:lang w:val="ko-KR"/>
              </w:rPr>
              <w:t>개요</w:t>
            </w:r>
            <w:r w:rsidR="00A93956">
              <w:rPr>
                <w:noProof/>
                <w:webHidden/>
              </w:rPr>
              <w:tab/>
            </w:r>
            <w:r w:rsidR="00A93956">
              <w:rPr>
                <w:noProof/>
                <w:webHidden/>
              </w:rPr>
              <w:fldChar w:fldCharType="begin"/>
            </w:r>
            <w:r w:rsidR="00A93956">
              <w:rPr>
                <w:noProof/>
                <w:webHidden/>
              </w:rPr>
              <w:instrText xml:space="preserve"> PAGEREF _Toc510872617 \h </w:instrText>
            </w:r>
            <w:r w:rsidR="00A93956">
              <w:rPr>
                <w:noProof/>
                <w:webHidden/>
              </w:rPr>
            </w:r>
            <w:r w:rsidR="00A93956">
              <w:rPr>
                <w:noProof/>
                <w:webHidden/>
              </w:rPr>
              <w:fldChar w:fldCharType="separate"/>
            </w:r>
            <w:r w:rsidR="00A93956">
              <w:rPr>
                <w:noProof/>
                <w:webHidden/>
              </w:rPr>
              <w:t>4</w:t>
            </w:r>
            <w:r w:rsidR="00A93956"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18" w:history="1">
            <w:r w:rsidRPr="002245D7">
              <w:rPr>
                <w:rStyle w:val="af8"/>
                <w:noProof/>
                <w:lang w:val="ko-KR"/>
              </w:rPr>
              <w:t>1.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문서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19" w:history="1">
            <w:r w:rsidRPr="002245D7">
              <w:rPr>
                <w:rStyle w:val="af8"/>
                <w:noProof/>
                <w:lang w:val="ko-KR"/>
              </w:rPr>
              <w:t>캐릭터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크기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0" w:history="1">
            <w:r w:rsidRPr="002245D7">
              <w:rPr>
                <w:rStyle w:val="af8"/>
                <w:noProof/>
                <w:lang w:val="ko-KR"/>
              </w:rPr>
              <w:t>0.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크기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기준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1" w:history="1">
            <w:r w:rsidRPr="002245D7">
              <w:rPr>
                <w:rStyle w:val="af8"/>
                <w:noProof/>
                <w:lang w:val="ko-KR"/>
              </w:rPr>
              <w:t>1.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플레이어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2" w:history="1">
            <w:r w:rsidRPr="002245D7">
              <w:rPr>
                <w:rStyle w:val="af8"/>
                <w:noProof/>
                <w:lang w:val="ko-KR"/>
              </w:rPr>
              <w:t>2.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라인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3" w:history="1">
            <w:r w:rsidRPr="002245D7">
              <w:rPr>
                <w:rStyle w:val="af8"/>
                <w:noProof/>
                <w:lang w:val="ko-KR"/>
              </w:rPr>
              <w:t>3.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중립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4" w:history="1">
            <w:r w:rsidRPr="002245D7">
              <w:rPr>
                <w:rStyle w:val="af8"/>
                <w:noProof/>
                <w:lang w:val="ko-KR"/>
              </w:rPr>
              <w:t>캐릭터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그래픽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5" w:history="1">
            <w:r w:rsidRPr="002245D7">
              <w:rPr>
                <w:rStyle w:val="af8"/>
                <w:noProof/>
                <w:lang w:val="ko-KR"/>
              </w:rPr>
              <w:t>0.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공통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6" w:history="1">
            <w:r w:rsidRPr="002245D7">
              <w:rPr>
                <w:rStyle w:val="af8"/>
                <w:noProof/>
                <w:lang w:val="ko-KR"/>
              </w:rPr>
              <w:t>1.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플레이어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7" w:history="1">
            <w:r w:rsidRPr="002245D7">
              <w:rPr>
                <w:rStyle w:val="af8"/>
                <w:noProof/>
                <w:lang w:val="ko-KR"/>
              </w:rPr>
              <w:t>2.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라인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몬스터</w:t>
            </w:r>
            <w:r w:rsidRPr="002245D7">
              <w:rPr>
                <w:rStyle w:val="af8"/>
                <w:noProof/>
                <w:lang w:val="ko-KR"/>
              </w:rPr>
              <w:t>(</w:t>
            </w:r>
            <w:r w:rsidRPr="002245D7">
              <w:rPr>
                <w:rStyle w:val="af8"/>
                <w:noProof/>
                <w:lang w:val="ko-KR"/>
              </w:rPr>
              <w:t>미니언</w:t>
            </w:r>
            <w:r w:rsidRPr="002245D7">
              <w:rPr>
                <w:rStyle w:val="af8"/>
                <w:noProof/>
                <w:lang w:val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8" w:history="1">
            <w:r w:rsidRPr="002245D7">
              <w:rPr>
                <w:rStyle w:val="af8"/>
                <w:noProof/>
                <w:lang w:val="ko-KR"/>
              </w:rPr>
              <w:t>3.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중립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29" w:history="1">
            <w:r w:rsidRPr="002245D7">
              <w:rPr>
                <w:rStyle w:val="af8"/>
                <w:noProof/>
                <w:lang w:val="ko-KR"/>
              </w:rPr>
              <w:t>4.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중간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보스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몬스터</w:t>
            </w:r>
            <w:r w:rsidRPr="002245D7">
              <w:rPr>
                <w:rStyle w:val="af8"/>
                <w:noProof/>
                <w:lang w:val="ko-KR"/>
              </w:rPr>
              <w:t>(</w:t>
            </w:r>
            <w:r w:rsidRPr="002245D7">
              <w:rPr>
                <w:rStyle w:val="af8"/>
                <w:noProof/>
                <w:lang w:val="ko-KR"/>
              </w:rPr>
              <w:t>구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버전</w:t>
            </w:r>
            <w:r w:rsidRPr="002245D7">
              <w:rPr>
                <w:rStyle w:val="af8"/>
                <w:noProof/>
                <w:lang w:val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30" w:history="1">
            <w:r w:rsidRPr="002245D7">
              <w:rPr>
                <w:rStyle w:val="af8"/>
                <w:noProof/>
                <w:lang w:val="ko-KR"/>
              </w:rPr>
              <w:t>5.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중간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보스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몬스터</w:t>
            </w:r>
            <w:r w:rsidRPr="002245D7">
              <w:rPr>
                <w:rStyle w:val="af8"/>
                <w:noProof/>
                <w:lang w:val="ko-KR"/>
              </w:rPr>
              <w:t>(</w:t>
            </w:r>
            <w:r w:rsidRPr="002245D7">
              <w:rPr>
                <w:rStyle w:val="af8"/>
                <w:noProof/>
                <w:lang w:val="ko-KR"/>
              </w:rPr>
              <w:t>신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버전</w:t>
            </w:r>
            <w:r w:rsidRPr="002245D7">
              <w:rPr>
                <w:rStyle w:val="af8"/>
                <w:noProof/>
                <w:lang w:val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31" w:history="1">
            <w:r w:rsidRPr="002245D7">
              <w:rPr>
                <w:rStyle w:val="af8"/>
                <w:noProof/>
                <w:lang w:val="ko-KR"/>
              </w:rPr>
              <w:t>6.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보스</w:t>
            </w:r>
            <w:r w:rsidRPr="002245D7">
              <w:rPr>
                <w:rStyle w:val="af8"/>
                <w:noProof/>
                <w:lang w:val="ko-KR"/>
              </w:rPr>
              <w:t xml:space="preserve"> </w:t>
            </w:r>
            <w:r w:rsidRPr="002245D7">
              <w:rPr>
                <w:rStyle w:val="af8"/>
                <w:noProof/>
                <w:lang w:val="ko-KR"/>
              </w:rPr>
              <w:t>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32" w:history="1">
            <w:r w:rsidRPr="002245D7">
              <w:rPr>
                <w:rStyle w:val="af8"/>
                <w:noProof/>
                <w:lang w:val="ko-KR"/>
              </w:rPr>
              <w:t>기타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956" w:rsidRDefault="00A93956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72633" w:history="1">
            <w:r w:rsidRPr="002245D7">
              <w:rPr>
                <w:rStyle w:val="af8"/>
                <w:noProof/>
                <w:lang w:val="ko-KR"/>
              </w:rPr>
              <w:t>I.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2245D7">
              <w:rPr>
                <w:rStyle w:val="af8"/>
                <w:noProof/>
                <w:lang w:val="ko-KR"/>
              </w:rPr>
              <w:t>출처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_Toc510872633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0DC5" w:rsidRDefault="00A10DC5">
          <w:r>
            <w:rPr>
              <w:b/>
              <w:bCs/>
              <w:lang w:val="ko-KR"/>
            </w:rPr>
            <w:fldChar w:fldCharType="end"/>
          </w:r>
        </w:p>
      </w:sdtContent>
    </w:sdt>
    <w:p w:rsidR="00B82608" w:rsidRDefault="00B82608"/>
    <w:p w:rsidR="00A10DC5" w:rsidRDefault="00A10DC5">
      <w:pPr>
        <w:spacing w:after="200"/>
      </w:pPr>
      <w:r>
        <w:br w:type="page"/>
      </w:r>
    </w:p>
    <w:p w:rsidR="00A10DC5" w:rsidRPr="00A10DC5" w:rsidRDefault="003E3E95" w:rsidP="00A10DC5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" w:name="_Toc510872617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개요</w:t>
      </w:r>
      <w:bookmarkEnd w:id="1"/>
    </w:p>
    <w:p w:rsidR="00A10DC5" w:rsidRPr="00A10DC5" w:rsidRDefault="003E3E95" w:rsidP="00A10DC5">
      <w:pPr>
        <w:pStyle w:val="af7"/>
        <w:numPr>
          <w:ilvl w:val="0"/>
          <w:numId w:val="14"/>
        </w:numPr>
        <w:ind w:leftChars="0"/>
        <w:rPr>
          <w:rStyle w:val="1Char"/>
          <w:lang w:val="ko-KR"/>
        </w:rPr>
      </w:pPr>
      <w:bookmarkStart w:id="2" w:name="_Toc510872618"/>
      <w:r>
        <w:rPr>
          <w:rStyle w:val="1Char"/>
          <w:rFonts w:hint="eastAsia"/>
          <w:lang w:val="ko-KR"/>
        </w:rPr>
        <w:t>문서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컨셉</w:t>
      </w:r>
      <w:bookmarkEnd w:id="2"/>
    </w:p>
    <w:p w:rsidR="00A10DC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rPr>
          <w:rFonts w:hint="eastAsia"/>
        </w:rPr>
        <w:t>팀원에게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컨셉을</w:t>
      </w:r>
      <w:r>
        <w:rPr>
          <w:rFonts w:hint="eastAsia"/>
        </w:rPr>
        <w:t xml:space="preserve"> </w:t>
      </w:r>
      <w:r>
        <w:rPr>
          <w:rFonts w:hint="eastAsia"/>
        </w:rPr>
        <w:t>이해시키기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최종적으로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가정한</w:t>
      </w:r>
      <w:r>
        <w:rPr>
          <w:rFonts w:hint="eastAsia"/>
        </w:rPr>
        <w:t xml:space="preserve"> </w:t>
      </w:r>
      <w:r>
        <w:rPr>
          <w:rFonts w:hint="eastAsia"/>
        </w:rPr>
        <w:t>그래픽을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3E3E95" w:rsidRPr="003E3E95" w:rsidRDefault="003E3E95" w:rsidP="003E3E95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3E3E95" w:rsidP="003E3E95">
      <w:pPr>
        <w:pStyle w:val="af7"/>
        <w:numPr>
          <w:ilvl w:val="0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가정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 xml:space="preserve"> 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사항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이 문서는 회의간 사용되는 것으로 가정한다.</w:t>
      </w:r>
    </w:p>
    <w:p w:rsid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회의 간 설명을 보조하는 용도로 사용한다.</w:t>
      </w:r>
    </w:p>
    <w:p w:rsidR="00B65448" w:rsidRPr="000E051B" w:rsidRDefault="003E3E95" w:rsidP="00B65448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3" w:name="_GoBack"/>
      <w:bookmarkEnd w:id="3"/>
      <w:r>
        <w:rPr>
          <w:rFonts w:asciiTheme="minorEastAsia" w:hAnsiTheme="minorEastAsia"/>
          <w:spacing w:val="20"/>
          <w:szCs w:val="28"/>
          <w:lang w:val="ko-KR"/>
        </w:rPr>
        <w:br w:type="page"/>
      </w:r>
      <w:bookmarkStart w:id="4" w:name="_Toc510872619"/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크기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4"/>
    </w:p>
    <w:p w:rsidR="00275220" w:rsidRDefault="00275220" w:rsidP="00275220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bookmarkStart w:id="5" w:name="_Toc510872620"/>
      <w:r>
        <w:rPr>
          <w:rStyle w:val="1Char"/>
          <w:rFonts w:hint="eastAsia"/>
          <w:lang w:val="ko-KR"/>
        </w:rPr>
        <w:t>크기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기준</w:t>
      </w:r>
      <w:bookmarkEnd w:id="5"/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캐릭터 크기를 1단위로 한다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크기에 따라 소형, 중형, 대형으로 나뉜다.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~0.</w:t>
      </w:r>
      <w:r>
        <w:rPr>
          <w:rFonts w:asciiTheme="minorEastAsia" w:hAnsiTheme="minorEastAsia"/>
          <w:spacing w:val="20"/>
          <w:szCs w:val="28"/>
          <w:lang w:val="ko-KR"/>
        </w:rPr>
        <w:t xml:space="preserve">7 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소형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1.</w:t>
      </w:r>
      <w:r>
        <w:rPr>
          <w:rFonts w:asciiTheme="minorEastAsia" w:hAnsiTheme="minorEastAsia"/>
          <w:spacing w:val="20"/>
          <w:szCs w:val="28"/>
          <w:lang w:val="ko-KR"/>
        </w:rPr>
        <w:t>0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단위~</w:t>
      </w:r>
      <w:r>
        <w:rPr>
          <w:rFonts w:asciiTheme="minorEastAsia" w:hAnsiTheme="minorEastAsia"/>
          <w:spacing w:val="20"/>
          <w:szCs w:val="28"/>
          <w:lang w:val="ko-KR"/>
        </w:rPr>
        <w:t>1.3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중형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>1</w:t>
      </w:r>
      <w:r>
        <w:rPr>
          <w:rFonts w:asciiTheme="minorEastAsia" w:hAnsiTheme="minorEastAsia" w:hint="eastAsia"/>
          <w:spacing w:val="20"/>
          <w:szCs w:val="28"/>
          <w:lang w:val="ko-KR"/>
        </w:rPr>
        <w:t>.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단위~: 대형</w:t>
      </w:r>
    </w:p>
    <w:p w:rsidR="00275220" w:rsidRPr="00275220" w:rsidRDefault="00275220" w:rsidP="00275220">
      <w:pPr>
        <w:rPr>
          <w:rStyle w:val="1Char"/>
          <w:lang w:val="ko-KR"/>
        </w:rPr>
      </w:pPr>
    </w:p>
    <w:p w:rsidR="00B65448" w:rsidRPr="000E051B" w:rsidRDefault="000F2C66" w:rsidP="000E051B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4384" behindDoc="0" locked="0" layoutInCell="1" allowOverlap="1" wp14:anchorId="0308EB09">
            <wp:simplePos x="0" y="0"/>
            <wp:positionH relativeFrom="column">
              <wp:posOffset>2712720</wp:posOffset>
            </wp:positionH>
            <wp:positionV relativeFrom="paragraph">
              <wp:posOffset>309245</wp:posOffset>
            </wp:positionV>
            <wp:extent cx="2371090" cy="1327785"/>
            <wp:effectExtent l="7302" t="0" r="0" b="0"/>
            <wp:wrapThrough wrapText="bothSides">
              <wp:wrapPolygon edited="0">
                <wp:start x="67" y="21719"/>
                <wp:lineTo x="21412" y="21719"/>
                <wp:lineTo x="21412" y="336"/>
                <wp:lineTo x="67" y="336"/>
                <wp:lineTo x="67" y="21719"/>
              </wp:wrapPolygon>
            </wp:wrapThrough>
            <wp:docPr id="4" name="그림 4" descr="캐릭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캐릭터 크기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109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" w:name="_Toc510872621"/>
      <w:r w:rsidR="00B65448" w:rsidRPr="000E051B">
        <w:rPr>
          <w:rStyle w:val="1Char"/>
          <w:rFonts w:hint="eastAsia"/>
          <w:lang w:val="ko-KR"/>
        </w:rPr>
        <w:t>플레이어</w:t>
      </w:r>
      <w:r w:rsidR="00B65448" w:rsidRPr="000E051B">
        <w:rPr>
          <w:rStyle w:val="1Char"/>
          <w:rFonts w:hint="eastAsia"/>
          <w:lang w:val="ko-KR"/>
        </w:rPr>
        <w:t xml:space="preserve"> </w:t>
      </w:r>
      <w:r w:rsidR="00B65448" w:rsidRPr="000E051B">
        <w:rPr>
          <w:rStyle w:val="1Char"/>
          <w:rFonts w:hint="eastAsia"/>
          <w:lang w:val="ko-KR"/>
        </w:rPr>
        <w:t>캐릭터</w:t>
      </w:r>
      <w:bookmarkEnd w:id="6"/>
    </w:p>
    <w:p w:rsidR="00AD2F47" w:rsidRPr="00B65448" w:rsidRDefault="000F2C66" w:rsidP="00B65448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4606128</wp:posOffset>
            </wp:positionH>
            <wp:positionV relativeFrom="paragraph">
              <wp:posOffset>78474</wp:posOffset>
            </wp:positionV>
            <wp:extent cx="1220470" cy="1685290"/>
            <wp:effectExtent l="0" t="0" r="0" b="0"/>
            <wp:wrapThrough wrapText="bothSides">
              <wp:wrapPolygon edited="0">
                <wp:start x="0" y="0"/>
                <wp:lineTo x="0" y="21242"/>
                <wp:lineTo x="21240" y="21242"/>
                <wp:lineTo x="21240" y="0"/>
                <wp:lineTo x="0" y="0"/>
              </wp:wrapPolygon>
            </wp:wrapThrough>
            <wp:docPr id="1" name="그림 1" descr="C:\Users\user\AppData\Local\Microsoft\Windows\INetCache\Content.Word\라인 몬스터 크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라인 몬스터 크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7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48">
        <w:rPr>
          <w:rFonts w:asciiTheme="minorEastAsia" w:hAnsiTheme="minorEastAsia" w:hint="eastAsia"/>
          <w:spacing w:val="20"/>
          <w:szCs w:val="28"/>
          <w:lang w:val="ko-KR"/>
        </w:rPr>
        <w:t>게임 월드의 기준이 된다.</w:t>
      </w:r>
    </w:p>
    <w:p w:rsidR="00B65448" w:rsidRPr="00B65448" w:rsidRDefault="00B65448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캐릭터의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크기를</w:t>
      </w:r>
      <w:r>
        <w:rPr>
          <w:rFonts w:hint="eastAsia"/>
          <w:lang w:val="ko-KR"/>
        </w:rPr>
        <w:t xml:space="preserve"> 1</w:t>
      </w:r>
      <w:r>
        <w:rPr>
          <w:rFonts w:hint="eastAsia"/>
          <w:lang w:val="ko-KR"/>
        </w:rPr>
        <w:t>단위로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  <w:r w:rsidR="00B96D57" w:rsidRPr="00B96D57">
        <w:rPr>
          <w:rFonts w:hint="eastAsia"/>
          <w:noProof/>
          <w:lang w:val="ko-KR"/>
        </w:rPr>
        <w:t xml:space="preserve"> </w:t>
      </w:r>
    </w:p>
    <w:p w:rsidR="00B65448" w:rsidRPr="00B65448" w:rsidRDefault="00B65448" w:rsidP="00B65448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AD2F47" w:rsidP="003E3E95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t xml:space="preserve"> </w:t>
      </w:r>
      <w:bookmarkStart w:id="7" w:name="_Toc510872622"/>
      <w:r w:rsidR="00B65448">
        <w:rPr>
          <w:rStyle w:val="1Char"/>
          <w:rFonts w:hint="eastAsia"/>
          <w:lang w:val="ko-KR"/>
        </w:rPr>
        <w:t>라인</w:t>
      </w:r>
      <w:r w:rsidR="00B65448">
        <w:rPr>
          <w:rStyle w:val="1Char"/>
          <w:rFonts w:hint="eastAsia"/>
          <w:lang w:val="ko-KR"/>
        </w:rPr>
        <w:t xml:space="preserve"> </w:t>
      </w:r>
      <w:r w:rsidR="00B65448">
        <w:rPr>
          <w:rStyle w:val="1Char"/>
          <w:rFonts w:hint="eastAsia"/>
          <w:lang w:val="ko-KR"/>
        </w:rPr>
        <w:t>몬스터</w:t>
      </w:r>
      <w:bookmarkEnd w:id="7"/>
    </w:p>
    <w:p w:rsidR="003E3E95" w:rsidRDefault="00B65448" w:rsidP="00AD2F47">
      <w:pPr>
        <w:pStyle w:val="af7"/>
        <w:numPr>
          <w:ilvl w:val="1"/>
          <w:numId w:val="15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크기는 0.</w:t>
      </w:r>
      <w:r w:rsidR="00FE3CD6">
        <w:rPr>
          <w:rFonts w:asciiTheme="minorEastAsia" w:hAnsiTheme="minorEastAsia"/>
          <w:spacing w:val="20"/>
          <w:szCs w:val="28"/>
          <w:lang w:val="ko-KR"/>
        </w:rPr>
        <w:t xml:space="preserve">6 </w:t>
      </w:r>
      <w:r w:rsidR="00FE3CD6">
        <w:rPr>
          <w:rFonts w:asciiTheme="minorEastAsia" w:hAnsiTheme="minorEastAsia" w:hint="eastAsia"/>
          <w:spacing w:val="20"/>
          <w:szCs w:val="28"/>
          <w:lang w:val="ko-KR"/>
        </w:rPr>
        <w:t>단위로 가정한다.</w:t>
      </w:r>
    </w:p>
    <w:p w:rsidR="00B65448" w:rsidRDefault="00B65448" w:rsidP="009C2C26">
      <w:pPr>
        <w:pStyle w:val="1"/>
        <w:numPr>
          <w:ilvl w:val="0"/>
          <w:numId w:val="15"/>
        </w:numPr>
        <w:rPr>
          <w:lang w:val="ko-KR"/>
        </w:rPr>
      </w:pPr>
      <w:bookmarkStart w:id="8" w:name="_Toc510872623"/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8"/>
    </w:p>
    <w:p w:rsidR="00B65448" w:rsidRDefault="00FE3CD6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크기는</w:t>
      </w:r>
      <w:r>
        <w:rPr>
          <w:rFonts w:hint="eastAsia"/>
          <w:lang w:val="ko-KR"/>
        </w:rPr>
        <w:t xml:space="preserve"> 0.5</w:t>
      </w:r>
      <w:r>
        <w:rPr>
          <w:rFonts w:hint="eastAsia"/>
          <w:lang w:val="ko-KR"/>
        </w:rPr>
        <w:t>단위에서</w:t>
      </w:r>
      <w:r>
        <w:rPr>
          <w:rFonts w:hint="eastAsia"/>
          <w:lang w:val="ko-KR"/>
        </w:rPr>
        <w:t xml:space="preserve"> 2.0</w:t>
      </w:r>
      <w:r>
        <w:rPr>
          <w:rFonts w:hint="eastAsia"/>
          <w:lang w:val="ko-KR"/>
        </w:rPr>
        <w:t>단위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B96D57" w:rsidRDefault="00830256" w:rsidP="00B96D57">
      <w:pPr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643631" cy="3162300"/>
            <wp:effectExtent l="0" t="0" r="0" b="0"/>
            <wp:docPr id="2" name="그림 2" descr="중립 몬스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중립 몬스터 크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46" cy="316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E051B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0E051B" w:rsidRDefault="000E051B">
      <w:pPr>
        <w:spacing w:after="200"/>
        <w:rPr>
          <w:lang w:val="ko-KR"/>
        </w:rPr>
      </w:pPr>
      <w:bookmarkStart w:id="9" w:name="_Toc510872624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그래픽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9"/>
      <w:r>
        <w:rPr>
          <w:lang w:val="ko-KR"/>
        </w:rPr>
        <w:t xml:space="preserve"> </w:t>
      </w:r>
    </w:p>
    <w:p w:rsid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0" w:name="_Toc510872625"/>
      <w:r w:rsidRPr="000E051B">
        <w:rPr>
          <w:rStyle w:val="1Char"/>
          <w:rFonts w:hint="eastAsia"/>
          <w:lang w:val="ko-KR"/>
        </w:rPr>
        <w:t>공통</w:t>
      </w:r>
      <w:bookmarkEnd w:id="10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게임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빨강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파랑으로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모든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캐릭터는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베이스로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E051B" w:rsidRPr="000E051B" w:rsidRDefault="000E051B" w:rsidP="000E051B">
      <w:pPr>
        <w:rPr>
          <w:rStyle w:val="1Char"/>
          <w:rFonts w:asciiTheme="minorHAnsi" w:eastAsiaTheme="minorEastAsia" w:hAnsiTheme="minorHAnsi"/>
          <w:b w:val="0"/>
          <w:color w:val="000000" w:themeColor="text1"/>
          <w:spacing w:val="0"/>
          <w:sz w:val="22"/>
          <w:szCs w:val="20"/>
          <w:lang w:val="ko-KR"/>
        </w:rPr>
      </w:pPr>
    </w:p>
    <w:p w:rsidR="000E051B" w:rsidRP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1" w:name="_Toc510872626"/>
      <w:r w:rsidRPr="000E051B">
        <w:rPr>
          <w:rStyle w:val="1Char"/>
          <w:rFonts w:hint="eastAsia"/>
          <w:lang w:val="ko-KR"/>
        </w:rPr>
        <w:t>플레이어</w:t>
      </w:r>
      <w:r w:rsidRPr="000E051B">
        <w:rPr>
          <w:rStyle w:val="1Char"/>
          <w:rFonts w:hint="eastAsia"/>
          <w:lang w:val="ko-KR"/>
        </w:rPr>
        <w:t xml:space="preserve"> </w:t>
      </w:r>
      <w:r w:rsidRPr="000E051B">
        <w:rPr>
          <w:rStyle w:val="1Char"/>
          <w:rFonts w:hint="eastAsia"/>
          <w:lang w:val="ko-KR"/>
        </w:rPr>
        <w:t>캐릭터</w:t>
      </w:r>
      <w:bookmarkEnd w:id="11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각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색상을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부여받는다</w:t>
      </w:r>
      <w:r>
        <w:rPr>
          <w:rFonts w:hint="eastAsia"/>
          <w:noProof/>
          <w:lang w:val="ko-KR"/>
        </w:rPr>
        <w:t>.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팀의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색인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빨강</w:t>
      </w:r>
      <w:r>
        <w:rPr>
          <w:rFonts w:hint="eastAsia"/>
          <w:noProof/>
          <w:lang w:val="ko-KR"/>
        </w:rPr>
        <w:t xml:space="preserve">, </w:t>
      </w:r>
      <w:r>
        <w:rPr>
          <w:rFonts w:hint="eastAsia"/>
          <w:noProof/>
          <w:lang w:val="ko-KR"/>
        </w:rPr>
        <w:t>파랑은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제외한다</w:t>
      </w:r>
      <w:r>
        <w:rPr>
          <w:rFonts w:hint="eastAsia"/>
          <w:noProof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캐릭터는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각기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다르다</w:t>
      </w:r>
      <w:r>
        <w:rPr>
          <w:rFonts w:hint="eastAsia"/>
          <w:noProof/>
          <w:lang w:val="ko-KR"/>
        </w:rPr>
        <w:t>.</w:t>
      </w:r>
      <w:r w:rsidRPr="00B96D57">
        <w:rPr>
          <w:rFonts w:hint="eastAsia"/>
          <w:noProof/>
          <w:lang w:val="ko-KR"/>
        </w:rPr>
        <w:t xml:space="preserve"> 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최초에는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동일한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모델로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시작한다</w:t>
      </w:r>
      <w:r>
        <w:rPr>
          <w:rFonts w:hint="eastAsia"/>
          <w:noProof/>
          <w:lang w:val="ko-KR"/>
        </w:rPr>
        <w:t>.</w:t>
      </w:r>
    </w:p>
    <w:p w:rsidR="002A4A9F" w:rsidRPr="00873D04" w:rsidRDefault="002A4A9F" w:rsidP="00873D04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레벨업을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통해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스킬을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선택하면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그에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따라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모습이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변화한다</w:t>
      </w:r>
      <w:r>
        <w:rPr>
          <w:rFonts w:hint="eastAsia"/>
          <w:noProof/>
          <w:lang w:val="ko-KR"/>
        </w:rPr>
        <w:t>.</w:t>
      </w:r>
    </w:p>
    <w:p w:rsidR="00873D04" w:rsidRDefault="0004267B" w:rsidP="00873D0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진화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속성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궁극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색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스킬이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달라지게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110496" cy="2456121"/>
            <wp:effectExtent l="0" t="0" r="444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24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ko-KR"/>
        </w:rPr>
        <w:drawing>
          <wp:inline distT="0" distB="0" distL="0" distR="0">
            <wp:extent cx="1669312" cy="2473043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26" cy="25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EC" w:rsidRDefault="001B47A3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기본적인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따른다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적용됨에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변화시킨다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183754" cy="4343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54" cy="4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7A3" w:rsidRDefault="00651CA7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651CA7" w:rsidRDefault="00651CA7" w:rsidP="00651CA7">
      <w:pPr>
        <w:ind w:left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1748942" cy="2533650"/>
            <wp:effectExtent l="0" t="0" r="381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74" cy="2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막대기는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원통을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생성한다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재질은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나뭇가지라고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우기도록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rPr>
          <w:lang w:val="ko-KR"/>
        </w:rPr>
      </w:pPr>
    </w:p>
    <w:p w:rsidR="00651CA7" w:rsidRDefault="00651CA7" w:rsidP="00651CA7">
      <w:pPr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53100" cy="47625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크로스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EE7872" w:rsidRDefault="00EE7872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B0537D" w:rsidRDefault="00EE7872" w:rsidP="00EE7872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514850" cy="25447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74" cy="255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72" w:rsidRPr="00B0537D" w:rsidRDefault="00EE7872" w:rsidP="00EE7872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7C4C9E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51CA7" w:rsidRDefault="00651CA7" w:rsidP="00651CA7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002503" cy="35814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39" cy="358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2955513" cy="3576955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88" cy="358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활은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등의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덮는다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8A5A39" w:rsidRDefault="008A5A3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E17370" w:rsidRDefault="0088572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공격</w:t>
      </w:r>
    </w:p>
    <w:p w:rsidR="00420DD7" w:rsidRDefault="007C4C9E" w:rsidP="00420DD7">
      <w:pPr>
        <w:ind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248025" cy="324802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 </w:t>
      </w:r>
      <w:proofErr w:type="spellStart"/>
      <w:r w:rsidR="006876AA">
        <w:rPr>
          <w:rFonts w:hint="eastAsia"/>
          <w:lang w:val="ko-KR"/>
        </w:rPr>
        <w:t>메이스</w:t>
      </w:r>
      <w:proofErr w:type="spellEnd"/>
      <w:r w:rsidR="006876AA">
        <w:rPr>
          <w:rFonts w:hint="eastAsia"/>
          <w:lang w:val="ko-KR"/>
        </w:rPr>
        <w:t xml:space="preserve"> </w:t>
      </w:r>
      <w:r w:rsidR="006876AA">
        <w:rPr>
          <w:rFonts w:hint="eastAsia"/>
          <w:lang w:val="ko-KR"/>
        </w:rPr>
        <w:t>참고용</w:t>
      </w:r>
      <w:r w:rsidR="006876AA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DD5E5F" w:rsidP="00DD5E5F">
      <w:pPr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43575" cy="4257675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5F" w:rsidRDefault="00DD5E5F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</w:p>
    <w:p w:rsidR="00DD5E5F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머리까지의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봉의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굵기는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0.5</w:t>
      </w:r>
      <w:r>
        <w:rPr>
          <w:rFonts w:hint="eastAsia"/>
          <w:lang w:val="ko-KR"/>
        </w:rPr>
        <w:t>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  <w:r>
        <w:rPr>
          <w:rFonts w:hint="eastAsia"/>
          <w:lang w:val="ko-KR"/>
        </w:rPr>
        <w:t>.</w:t>
      </w:r>
    </w:p>
    <w:p w:rsidR="00B6590E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하단부는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팔각형으로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B6590E" w:rsidRPr="00DD5E5F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무기의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사면체를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885727" w:rsidRDefault="0088572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강화</w:t>
      </w:r>
    </w:p>
    <w:p w:rsidR="007C4C9E" w:rsidRDefault="007C4C9E" w:rsidP="007C4C9E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225114" cy="2150076"/>
            <wp:effectExtent l="0" t="0" r="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948" cy="215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3 </w:t>
      </w:r>
      <w:proofErr w:type="spellStart"/>
      <w:r>
        <w:rPr>
          <w:rFonts w:hint="eastAsia"/>
          <w:lang w:val="ko-KR"/>
        </w:rPr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</w:t>
      </w:r>
      <w:proofErr w:type="spellEnd"/>
      <w:r w:rsidR="006876AA">
        <w:rPr>
          <w:rFonts w:hint="eastAsia"/>
          <w:lang w:val="ko-KR"/>
        </w:rPr>
        <w:t xml:space="preserve"> </w:t>
      </w:r>
      <w:r w:rsidR="006876AA"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5C083D" w:rsidP="005C083D">
      <w:pPr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46FBA628" wp14:editId="3F2217AF">
            <wp:extent cx="2916195" cy="417880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874" cy="418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proofErr w:type="spellStart"/>
      <w:r>
        <w:rPr>
          <w:rFonts w:hint="eastAsia"/>
          <w:lang w:val="ko-KR"/>
        </w:rPr>
        <w:lastRenderedPageBreak/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소드의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모서리가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둥근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직사각형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5C083D" w:rsidRP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하단부는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눌린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정육면체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420DD7" w:rsidRDefault="00420DD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속도</w:t>
      </w:r>
    </w:p>
    <w:p w:rsidR="007C4C9E" w:rsidRDefault="007C4C9E" w:rsidP="007C4C9E">
      <w:pPr>
        <w:ind w:left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3810000" cy="38100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left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 </w:t>
      </w:r>
      <w:r>
        <w:rPr>
          <w:rFonts w:hint="eastAsia"/>
          <w:lang w:val="ko-KR"/>
        </w:rPr>
        <w:t>양날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5C083D" w:rsidP="007C4C9E">
      <w:pPr>
        <w:ind w:left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4087589" cy="3410465"/>
            <wp:effectExtent l="0" t="0" r="825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021" cy="341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굵기가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검보다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0.1 </w:t>
      </w:r>
      <w:r>
        <w:rPr>
          <w:rFonts w:hint="eastAsia"/>
          <w:lang w:val="ko-KR"/>
        </w:rPr>
        <w:t>크다</w:t>
      </w:r>
      <w:r>
        <w:rPr>
          <w:rFonts w:hint="eastAsia"/>
          <w:lang w:val="ko-KR"/>
        </w:rPr>
        <w:t>.</w:t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최소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개수만큼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5C083D" w:rsidRP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최대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개수는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모델러의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역량에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맡긴다</w:t>
      </w:r>
      <w:r>
        <w:rPr>
          <w:rFonts w:hint="eastAsia"/>
          <w:lang w:val="ko-KR"/>
        </w:rPr>
        <w:t>.</w:t>
      </w:r>
    </w:p>
    <w:p w:rsidR="00420DD7" w:rsidRDefault="00420DD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추가</w:t>
      </w:r>
      <w:r>
        <w:rPr>
          <w:rFonts w:hint="eastAsia"/>
          <w:lang w:val="ko-KR"/>
        </w:rPr>
        <w:t xml:space="preserve"> </w:t>
      </w:r>
    </w:p>
    <w:p w:rsidR="007C4C9E" w:rsidRDefault="007C4C9E" w:rsidP="007C4C9E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577296" cy="15906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825" cy="159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firstLine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5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사브르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8E3D1A" w:rsidP="008E3D1A">
      <w:pPr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818070" cy="2842054"/>
            <wp:effectExtent l="0" t="0" r="190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77" cy="284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1A" w:rsidRDefault="008E3D1A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  <w:r>
        <w:rPr>
          <w:rFonts w:hint="eastAsia"/>
          <w:lang w:val="ko-KR"/>
        </w:rPr>
        <w:t>.</w:t>
      </w:r>
    </w:p>
    <w:p w:rsidR="008E3D1A" w:rsidRDefault="008E3D1A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6</w:t>
      </w:r>
      <w:r>
        <w:rPr>
          <w:rFonts w:hint="eastAsia"/>
          <w:lang w:val="ko-KR"/>
        </w:rPr>
        <w:t>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구부린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뒤의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직선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5.5</w:t>
      </w:r>
      <w:r>
        <w:rPr>
          <w:rFonts w:hint="eastAsia"/>
          <w:lang w:val="ko-KR"/>
        </w:rPr>
        <w:t>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4327E4" w:rsidRDefault="004327E4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움푹한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4327E4" w:rsidRDefault="004327E4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다음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4327E4" w:rsidRDefault="004327E4" w:rsidP="004327E4">
      <w:pPr>
        <w:ind w:firstLine="72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183710" cy="5016843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45" cy="502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7E4" w:rsidRDefault="004327E4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공격</w:t>
      </w:r>
    </w:p>
    <w:p w:rsidR="00A85110" w:rsidRDefault="00A85110" w:rsidP="00A85110">
      <w:pPr>
        <w:pStyle w:val="af7"/>
        <w:ind w:leftChars="0" w:left="144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897579" cy="2897579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241" cy="289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110" w:rsidRDefault="00A85110" w:rsidP="00A85110">
      <w:pPr>
        <w:pStyle w:val="af7"/>
        <w:ind w:leftChars="0" w:left="144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6: </w:t>
      </w:r>
      <w:proofErr w:type="spellStart"/>
      <w:r>
        <w:rPr>
          <w:rFonts w:hint="eastAsia"/>
          <w:lang w:val="ko-KR"/>
        </w:rPr>
        <w:t>컴파운드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A26FE5" w:rsidRDefault="006872AE" w:rsidP="006872AE">
      <w:pPr>
        <w:pStyle w:val="af7"/>
        <w:ind w:leftChars="0" w:left="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272644" cy="4650411"/>
            <wp:effectExtent l="0" t="0" r="444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21" cy="46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강화</w:t>
      </w:r>
    </w:p>
    <w:p w:rsidR="00A85110" w:rsidRDefault="00201BA1" w:rsidP="00A85110">
      <w:pPr>
        <w:ind w:left="1368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4512310" cy="305181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BA1" w:rsidRDefault="00201BA1" w:rsidP="00A85110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7: </w:t>
      </w:r>
      <w:proofErr w:type="spellStart"/>
      <w:r>
        <w:rPr>
          <w:rFonts w:hint="eastAsia"/>
          <w:lang w:val="ko-KR"/>
        </w:rPr>
        <w:t>비래골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2AE" w:rsidRPr="00A85110" w:rsidRDefault="006872AE" w:rsidP="006872AE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9450" cy="438213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속도</w:t>
      </w:r>
    </w:p>
    <w:p w:rsidR="00FB52A9" w:rsidRDefault="00FB52A9" w:rsidP="00FB52A9">
      <w:pPr>
        <w:ind w:left="1368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388859" cy="3004457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954" cy="300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2A9" w:rsidRDefault="00FB52A9" w:rsidP="00FB52A9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8: </w:t>
      </w:r>
      <w:r>
        <w:rPr>
          <w:rFonts w:hint="eastAsia"/>
          <w:lang w:val="ko-KR"/>
        </w:rPr>
        <w:t>바나나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2AE" w:rsidRPr="00FB52A9" w:rsidRDefault="006872AE" w:rsidP="006872AE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4690753" cy="530178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243" cy="53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추가</w:t>
      </w:r>
    </w:p>
    <w:p w:rsidR="00E61C42" w:rsidRDefault="00E61C42" w:rsidP="00E61C42">
      <w:pPr>
        <w:ind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4417621" cy="1821599"/>
            <wp:effectExtent l="0" t="0" r="2540" b="76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76" cy="182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C42" w:rsidRDefault="00E61C42" w:rsidP="00E61C42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9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일리단의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아지노스의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전투검</w:t>
      </w:r>
      <w:proofErr w:type="spellEnd"/>
      <w:r>
        <w:rPr>
          <w:rFonts w:hint="eastAsia"/>
          <w:lang w:val="ko-KR"/>
        </w:rPr>
        <w:t xml:space="preserve"> </w:t>
      </w:r>
      <w:r w:rsidR="00A92756">
        <w:rPr>
          <w:rFonts w:hint="eastAsia"/>
          <w:lang w:val="ko-KR"/>
        </w:rPr>
        <w:t>참고용</w:t>
      </w:r>
      <w:r w:rsidR="00A92756">
        <w:rPr>
          <w:rFonts w:hint="eastAsia"/>
          <w:lang w:val="ko-KR"/>
        </w:rPr>
        <w:t xml:space="preserve"> </w:t>
      </w:r>
      <w:r w:rsidR="00A92756">
        <w:rPr>
          <w:rFonts w:hint="eastAsia"/>
          <w:lang w:val="ko-KR"/>
        </w:rPr>
        <w:t>이미지</w:t>
      </w:r>
    </w:p>
    <w:p w:rsidR="006872AE" w:rsidRDefault="006872AE" w:rsidP="006872AE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47385" cy="4405630"/>
            <wp:effectExtent l="0" t="0" r="571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CDB" w:rsidRDefault="00BA1CDB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마법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CE30E3" w:rsidRDefault="00CE30E3" w:rsidP="00CE30E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공격</w:t>
      </w:r>
    </w:p>
    <w:p w:rsidR="00BF4534" w:rsidRDefault="00BF4534" w:rsidP="00BF4534">
      <w:pPr>
        <w:pStyle w:val="af7"/>
        <w:ind w:leftChars="0"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4548250" cy="375880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326" cy="37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534" w:rsidRDefault="00BF4534" w:rsidP="00BF4534">
      <w:pPr>
        <w:pStyle w:val="af7"/>
        <w:ind w:leftChars="0"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10: </w:t>
      </w:r>
      <w:r>
        <w:rPr>
          <w:rFonts w:hint="eastAsia"/>
          <w:lang w:val="ko-KR"/>
        </w:rPr>
        <w:t>지우개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연필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26BAD" w:rsidRDefault="00526BAD" w:rsidP="00526BAD">
      <w:pPr>
        <w:pStyle w:val="af7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2282D20B" wp14:editId="0FC0B349">
            <wp:extent cx="5747385" cy="5106670"/>
            <wp:effectExtent l="0" t="0" r="571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D" w:rsidRDefault="00526BAD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CE30E3" w:rsidRDefault="00CE30E3" w:rsidP="00CE30E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강화</w:t>
      </w:r>
    </w:p>
    <w:p w:rsidR="0065276B" w:rsidRDefault="003D4A30" w:rsidP="0065276B">
      <w:pPr>
        <w:ind w:left="1368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1068705" cy="267208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D" w:rsidRDefault="003D4A30" w:rsidP="00526BAD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11: </w:t>
      </w:r>
      <w:r>
        <w:rPr>
          <w:rFonts w:hint="eastAsia"/>
          <w:lang w:val="ko-KR"/>
        </w:rPr>
        <w:t>번개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26BAD" w:rsidRPr="0065276B" w:rsidRDefault="00526BAD" w:rsidP="00526BAD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29E540E" wp14:editId="5F0B5CA0">
            <wp:extent cx="4393872" cy="5272644"/>
            <wp:effectExtent l="0" t="0" r="6985" b="444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191" cy="529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0E3" w:rsidRDefault="00CE30E3" w:rsidP="00CE30E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속도</w:t>
      </w:r>
    </w:p>
    <w:p w:rsidR="004B78BA" w:rsidRDefault="004B78BA" w:rsidP="004B78BA">
      <w:pPr>
        <w:ind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1308944" cy="3752603"/>
            <wp:effectExtent l="0" t="0" r="5715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87" cy="375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8BA" w:rsidRDefault="004B78BA" w:rsidP="004B78BA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12: </w:t>
      </w:r>
      <w:r>
        <w:rPr>
          <w:rFonts w:hint="eastAsia"/>
          <w:lang w:val="ko-KR"/>
        </w:rPr>
        <w:t>시계탑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26BAD" w:rsidRPr="004B78BA" w:rsidRDefault="00526BAD" w:rsidP="00526BAD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4204BF0F" wp14:editId="4B2276AB">
            <wp:extent cx="3285402" cy="421574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597" cy="422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0E3" w:rsidRDefault="00CE30E3" w:rsidP="00C80BAA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추가</w:t>
      </w:r>
    </w:p>
    <w:p w:rsidR="003B323F" w:rsidRDefault="003B323F" w:rsidP="003B323F">
      <w:pPr>
        <w:pStyle w:val="af7"/>
        <w:ind w:leftChars="0"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583457" cy="4275117"/>
            <wp:effectExtent l="0" t="0" r="762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910" cy="427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23F" w:rsidRDefault="003B323F" w:rsidP="003B323F">
      <w:pPr>
        <w:pStyle w:val="af7"/>
        <w:ind w:leftChars="0"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13: </w:t>
      </w:r>
      <w:proofErr w:type="spellStart"/>
      <w:r>
        <w:rPr>
          <w:rFonts w:hint="eastAsia"/>
          <w:lang w:val="ko-KR"/>
        </w:rPr>
        <w:t>롤리팝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3D0A53" w:rsidRPr="00C80BAA" w:rsidRDefault="00526BAD" w:rsidP="00526BAD">
      <w:pPr>
        <w:pStyle w:val="af7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12031" cy="3427218"/>
            <wp:effectExtent l="0" t="0" r="3175" b="19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178" cy="343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886" w:rsidRPr="005F4F9D" w:rsidRDefault="000E051B" w:rsidP="005F4F9D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 xml:space="preserve"> </w:t>
      </w:r>
      <w:bookmarkStart w:id="12" w:name="_Toc510872627"/>
      <w:r>
        <w:rPr>
          <w:rStyle w:val="1Char"/>
          <w:rFonts w:hint="eastAsia"/>
          <w:lang w:val="ko-KR"/>
        </w:rPr>
        <w:t>라인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Start w:id="13" w:name="_Toc497430140"/>
      <w:r w:rsidR="00680AB2">
        <w:rPr>
          <w:rStyle w:val="1Char"/>
          <w:lang w:val="ko-KR"/>
        </w:rPr>
        <w:t>(</w:t>
      </w:r>
      <w:proofErr w:type="spellStart"/>
      <w:r w:rsidR="00680AB2">
        <w:rPr>
          <w:rStyle w:val="1Char"/>
          <w:rFonts w:hint="eastAsia"/>
          <w:lang w:val="ko-KR"/>
        </w:rPr>
        <w:t>미니언</w:t>
      </w:r>
      <w:proofErr w:type="spellEnd"/>
      <w:r w:rsidR="00680AB2">
        <w:rPr>
          <w:rStyle w:val="1Char"/>
          <w:rFonts w:hint="eastAsia"/>
          <w:lang w:val="ko-KR"/>
        </w:rPr>
        <w:t>)</w:t>
      </w:r>
      <w:bookmarkEnd w:id="12"/>
      <w:r w:rsidR="00214886" w:rsidRPr="005F4F9D">
        <w:rPr>
          <w:rStyle w:val="1Char"/>
          <w:lang w:val="ko-KR"/>
        </w:rPr>
        <w:t xml:space="preserve"> </w:t>
      </w:r>
      <w:bookmarkEnd w:id="13"/>
    </w:p>
    <w:p w:rsidR="000F2C66" w:rsidRDefault="005F4F9D" w:rsidP="000F2C66">
      <w:pPr>
        <w:ind w:firstLineChars="100" w:firstLine="2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5A021322" wp14:editId="1CA4EF99">
            <wp:extent cx="1476375" cy="1371442"/>
            <wp:effectExtent l="0" t="0" r="0" b="635"/>
            <wp:docPr id="23" name="그림 23" descr="C:\Users\user\AppData\Local\Microsoft\Windows\INetCache\Content.Word\라인 몬스터 근접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라인 몬스터 근접형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004" cy="138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1821185" cy="1380965"/>
            <wp:effectExtent l="0" t="0" r="7620" b="0"/>
            <wp:docPr id="22" name="그림 22" descr="C:\Users\user\AppData\Local\Microsoft\Windows\INetCache\Content.Word\라인 몬스터 원거리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라인 몬스터 원거리형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878" cy="13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 wp14:anchorId="5D00C9C3" wp14:editId="02492BC4">
            <wp:extent cx="1763635" cy="1381125"/>
            <wp:effectExtent l="0" t="0" r="8255" b="0"/>
            <wp:docPr id="21" name="그림 21" descr="C:\Users\user\AppData\Local\Microsoft\Windows\INetCache\Content.Word\라인 몬스터 마법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라인 몬스터 마법형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190" cy="138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각 팀의 색상으로 칠한다.</w:t>
      </w:r>
    </w:p>
    <w:p w:rsidR="00B8644C" w:rsidRPr="00214886" w:rsidRDefault="00B8644C" w:rsidP="00214886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 몬스터는 칼을 들고있다.</w:t>
      </w:r>
      <w:r w:rsidR="001D0669" w:rsidRPr="001D0669">
        <w:rPr>
          <w:rFonts w:asciiTheme="minorEastAsia" w:hAnsiTheme="minorEastAsia" w:hint="eastAsia"/>
          <w:noProof/>
          <w:spacing w:val="20"/>
          <w:szCs w:val="28"/>
          <w:lang w:val="ko-KR"/>
        </w:rPr>
        <w:t xml:space="preserve"> </w:t>
      </w:r>
      <w:r w:rsidR="00214886" w:rsidRPr="00214886">
        <w:rPr>
          <w:rFonts w:asciiTheme="minorEastAsia" w:hAnsiTheme="minorEastAsia"/>
          <w:spacing w:val="20"/>
          <w:szCs w:val="28"/>
          <w:lang w:val="ko-KR"/>
        </w:rPr>
        <w:t xml:space="preserve"> </w:t>
      </w:r>
    </w:p>
    <w:p w:rsidR="001D0669" w:rsidRPr="008F10D1" w:rsidRDefault="00B8644C" w:rsidP="008F10D1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 몬스터는 활을 들고있다.</w:t>
      </w:r>
    </w:p>
    <w:p w:rsidR="001D0669" w:rsidRDefault="001D0669" w:rsidP="00B8644C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 몬스터는 지팡이를 들고 있다.</w:t>
      </w:r>
    </w:p>
    <w:p w:rsidR="000E051B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라인 몬스터의 리더 격이므로 눈에 띄게 해야 한다.</w:t>
      </w:r>
    </w:p>
    <w:p w:rsidR="00214886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눈에 띄게 하는 방안으로 무기에 조명을 넣는 것을 고려한다.</w:t>
      </w:r>
    </w:p>
    <w:p w:rsidR="00577DFF" w:rsidRDefault="00577DFF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혹은 빛나는 것 같은 텍스처를 사용한다.</w:t>
      </w:r>
    </w:p>
    <w:p w:rsidR="00680AB2" w:rsidRDefault="00680AB2" w:rsidP="00680AB2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</w:t>
      </w:r>
    </w:p>
    <w:p w:rsidR="00680AB2" w:rsidRPr="00680AB2" w:rsidRDefault="00680AB2" w:rsidP="00680AB2">
      <w:pPr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928525" cy="3162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587" cy="316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BC4EEC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기본적으로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스틱맨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형태를 가지고 있다.</w:t>
      </w:r>
    </w:p>
    <w:p w:rsidR="00BC4EEC" w:rsidRDefault="002C28CE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몸체는 둘레가 </w:t>
      </w:r>
      <w:r>
        <w:rPr>
          <w:rFonts w:asciiTheme="minorEastAsia" w:hAnsiTheme="minorEastAsia"/>
          <w:spacing w:val="20"/>
          <w:szCs w:val="28"/>
          <w:lang w:val="ko-KR"/>
        </w:rPr>
        <w:t>0.3</w:t>
      </w:r>
      <w:r>
        <w:rPr>
          <w:rFonts w:asciiTheme="minorEastAsia" w:hAnsiTheme="minorEastAsia" w:hint="eastAsia"/>
          <w:spacing w:val="20"/>
          <w:szCs w:val="28"/>
          <w:lang w:val="ko-KR"/>
        </w:rPr>
        <w:t>인 원통으로 구성한다.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>다리의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실제 길이는 </w:t>
      </w:r>
      <w:r>
        <w:rPr>
          <w:rFonts w:asciiTheme="minorEastAsia" w:hAnsiTheme="minorEastAsia"/>
          <w:spacing w:val="20"/>
          <w:szCs w:val="28"/>
          <w:lang w:val="ko-KR"/>
        </w:rPr>
        <w:t>2.5</w:t>
      </w:r>
      <w:r>
        <w:rPr>
          <w:rFonts w:asciiTheme="minorEastAsia" w:hAnsiTheme="minorEastAsia" w:hint="eastAsia"/>
          <w:spacing w:val="20"/>
          <w:szCs w:val="28"/>
          <w:lang w:val="ko-KR"/>
        </w:rPr>
        <w:t>로 한다.</w:t>
      </w:r>
    </w:p>
    <w:p w:rsidR="002C28CE" w:rsidRPr="002C28CE" w:rsidRDefault="002C28CE" w:rsidP="002C28CE">
      <w:pPr>
        <w:pStyle w:val="af7"/>
        <w:spacing w:after="200"/>
        <w:ind w:leftChars="0" w:left="17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단,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무릎을 굽힌 상태가 기본이 되므로 전체 키는 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>이 되어야 한다.</w:t>
      </w:r>
    </w:p>
    <w:p w:rsidR="00552D46" w:rsidRDefault="00BC4EEC" w:rsidP="00BC4EEC">
      <w:pPr>
        <w:pStyle w:val="af7"/>
        <w:numPr>
          <w:ilvl w:val="1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무기</w:t>
      </w:r>
    </w:p>
    <w:p w:rsidR="00BC4EEC" w:rsidRP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근접(칼)</w:t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4F42805F" wp14:editId="454393CE">
            <wp:extent cx="4266882" cy="2543175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20" cy="25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원거리(활)</w:t>
      </w:r>
    </w:p>
    <w:p w:rsidR="002C28CE" w:rsidRDefault="002C28CE" w:rsidP="007C4C9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206F4103" wp14:editId="671DDB04">
            <wp:extent cx="2143125" cy="2295698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673" cy="23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hint="eastAsia"/>
          <w:noProof/>
        </w:rPr>
        <w:drawing>
          <wp:inline distT="0" distB="0" distL="0" distR="0" wp14:anchorId="46F22172" wp14:editId="51F9ECA1">
            <wp:extent cx="1943100" cy="2303410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804" cy="23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활은 둘레 </w:t>
      </w:r>
      <w:r>
        <w:rPr>
          <w:rFonts w:asciiTheme="minorEastAsia" w:hAnsiTheme="minorEastAsia"/>
          <w:spacing w:val="20"/>
          <w:szCs w:val="28"/>
          <w:lang w:val="ko-KR"/>
        </w:rPr>
        <w:t>0.2</w:t>
      </w:r>
      <w:r>
        <w:rPr>
          <w:rFonts w:asciiTheme="minorEastAsia" w:hAnsiTheme="minorEastAsia" w:hint="eastAsia"/>
          <w:spacing w:val="20"/>
          <w:szCs w:val="28"/>
          <w:lang w:val="ko-KR"/>
        </w:rPr>
        <w:t>의 구부러진 원통 모양을 기본으로 한다.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활 줄을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>존재하지 않는다.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공격 모션에 따라 휘어지는 것으로 가정한다.</w:t>
      </w:r>
    </w:p>
    <w:p w:rsidR="00F4416B" w:rsidRDefault="00F4416B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 xml:space="preserve">화살은 기본적으로 </w:t>
      </w:r>
      <w:r>
        <w:rPr>
          <w:rFonts w:asciiTheme="minorEastAsia" w:hAnsiTheme="minorEastAsia"/>
          <w:spacing w:val="20"/>
          <w:szCs w:val="28"/>
          <w:lang w:val="ko-KR"/>
        </w:rPr>
        <w:t xml:space="preserve">0.1cm </w:t>
      </w:r>
      <w:r>
        <w:rPr>
          <w:rFonts w:asciiTheme="minorEastAsia" w:hAnsiTheme="minorEastAsia" w:hint="eastAsia"/>
          <w:spacing w:val="20"/>
          <w:szCs w:val="28"/>
          <w:lang w:val="ko-KR"/>
        </w:rPr>
        <w:t>둘레의 원통에 화살 촉과 깃을 붙인 형태를 가정한다.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길이 </w:t>
      </w:r>
      <w:r>
        <w:rPr>
          <w:rFonts w:asciiTheme="minorEastAsia" w:hAnsiTheme="minorEastAsia"/>
          <w:spacing w:val="20"/>
          <w:szCs w:val="28"/>
          <w:lang w:val="ko-KR"/>
        </w:rPr>
        <w:t>3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m이</w:t>
      </w:r>
      <w:r>
        <w:rPr>
          <w:rFonts w:asciiTheme="minorEastAsia" w:hAnsiTheme="minorEastAsia" w:hint="eastAsia"/>
          <w:spacing w:val="20"/>
          <w:szCs w:val="28"/>
          <w:lang w:val="ko-KR"/>
        </w:rPr>
        <w:t>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 촉의 크기는 길이 </w:t>
      </w:r>
      <w:r>
        <w:rPr>
          <w:rFonts w:asciiTheme="minorEastAsia" w:hAnsiTheme="minorEastAsia"/>
          <w:spacing w:val="20"/>
          <w:szCs w:val="28"/>
          <w:lang w:val="ko-KR"/>
        </w:rPr>
        <w:t>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m, 넓이 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 xml:space="preserve">m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 </w:t>
      </w:r>
      <w:r>
        <w:rPr>
          <w:rFonts w:asciiTheme="minorEastAsia" w:hAnsiTheme="minorEastAsia"/>
          <w:spacing w:val="20"/>
          <w:szCs w:val="28"/>
          <w:lang w:val="ko-KR"/>
        </w:rPr>
        <w:t>0.1cm</w:t>
      </w:r>
      <w:r>
        <w:rPr>
          <w:rFonts w:asciiTheme="minorEastAsia" w:hAnsiTheme="minorEastAsia" w:hint="eastAsia"/>
          <w:spacing w:val="20"/>
          <w:szCs w:val="28"/>
          <w:lang w:val="ko-KR"/>
        </w:rPr>
        <w:t>이다.</w:t>
      </w:r>
    </w:p>
    <w:p w:rsidR="009A42B9" w:rsidRDefault="009A42B9" w:rsidP="009A42B9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화살 촉과 깃은 다음을 참고한다.</w:t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>
            <wp:extent cx="1714500" cy="261257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05" cy="262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 wp14:anchorId="2F4EFE80" wp14:editId="048650E4">
            <wp:extent cx="3012252" cy="22574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511" cy="226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14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</w:t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15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 측면</w:t>
      </w:r>
    </w:p>
    <w:p w:rsidR="009A42B9" w:rsidRDefault="009A42B9" w:rsidP="009A42B9">
      <w:pPr>
        <w:spacing w:after="200"/>
        <w:ind w:left="648" w:firstLine="72"/>
        <w:jc w:val="center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2089252" cy="1952625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87" cy="19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P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16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깃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마법(스태프)</w:t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lastRenderedPageBreak/>
        <w:drawing>
          <wp:inline distT="0" distB="0" distL="0" distR="0">
            <wp:extent cx="3380638" cy="27527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71" cy="275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마법을 사용하는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미니언의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무기이다.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두께는 위에서부터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러프하게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감소한다.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위 부분의 말려 있는 것은 바이올린의 스크롤 참조</w:t>
      </w:r>
    </w:p>
    <w:p w:rsidR="002C28CE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507629" cy="22764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24" cy="22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17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바이올린 스크롤</w:t>
      </w:r>
      <w:r w:rsidR="00552D46">
        <w:rPr>
          <w:rFonts w:asciiTheme="minorEastAsia" w:hAnsiTheme="minorEastAsia"/>
          <w:spacing w:val="20"/>
          <w:szCs w:val="28"/>
          <w:lang w:val="ko-KR"/>
        </w:rPr>
        <w:br w:type="page"/>
      </w:r>
    </w:p>
    <w:p w:rsidR="000E051B" w:rsidRDefault="000E051B" w:rsidP="009C2C26">
      <w:pPr>
        <w:pStyle w:val="1"/>
        <w:numPr>
          <w:ilvl w:val="0"/>
          <w:numId w:val="18"/>
        </w:numPr>
        <w:rPr>
          <w:lang w:val="ko-KR"/>
        </w:rPr>
      </w:pPr>
      <w:bookmarkStart w:id="14" w:name="_Toc510872628"/>
      <w:r>
        <w:rPr>
          <w:rFonts w:hint="eastAsia"/>
          <w:lang w:val="ko-KR"/>
        </w:rPr>
        <w:lastRenderedPageBreak/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14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검은색으로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>
        <w:rPr>
          <w:rFonts w:hint="eastAsia"/>
          <w:lang w:val="ko-KR"/>
        </w:rPr>
        <w:t>.</w:t>
      </w:r>
    </w:p>
    <w:p w:rsidR="00603294" w:rsidRDefault="000E051B" w:rsidP="0060329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 w:rsidR="00603294">
        <w:rPr>
          <w:rFonts w:hint="eastAsia"/>
          <w:lang w:val="ko-KR"/>
        </w:rPr>
        <w:t>.</w:t>
      </w:r>
    </w:p>
    <w:p w:rsidR="006B4043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공격력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동적인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</w:t>
      </w:r>
      <w:r w:rsidR="006B4043" w:rsidRPr="00D3611A">
        <w:rPr>
          <w:rFonts w:hint="eastAsia"/>
          <w:strike/>
          <w:lang w:val="ko-KR"/>
        </w:rPr>
        <w:t>한다</w:t>
      </w:r>
      <w:r w:rsidR="006B4043" w:rsidRPr="00D3611A">
        <w:rPr>
          <w:rFonts w:hint="eastAsia"/>
          <w:strike/>
          <w:lang w:val="ko-KR"/>
        </w:rPr>
        <w:t>.</w:t>
      </w:r>
    </w:p>
    <w:p w:rsidR="007E4387" w:rsidRDefault="006B4043" w:rsidP="006B4043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B56D5E3" wp14:editId="6D58174A">
            <wp:extent cx="3819525" cy="2150064"/>
            <wp:effectExtent l="0" t="0" r="0" b="3175"/>
            <wp:docPr id="3" name="그림 3" descr="C:\Users\user\AppData\Local\Microsoft\Windows\INetCache\Content.Word\Red_Brambleback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Red_Brambleback_OriginalSki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81" cy="216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43" w:rsidRPr="006B4043" w:rsidRDefault="006B4043" w:rsidP="006B4043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</w:t>
      </w:r>
      <w:r w:rsidR="00C556F2">
        <w:rPr>
          <w:rFonts w:hint="eastAsia"/>
          <w:lang w:val="ko-KR"/>
        </w:rPr>
        <w:t>림</w:t>
      </w:r>
      <w:r w:rsidR="00C556F2">
        <w:rPr>
          <w:rFonts w:hint="eastAsia"/>
          <w:lang w:val="ko-KR"/>
        </w:rPr>
        <w:t xml:space="preserve"> </w:t>
      </w:r>
      <w:r w:rsidR="00C556F2">
        <w:rPr>
          <w:lang w:val="ko-KR"/>
        </w:rPr>
        <w:t>1</w:t>
      </w:r>
      <w:r w:rsidR="00397A24">
        <w:rPr>
          <w:lang w:val="ko-KR"/>
        </w:rPr>
        <w:t>8</w:t>
      </w:r>
      <w:r>
        <w:rPr>
          <w:rFonts w:hint="eastAsia"/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LOL</w:t>
      </w:r>
      <w:r>
        <w:rPr>
          <w:rFonts w:hint="eastAsia"/>
          <w:lang w:val="ko-KR"/>
        </w:rPr>
        <w:t>레드</w:t>
      </w:r>
      <w:proofErr w:type="spellEnd"/>
    </w:p>
    <w:p w:rsidR="007E4387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방어력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정적인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디자인한다</w:t>
      </w:r>
      <w:r w:rsidRPr="00D3611A">
        <w:rPr>
          <w:rFonts w:hint="eastAsia"/>
          <w:strike/>
          <w:lang w:val="ko-KR"/>
        </w:rPr>
        <w:t>.</w:t>
      </w:r>
    </w:p>
    <w:p w:rsidR="006B4043" w:rsidRDefault="006B4043" w:rsidP="006B4043">
      <w:pPr>
        <w:spacing w:after="200"/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05A6EB4F" wp14:editId="6F9DE0C8">
            <wp:extent cx="4128695" cy="2324100"/>
            <wp:effectExtent l="0" t="0" r="5715" b="0"/>
            <wp:docPr id="5" name="그림 5" descr="C:\Users\user\AppData\Local\Microsoft\Windows\INetCache\Content.Word\Blue_Sentinel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Blue_Sentinel_OriginalSkin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35" cy="23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B4043" w:rsidP="00D3611A">
      <w:pPr>
        <w:spacing w:after="200"/>
        <w:ind w:firstLine="720"/>
        <w:rPr>
          <w:lang w:val="ko-KR"/>
        </w:rPr>
      </w:pPr>
      <w:r>
        <w:rPr>
          <w:lang w:val="ko-KR"/>
        </w:rPr>
        <w:t xml:space="preserve"> </w:t>
      </w:r>
      <w:r>
        <w:rPr>
          <w:rFonts w:hint="eastAsia"/>
          <w:lang w:val="ko-KR"/>
        </w:rPr>
        <w:t>그림</w:t>
      </w:r>
      <w:r w:rsidR="000F2C66">
        <w:rPr>
          <w:rFonts w:hint="eastAsia"/>
          <w:lang w:val="ko-KR"/>
        </w:rPr>
        <w:t xml:space="preserve"> </w:t>
      </w:r>
      <w:r w:rsidR="00C556F2">
        <w:rPr>
          <w:lang w:val="ko-KR"/>
        </w:rPr>
        <w:t>1</w:t>
      </w:r>
      <w:r w:rsidR="00397A24">
        <w:rPr>
          <w:lang w:val="ko-KR"/>
        </w:rPr>
        <w:t>9</w:t>
      </w:r>
      <w:r>
        <w:rPr>
          <w:rFonts w:hint="eastAsia"/>
          <w:lang w:val="ko-KR"/>
        </w:rPr>
        <w:t xml:space="preserve">: </w:t>
      </w:r>
      <w:r>
        <w:rPr>
          <w:lang w:val="ko-KR"/>
        </w:rPr>
        <w:t xml:space="preserve">LOL </w:t>
      </w:r>
      <w:r>
        <w:rPr>
          <w:rFonts w:hint="eastAsia"/>
          <w:lang w:val="ko-KR"/>
        </w:rPr>
        <w:t>블루</w:t>
      </w:r>
    </w:p>
    <w:p w:rsidR="00D3611A" w:rsidRDefault="00D3611A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‘</w:t>
      </w:r>
      <w:proofErr w:type="spellStart"/>
      <w:r>
        <w:rPr>
          <w:rFonts w:hint="eastAsia"/>
          <w:lang w:val="ko-KR"/>
        </w:rPr>
        <w:t>로이더</w:t>
      </w:r>
      <w:r>
        <w:rPr>
          <w:lang w:val="ko-KR"/>
        </w:rPr>
        <w:t>’</w:t>
      </w:r>
      <w:r>
        <w:rPr>
          <w:rFonts w:hint="eastAsia"/>
          <w:lang w:val="ko-KR"/>
        </w:rPr>
        <w:t>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통합한다</w:t>
      </w:r>
      <w:r>
        <w:rPr>
          <w:rFonts w:hint="eastAsia"/>
          <w:lang w:val="ko-KR"/>
        </w:rPr>
        <w:t>.</w:t>
      </w:r>
    </w:p>
    <w:p w:rsidR="003836A2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2088108" cy="2780844"/>
            <wp:effectExtent l="0" t="0" r="762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18" cy="279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noProof/>
          <w:lang w:val="ko-KR"/>
        </w:rPr>
        <w:drawing>
          <wp:inline distT="0" distB="0" distL="0" distR="0">
            <wp:extent cx="3573182" cy="2784143"/>
            <wp:effectExtent l="0" t="0" r="825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130" cy="27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과도한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운동으로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근육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덩어리가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된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스틱맨이다</w:t>
      </w:r>
      <w:proofErr w:type="spellEnd"/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근접한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내리찍는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DD15B3" w:rsidRP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거리가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떨어진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던져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공격한다</w:t>
      </w:r>
      <w:r>
        <w:rPr>
          <w:rFonts w:hint="eastAsia"/>
          <w:lang w:val="ko-KR"/>
        </w:rPr>
        <w:t>.</w:t>
      </w:r>
    </w:p>
    <w:p w:rsidR="00DD15B3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DD15B3" w:rsidRDefault="00DD15B3" w:rsidP="00DD15B3">
      <w:pPr>
        <w:spacing w:after="200"/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320119" cy="3482999"/>
            <wp:effectExtent l="0" t="0" r="4445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62" cy="349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사용하는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아령이다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아령의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참조한다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59450" cy="57594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Pr="00DD15B3" w:rsidRDefault="00DD15B3" w:rsidP="00DD15B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54B49" w:rsidRDefault="00554B4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554B49" w:rsidRDefault="00554B49" w:rsidP="00554B49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5" w:name="_Toc510872629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 w:rsidR="00F5756B">
        <w:rPr>
          <w:rStyle w:val="1Char"/>
          <w:rFonts w:hint="eastAsia"/>
          <w:lang w:val="ko-KR"/>
        </w:rPr>
        <w:t>(</w:t>
      </w:r>
      <w:r w:rsidR="00541A0C">
        <w:rPr>
          <w:rStyle w:val="1Char"/>
          <w:rFonts w:hint="eastAsia"/>
          <w:lang w:val="ko-KR"/>
        </w:rPr>
        <w:t>구</w:t>
      </w:r>
      <w:r w:rsidR="00541A0C">
        <w:rPr>
          <w:rStyle w:val="1Char"/>
          <w:rFonts w:hint="eastAsia"/>
          <w:lang w:val="ko-KR"/>
        </w:rPr>
        <w:t xml:space="preserve"> </w:t>
      </w:r>
      <w:r w:rsidR="00541A0C">
        <w:rPr>
          <w:rStyle w:val="1Char"/>
          <w:rFonts w:hint="eastAsia"/>
          <w:lang w:val="ko-KR"/>
        </w:rPr>
        <w:t>버전</w:t>
      </w:r>
      <w:r w:rsidR="00F5756B">
        <w:rPr>
          <w:rStyle w:val="1Char"/>
          <w:rFonts w:hint="eastAsia"/>
          <w:lang w:val="ko-KR"/>
        </w:rPr>
        <w:t>)</w:t>
      </w:r>
      <w:bookmarkEnd w:id="15"/>
      <w:r w:rsidRPr="005F4F9D">
        <w:rPr>
          <w:rStyle w:val="1Char"/>
          <w:lang w:val="ko-KR"/>
        </w:rPr>
        <w:t xml:space="preserve">  </w:t>
      </w:r>
    </w:p>
    <w:p w:rsidR="00EE720E" w:rsidRPr="00EE720E" w:rsidRDefault="00EE720E" w:rsidP="00EE720E">
      <w:pPr>
        <w:pStyle w:val="af7"/>
        <w:numPr>
          <w:ilvl w:val="0"/>
          <w:numId w:val="21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EE720E" w:rsidRDefault="00EE720E" w:rsidP="00EE720E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강한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공격력을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가진다</w:t>
      </w:r>
      <w:r>
        <w:rPr>
          <w:rFonts w:hint="eastAsia"/>
          <w:lang w:val="ko-KR"/>
        </w:rPr>
        <w:t>.</w:t>
      </w:r>
    </w:p>
    <w:p w:rsidR="006A2F1B" w:rsidRPr="006A2F1B" w:rsidRDefault="00EE720E" w:rsidP="006A2F1B">
      <w:pPr>
        <w:pStyle w:val="af7"/>
        <w:numPr>
          <w:ilvl w:val="0"/>
          <w:numId w:val="21"/>
        </w:numPr>
        <w:spacing w:after="200"/>
        <w:ind w:leftChars="0"/>
        <w:rPr>
          <w:strike/>
          <w:lang w:val="ko-KR"/>
        </w:rPr>
      </w:pPr>
      <w:r w:rsidRPr="006A2F1B">
        <w:rPr>
          <w:strike/>
          <w:lang w:val="ko-KR"/>
        </w:rPr>
        <w:t>‘</w:t>
      </w:r>
      <w:proofErr w:type="spellStart"/>
      <w:r w:rsidRPr="006A2F1B">
        <w:rPr>
          <w:rFonts w:hint="eastAsia"/>
          <w:strike/>
          <w:lang w:val="ko-KR"/>
        </w:rPr>
        <w:t>로이더</w:t>
      </w:r>
      <w:r w:rsidRPr="006A2F1B">
        <w:rPr>
          <w:strike/>
          <w:lang w:val="ko-KR"/>
        </w:rPr>
        <w:t>’</w:t>
      </w:r>
      <w:r w:rsidRPr="006A2F1B">
        <w:rPr>
          <w:rFonts w:hint="eastAsia"/>
          <w:strike/>
          <w:lang w:val="ko-KR"/>
        </w:rPr>
        <w:t>에서</w:t>
      </w:r>
      <w:proofErr w:type="spellEnd"/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더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강해진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형태이다</w:t>
      </w:r>
      <w:r w:rsidRPr="006A2F1B">
        <w:rPr>
          <w:rFonts w:hint="eastAsia"/>
          <w:strike/>
          <w:lang w:val="ko-KR"/>
        </w:rPr>
        <w:t>.</w:t>
      </w:r>
    </w:p>
    <w:p w:rsidR="00EE720E" w:rsidRDefault="00EE720E" w:rsidP="00EE720E">
      <w:pPr>
        <w:spacing w:after="20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2B9AFA4" wp14:editId="7893F3C0">
            <wp:extent cx="5324475" cy="47625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20E" w:rsidRDefault="00EE720E" w:rsidP="00EE720E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C3C6C" w:rsidRDefault="006C3C6C" w:rsidP="00EE720E">
      <w:pPr>
        <w:spacing w:after="200"/>
        <w:rPr>
          <w:lang w:val="ko-KR"/>
        </w:rPr>
      </w:pPr>
    </w:p>
    <w:p w:rsidR="006C3C6C" w:rsidRDefault="006C3C6C" w:rsidP="006C3C6C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6C3C6C" w:rsidRDefault="0094511C" w:rsidP="006C3C6C">
      <w:pPr>
        <w:pStyle w:val="af7"/>
        <w:spacing w:after="200"/>
        <w:ind w:leftChars="0" w:left="927"/>
        <w:rPr>
          <w:lang w:val="ko-KR"/>
        </w:rPr>
      </w:pPr>
      <w:r>
        <w:rPr>
          <w:rFonts w:hint="eastAsia"/>
          <w:lang w:val="ko-KR"/>
        </w:rPr>
        <w:t>세로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15, </w:t>
      </w:r>
      <w:r>
        <w:rPr>
          <w:rFonts w:hint="eastAsia"/>
          <w:lang w:val="ko-KR"/>
        </w:rPr>
        <w:t>가로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4,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3</w:t>
      </w:r>
    </w:p>
    <w:p w:rsidR="0094511C" w:rsidRDefault="0094511C" w:rsidP="0094511C">
      <w:pPr>
        <w:spacing w:after="200"/>
        <w:jc w:val="center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775869" cy="33813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52" cy="33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1B" w:rsidRDefault="0094511C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 w:rsidR="006A2F1B">
        <w:rPr>
          <w:lang w:val="ko-KR"/>
        </w:rPr>
        <w:tab/>
      </w:r>
      <w:r w:rsidR="006A2F1B">
        <w:rPr>
          <w:lang w:val="ko-KR"/>
        </w:rPr>
        <w:tab/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설정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폐기</w:t>
      </w:r>
    </w:p>
    <w:p w:rsidR="000064A7" w:rsidRDefault="006A2F1B" w:rsidP="006A2F1B">
      <w:pPr>
        <w:pStyle w:val="af7"/>
        <w:numPr>
          <w:ilvl w:val="3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이유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겹침</w:t>
      </w:r>
    </w:p>
    <w:p w:rsidR="000064A7" w:rsidRDefault="000064A7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1C2255" w:rsidRDefault="001C2255" w:rsidP="001C2255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6" w:name="_Toc510872630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>
        <w:rPr>
          <w:rStyle w:val="1Char"/>
          <w:rFonts w:hint="eastAsia"/>
          <w:lang w:val="ko-KR"/>
        </w:rPr>
        <w:t>(</w:t>
      </w:r>
      <w:r>
        <w:rPr>
          <w:rStyle w:val="1Char"/>
          <w:rFonts w:hint="eastAsia"/>
          <w:lang w:val="ko-KR"/>
        </w:rPr>
        <w:t>신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버전</w:t>
      </w:r>
      <w:r>
        <w:rPr>
          <w:rStyle w:val="1Char"/>
          <w:rFonts w:hint="eastAsia"/>
          <w:lang w:val="ko-KR"/>
        </w:rPr>
        <w:t>)</w:t>
      </w:r>
      <w:bookmarkEnd w:id="16"/>
      <w:r w:rsidRPr="005F4F9D">
        <w:rPr>
          <w:rStyle w:val="1Char"/>
          <w:lang w:val="ko-KR"/>
        </w:rPr>
        <w:t xml:space="preserve">  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B51C67" w:rsidRDefault="00B51C67" w:rsidP="00B51C6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채찍처럼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휘두른다</w:t>
      </w:r>
      <w:r>
        <w:rPr>
          <w:rFonts w:hint="eastAsia"/>
          <w:lang w:val="ko-KR"/>
        </w:rPr>
        <w:t>.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특수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패턴이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존재한다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가까이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바라보고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레이저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혹은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준하는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발사체</w:t>
      </w:r>
      <w:r>
        <w:rPr>
          <w:rFonts w:hint="eastAsia"/>
          <w:lang w:val="ko-KR"/>
        </w:rPr>
        <w:t>)</w:t>
      </w:r>
      <w:proofErr w:type="spellStart"/>
      <w:r>
        <w:rPr>
          <w:rFonts w:hint="eastAsia"/>
          <w:lang w:val="ko-KR"/>
        </w:rPr>
        <w:t>를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충전이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물체가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레이저의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범위가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바닥에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표시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5F7776" w:rsidRDefault="0093174E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3281045</wp:posOffset>
            </wp:positionH>
            <wp:positionV relativeFrom="paragraph">
              <wp:posOffset>330835</wp:posOffset>
            </wp:positionV>
            <wp:extent cx="2590800" cy="2289810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val="ko-K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330835</wp:posOffset>
            </wp:positionV>
            <wp:extent cx="2343150" cy="2343150"/>
            <wp:effectExtent l="0" t="0" r="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7401">
        <w:rPr>
          <w:rFonts w:hint="eastAsia"/>
          <w:lang w:val="ko-KR"/>
        </w:rPr>
        <w:t>컨셉</w:t>
      </w:r>
      <w:r w:rsidR="004A7401">
        <w:rPr>
          <w:rFonts w:hint="eastAsia"/>
          <w:lang w:val="ko-KR"/>
        </w:rPr>
        <w:t xml:space="preserve"> 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</w:p>
    <w:p w:rsidR="0093174E" w:rsidRPr="0067203A" w:rsidRDefault="0093174E" w:rsidP="000576E6">
      <w:pPr>
        <w:spacing w:after="200"/>
        <w:rPr>
          <w:b/>
          <w:sz w:val="48"/>
          <w:szCs w:val="48"/>
          <w:lang w:val="ko-KR"/>
        </w:rPr>
      </w:pPr>
      <w:r w:rsidRPr="0067203A">
        <w:rPr>
          <w:b/>
          <w:sz w:val="48"/>
          <w:szCs w:val="48"/>
          <w:lang w:val="ko-KR"/>
        </w:rPr>
        <w:t>+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  <w:r>
        <w:rPr>
          <w:lang w:val="ko-KR"/>
        </w:rPr>
        <w:t xml:space="preserve">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22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67203A" w:rsidRDefault="00BC6A06" w:rsidP="0067203A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가지고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상태를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달린다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몸통은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짧고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다리는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구성되어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4A7401" w:rsidRDefault="004A269C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C36155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길이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13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넓이</w:t>
      </w:r>
      <w:r>
        <w:rPr>
          <w:lang w:val="ko-KR"/>
        </w:rPr>
        <w:t>: 4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지름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4</w:t>
      </w:r>
    </w:p>
    <w:p w:rsidR="00DC0EAE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팔</w:t>
      </w:r>
      <w:r w:rsidR="00C83867">
        <w:rPr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8</w:t>
      </w:r>
    </w:p>
    <w:p w:rsidR="00860B2D" w:rsidRDefault="00C83867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lang w:val="ko-KR"/>
        </w:rPr>
        <w:t>: 9</w:t>
      </w:r>
    </w:p>
    <w:p w:rsidR="00C72642" w:rsidRDefault="00C72642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팔</w:t>
      </w:r>
      <w:r>
        <w:rPr>
          <w:lang w:val="ko-KR"/>
        </w:rPr>
        <w:t xml:space="preserve">, </w:t>
      </w: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0.3</w:t>
      </w:r>
    </w:p>
    <w:p w:rsidR="00860B2D" w:rsidRDefault="00860B2D" w:rsidP="00297A3F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형태</w:t>
      </w:r>
    </w:p>
    <w:p w:rsidR="00297A3F" w:rsidRDefault="00C77363" w:rsidP="00C77363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293618" cy="52673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197" cy="52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1EA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7AB954AB" wp14:editId="32F22EAA">
            <wp:extent cx="2686050" cy="216042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77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ab/>
      </w:r>
    </w:p>
    <w:p w:rsidR="00554B49" w:rsidRDefault="001B3681" w:rsidP="001B3681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664BCF3E" wp14:editId="055A7E2E">
            <wp:extent cx="4391025" cy="43910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681" w:rsidRPr="001B3681" w:rsidRDefault="001B3681" w:rsidP="001B3681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24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 w:rsidR="00982338">
        <w:rPr>
          <w:rFonts w:hint="eastAsia"/>
          <w:lang w:val="ko-KR"/>
        </w:rPr>
        <w:t>중간</w:t>
      </w:r>
      <w:r w:rsidR="00982338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B3681" w:rsidRDefault="001B3681">
      <w:pPr>
        <w:spacing w:after="200"/>
        <w:rPr>
          <w:rStyle w:val="1Char"/>
          <w:lang w:val="ko-KR"/>
        </w:rPr>
      </w:pPr>
      <w:r>
        <w:rPr>
          <w:rStyle w:val="1Char"/>
          <w:lang w:val="ko-KR"/>
        </w:rPr>
        <w:br w:type="page"/>
      </w:r>
    </w:p>
    <w:p w:rsidR="00554B49" w:rsidRPr="005F4F9D" w:rsidRDefault="00554B49" w:rsidP="00F5756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7" w:name="_Toc510872631"/>
      <w:r>
        <w:rPr>
          <w:rStyle w:val="1Char"/>
          <w:rFonts w:hint="eastAsia"/>
          <w:lang w:val="ko-KR"/>
        </w:rPr>
        <w:lastRenderedPageBreak/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End w:id="17"/>
      <w:r w:rsidRPr="005F4F9D">
        <w:rPr>
          <w:rStyle w:val="1Char"/>
          <w:lang w:val="ko-KR"/>
        </w:rPr>
        <w:t xml:space="preserve">  </w:t>
      </w:r>
    </w:p>
    <w:p w:rsidR="00DE6EC2" w:rsidRDefault="00DE6EC2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수호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골렘을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D0623" w:rsidRDefault="006D0623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38290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623" w:rsidRP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472679" cy="2857500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94" cy="286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       </w:t>
      </w:r>
      <w:r>
        <w:rPr>
          <w:noProof/>
          <w:lang w:val="ko-KR"/>
        </w:rPr>
        <w:drawing>
          <wp:inline distT="0" distB="0" distL="0" distR="0" wp14:anchorId="03AEB6AE" wp14:editId="60A2E6B5">
            <wp:extent cx="2295525" cy="285800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06" cy="28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0E051B" w:rsidP="006D0623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AD2F47" w:rsidRDefault="00534A23" w:rsidP="00534A23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8" w:name="_Toc510872632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기타</w:t>
      </w:r>
      <w:bookmarkEnd w:id="18"/>
    </w:p>
    <w:p w:rsidR="00534A23" w:rsidRDefault="00534A23" w:rsidP="00452B24">
      <w:pPr>
        <w:pStyle w:val="af7"/>
        <w:numPr>
          <w:ilvl w:val="0"/>
          <w:numId w:val="16"/>
        </w:numPr>
        <w:ind w:leftChars="0"/>
        <w:rPr>
          <w:rStyle w:val="1Char"/>
          <w:lang w:val="ko-KR"/>
        </w:rPr>
      </w:pPr>
      <w:bookmarkStart w:id="19" w:name="_Toc510872633"/>
      <w:r>
        <w:rPr>
          <w:rStyle w:val="1Char"/>
          <w:rFonts w:hint="eastAsia"/>
          <w:lang w:val="ko-KR"/>
        </w:rPr>
        <w:t>출</w:t>
      </w:r>
      <w:r w:rsidR="00452B24">
        <w:rPr>
          <w:rStyle w:val="1Char"/>
          <w:rFonts w:hint="eastAsia"/>
          <w:lang w:val="ko-KR"/>
        </w:rPr>
        <w:t>처</w:t>
      </w:r>
      <w:bookmarkEnd w:id="19"/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6876AA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876AA" w:rsidRPr="006876AA" w:rsidRDefault="00F16116" w:rsidP="006876AA">
      <w:pPr>
        <w:pStyle w:val="af7"/>
        <w:ind w:leftChars="0" w:left="1440"/>
        <w:rPr>
          <w:lang w:val="ko-KR"/>
        </w:rPr>
      </w:pPr>
      <w:hyperlink r:id="rId75" w:history="1">
        <w:r w:rsidR="004F6C95" w:rsidRPr="009C5B7E">
          <w:rPr>
            <w:rStyle w:val="af8"/>
            <w:lang w:val="ko-KR"/>
          </w:rPr>
          <w:t>https://namu.wiki/w/%EB%8F%84%EA%B2%80</w:t>
        </w:r>
      </w:hyperlink>
      <w:r w:rsidR="004F6C95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 </w:t>
      </w:r>
      <w:proofErr w:type="spellStart"/>
      <w:r>
        <w:rPr>
          <w:rFonts w:hint="eastAsia"/>
          <w:lang w:val="ko-KR"/>
        </w:rPr>
        <w:t>메이스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F16116" w:rsidP="0056074B">
      <w:pPr>
        <w:pStyle w:val="af7"/>
        <w:ind w:leftChars="0" w:left="1420"/>
        <w:rPr>
          <w:lang w:val="ko-KR"/>
        </w:rPr>
      </w:pPr>
      <w:hyperlink r:id="rId76" w:history="1">
        <w:r w:rsidR="0056074B" w:rsidRPr="00DC057A">
          <w:rPr>
            <w:rStyle w:val="af8"/>
            <w:lang w:val="ko-KR"/>
          </w:rPr>
          <w:t>http://toscamp.com/bbs/board.php?bo_table=tos_weapon&amp;wr_id=1000511&amp;sca=%EB%A9%94%EC%9D%B4%EC%8A%A4</w:t>
        </w:r>
      </w:hyperlink>
      <w:r w:rsidR="0056074B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3 </w:t>
      </w:r>
      <w:proofErr w:type="spellStart"/>
      <w:r>
        <w:rPr>
          <w:rFonts w:hint="eastAsia"/>
          <w:lang w:val="ko-KR"/>
        </w:rPr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F16116" w:rsidP="0056074B">
      <w:pPr>
        <w:pStyle w:val="af7"/>
        <w:ind w:leftChars="0" w:left="1420"/>
        <w:rPr>
          <w:lang w:val="ko-KR"/>
        </w:rPr>
      </w:pPr>
      <w:hyperlink r:id="rId77" w:history="1">
        <w:r w:rsidR="0056074B" w:rsidRPr="00DC057A">
          <w:rPr>
            <w:rStyle w:val="af8"/>
            <w:lang w:val="ko-KR"/>
          </w:rPr>
          <w:t>http://m.inven.co.kr/board/powerbbs.php?come_idx=2028&amp;category=&amp;stype=&amp;svalue=&amp;iskin=&amp;type=&amp;p=&amp;l=25087</w:t>
        </w:r>
      </w:hyperlink>
      <w:r w:rsidR="0056074B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 </w:t>
      </w:r>
      <w:r>
        <w:rPr>
          <w:rFonts w:hint="eastAsia"/>
          <w:lang w:val="ko-KR"/>
        </w:rPr>
        <w:t>양날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F16116" w:rsidP="0056074B">
      <w:pPr>
        <w:pStyle w:val="af7"/>
        <w:ind w:leftChars="0" w:left="1420"/>
        <w:rPr>
          <w:lang w:val="ko-KR"/>
        </w:rPr>
      </w:pPr>
      <w:hyperlink r:id="rId78" w:history="1">
        <w:r w:rsidR="0056074B" w:rsidRPr="00DC057A">
          <w:rPr>
            <w:rStyle w:val="af8"/>
            <w:lang w:val="ko-KR"/>
          </w:rPr>
          <w:t>http://kakurikorea.co.kr/category/%EC%96%91%EB%82%A0-%ED%86%B1/124/</w:t>
        </w:r>
      </w:hyperlink>
      <w:r w:rsidR="0056074B">
        <w:rPr>
          <w:lang w:val="ko-KR"/>
        </w:rPr>
        <w:t xml:space="preserve"> </w:t>
      </w:r>
    </w:p>
    <w:p w:rsidR="006876AA" w:rsidRDefault="006876AA" w:rsidP="006876AA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5 </w:t>
      </w:r>
      <w:proofErr w:type="spellStart"/>
      <w:r>
        <w:rPr>
          <w:rFonts w:hint="eastAsia"/>
          <w:lang w:val="ko-KR"/>
        </w:rPr>
        <w:t>사브르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6AA" w:rsidRDefault="006876AA" w:rsidP="006876AA">
      <w:pPr>
        <w:ind w:left="568"/>
      </w:pPr>
      <w:r>
        <w:tab/>
      </w:r>
      <w:r>
        <w:tab/>
      </w:r>
      <w:hyperlink r:id="rId79" w:history="1">
        <w:r w:rsidRPr="00DC057A">
          <w:rPr>
            <w:rStyle w:val="af8"/>
          </w:rPr>
          <w:t>http://prints.rmg.co.uk/art/510257/turkish-scimitar</w:t>
        </w:r>
      </w:hyperlink>
      <w:r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6: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컴파운드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보우</w:t>
      </w:r>
      <w:r>
        <w:rPr>
          <w:rFonts w:hint="eastAsia"/>
        </w:rPr>
        <w:t xml:space="preserve"> </w:t>
      </w:r>
      <w:r>
        <w:rPr>
          <w:rFonts w:hint="eastAsia"/>
        </w:rPr>
        <w:t>참고용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A85110" w:rsidRDefault="00F16116" w:rsidP="00A85110">
      <w:pPr>
        <w:pStyle w:val="af7"/>
        <w:ind w:leftChars="0" w:left="1420"/>
      </w:pPr>
      <w:hyperlink r:id="rId80" w:history="1">
        <w:r w:rsidR="00A85110" w:rsidRPr="002A3FA0">
          <w:rPr>
            <w:rStyle w:val="af8"/>
          </w:rPr>
          <w:t>https://www.hornsoutdoor.net/new-models/pse-archery-2016-pse-carbon-air-c3497940b</w:t>
        </w:r>
      </w:hyperlink>
      <w:r w:rsidR="00A85110"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7: </w:t>
      </w:r>
      <w:proofErr w:type="spellStart"/>
      <w:r w:rsidR="000C603E">
        <w:rPr>
          <w:rFonts w:hint="eastAsia"/>
        </w:rPr>
        <w:t>비래골</w:t>
      </w:r>
      <w:proofErr w:type="spellEnd"/>
      <w:r w:rsidR="000C603E">
        <w:rPr>
          <w:rFonts w:hint="eastAsia"/>
        </w:rPr>
        <w:t xml:space="preserve"> </w:t>
      </w:r>
      <w:r w:rsidR="000C603E">
        <w:rPr>
          <w:rFonts w:hint="eastAsia"/>
        </w:rPr>
        <w:t>참고용</w:t>
      </w:r>
      <w:r w:rsidR="000C603E">
        <w:rPr>
          <w:rFonts w:hint="eastAsia"/>
        </w:rPr>
        <w:t xml:space="preserve"> </w:t>
      </w:r>
      <w:r w:rsidR="000C603E">
        <w:rPr>
          <w:rFonts w:hint="eastAsia"/>
        </w:rPr>
        <w:t>이미지</w:t>
      </w:r>
    </w:p>
    <w:p w:rsidR="000C603E" w:rsidRDefault="00F16116" w:rsidP="000C603E">
      <w:pPr>
        <w:pStyle w:val="af7"/>
        <w:ind w:leftChars="0" w:left="1420"/>
      </w:pPr>
      <w:hyperlink r:id="rId81" w:history="1">
        <w:r w:rsidR="000C603E" w:rsidRPr="002A3FA0">
          <w:rPr>
            <w:rStyle w:val="af8"/>
          </w:rPr>
          <w:t>https://m.blog.naver.com/PostView.nhn?blogId=mildsky0127&amp;logNo=220545887446&amp;proxyReferer=https%3A%2F%2Fwww.google.co.kr%2F</w:t>
        </w:r>
      </w:hyperlink>
      <w:r w:rsidR="000C603E"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8: </w:t>
      </w:r>
      <w:r w:rsidR="00DB4B84">
        <w:rPr>
          <w:rFonts w:hint="eastAsia"/>
        </w:rPr>
        <w:t>바나나</w:t>
      </w:r>
      <w:r w:rsidR="00DB4B84">
        <w:rPr>
          <w:rFonts w:hint="eastAsia"/>
        </w:rPr>
        <w:t xml:space="preserve"> </w:t>
      </w:r>
      <w:r w:rsidR="00DB4B84">
        <w:rPr>
          <w:rFonts w:hint="eastAsia"/>
        </w:rPr>
        <w:t>참고용</w:t>
      </w:r>
      <w:r w:rsidR="00DB4B84">
        <w:rPr>
          <w:rFonts w:hint="eastAsia"/>
        </w:rPr>
        <w:t xml:space="preserve"> </w:t>
      </w:r>
      <w:r w:rsidR="00DB4B84">
        <w:rPr>
          <w:rFonts w:hint="eastAsia"/>
        </w:rPr>
        <w:t>이미지</w:t>
      </w:r>
    </w:p>
    <w:p w:rsidR="00DB4B84" w:rsidRDefault="00F16116" w:rsidP="00DB4B84">
      <w:pPr>
        <w:pStyle w:val="af7"/>
        <w:ind w:leftChars="0" w:left="1420"/>
      </w:pPr>
      <w:hyperlink r:id="rId82" w:history="1">
        <w:r w:rsidR="00F9628B" w:rsidRPr="002A3FA0">
          <w:rPr>
            <w:rStyle w:val="af8"/>
          </w:rPr>
          <w:t>https://m.blog.naver.com/PostView.nhn?blogId=iamprotein&amp;logNo=220081198061&amp;proxyReferer=https%3A%2F%2Fwww.google.co.kr%2F</w:t>
        </w:r>
      </w:hyperlink>
      <w:r w:rsidR="00F9628B">
        <w:t xml:space="preserve"> </w:t>
      </w:r>
    </w:p>
    <w:p w:rsidR="000D78F2" w:rsidRDefault="000D78F2" w:rsidP="000D78F2">
      <w:pPr>
        <w:pStyle w:val="af7"/>
        <w:numPr>
          <w:ilvl w:val="1"/>
          <w:numId w:val="16"/>
        </w:numPr>
        <w:ind w:leftChars="0"/>
        <w:rPr>
          <w:lang w:val="ko-KR"/>
        </w:rPr>
      </w:pPr>
      <w:r w:rsidRPr="000D78F2">
        <w:rPr>
          <w:rFonts w:hint="eastAsia"/>
          <w:lang w:val="ko-KR"/>
        </w:rPr>
        <w:t>그림</w:t>
      </w:r>
      <w:r w:rsidRPr="000D78F2">
        <w:rPr>
          <w:rFonts w:hint="eastAsia"/>
          <w:lang w:val="ko-KR"/>
        </w:rPr>
        <w:t xml:space="preserve"> </w:t>
      </w:r>
      <w:r w:rsidRPr="000D78F2">
        <w:rPr>
          <w:lang w:val="ko-KR"/>
        </w:rPr>
        <w:t>9</w:t>
      </w:r>
      <w:r w:rsidRPr="000D78F2">
        <w:rPr>
          <w:rFonts w:hint="eastAsia"/>
          <w:lang w:val="ko-KR"/>
        </w:rPr>
        <w:t>:</w:t>
      </w:r>
      <w:r w:rsidRPr="000D78F2">
        <w:rPr>
          <w:lang w:val="ko-KR"/>
        </w:rPr>
        <w:t xml:space="preserve"> </w:t>
      </w:r>
      <w:r w:rsidRPr="000D78F2">
        <w:rPr>
          <w:rFonts w:hint="eastAsia"/>
          <w:lang w:val="ko-KR"/>
        </w:rPr>
        <w:t>일리단의</w:t>
      </w:r>
      <w:r w:rsidRPr="000D78F2">
        <w:rPr>
          <w:rFonts w:hint="eastAsia"/>
          <w:lang w:val="ko-KR"/>
        </w:rPr>
        <w:t xml:space="preserve"> </w:t>
      </w:r>
      <w:proofErr w:type="spellStart"/>
      <w:r w:rsidRPr="000D78F2">
        <w:rPr>
          <w:rFonts w:hint="eastAsia"/>
          <w:lang w:val="ko-KR"/>
        </w:rPr>
        <w:t>아지노스의</w:t>
      </w:r>
      <w:proofErr w:type="spellEnd"/>
      <w:r w:rsidRPr="000D78F2">
        <w:rPr>
          <w:rFonts w:hint="eastAsia"/>
          <w:lang w:val="ko-KR"/>
        </w:rPr>
        <w:t xml:space="preserve"> </w:t>
      </w:r>
      <w:proofErr w:type="spellStart"/>
      <w:r w:rsidRPr="000D78F2">
        <w:rPr>
          <w:rFonts w:hint="eastAsia"/>
          <w:lang w:val="ko-KR"/>
        </w:rPr>
        <w:t>전투검</w:t>
      </w:r>
      <w:proofErr w:type="spellEnd"/>
      <w:r w:rsidRPr="000D78F2">
        <w:rPr>
          <w:rFonts w:hint="eastAsia"/>
          <w:lang w:val="ko-KR"/>
        </w:rPr>
        <w:t xml:space="preserve"> </w:t>
      </w:r>
      <w:r w:rsidRPr="000D78F2">
        <w:rPr>
          <w:rFonts w:hint="eastAsia"/>
          <w:lang w:val="ko-KR"/>
        </w:rPr>
        <w:t>참고용</w:t>
      </w:r>
      <w:r w:rsidRPr="000D78F2">
        <w:rPr>
          <w:rFonts w:hint="eastAsia"/>
          <w:lang w:val="ko-KR"/>
        </w:rPr>
        <w:t xml:space="preserve"> </w:t>
      </w:r>
      <w:r w:rsidRPr="000D78F2">
        <w:rPr>
          <w:rFonts w:hint="eastAsia"/>
          <w:lang w:val="ko-KR"/>
        </w:rPr>
        <w:t>이미지</w:t>
      </w:r>
    </w:p>
    <w:p w:rsidR="00C36732" w:rsidRPr="000D78F2" w:rsidRDefault="00F16116" w:rsidP="00C36732">
      <w:pPr>
        <w:pStyle w:val="af7"/>
        <w:ind w:leftChars="0" w:left="1420"/>
        <w:rPr>
          <w:lang w:val="ko-KR"/>
        </w:rPr>
      </w:pPr>
      <w:hyperlink r:id="rId83" w:history="1">
        <w:r w:rsidR="00C36732" w:rsidRPr="002A3FA0">
          <w:rPr>
            <w:rStyle w:val="af8"/>
            <w:lang w:val="ko-KR"/>
          </w:rPr>
          <w:t>https://m.blog.naver.com/PostView.nhn?blogId=rlatnals8712&amp;logNo=220679744695&amp;proxyReferer=https%3A%2F%2Fwww.google.co.kr%2F</w:t>
        </w:r>
      </w:hyperlink>
      <w:r w:rsidR="00C36732">
        <w:rPr>
          <w:lang w:val="ko-KR"/>
        </w:rPr>
        <w:t xml:space="preserve"> </w:t>
      </w:r>
    </w:p>
    <w:p w:rsidR="00BF4534" w:rsidRDefault="00A85110" w:rsidP="00BF4534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10: </w:t>
      </w:r>
      <w:r w:rsidR="00BF4534">
        <w:rPr>
          <w:rFonts w:hint="eastAsia"/>
        </w:rPr>
        <w:t>지우개</w:t>
      </w:r>
      <w:r w:rsidR="00BF4534">
        <w:rPr>
          <w:rFonts w:hint="eastAsia"/>
        </w:rPr>
        <w:t xml:space="preserve"> </w:t>
      </w:r>
      <w:r w:rsidR="00BF4534">
        <w:rPr>
          <w:rFonts w:hint="eastAsia"/>
        </w:rPr>
        <w:t>연필</w:t>
      </w:r>
      <w:r w:rsidR="00BF4534">
        <w:rPr>
          <w:rFonts w:hint="eastAsia"/>
        </w:rPr>
        <w:t xml:space="preserve"> </w:t>
      </w:r>
      <w:r w:rsidR="00BF4534">
        <w:rPr>
          <w:rFonts w:hint="eastAsia"/>
        </w:rPr>
        <w:t>참고용</w:t>
      </w:r>
      <w:r w:rsidR="00BF4534">
        <w:rPr>
          <w:rFonts w:hint="eastAsia"/>
        </w:rPr>
        <w:t xml:space="preserve"> </w:t>
      </w:r>
      <w:r w:rsidR="00BF4534">
        <w:rPr>
          <w:rFonts w:hint="eastAsia"/>
        </w:rPr>
        <w:t>이미지</w:t>
      </w:r>
    </w:p>
    <w:p w:rsidR="00F677DE" w:rsidRDefault="00F16116" w:rsidP="00F677DE">
      <w:pPr>
        <w:pStyle w:val="af7"/>
        <w:ind w:leftChars="0" w:left="1420"/>
      </w:pPr>
      <w:hyperlink r:id="rId84" w:history="1">
        <w:r w:rsidR="00F677DE" w:rsidRPr="002A3FA0">
          <w:rPr>
            <w:rStyle w:val="af8"/>
          </w:rPr>
          <w:t>https://www.costco.co.kr/Business-Supplies-Instruments/WritingStationery/PencilsSharpeners/Staedtler-Tradition-Pencil-No112-HB-60pcs/p/510787</w:t>
        </w:r>
      </w:hyperlink>
      <w:r w:rsidR="00F677DE"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lastRenderedPageBreak/>
        <w:t>그림</w:t>
      </w:r>
      <w:r>
        <w:rPr>
          <w:rFonts w:hint="eastAsia"/>
        </w:rPr>
        <w:t xml:space="preserve"> </w:t>
      </w:r>
      <w:r>
        <w:t>11</w:t>
      </w:r>
      <w:r w:rsidR="00992EF3">
        <w:t xml:space="preserve">: </w:t>
      </w:r>
      <w:r w:rsidR="00992EF3">
        <w:rPr>
          <w:rFonts w:hint="eastAsia"/>
        </w:rPr>
        <w:t>번</w:t>
      </w:r>
      <w:r w:rsidR="00C25895">
        <w:rPr>
          <w:rFonts w:hint="eastAsia"/>
        </w:rPr>
        <w:t>개</w:t>
      </w:r>
      <w:r w:rsidR="00C25895">
        <w:rPr>
          <w:rFonts w:hint="eastAsia"/>
        </w:rPr>
        <w:t xml:space="preserve"> </w:t>
      </w:r>
      <w:r w:rsidR="00C25895">
        <w:rPr>
          <w:rFonts w:hint="eastAsia"/>
        </w:rPr>
        <w:t>참고용</w:t>
      </w:r>
      <w:r w:rsidR="00C25895">
        <w:rPr>
          <w:rFonts w:hint="eastAsia"/>
        </w:rPr>
        <w:t xml:space="preserve"> </w:t>
      </w:r>
      <w:r w:rsidR="00C25895">
        <w:rPr>
          <w:rFonts w:hint="eastAsia"/>
        </w:rPr>
        <w:t>이미지</w:t>
      </w:r>
    </w:p>
    <w:p w:rsidR="00C25895" w:rsidRDefault="00F16116" w:rsidP="00C25895">
      <w:pPr>
        <w:pStyle w:val="af7"/>
        <w:ind w:leftChars="0" w:left="1420"/>
      </w:pPr>
      <w:hyperlink r:id="rId85" w:history="1">
        <w:r w:rsidR="00C25895" w:rsidRPr="002A3FA0">
          <w:rPr>
            <w:rStyle w:val="af8"/>
          </w:rPr>
          <w:t>https://kor.pngtree.com/freepng/lightning-icon_1647994.html</w:t>
        </w:r>
      </w:hyperlink>
      <w:r w:rsidR="00C25895"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12:</w:t>
      </w:r>
      <w:r w:rsidR="00992EF3">
        <w:t xml:space="preserve"> </w:t>
      </w:r>
      <w:r w:rsidR="00992EF3">
        <w:rPr>
          <w:rFonts w:hint="eastAsia"/>
        </w:rPr>
        <w:t>시계탑</w:t>
      </w:r>
      <w:r w:rsidR="00992EF3">
        <w:rPr>
          <w:rFonts w:hint="eastAsia"/>
        </w:rPr>
        <w:t xml:space="preserve"> </w:t>
      </w:r>
      <w:r w:rsidR="00992EF3">
        <w:rPr>
          <w:rFonts w:hint="eastAsia"/>
        </w:rPr>
        <w:t>참고용</w:t>
      </w:r>
      <w:r w:rsidR="00992EF3">
        <w:rPr>
          <w:rFonts w:hint="eastAsia"/>
        </w:rPr>
        <w:t xml:space="preserve"> </w:t>
      </w:r>
      <w:r w:rsidR="00992EF3">
        <w:rPr>
          <w:rFonts w:hint="eastAsia"/>
        </w:rPr>
        <w:t>이미지</w:t>
      </w:r>
    </w:p>
    <w:p w:rsidR="00992EF3" w:rsidRDefault="00F16116" w:rsidP="00992EF3">
      <w:pPr>
        <w:pStyle w:val="af7"/>
        <w:ind w:leftChars="0" w:left="1420"/>
      </w:pPr>
      <w:hyperlink r:id="rId86" w:history="1">
        <w:r w:rsidR="00992EF3" w:rsidRPr="002A3FA0">
          <w:rPr>
            <w:rStyle w:val="af8"/>
          </w:rPr>
          <w:t>http://m.blog.daum.net/tospia/9692899</w:t>
        </w:r>
      </w:hyperlink>
      <w:r w:rsidR="00992EF3">
        <w:t xml:space="preserve"> </w:t>
      </w:r>
    </w:p>
    <w:p w:rsidR="009152E3" w:rsidRDefault="00A85110" w:rsidP="009152E3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13: </w:t>
      </w:r>
      <w:proofErr w:type="spellStart"/>
      <w:r w:rsidR="009152E3">
        <w:rPr>
          <w:rFonts w:hint="eastAsia"/>
        </w:rPr>
        <w:t>롤리팝</w:t>
      </w:r>
      <w:proofErr w:type="spellEnd"/>
      <w:r w:rsidR="009152E3">
        <w:rPr>
          <w:rFonts w:hint="eastAsia"/>
        </w:rPr>
        <w:t xml:space="preserve"> </w:t>
      </w:r>
      <w:r w:rsidR="009152E3">
        <w:rPr>
          <w:rFonts w:hint="eastAsia"/>
        </w:rPr>
        <w:t>참고용</w:t>
      </w:r>
      <w:r w:rsidR="009152E3">
        <w:rPr>
          <w:rFonts w:hint="eastAsia"/>
        </w:rPr>
        <w:t xml:space="preserve"> </w:t>
      </w:r>
      <w:r w:rsidR="009152E3">
        <w:rPr>
          <w:rFonts w:hint="eastAsia"/>
        </w:rPr>
        <w:t>이미지</w:t>
      </w:r>
    </w:p>
    <w:p w:rsidR="009152E3" w:rsidRPr="006876AA" w:rsidRDefault="00F16116" w:rsidP="009152E3">
      <w:pPr>
        <w:pStyle w:val="af7"/>
        <w:ind w:leftChars="0" w:left="1420"/>
      </w:pPr>
      <w:hyperlink r:id="rId87" w:history="1">
        <w:r w:rsidR="009152E3" w:rsidRPr="002A3FA0">
          <w:rPr>
            <w:rStyle w:val="af8"/>
          </w:rPr>
          <w:t>http://sanyangfrp.com/lollipop-pictures.html</w:t>
        </w:r>
      </w:hyperlink>
      <w:r w:rsidR="009152E3"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14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</w:p>
    <w:p w:rsidR="00D6745B" w:rsidRPr="00D6745B" w:rsidRDefault="00F16116" w:rsidP="00D6745B">
      <w:pPr>
        <w:ind w:left="928" w:firstLine="492"/>
        <w:rPr>
          <w:lang w:val="ko-KR"/>
        </w:rPr>
      </w:pPr>
      <w:hyperlink r:id="rId88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15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</w:p>
    <w:p w:rsidR="00D6745B" w:rsidRDefault="00F16116" w:rsidP="00D6745B">
      <w:pPr>
        <w:pStyle w:val="af7"/>
        <w:ind w:leftChars="0" w:left="1420"/>
        <w:rPr>
          <w:lang w:val="ko-KR"/>
        </w:rPr>
      </w:pPr>
      <w:hyperlink r:id="rId89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16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깃</w:t>
      </w:r>
    </w:p>
    <w:p w:rsidR="00D6745B" w:rsidRPr="00FC1D7D" w:rsidRDefault="00F16116" w:rsidP="00D6745B">
      <w:pPr>
        <w:pStyle w:val="af7"/>
        <w:ind w:leftChars="0" w:left="1420"/>
        <w:rPr>
          <w:lang w:val="ko-KR"/>
        </w:rPr>
      </w:pPr>
      <w:hyperlink r:id="rId90" w:history="1">
        <w:r w:rsidR="00D6745B" w:rsidRPr="00C221D4">
          <w:rPr>
            <w:rStyle w:val="af8"/>
            <w:lang w:val="ko-KR"/>
          </w:rPr>
          <w:t>http://www.chf.or.kr/c2/sub2_2.jsp?thisPage=1&amp;searchField=&amp;searchText=&amp;brdType=R&amp;bbIdx=102354</w:t>
        </w:r>
      </w:hyperlink>
      <w:r w:rsidR="00D6745B">
        <w:rPr>
          <w:lang w:val="ko-KR"/>
        </w:rPr>
        <w:t xml:space="preserve"> 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17</w:t>
      </w:r>
      <w:r w:rsidR="00D6745B">
        <w:rPr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바이올린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스크롤</w:t>
      </w:r>
    </w:p>
    <w:p w:rsidR="006D611C" w:rsidRPr="006D611C" w:rsidRDefault="00F16116" w:rsidP="006D611C">
      <w:pPr>
        <w:ind w:left="928" w:firstLine="492"/>
        <w:rPr>
          <w:lang w:val="ko-KR"/>
        </w:rPr>
      </w:pPr>
      <w:hyperlink r:id="rId91" w:history="1">
        <w:r w:rsidR="006D611C" w:rsidRPr="009F48C2">
          <w:rPr>
            <w:rStyle w:val="af8"/>
            <w:lang w:val="ko-KR"/>
          </w:rPr>
          <w:t>http://m.cafe.daum.net/kvms/DhA0/165?q=D_ZqYj-VW_rSw0&amp;</w:t>
        </w:r>
      </w:hyperlink>
      <w:r w:rsidR="006D611C">
        <w:rPr>
          <w:lang w:val="ko-KR"/>
        </w:rPr>
        <w:t xml:space="preserve"> </w:t>
      </w:r>
    </w:p>
    <w:p w:rsidR="006B4043" w:rsidRP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9C7F24">
        <w:rPr>
          <w:rFonts w:hint="eastAsia"/>
          <w:lang w:val="ko-KR"/>
        </w:rPr>
        <w:t>1</w:t>
      </w:r>
      <w:r w:rsidR="005D38D3">
        <w:rPr>
          <w:lang w:val="ko-KR"/>
        </w:rPr>
        <w:t>8</w:t>
      </w:r>
      <w:r>
        <w:rPr>
          <w:rFonts w:hint="eastAsia"/>
          <w:lang w:val="ko-KR"/>
        </w:rPr>
        <w:t xml:space="preserve"> </w:t>
      </w:r>
      <w:r w:rsidR="006B4043">
        <w:rPr>
          <w:rFonts w:hint="eastAsia"/>
          <w:lang w:val="ko-KR"/>
        </w:rPr>
        <w:t>LOL</w:t>
      </w:r>
      <w:r w:rsidR="006B4043">
        <w:rPr>
          <w:lang w:val="ko-KR"/>
        </w:rPr>
        <w:t xml:space="preserve"> </w:t>
      </w:r>
      <w:r w:rsidR="006B4043">
        <w:rPr>
          <w:rFonts w:hint="eastAsia"/>
          <w:lang w:val="ko-KR"/>
        </w:rPr>
        <w:t>레드</w:t>
      </w:r>
      <w:r w:rsidR="006B4043">
        <w:rPr>
          <w:rFonts w:hint="eastAsia"/>
          <w:lang w:val="ko-KR"/>
        </w:rPr>
        <w:t xml:space="preserve">: </w:t>
      </w:r>
      <w:hyperlink r:id="rId92" w:history="1">
        <w:r w:rsidR="006B4043" w:rsidRPr="00D96419">
          <w:rPr>
            <w:rStyle w:val="af8"/>
            <w:lang w:val="ko-KR"/>
          </w:rPr>
          <w:t>http://leagueoflegends.wikia.com/wiki/File:Red_Brambleback_OriginalSkin.jpg</w:t>
        </w:r>
      </w:hyperlink>
      <w:r w:rsidR="006B4043">
        <w:rPr>
          <w:lang w:val="ko-KR"/>
        </w:rPr>
        <w:t xml:space="preserve"> </w:t>
      </w:r>
    </w:p>
    <w:p w:rsid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1</w:t>
      </w:r>
      <w:r w:rsidR="005D38D3">
        <w:rPr>
          <w:lang w:val="ko-KR"/>
        </w:rPr>
        <w:t>9</w:t>
      </w:r>
      <w:r>
        <w:rPr>
          <w:rFonts w:hint="eastAsia"/>
          <w:lang w:val="ko-KR"/>
        </w:rPr>
        <w:t xml:space="preserve"> </w:t>
      </w:r>
      <w:r w:rsidR="006B4043">
        <w:rPr>
          <w:lang w:val="ko-KR"/>
        </w:rPr>
        <w:t xml:space="preserve">LOL </w:t>
      </w:r>
      <w:r w:rsidR="006B4043">
        <w:rPr>
          <w:rFonts w:hint="eastAsia"/>
          <w:lang w:val="ko-KR"/>
        </w:rPr>
        <w:t>블루</w:t>
      </w:r>
      <w:r w:rsidR="006B4043">
        <w:rPr>
          <w:rFonts w:hint="eastAsia"/>
          <w:lang w:val="ko-KR"/>
        </w:rPr>
        <w:t>:</w:t>
      </w:r>
      <w:r w:rsidR="006B4043" w:rsidRPr="006B4043">
        <w:t xml:space="preserve"> </w:t>
      </w:r>
      <w:hyperlink r:id="rId93" w:history="1">
        <w:r w:rsidR="006B4043" w:rsidRPr="00D96419">
          <w:rPr>
            <w:rStyle w:val="af8"/>
            <w:lang w:val="ko-KR"/>
          </w:rPr>
          <w:t>http://leagueoflegends.wikia.com/wiki/File:Blue_Sentinel_OriginalSkin.jpg</w:t>
        </w:r>
      </w:hyperlink>
      <w:r w:rsidR="006B4043">
        <w:rPr>
          <w:lang w:val="ko-KR"/>
        </w:rPr>
        <w:t xml:space="preserve"> 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6223F" w:rsidRPr="0056223F" w:rsidRDefault="00F16116" w:rsidP="0056223F">
      <w:pPr>
        <w:ind w:left="1420"/>
        <w:rPr>
          <w:lang w:val="ko-KR"/>
        </w:rPr>
      </w:pPr>
      <w:hyperlink r:id="rId94" w:history="1">
        <w:r w:rsidR="0056223F" w:rsidRPr="00514102">
          <w:rPr>
            <w:rStyle w:val="af8"/>
            <w:lang w:val="ko-KR"/>
          </w:rPr>
          <w:t>http://item.gmarket.co.kr/Item?goodscode=521332545</w:t>
        </w:r>
      </w:hyperlink>
      <w:r w:rsidR="0056223F">
        <w:rPr>
          <w:lang w:val="ko-KR"/>
        </w:rPr>
        <w:t xml:space="preserve"> </w:t>
      </w:r>
    </w:p>
    <w:p w:rsidR="00EE720E" w:rsidRDefault="00EE720E" w:rsidP="00EE720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 w:rsidRPr="00EE720E">
        <w:rPr>
          <w:rFonts w:hint="eastAsia"/>
          <w:lang w:val="ko-KR"/>
        </w:rPr>
        <w:t>그림</w:t>
      </w:r>
      <w:r w:rsidRPr="00EE720E">
        <w:rPr>
          <w:rFonts w:hint="eastAsia"/>
          <w:lang w:val="ko-KR"/>
        </w:rPr>
        <w:t xml:space="preserve"> </w:t>
      </w:r>
      <w:r w:rsidR="005D38D3">
        <w:rPr>
          <w:lang w:val="ko-KR"/>
        </w:rPr>
        <w:t>21</w:t>
      </w:r>
      <w:r w:rsidRPr="00EE720E">
        <w:rPr>
          <w:lang w:val="ko-KR"/>
        </w:rPr>
        <w:t xml:space="preserve">: </w:t>
      </w:r>
      <w:r w:rsidRPr="00EE720E">
        <w:rPr>
          <w:rFonts w:hint="eastAsia"/>
          <w:lang w:val="ko-KR"/>
        </w:rPr>
        <w:t>중간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보스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이미지</w:t>
      </w:r>
    </w:p>
    <w:p w:rsidR="00EE720E" w:rsidRDefault="00F16116" w:rsidP="00EE720E">
      <w:pPr>
        <w:pStyle w:val="af7"/>
        <w:spacing w:after="200"/>
        <w:ind w:leftChars="0" w:left="1420"/>
        <w:rPr>
          <w:lang w:val="ko-KR"/>
        </w:rPr>
      </w:pPr>
      <w:hyperlink r:id="rId95" w:history="1">
        <w:r w:rsidR="00EE720E" w:rsidRPr="002B2CED">
          <w:rPr>
            <w:rStyle w:val="af8"/>
            <w:lang w:val="ko-KR"/>
          </w:rPr>
          <w:t>http://www.inven.co.kr/board/lol/2653/2845413?iskin=esports</w:t>
        </w:r>
      </w:hyperlink>
      <w:r w:rsidR="00EE720E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22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C23E7" w:rsidRPr="001C23E7" w:rsidRDefault="00F16116" w:rsidP="001C23E7">
      <w:pPr>
        <w:pStyle w:val="af7"/>
        <w:spacing w:after="200"/>
        <w:ind w:leftChars="0" w:left="1420"/>
        <w:rPr>
          <w:lang w:val="ko-KR"/>
        </w:rPr>
      </w:pPr>
      <w:hyperlink r:id="rId96" w:history="1">
        <w:r w:rsidR="001C23E7" w:rsidRPr="006E007C">
          <w:rPr>
            <w:rStyle w:val="af8"/>
            <w:lang w:val="ko-KR"/>
          </w:rPr>
          <w:t>https://www.banggood.com/ko/Wholesale-USB-12_0M-6-LED-WEBCAM-CAMERA-WEB-CAM-MIC-FOR-PC-LAPTOP-p-5349.html?cur_warehouse=CN</w:t>
        </w:r>
      </w:hyperlink>
      <w:r w:rsidR="001C23E7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982338" w:rsidRPr="00982338" w:rsidRDefault="00F16116" w:rsidP="00982338">
      <w:pPr>
        <w:pStyle w:val="af7"/>
        <w:spacing w:after="200"/>
        <w:ind w:leftChars="0" w:left="1420"/>
        <w:rPr>
          <w:lang w:val="ko-KR"/>
        </w:rPr>
      </w:pPr>
      <w:hyperlink r:id="rId97" w:history="1">
        <w:r w:rsidR="001C23E7" w:rsidRPr="006E007C">
          <w:rPr>
            <w:rStyle w:val="af8"/>
            <w:lang w:val="ko-KR"/>
          </w:rPr>
          <w:t>http://tapago.tistory.com/374</w:t>
        </w:r>
      </w:hyperlink>
      <w:r w:rsidR="001C23E7">
        <w:rPr>
          <w:lang w:val="ko-KR"/>
        </w:rPr>
        <w:t xml:space="preserve"> 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24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E93F4E" w:rsidRPr="005D38D3" w:rsidRDefault="00F16116" w:rsidP="005D38D3">
      <w:pPr>
        <w:pStyle w:val="af7"/>
        <w:spacing w:after="200"/>
        <w:ind w:leftChars="0" w:left="1420"/>
        <w:rPr>
          <w:lang w:val="ko-KR"/>
        </w:rPr>
      </w:pPr>
      <w:hyperlink r:id="rId98" w:history="1">
        <w:r w:rsidR="00076B12" w:rsidRPr="006E007C">
          <w:rPr>
            <w:rStyle w:val="af8"/>
            <w:lang w:val="ko-KR"/>
          </w:rPr>
          <w:t>http://tommyhsm.tistory.com/18</w:t>
        </w:r>
      </w:hyperlink>
      <w:r w:rsidR="00076B12">
        <w:rPr>
          <w:lang w:val="ko-KR"/>
        </w:rPr>
        <w:t xml:space="preserve"> </w:t>
      </w:r>
    </w:p>
    <w:sectPr w:rsidR="00E93F4E" w:rsidRPr="005D38D3">
      <w:footerReference w:type="even" r:id="rId99"/>
      <w:footerReference w:type="default" r:id="rId100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6116" w:rsidRDefault="00F16116">
      <w:pPr>
        <w:spacing w:after="0" w:line="240" w:lineRule="auto"/>
      </w:pPr>
      <w:r>
        <w:separator/>
      </w:r>
    </w:p>
  </w:endnote>
  <w:endnote w:type="continuationSeparator" w:id="0">
    <w:p w:rsidR="00F16116" w:rsidRDefault="00F16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F43" w:rsidRDefault="00265F43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65F43" w:rsidRDefault="00F16116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444062115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265F43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265F43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-140606097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265F43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2018-04-07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28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265F43" w:rsidRDefault="00F16116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444062115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265F43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265F43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-1406060978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4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265F43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2018-04-07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13B7795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65F43" w:rsidRDefault="00265F43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12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29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265F43" w:rsidRDefault="00265F43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12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5F43" w:rsidRDefault="00265F43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65F43" w:rsidRDefault="00F16116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831358618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265F43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265F43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265F43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126857742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265F43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2018-04-07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0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265F43" w:rsidRDefault="00F16116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831358618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265F43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265F43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265F43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1268577426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4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265F43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2018-04-07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081728C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65F43" w:rsidRDefault="00265F43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1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265F43" w:rsidRDefault="00265F43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265F43" w:rsidRDefault="00265F43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6116" w:rsidRDefault="00F16116">
      <w:pPr>
        <w:spacing w:after="0" w:line="240" w:lineRule="auto"/>
      </w:pPr>
      <w:r>
        <w:separator/>
      </w:r>
    </w:p>
  </w:footnote>
  <w:footnote w:type="continuationSeparator" w:id="0">
    <w:p w:rsidR="00F16116" w:rsidRDefault="00F161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52F14CE"/>
    <w:multiLevelType w:val="hybridMultilevel"/>
    <w:tmpl w:val="5420E00E"/>
    <w:lvl w:ilvl="0" w:tplc="F4700252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6" w15:restartNumberingAfterBreak="0">
    <w:nsid w:val="08805880"/>
    <w:multiLevelType w:val="hybridMultilevel"/>
    <w:tmpl w:val="9BE2B1FE"/>
    <w:lvl w:ilvl="0" w:tplc="CEE4B0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8E55A65"/>
    <w:multiLevelType w:val="hybridMultilevel"/>
    <w:tmpl w:val="1528F880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336922E">
      <w:numFmt w:val="bullet"/>
      <w:lvlText w:val="-"/>
      <w:lvlJc w:val="left"/>
      <w:pPr>
        <w:ind w:left="2128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8" w15:restartNumberingAfterBreak="0">
    <w:nsid w:val="0C762F13"/>
    <w:multiLevelType w:val="hybridMultilevel"/>
    <w:tmpl w:val="A116447C"/>
    <w:lvl w:ilvl="0" w:tplc="9EAE2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1CD55766"/>
    <w:multiLevelType w:val="hybridMultilevel"/>
    <w:tmpl w:val="E66A19BE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0" w15:restartNumberingAfterBreak="0">
    <w:nsid w:val="2B1C0F34"/>
    <w:multiLevelType w:val="hybridMultilevel"/>
    <w:tmpl w:val="9600E4DC"/>
    <w:lvl w:ilvl="0" w:tplc="8D4AE930">
      <w:start w:val="1"/>
      <w:numFmt w:val="upperRoman"/>
      <w:lvlText w:val="%1."/>
      <w:lvlJc w:val="left"/>
      <w:pPr>
        <w:ind w:left="928" w:hanging="360"/>
      </w:pPr>
      <w:rPr>
        <w:rFonts w:asciiTheme="minorHAnsi" w:eastAsiaTheme="minorEastAsia" w:hAnsiTheme="minorHAnsi" w:cs="Times New Roman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1" w15:restartNumberingAfterBreak="0">
    <w:nsid w:val="2E11044D"/>
    <w:multiLevelType w:val="hybridMultilevel"/>
    <w:tmpl w:val="450C5D28"/>
    <w:lvl w:ilvl="0" w:tplc="9B3825A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2" w15:restartNumberingAfterBreak="0">
    <w:nsid w:val="304D3A49"/>
    <w:multiLevelType w:val="hybridMultilevel"/>
    <w:tmpl w:val="037E7004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2AD21F64">
      <w:start w:val="1"/>
      <w:numFmt w:val="upperLetter"/>
      <w:lvlText w:val="%2."/>
      <w:lvlJc w:val="left"/>
      <w:pPr>
        <w:ind w:left="1420" w:hanging="400"/>
      </w:pPr>
      <w:rPr>
        <w:rFonts w:asciiTheme="minorEastAsia" w:eastAsiaTheme="minorEastAsia" w:hAnsiTheme="minor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3" w15:restartNumberingAfterBreak="0">
    <w:nsid w:val="37027FEC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4" w15:restartNumberingAfterBreak="0">
    <w:nsid w:val="3DE52E87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5" w15:restartNumberingAfterBreak="0">
    <w:nsid w:val="46D348E9"/>
    <w:multiLevelType w:val="hybridMultilevel"/>
    <w:tmpl w:val="0A3E5B66"/>
    <w:lvl w:ilvl="0" w:tplc="B4D6F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4C8967B1"/>
    <w:multiLevelType w:val="hybridMultilevel"/>
    <w:tmpl w:val="0598E6B4"/>
    <w:lvl w:ilvl="0" w:tplc="19DEAB2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7" w15:restartNumberingAfterBreak="0">
    <w:nsid w:val="54337F38"/>
    <w:multiLevelType w:val="hybridMultilevel"/>
    <w:tmpl w:val="A18C26CC"/>
    <w:lvl w:ilvl="0" w:tplc="19F4FDD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E367882"/>
    <w:multiLevelType w:val="hybridMultilevel"/>
    <w:tmpl w:val="69DCB2A6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9" w15:restartNumberingAfterBreak="0">
    <w:nsid w:val="7A711AFD"/>
    <w:multiLevelType w:val="hybridMultilevel"/>
    <w:tmpl w:val="D86EAECA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20" w15:restartNumberingAfterBreak="0">
    <w:nsid w:val="7DCC3E25"/>
    <w:multiLevelType w:val="hybridMultilevel"/>
    <w:tmpl w:val="B122DC0C"/>
    <w:lvl w:ilvl="0" w:tplc="7510512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C9C454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08216D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B08EC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F2AE08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56684A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614B6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872DEB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DEAFFF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8"/>
  </w:num>
  <w:num w:numId="12">
    <w:abstractNumId w:val="17"/>
  </w:num>
  <w:num w:numId="13">
    <w:abstractNumId w:val="15"/>
  </w:num>
  <w:num w:numId="14">
    <w:abstractNumId w:val="7"/>
  </w:num>
  <w:num w:numId="15">
    <w:abstractNumId w:val="12"/>
  </w:num>
  <w:num w:numId="16">
    <w:abstractNumId w:val="10"/>
  </w:num>
  <w:num w:numId="17">
    <w:abstractNumId w:val="20"/>
  </w:num>
  <w:num w:numId="18">
    <w:abstractNumId w:val="18"/>
  </w:num>
  <w:num w:numId="19">
    <w:abstractNumId w:val="19"/>
  </w:num>
  <w:num w:numId="20">
    <w:abstractNumId w:val="5"/>
  </w:num>
  <w:num w:numId="21">
    <w:abstractNumId w:val="14"/>
  </w:num>
  <w:num w:numId="22">
    <w:abstractNumId w:val="6"/>
  </w:num>
  <w:num w:numId="23">
    <w:abstractNumId w:val="16"/>
  </w:num>
  <w:num w:numId="24">
    <w:abstractNumId w:val="11"/>
  </w:num>
  <w:num w:numId="25">
    <w:abstractNumId w:val="9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D0D"/>
    <w:rsid w:val="000064A7"/>
    <w:rsid w:val="0004267B"/>
    <w:rsid w:val="000473CC"/>
    <w:rsid w:val="000576E6"/>
    <w:rsid w:val="00076B12"/>
    <w:rsid w:val="00082409"/>
    <w:rsid w:val="00092319"/>
    <w:rsid w:val="000B7CC2"/>
    <w:rsid w:val="000C603E"/>
    <w:rsid w:val="000D78F2"/>
    <w:rsid w:val="000E051B"/>
    <w:rsid w:val="000F2C66"/>
    <w:rsid w:val="0010700B"/>
    <w:rsid w:val="00121C04"/>
    <w:rsid w:val="00132768"/>
    <w:rsid w:val="00136195"/>
    <w:rsid w:val="00137177"/>
    <w:rsid w:val="00146376"/>
    <w:rsid w:val="001953BD"/>
    <w:rsid w:val="001B12DC"/>
    <w:rsid w:val="001B3681"/>
    <w:rsid w:val="001B47A3"/>
    <w:rsid w:val="001C2255"/>
    <w:rsid w:val="001C23E7"/>
    <w:rsid w:val="001D0669"/>
    <w:rsid w:val="00201BA1"/>
    <w:rsid w:val="00211FA9"/>
    <w:rsid w:val="00214886"/>
    <w:rsid w:val="00265F43"/>
    <w:rsid w:val="00275220"/>
    <w:rsid w:val="00276B74"/>
    <w:rsid w:val="00284063"/>
    <w:rsid w:val="00287488"/>
    <w:rsid w:val="00297A3F"/>
    <w:rsid w:val="002A11AE"/>
    <w:rsid w:val="002A4A9F"/>
    <w:rsid w:val="002C0BD6"/>
    <w:rsid w:val="002C28CE"/>
    <w:rsid w:val="002E4ECF"/>
    <w:rsid w:val="002E7CD2"/>
    <w:rsid w:val="002F5F8E"/>
    <w:rsid w:val="003119F8"/>
    <w:rsid w:val="003836A2"/>
    <w:rsid w:val="00397A24"/>
    <w:rsid w:val="003B323F"/>
    <w:rsid w:val="003D0A53"/>
    <w:rsid w:val="003D4A30"/>
    <w:rsid w:val="003E3E95"/>
    <w:rsid w:val="003E6E45"/>
    <w:rsid w:val="00401B18"/>
    <w:rsid w:val="00420DD7"/>
    <w:rsid w:val="004327E4"/>
    <w:rsid w:val="004407E2"/>
    <w:rsid w:val="00441755"/>
    <w:rsid w:val="00452B24"/>
    <w:rsid w:val="00460186"/>
    <w:rsid w:val="00462851"/>
    <w:rsid w:val="0046625E"/>
    <w:rsid w:val="004704D0"/>
    <w:rsid w:val="0047397A"/>
    <w:rsid w:val="004A269C"/>
    <w:rsid w:val="004A7401"/>
    <w:rsid w:val="004B78BA"/>
    <w:rsid w:val="004B7ACC"/>
    <w:rsid w:val="004C3366"/>
    <w:rsid w:val="004F6C95"/>
    <w:rsid w:val="005003AD"/>
    <w:rsid w:val="00505190"/>
    <w:rsid w:val="005147E1"/>
    <w:rsid w:val="00526BAD"/>
    <w:rsid w:val="00534157"/>
    <w:rsid w:val="00534A23"/>
    <w:rsid w:val="00541A0C"/>
    <w:rsid w:val="00543F4C"/>
    <w:rsid w:val="005526A5"/>
    <w:rsid w:val="00552D46"/>
    <w:rsid w:val="00554B49"/>
    <w:rsid w:val="0056074B"/>
    <w:rsid w:val="00561C09"/>
    <w:rsid w:val="0056223F"/>
    <w:rsid w:val="00570272"/>
    <w:rsid w:val="00577DFF"/>
    <w:rsid w:val="005A269E"/>
    <w:rsid w:val="005A352A"/>
    <w:rsid w:val="005A7769"/>
    <w:rsid w:val="005B0FB5"/>
    <w:rsid w:val="005C083D"/>
    <w:rsid w:val="005D38D3"/>
    <w:rsid w:val="005D6754"/>
    <w:rsid w:val="005E74E6"/>
    <w:rsid w:val="005F4F9D"/>
    <w:rsid w:val="005F6E53"/>
    <w:rsid w:val="005F7776"/>
    <w:rsid w:val="0060292E"/>
    <w:rsid w:val="00603294"/>
    <w:rsid w:val="006117FB"/>
    <w:rsid w:val="00633D0C"/>
    <w:rsid w:val="0065074A"/>
    <w:rsid w:val="00651CA7"/>
    <w:rsid w:val="0065276B"/>
    <w:rsid w:val="0067203A"/>
    <w:rsid w:val="00680AB2"/>
    <w:rsid w:val="00680E3A"/>
    <w:rsid w:val="006872AE"/>
    <w:rsid w:val="006876AA"/>
    <w:rsid w:val="006A2F1B"/>
    <w:rsid w:val="006B0F8A"/>
    <w:rsid w:val="006B4043"/>
    <w:rsid w:val="006B7A40"/>
    <w:rsid w:val="006C21BC"/>
    <w:rsid w:val="006C3C6C"/>
    <w:rsid w:val="006C415B"/>
    <w:rsid w:val="006D0623"/>
    <w:rsid w:val="006D611C"/>
    <w:rsid w:val="006F317A"/>
    <w:rsid w:val="00703E15"/>
    <w:rsid w:val="00714446"/>
    <w:rsid w:val="007249C8"/>
    <w:rsid w:val="007368F1"/>
    <w:rsid w:val="00741D33"/>
    <w:rsid w:val="00743D0D"/>
    <w:rsid w:val="007C10B9"/>
    <w:rsid w:val="007C4C9E"/>
    <w:rsid w:val="007E4387"/>
    <w:rsid w:val="007F4CA3"/>
    <w:rsid w:val="00822702"/>
    <w:rsid w:val="0083002A"/>
    <w:rsid w:val="00830256"/>
    <w:rsid w:val="008437E3"/>
    <w:rsid w:val="00855FEF"/>
    <w:rsid w:val="0086055B"/>
    <w:rsid w:val="00860B2D"/>
    <w:rsid w:val="00873D04"/>
    <w:rsid w:val="0087501B"/>
    <w:rsid w:val="00885727"/>
    <w:rsid w:val="00893AD1"/>
    <w:rsid w:val="008A5A39"/>
    <w:rsid w:val="008D29F0"/>
    <w:rsid w:val="008E3D1A"/>
    <w:rsid w:val="008F10D1"/>
    <w:rsid w:val="00904137"/>
    <w:rsid w:val="009152E3"/>
    <w:rsid w:val="0093174E"/>
    <w:rsid w:val="0094511C"/>
    <w:rsid w:val="0095049E"/>
    <w:rsid w:val="00973D0C"/>
    <w:rsid w:val="00982338"/>
    <w:rsid w:val="00987141"/>
    <w:rsid w:val="00992EF3"/>
    <w:rsid w:val="009A42B9"/>
    <w:rsid w:val="009B3F7D"/>
    <w:rsid w:val="009C2C26"/>
    <w:rsid w:val="009C7F24"/>
    <w:rsid w:val="009D1700"/>
    <w:rsid w:val="00A06155"/>
    <w:rsid w:val="00A078A3"/>
    <w:rsid w:val="00A10DC5"/>
    <w:rsid w:val="00A26FE5"/>
    <w:rsid w:val="00A35EEC"/>
    <w:rsid w:val="00A36DEC"/>
    <w:rsid w:val="00A36E4E"/>
    <w:rsid w:val="00A41C97"/>
    <w:rsid w:val="00A648BA"/>
    <w:rsid w:val="00A65417"/>
    <w:rsid w:val="00A8341E"/>
    <w:rsid w:val="00A8482C"/>
    <w:rsid w:val="00A85110"/>
    <w:rsid w:val="00A86BF4"/>
    <w:rsid w:val="00A92756"/>
    <w:rsid w:val="00A93956"/>
    <w:rsid w:val="00AD2F47"/>
    <w:rsid w:val="00AF7C05"/>
    <w:rsid w:val="00B0537D"/>
    <w:rsid w:val="00B07D0D"/>
    <w:rsid w:val="00B51C67"/>
    <w:rsid w:val="00B60DE5"/>
    <w:rsid w:val="00B65448"/>
    <w:rsid w:val="00B6590E"/>
    <w:rsid w:val="00B81892"/>
    <w:rsid w:val="00B82608"/>
    <w:rsid w:val="00B8644C"/>
    <w:rsid w:val="00B96D57"/>
    <w:rsid w:val="00BA1AAB"/>
    <w:rsid w:val="00BA1CDB"/>
    <w:rsid w:val="00BC4EEC"/>
    <w:rsid w:val="00BC6A06"/>
    <w:rsid w:val="00BD1C58"/>
    <w:rsid w:val="00BF2B85"/>
    <w:rsid w:val="00BF4534"/>
    <w:rsid w:val="00C25895"/>
    <w:rsid w:val="00C36155"/>
    <w:rsid w:val="00C36732"/>
    <w:rsid w:val="00C528BB"/>
    <w:rsid w:val="00C556F2"/>
    <w:rsid w:val="00C72642"/>
    <w:rsid w:val="00C77363"/>
    <w:rsid w:val="00C80BAA"/>
    <w:rsid w:val="00C83867"/>
    <w:rsid w:val="00CB21EA"/>
    <w:rsid w:val="00CE30E3"/>
    <w:rsid w:val="00CE5757"/>
    <w:rsid w:val="00D10009"/>
    <w:rsid w:val="00D3611A"/>
    <w:rsid w:val="00D5231B"/>
    <w:rsid w:val="00D67279"/>
    <w:rsid w:val="00D6745B"/>
    <w:rsid w:val="00D67A95"/>
    <w:rsid w:val="00D70D71"/>
    <w:rsid w:val="00D74BF6"/>
    <w:rsid w:val="00D8133B"/>
    <w:rsid w:val="00D8430E"/>
    <w:rsid w:val="00DB4B84"/>
    <w:rsid w:val="00DC0EAE"/>
    <w:rsid w:val="00DD15B3"/>
    <w:rsid w:val="00DD5E5F"/>
    <w:rsid w:val="00DE6EC2"/>
    <w:rsid w:val="00DF0B14"/>
    <w:rsid w:val="00E035CD"/>
    <w:rsid w:val="00E17370"/>
    <w:rsid w:val="00E340D6"/>
    <w:rsid w:val="00E60E41"/>
    <w:rsid w:val="00E61C42"/>
    <w:rsid w:val="00E7238C"/>
    <w:rsid w:val="00E877CB"/>
    <w:rsid w:val="00E93F4E"/>
    <w:rsid w:val="00E94EB0"/>
    <w:rsid w:val="00EE4F4F"/>
    <w:rsid w:val="00EE720E"/>
    <w:rsid w:val="00EE7872"/>
    <w:rsid w:val="00F16116"/>
    <w:rsid w:val="00F259E7"/>
    <w:rsid w:val="00F31487"/>
    <w:rsid w:val="00F34B68"/>
    <w:rsid w:val="00F4416B"/>
    <w:rsid w:val="00F5756B"/>
    <w:rsid w:val="00F677DE"/>
    <w:rsid w:val="00F7081E"/>
    <w:rsid w:val="00F902E9"/>
    <w:rsid w:val="00F954A4"/>
    <w:rsid w:val="00F9628B"/>
    <w:rsid w:val="00FA73BF"/>
    <w:rsid w:val="00FA79B7"/>
    <w:rsid w:val="00FB52A9"/>
    <w:rsid w:val="00FC1D7D"/>
    <w:rsid w:val="00FD7E01"/>
    <w:rsid w:val="00FE04E4"/>
    <w:rsid w:val="00FE3CD6"/>
    <w:rsid w:val="00FF4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3D9C908-207E-45E0-807F-EE4B11EC7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Char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9D3511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8"/>
      <w:szCs w:val="28"/>
    </w:rPr>
  </w:style>
  <w:style w:type="character" w:customStyle="1" w:styleId="2Char">
    <w:name w:val="제목 2 Char"/>
    <w:basedOn w:val="a1"/>
    <w:link w:val="20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4"/>
      <w:szCs w:val="24"/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7">
    <w:name w:val="List Paragraph"/>
    <w:basedOn w:val="a0"/>
    <w:uiPriority w:val="34"/>
    <w:qFormat/>
    <w:rsid w:val="00B82608"/>
    <w:pPr>
      <w:ind w:leftChars="400" w:left="800"/>
    </w:pPr>
  </w:style>
  <w:style w:type="character" w:styleId="af8">
    <w:name w:val="Hyperlink"/>
    <w:basedOn w:val="a1"/>
    <w:uiPriority w:val="99"/>
    <w:unhideWhenUsed/>
    <w:rsid w:val="005A352A"/>
    <w:rPr>
      <w:color w:val="0000FF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A10DC5"/>
    <w:pPr>
      <w:keepNext/>
      <w:keepLines/>
      <w:spacing w:before="240" w:after="0" w:line="259" w:lineRule="auto"/>
      <w:outlineLvl w:val="9"/>
    </w:pPr>
    <w:rPr>
      <w:rFonts w:cstheme="majorBidi"/>
      <w:b w:val="0"/>
      <w:spacing w:val="0"/>
      <w:sz w:val="32"/>
      <w:szCs w:val="32"/>
    </w:rPr>
  </w:style>
  <w:style w:type="character" w:styleId="af9">
    <w:name w:val="Unresolved Mention"/>
    <w:basedOn w:val="a1"/>
    <w:uiPriority w:val="99"/>
    <w:semiHidden/>
    <w:unhideWhenUsed/>
    <w:rsid w:val="00534A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0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95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75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8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3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014331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63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80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76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0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26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46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5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69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48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55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49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hyperlink" Target="https://www.costco.co.kr/Business-Supplies-Instruments/WritingStationery/PencilsSharpeners/Staedtler-Tradition-Pencil-No112-HB-60pcs/p/510787" TargetMode="External"/><Relationship Id="rId89" Type="http://schemas.openxmlformats.org/officeDocument/2006/relationships/hyperlink" Target="https://namu.wiki/w/%ED%99%94%EC%82%B4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1.jpeg"/><Relationship Id="rId92" Type="http://schemas.openxmlformats.org/officeDocument/2006/relationships/hyperlink" Target="http://leagueoflegends.wikia.com/wiki/File:Red_Brambleback_OriginalSkin.jp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hyperlink" Target="http://prints.rmg.co.uk/art/510257/turkish-scimitar" TargetMode="External"/><Relationship Id="rId87" Type="http://schemas.openxmlformats.org/officeDocument/2006/relationships/hyperlink" Target="http://sanyangfrp.com/lollipop-pictures.html" TargetMode="External"/><Relationship Id="rId10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51.jpeg"/><Relationship Id="rId82" Type="http://schemas.openxmlformats.org/officeDocument/2006/relationships/hyperlink" Target="https://m.blog.naver.com/PostView.nhn?blogId=iamprotein&amp;logNo=220081198061&amp;proxyReferer=https%3A%2F%2Fwww.google.co.kr%2F" TargetMode="External"/><Relationship Id="rId90" Type="http://schemas.openxmlformats.org/officeDocument/2006/relationships/hyperlink" Target="http://www.chf.or.kr/c2/sub2_2.jsp?thisPage=1&amp;searchField=&amp;searchText=&amp;brdType=R&amp;bbIdx=102354" TargetMode="External"/><Relationship Id="rId95" Type="http://schemas.openxmlformats.org/officeDocument/2006/relationships/hyperlink" Target="http://www.inven.co.kr/board/lol/2653/2845413?iskin=esports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hyperlink" Target="http://m.inven.co.kr/board/powerbbs.php?come_idx=2028&amp;category=&amp;stype=&amp;svalue=&amp;iskin=&amp;type=&amp;p=&amp;l=25087" TargetMode="External"/><Relationship Id="rId100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hyperlink" Target="https://www.hornsoutdoor.net/new-models/pse-archery-2016-pse-carbon-air-c3497940b" TargetMode="External"/><Relationship Id="rId85" Type="http://schemas.openxmlformats.org/officeDocument/2006/relationships/hyperlink" Target="https://kor.pngtree.com/freepng/lightning-icon_1647994.html" TargetMode="External"/><Relationship Id="rId93" Type="http://schemas.openxmlformats.org/officeDocument/2006/relationships/hyperlink" Target="http://leagueoflegends.wikia.com/wiki/File:Blue_Sentinel_OriginalSkin.jpg" TargetMode="External"/><Relationship Id="rId98" Type="http://schemas.openxmlformats.org/officeDocument/2006/relationships/hyperlink" Target="http://tommyhsm.tistory.com/18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hyperlink" Target="https://namu.wiki/w/%EB%8F%84%EA%B2%80" TargetMode="External"/><Relationship Id="rId83" Type="http://schemas.openxmlformats.org/officeDocument/2006/relationships/hyperlink" Target="https://m.blog.naver.com/PostView.nhn?blogId=rlatnals8712&amp;logNo=220679744695&amp;proxyReferer=https%3A%2F%2Fwww.google.co.kr%2F" TargetMode="External"/><Relationship Id="rId88" Type="http://schemas.openxmlformats.org/officeDocument/2006/relationships/hyperlink" Target="https://namu.wiki/w/%ED%99%94%EC%82%B4" TargetMode="External"/><Relationship Id="rId91" Type="http://schemas.openxmlformats.org/officeDocument/2006/relationships/hyperlink" Target="http://m.cafe.daum.net/kvms/DhA0/165?q=D_ZqYj-VW_rSw0&amp;" TargetMode="External"/><Relationship Id="rId96" Type="http://schemas.openxmlformats.org/officeDocument/2006/relationships/hyperlink" Target="https://www.banggood.com/ko/Wholesale-USB-12_0M-6-LED-WEBCAM-CAMERA-WEB-CAM-MIC-FOR-PC-LAPTOP-p-5349.html?cur_warehouse=CN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hyperlink" Target="http://kakurikorea.co.kr/category/%EC%96%91%EB%82%A0-%ED%86%B1/124/" TargetMode="External"/><Relationship Id="rId81" Type="http://schemas.openxmlformats.org/officeDocument/2006/relationships/hyperlink" Target="https://m.blog.naver.com/PostView.nhn?blogId=mildsky0127&amp;logNo=220545887446&amp;proxyReferer=https%3A%2F%2Fwww.google.co.kr%2F" TargetMode="External"/><Relationship Id="rId86" Type="http://schemas.openxmlformats.org/officeDocument/2006/relationships/hyperlink" Target="http://m.blog.daum.net/tospia/9692899" TargetMode="External"/><Relationship Id="rId94" Type="http://schemas.openxmlformats.org/officeDocument/2006/relationships/hyperlink" Target="http://item.gmarket.co.kr/Item?goodscode=521332545" TargetMode="External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hyperlink" Target="http://toscamp.com/bbs/board.php?bo_table=tos_weapon&amp;wr_id=1000511&amp;sca=%EB%A9%94%EC%9D%B4%EC%8A%A4" TargetMode="External"/><Relationship Id="rId97" Type="http://schemas.openxmlformats.org/officeDocument/2006/relationships/hyperlink" Target="http://tapago.tistory.com/374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9046F3BEC26401782B0003A6B8194D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704BB07-15BB-45CD-88FC-ADE480536CB6}"/>
      </w:docPartPr>
      <w:docPartBody>
        <w:p w:rsidR="00EB4039" w:rsidRDefault="00BE0156">
          <w:pPr>
            <w:pStyle w:val="29046F3BEC26401782B0003A6B8194DA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CFEE6C6B810402DA3B64EAFA750856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D064851-EFEC-4FDA-8B10-4910816FC38B}"/>
      </w:docPartPr>
      <w:docPartBody>
        <w:p w:rsidR="00EB4039" w:rsidRDefault="00BE0156">
          <w:pPr>
            <w:pStyle w:val="3CFEE6C6B810402DA3B64EAFA750856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156"/>
    <w:rsid w:val="0018552A"/>
    <w:rsid w:val="001F6077"/>
    <w:rsid w:val="00224B39"/>
    <w:rsid w:val="00250CF7"/>
    <w:rsid w:val="0027335E"/>
    <w:rsid w:val="003118E1"/>
    <w:rsid w:val="003527A9"/>
    <w:rsid w:val="003A5F47"/>
    <w:rsid w:val="004035C6"/>
    <w:rsid w:val="004127E6"/>
    <w:rsid w:val="00557001"/>
    <w:rsid w:val="00601B01"/>
    <w:rsid w:val="006555D1"/>
    <w:rsid w:val="006D1E1B"/>
    <w:rsid w:val="007525F8"/>
    <w:rsid w:val="007844D4"/>
    <w:rsid w:val="00795C5F"/>
    <w:rsid w:val="008D1F4A"/>
    <w:rsid w:val="00936D35"/>
    <w:rsid w:val="00963928"/>
    <w:rsid w:val="00973BAC"/>
    <w:rsid w:val="00980FE1"/>
    <w:rsid w:val="009B6A9F"/>
    <w:rsid w:val="009E4EA2"/>
    <w:rsid w:val="00B23179"/>
    <w:rsid w:val="00BE0156"/>
    <w:rsid w:val="00C554A9"/>
    <w:rsid w:val="00CB6FC9"/>
    <w:rsid w:val="00CC2915"/>
    <w:rsid w:val="00CE7386"/>
    <w:rsid w:val="00D8005C"/>
    <w:rsid w:val="00DD198E"/>
    <w:rsid w:val="00E1078C"/>
    <w:rsid w:val="00E33614"/>
    <w:rsid w:val="00E853AF"/>
    <w:rsid w:val="00EB4039"/>
    <w:rsid w:val="00F77255"/>
    <w:rsid w:val="00FB69F7"/>
    <w:rsid w:val="00FD3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A294205A9F4B528D9FD94DF13FE11B">
    <w:name w:val="60A294205A9F4B528D9FD94DF13FE11B"/>
    <w:pPr>
      <w:widowControl w:val="0"/>
      <w:wordWrap w:val="0"/>
      <w:autoSpaceDE w:val="0"/>
      <w:autoSpaceDN w:val="0"/>
    </w:pPr>
  </w:style>
  <w:style w:type="paragraph" w:customStyle="1" w:styleId="75343C4839A04FA5ACA62BA36955900E">
    <w:name w:val="75343C4839A04FA5ACA62BA36955900E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29046F3BEC26401782B0003A6B8194DA">
    <w:name w:val="29046F3BEC26401782B0003A6B8194DA"/>
    <w:pPr>
      <w:widowControl w:val="0"/>
      <w:wordWrap w:val="0"/>
      <w:autoSpaceDE w:val="0"/>
      <w:autoSpaceDN w:val="0"/>
    </w:pPr>
  </w:style>
  <w:style w:type="paragraph" w:customStyle="1" w:styleId="3CFEE6C6B810402DA3B64EAFA7508564">
    <w:name w:val="3CFEE6C6B810402DA3B64EAFA7508564"/>
    <w:pPr>
      <w:widowControl w:val="0"/>
      <w:wordWrap w:val="0"/>
      <w:autoSpaceDE w:val="0"/>
      <w:autoSpaceDN w:val="0"/>
    </w:pPr>
  </w:style>
  <w:style w:type="paragraph" w:customStyle="1" w:styleId="D8CA39BAA6D348268F30C14AAB137FAB">
    <w:name w:val="D8CA39BAA6D348268F30C14AAB137FAB"/>
    <w:rsid w:val="00EB4039"/>
    <w:pPr>
      <w:widowControl w:val="0"/>
      <w:wordWrap w:val="0"/>
      <w:autoSpaceDE w:val="0"/>
      <w:autoSpaceDN w:val="0"/>
    </w:pPr>
  </w:style>
  <w:style w:type="paragraph" w:customStyle="1" w:styleId="826661E81AA6456A800A4E7770FC1FF0">
    <w:name w:val="826661E81AA6456A800A4E7770FC1FF0"/>
    <w:rsid w:val="00EB4039"/>
    <w:pPr>
      <w:widowControl w:val="0"/>
      <w:wordWrap w:val="0"/>
      <w:autoSpaceDE w:val="0"/>
      <w:autoSpaceDN w:val="0"/>
    </w:pPr>
  </w:style>
  <w:style w:type="paragraph" w:customStyle="1" w:styleId="99C3DBED02A14A70A987CE3F9D0FD21A">
    <w:name w:val="99C3DBED02A14A70A987CE3F9D0FD21A"/>
    <w:rsid w:val="0018552A"/>
    <w:pPr>
      <w:widowControl w:val="0"/>
      <w:wordWrap w:val="0"/>
      <w:autoSpaceDE w:val="0"/>
      <w:autoSpaceDN w:val="0"/>
    </w:pPr>
  </w:style>
  <w:style w:type="paragraph" w:customStyle="1" w:styleId="C078B143FBF640B9BA69E1F0B81ADA6A">
    <w:name w:val="C078B143FBF640B9BA69E1F0B81ADA6A"/>
    <w:rsid w:val="0018552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5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2018-04-07T00:00:00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6A3F1E18-4798-428D-B49F-F90218473E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792</TotalTime>
  <Pages>40</Pages>
  <Words>1462</Words>
  <Characters>8336</Characters>
  <Application>Microsoft Office Word</Application>
  <DocSecurity>0</DocSecurity>
  <Lines>69</Lines>
  <Paragraphs>19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9779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캐릭터 그래픽</dc:subject>
  <dc:creator>김나단</dc:creator>
  <cp:keywords/>
  <dc:description/>
  <cp:lastModifiedBy>ND K</cp:lastModifiedBy>
  <cp:revision>149</cp:revision>
  <dcterms:created xsi:type="dcterms:W3CDTF">2017-11-01T23:08:00Z</dcterms:created>
  <dcterms:modified xsi:type="dcterms:W3CDTF">2018-04-07T04:55:00Z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