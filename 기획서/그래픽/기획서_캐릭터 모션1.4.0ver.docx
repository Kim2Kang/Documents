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B4425E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5F5C229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B4425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B4425E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B4425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B4425E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B4425E" w:rsidRDefault="00B4425E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B4425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B4425E" w:rsidRDefault="00B4425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B4425E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B4425E" w:rsidRDefault="00B4425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B4425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B4425E" w:rsidRDefault="00B4425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B4425E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B4425E" w:rsidRDefault="00B4425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B4425E" w:rsidRDefault="00B4425E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B4425E" w:rsidRDefault="00B4425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B4425E" w:rsidRDefault="00B4425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B4425E" w:rsidRDefault="00B4425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24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56578B">
                                      <w:rPr>
                                        <w:rFonts w:hint="eastAsia"/>
                                      </w:rPr>
                                      <w:t>2018 January 24</w:t>
                                    </w:r>
                                  </w:sdtContent>
                                </w:sdt>
                              </w:p>
                              <w:p w:rsidR="00B4425E" w:rsidRDefault="00B4425E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B4425E" w:rsidRDefault="00B4425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B4425E" w:rsidRDefault="00B4425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B4425E" w:rsidRDefault="00B4425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4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56578B">
                                <w:rPr>
                                  <w:rFonts w:hint="eastAsia"/>
                                </w:rPr>
                                <w:t>2018 January 24</w:t>
                              </w:r>
                            </w:sdtContent>
                          </w:sdt>
                        </w:p>
                        <w:p w:rsidR="00B4425E" w:rsidRDefault="00B4425E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57EEEA29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B4425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B4425E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B4425E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B4425E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B4425E" w:rsidRDefault="00B4425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B4425E" w:rsidRDefault="00B4425E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B4425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B4425E" w:rsidRDefault="00B4425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B4425E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B4425E" w:rsidRDefault="00B4425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B4425E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B4425E" w:rsidRDefault="00B4425E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B4425E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B4425E" w:rsidRDefault="00B4425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B4425E" w:rsidRDefault="00B4425E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B4425E" w:rsidRDefault="00B4425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B4425E" w:rsidRDefault="00B4425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B4425E" w:rsidRDefault="00B4425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24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56578B">
                                      <w:rPr>
                                        <w:rFonts w:hint="eastAsia"/>
                                      </w:rPr>
                                      <w:t>2018 January 24</w:t>
                                    </w:r>
                                  </w:sdtContent>
                                </w:sdt>
                              </w:p>
                              <w:p w:rsidR="00B4425E" w:rsidRDefault="00B4425E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B4425E" w:rsidRDefault="00B4425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B4425E" w:rsidRDefault="00B4425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B4425E" w:rsidRDefault="00B4425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4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56578B">
                                <w:rPr>
                                  <w:rFonts w:hint="eastAsia"/>
                                </w:rPr>
                                <w:t>2018 January 24</w:t>
                              </w:r>
                            </w:sdtContent>
                          </w:sdt>
                        </w:p>
                        <w:p w:rsidR="00B4425E" w:rsidRDefault="00B4425E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B4425E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.4.0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4A4772" w:rsidP="00507A23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8-01-24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B4425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3913448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0C7819">
      <w:pPr>
        <w:pStyle w:val="20"/>
        <w:numPr>
          <w:ilvl w:val="0"/>
          <w:numId w:val="6"/>
        </w:numPr>
      </w:pPr>
      <w:bookmarkStart w:id="3" w:name="_Toc503913451"/>
      <w:r>
        <w:rPr>
          <w:rFonts w:hint="eastAsia"/>
        </w:rPr>
        <w:t>용어</w:t>
      </w:r>
      <w:bookmarkEnd w:id="3"/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4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4"/>
    </w:p>
    <w:p w:rsidR="001B3772" w:rsidRDefault="001B3772" w:rsidP="000C7819">
      <w:pPr>
        <w:pStyle w:val="20"/>
        <w:numPr>
          <w:ilvl w:val="0"/>
          <w:numId w:val="9"/>
        </w:numPr>
      </w:pPr>
      <w:bookmarkStart w:id="5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5"/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대기</w:t>
      </w:r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뛰기</w:t>
      </w:r>
    </w:p>
    <w:p w:rsidR="008B6136" w:rsidRDefault="00A63C4F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사망</w:t>
      </w:r>
    </w:p>
    <w:p w:rsidR="001B3772" w:rsidRDefault="001B3772" w:rsidP="001B3772"/>
    <w:p w:rsidR="009A3279" w:rsidRDefault="009A3279" w:rsidP="000C7819">
      <w:pPr>
        <w:pStyle w:val="20"/>
        <w:numPr>
          <w:ilvl w:val="0"/>
          <w:numId w:val="9"/>
        </w:numPr>
      </w:pPr>
      <w:bookmarkStart w:id="6" w:name="_Toc503913454"/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근접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원거리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마법</w:t>
      </w:r>
    </w:p>
    <w:p w:rsidR="009A3279" w:rsidRPr="009A3279" w:rsidRDefault="009A3279" w:rsidP="009A3279"/>
    <w:p w:rsidR="001B3772" w:rsidRDefault="001B3772" w:rsidP="000C7819">
      <w:pPr>
        <w:pStyle w:val="20"/>
        <w:numPr>
          <w:ilvl w:val="0"/>
          <w:numId w:val="9"/>
        </w:numPr>
      </w:pPr>
      <w:bookmarkStart w:id="7" w:name="_Toc503913455"/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8B6136" w:rsidRPr="008B6136" w:rsidRDefault="008B6136" w:rsidP="008B6136"/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8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proofErr w:type="spellStart"/>
      <w:r w:rsidR="009A3279">
        <w:rPr>
          <w:rFonts w:hint="eastAsia"/>
        </w:rPr>
        <w:t>미니언</w:t>
      </w:r>
      <w:proofErr w:type="spellEnd"/>
      <w:r w:rsidR="009A3279">
        <w:rPr>
          <w:rFonts w:hint="eastAsia"/>
        </w:rPr>
        <w:t>)</w:t>
      </w:r>
      <w:bookmarkEnd w:id="8"/>
    </w:p>
    <w:p w:rsidR="009A3279" w:rsidRDefault="009A3279" w:rsidP="000C7819">
      <w:pPr>
        <w:pStyle w:val="20"/>
        <w:numPr>
          <w:ilvl w:val="0"/>
          <w:numId w:val="11"/>
        </w:numPr>
      </w:pPr>
      <w:bookmarkStart w:id="9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9"/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대기</w:t>
      </w:r>
    </w:p>
    <w:p w:rsidR="00952D05" w:rsidRDefault="00952D05" w:rsidP="00F235D0">
      <w:pPr>
        <w:ind w:firstLine="720"/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D05" w:rsidRDefault="00952D05" w:rsidP="00952D05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1: </w:t>
      </w:r>
      <w:proofErr w:type="spellStart"/>
      <w:r w:rsidR="00B746FE">
        <w:rPr>
          <w:rFonts w:hint="eastAsia"/>
        </w:rPr>
        <w:t>미니언</w:t>
      </w:r>
      <w:proofErr w:type="spellEnd"/>
      <w:r w:rsidR="00B746FE">
        <w:rPr>
          <w:rFonts w:hint="eastAsia"/>
        </w:rPr>
        <w:t xml:space="preserve"> </w:t>
      </w:r>
      <w:r w:rsidR="00B746FE">
        <w:rPr>
          <w:rFonts w:hint="eastAsia"/>
        </w:rPr>
        <w:t>대기</w:t>
      </w:r>
      <w:r w:rsidR="00B746FE">
        <w:rPr>
          <w:rFonts w:hint="eastAsia"/>
        </w:rPr>
        <w:t xml:space="preserve"> </w:t>
      </w:r>
      <w:r w:rsidR="00B746FE">
        <w:rPr>
          <w:rFonts w:hint="eastAsia"/>
        </w:rPr>
        <w:t>모션</w:t>
      </w:r>
    </w:p>
    <w:p w:rsidR="00F235D0" w:rsidRDefault="00F235D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16" w:rsidRDefault="00CA2316" w:rsidP="00952D05">
      <w:r>
        <w:rPr>
          <w:rFonts w:hint="eastAsia"/>
        </w:rPr>
        <w:t>그림</w:t>
      </w:r>
      <w:r>
        <w:rPr>
          <w:rFonts w:hint="eastAsia"/>
        </w:rPr>
        <w:t>2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C2E45" w:rsidRDefault="005C2E4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B4425E" w:rsidP="00540472">
      <w:pPr>
        <w:pStyle w:val="af8"/>
        <w:ind w:leftChars="0" w:left="760"/>
      </w:pPr>
      <w:hyperlink r:id="rId13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proofErr w:type="spellStart"/>
      <w:r>
        <w:rPr>
          <w:rFonts w:hint="eastAsia"/>
        </w:rPr>
        <w:t>블리치</w:t>
      </w:r>
      <w:proofErr w:type="spellEnd"/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사망</w:t>
      </w:r>
    </w:p>
    <w:p w:rsidR="00090225" w:rsidRDefault="00D60A9F" w:rsidP="00D60A9F">
      <w:pPr>
        <w:jc w:val="center"/>
      </w:pPr>
      <w:r>
        <w:rPr>
          <w:noProof/>
        </w:rPr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A9F" w:rsidRDefault="00D60A9F" w:rsidP="00D60A9F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B4425E" w:rsidP="00CC7177">
      <w:pPr>
        <w:ind w:left="760"/>
      </w:pPr>
      <w:hyperlink r:id="rId16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0C7819">
      <w:pPr>
        <w:pStyle w:val="20"/>
        <w:numPr>
          <w:ilvl w:val="0"/>
          <w:numId w:val="11"/>
        </w:numPr>
      </w:pPr>
      <w:bookmarkStart w:id="10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260" w:rsidRDefault="00110260" w:rsidP="00110260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0C7819">
      <w:pPr>
        <w:pStyle w:val="af8"/>
        <w:numPr>
          <w:ilvl w:val="0"/>
          <w:numId w:val="26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B4425E" w:rsidP="0097084E">
      <w:pPr>
        <w:ind w:left="400" w:firstLine="320"/>
      </w:pPr>
      <w:hyperlink r:id="rId18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A6B" w:rsidRDefault="004D6A6B" w:rsidP="00512BDA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536F07" w:rsidRDefault="00536F0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 xml:space="preserve"> </w:t>
      </w:r>
      <w:hyperlink r:id="rId21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B4425E" w:rsidP="000C7819">
      <w:pPr>
        <w:pStyle w:val="af8"/>
        <w:numPr>
          <w:ilvl w:val="2"/>
          <w:numId w:val="26"/>
        </w:numPr>
        <w:ind w:leftChars="0"/>
      </w:pPr>
      <w:hyperlink r:id="rId22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>Bow and Arrow Rigging in Blender</w:t>
      </w:r>
    </w:p>
    <w:p w:rsidR="00C84120" w:rsidRPr="008B6136" w:rsidRDefault="00B4425E" w:rsidP="000C7819">
      <w:pPr>
        <w:pStyle w:val="af8"/>
        <w:numPr>
          <w:ilvl w:val="2"/>
          <w:numId w:val="26"/>
        </w:numPr>
        <w:ind w:leftChars="0"/>
      </w:pPr>
      <w:hyperlink r:id="rId23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1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1"/>
    </w:p>
    <w:p w:rsidR="009A3279" w:rsidRDefault="009A3279" w:rsidP="000C7819">
      <w:pPr>
        <w:pStyle w:val="20"/>
        <w:numPr>
          <w:ilvl w:val="0"/>
          <w:numId w:val="12"/>
        </w:numPr>
      </w:pPr>
      <w:bookmarkStart w:id="12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2"/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대기</w:t>
      </w:r>
    </w:p>
    <w:p w:rsidR="00543E2C" w:rsidRDefault="00543E2C" w:rsidP="00543E2C">
      <w:pPr>
        <w:ind w:firstLine="400"/>
      </w:pPr>
      <w:r>
        <w:rPr>
          <w:noProof/>
        </w:rPr>
        <w:drawing>
          <wp:inline distT="0" distB="0" distL="0" distR="0">
            <wp:extent cx="4815914" cy="3666226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91" cy="366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E2C" w:rsidRDefault="00543E2C" w:rsidP="00543E2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운동으로</w:t>
      </w:r>
      <w:r>
        <w:rPr>
          <w:rFonts w:hint="eastAsia"/>
        </w:rPr>
        <w:t xml:space="preserve"> </w:t>
      </w:r>
      <w:r>
        <w:rPr>
          <w:rFonts w:hint="eastAsia"/>
        </w:rPr>
        <w:t>다져진</w:t>
      </w:r>
      <w:r>
        <w:rPr>
          <w:rFonts w:hint="eastAsia"/>
        </w:rPr>
        <w:t xml:space="preserve"> </w:t>
      </w:r>
      <w:r>
        <w:rPr>
          <w:rFonts w:hint="eastAsia"/>
        </w:rPr>
        <w:t>근육을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캐릭터이다</w:t>
      </w:r>
      <w: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모션도</w:t>
      </w:r>
      <w:r>
        <w:rPr>
          <w:rFonts w:hint="eastAsia"/>
        </w:rPr>
        <w:t xml:space="preserve"> </w:t>
      </w:r>
      <w:r>
        <w:rPr>
          <w:rFonts w:hint="eastAsia"/>
        </w:rPr>
        <w:t>운동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어깨운동을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C5448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54485" w:rsidRDefault="00C54485" w:rsidP="00C54485">
      <w:pPr>
        <w:pStyle w:val="af8"/>
        <w:ind w:leftChars="0" w:left="2235"/>
        <w:rPr>
          <w:rFonts w:hint="eastAsia"/>
        </w:rPr>
      </w:pPr>
      <w:hyperlink r:id="rId25" w:history="1">
        <w:r w:rsidRPr="00E012BD">
          <w:rPr>
            <w:rStyle w:val="af7"/>
          </w:rPr>
          <w:t>https://www.youtube.com/watch?v=6k_teeNrI-g</w:t>
        </w:r>
      </w:hyperlink>
      <w:r>
        <w:t xml:space="preserve"> </w:t>
      </w:r>
    </w:p>
    <w:p w:rsidR="00C54485" w:rsidRDefault="00C54485" w:rsidP="000C7819">
      <w:pPr>
        <w:pStyle w:val="af8"/>
        <w:numPr>
          <w:ilvl w:val="0"/>
          <w:numId w:val="27"/>
        </w:numPr>
        <w:ind w:leftChars="0"/>
        <w:rPr>
          <w:rFonts w:hint="eastAsia"/>
        </w:rPr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구부렸다</w:t>
      </w:r>
      <w:r>
        <w:rPr>
          <w:rFonts w:hint="eastAsia"/>
        </w:rPr>
        <w:t xml:space="preserve"> </w:t>
      </w:r>
      <w:r>
        <w:rPr>
          <w:rFonts w:hint="eastAsia"/>
        </w:rPr>
        <w:t>펴는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반복한다</w:t>
      </w:r>
      <w:r>
        <w:rPr>
          <w:rFonts w:hint="eastAsia"/>
        </w:rPr>
        <w:t>.</w:t>
      </w:r>
    </w:p>
    <w:p w:rsidR="00543E2C" w:rsidRDefault="00543E2C">
      <w:pPr>
        <w:spacing w:after="200"/>
      </w:pPr>
      <w:r>
        <w:br w:type="page"/>
      </w:r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뛰기</w:t>
      </w:r>
    </w:p>
    <w:p w:rsidR="00A52FA5" w:rsidRDefault="00A52FA5" w:rsidP="00A52FA5">
      <w:r>
        <w:rPr>
          <w:noProof/>
        </w:rPr>
        <w:drawing>
          <wp:inline distT="0" distB="0" distL="0" distR="0">
            <wp:extent cx="5753735" cy="358013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FA5" w:rsidRDefault="00A52FA5" w:rsidP="00A52FA5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t xml:space="preserve"> </w:t>
      </w:r>
      <w:r>
        <w:rPr>
          <w:rFonts w:hint="eastAsia"/>
        </w:rPr>
        <w:t>걷기</w:t>
      </w:r>
      <w: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근육이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뛰지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마찬가지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팔이</w:t>
      </w:r>
      <w:r>
        <w:rPr>
          <w:rFonts w:hint="eastAsia"/>
        </w:rPr>
        <w:t xml:space="preserve"> </w:t>
      </w:r>
      <w:r>
        <w:rPr>
          <w:rFonts w:hint="eastAsia"/>
        </w:rPr>
        <w:t>몸통에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붙는다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회전시키며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건달이</w:t>
      </w:r>
      <w:r>
        <w:rPr>
          <w:rFonts w:hint="eastAsia"/>
        </w:rPr>
        <w:t xml:space="preserve"> </w:t>
      </w:r>
      <w:r>
        <w:rPr>
          <w:rFonts w:hint="eastAsia"/>
        </w:rPr>
        <w:t>건들거리면서</w:t>
      </w:r>
      <w:r>
        <w:rPr>
          <w:rFonts w:hint="eastAsia"/>
        </w:rPr>
        <w:t xml:space="preserve"> </w:t>
      </w:r>
      <w:r>
        <w:rPr>
          <w:rFonts w:hint="eastAsia"/>
        </w:rPr>
        <w:t>걸어가는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A52FA5" w:rsidRDefault="00A52FA5" w:rsidP="00A52FA5">
      <w:pPr>
        <w:ind w:left="1795" w:firstLine="365"/>
      </w:pPr>
      <w:hyperlink r:id="rId27" w:history="1">
        <w:r w:rsidRPr="00E012BD">
          <w:rPr>
            <w:rStyle w:val="af7"/>
          </w:rPr>
          <w:t>https://www.youtube.com/watch?v=aLLOW9Tr4Uw</w:t>
        </w:r>
      </w:hyperlink>
      <w:r>
        <w:t xml:space="preserve"> </w:t>
      </w:r>
    </w:p>
    <w:p w:rsidR="00A52FA5" w:rsidRDefault="00D77DC4" w:rsidP="00A52FA5">
      <w:pPr>
        <w:ind w:left="1795" w:firstLine="365"/>
      </w:pPr>
      <w:hyperlink r:id="rId28" w:history="1">
        <w:r w:rsidRPr="00E012BD">
          <w:rPr>
            <w:rStyle w:val="af7"/>
          </w:rPr>
          <w:t>https://www.youtube.com/watch?v=ese9Z-q6CL0</w:t>
        </w:r>
      </w:hyperlink>
      <w:r>
        <w:t xml:space="preserve"> </w:t>
      </w:r>
    </w:p>
    <w:p w:rsidR="0026239C" w:rsidRDefault="0026239C" w:rsidP="0026239C">
      <w:pPr>
        <w:ind w:left="40" w:firstLine="720"/>
      </w:pPr>
      <w:r>
        <w:rPr>
          <w:noProof/>
        </w:rPr>
        <w:drawing>
          <wp:inline distT="0" distB="0" distL="0" distR="0">
            <wp:extent cx="2531564" cy="1535502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06" cy="153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39C" w:rsidRDefault="0026239C" w:rsidP="0026239C">
      <w:pPr>
        <w:ind w:left="40" w:firstLine="720"/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위</w:t>
      </w:r>
      <w:r>
        <w:rPr>
          <w:rFonts w:hint="eastAsia"/>
        </w:rPr>
        <w:t>)</w:t>
      </w:r>
    </w:p>
    <w:p w:rsidR="00570D22" w:rsidRDefault="00A63C4F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사망</w:t>
      </w:r>
    </w:p>
    <w:p w:rsidR="004A1804" w:rsidRDefault="00833EE6" w:rsidP="00833EE6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4370937" cy="338155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95" cy="338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E6" w:rsidRDefault="00833EE6" w:rsidP="00833EE6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t xml:space="preserve"> </w:t>
      </w:r>
      <w:r>
        <w:rPr>
          <w:rFonts w:hint="eastAsia"/>
        </w:rPr>
        <w:t>모습</w:t>
      </w:r>
    </w:p>
    <w:p w:rsidR="00833EE6" w:rsidRDefault="00833EE6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="00880280">
        <w:rPr>
          <w:rFonts w:hint="eastAsia"/>
        </w:rPr>
        <w:t>에는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다리를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대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자로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뻗고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그대로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뒤로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눕는다</w:t>
      </w:r>
      <w:r w:rsidR="00880280">
        <w:rPr>
          <w:rFonts w:hint="eastAsia"/>
        </w:rPr>
        <w:t>.</w:t>
      </w:r>
    </w:p>
    <w:p w:rsidR="007C2370" w:rsidRDefault="007C237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액션</w:t>
      </w:r>
      <w:r>
        <w:rPr>
          <w:rFonts w:hint="eastAsia"/>
        </w:rPr>
        <w:t xml:space="preserve"> </w:t>
      </w:r>
      <w:r>
        <w:rPr>
          <w:rFonts w:hint="eastAsia"/>
        </w:rPr>
        <w:t>영화에서</w:t>
      </w:r>
      <w:r>
        <w:rPr>
          <w:rFonts w:hint="eastAsia"/>
        </w:rPr>
        <w:t xml:space="preserve"> </w:t>
      </w:r>
      <w:r>
        <w:rPr>
          <w:rFonts w:hint="eastAsia"/>
        </w:rPr>
        <w:t>적이</w:t>
      </w:r>
      <w:r>
        <w:rPr>
          <w:rFonts w:hint="eastAsia"/>
        </w:rPr>
        <w:t xml:space="preserve"> </w:t>
      </w:r>
      <w:r>
        <w:rPr>
          <w:rFonts w:hint="eastAsia"/>
        </w:rPr>
        <w:t>주인공에게</w:t>
      </w:r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쓰러지는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0280" w:rsidRDefault="0088028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7C2370" w:rsidRDefault="007C2370" w:rsidP="007C2370">
      <w:pPr>
        <w:ind w:left="1800"/>
      </w:pPr>
      <w:hyperlink r:id="rId31" w:history="1">
        <w:r w:rsidRPr="00E012BD">
          <w:rPr>
            <w:rStyle w:val="af7"/>
          </w:rPr>
          <w:t>https://www.youtube.com/watch?v=262Dx1i6SGg</w:t>
        </w:r>
      </w:hyperlink>
      <w:r>
        <w:t xml:space="preserve"> </w:t>
      </w:r>
    </w:p>
    <w:p w:rsidR="009019E7" w:rsidRDefault="009019E7" w:rsidP="007C2370">
      <w:pPr>
        <w:ind w:left="1800"/>
        <w:rPr>
          <w:rFonts w:hint="eastAsia"/>
        </w:rPr>
      </w:pPr>
      <w:hyperlink r:id="rId32" w:history="1">
        <w:r w:rsidRPr="00E012BD">
          <w:rPr>
            <w:rStyle w:val="af7"/>
          </w:rPr>
          <w:t>https://www.youtube.com/watch?v=AIzdyVenS3c</w:t>
        </w:r>
      </w:hyperlink>
      <w:r>
        <w:t xml:space="preserve"> </w:t>
      </w:r>
    </w:p>
    <w:p w:rsidR="00AF35FB" w:rsidRDefault="00AF35FB">
      <w:pPr>
        <w:spacing w:after="200"/>
      </w:pPr>
      <w:r>
        <w:br w:type="page"/>
      </w:r>
    </w:p>
    <w:p w:rsidR="00570D22" w:rsidRDefault="00570D22" w:rsidP="000C7819">
      <w:pPr>
        <w:pStyle w:val="20"/>
        <w:numPr>
          <w:ilvl w:val="0"/>
          <w:numId w:val="12"/>
        </w:numPr>
      </w:pPr>
      <w:bookmarkStart w:id="13" w:name="_Toc503913461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근접</w:t>
      </w:r>
    </w:p>
    <w:p w:rsidR="007340EB" w:rsidRDefault="00915C8A" w:rsidP="00915C8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437718" cy="285534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07" cy="285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915C8A" w:rsidRDefault="00915C8A" w:rsidP="00915C8A">
      <w:pPr>
        <w:ind w:firstLine="400"/>
      </w:pPr>
      <w:r>
        <w:rPr>
          <w:noProof/>
        </w:rPr>
        <w:drawing>
          <wp:inline distT="0" distB="0" distL="0" distR="0">
            <wp:extent cx="3428509" cy="250166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5" cy="25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발동한다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애니메이션에서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회전시킨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7340EB" w:rsidRDefault="005B05BF" w:rsidP="000C7819">
      <w:pPr>
        <w:pStyle w:val="af8"/>
        <w:numPr>
          <w:ilvl w:val="0"/>
          <w:numId w:val="29"/>
        </w:numPr>
        <w:spacing w:after="200"/>
        <w:ind w:leftChars="0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아령이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7340EB">
        <w:br w:type="page"/>
      </w:r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원거리</w:t>
      </w:r>
    </w:p>
    <w:p w:rsidR="004271EE" w:rsidRDefault="004271EE" w:rsidP="004271EE">
      <w:pPr>
        <w:ind w:firstLine="400"/>
      </w:pPr>
      <w:r>
        <w:rPr>
          <w:noProof/>
        </w:rPr>
        <w:drawing>
          <wp:inline distT="0" distB="0" distL="0" distR="0">
            <wp:extent cx="4502989" cy="375249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12" cy="37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EE" w:rsidRDefault="004271EE" w:rsidP="004271EE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손의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맞추려는</w:t>
      </w:r>
      <w:r>
        <w:rPr>
          <w:rFonts w:hint="eastAsia"/>
        </w:rPr>
        <w:t xml:space="preserve"> </w:t>
      </w:r>
      <w:r>
        <w:rPr>
          <w:rFonts w:hint="eastAsia"/>
        </w:rPr>
        <w:t>상대를</w:t>
      </w:r>
      <w:r>
        <w:rPr>
          <w:rFonts w:hint="eastAsia"/>
        </w:rPr>
        <w:t xml:space="preserve"> </w:t>
      </w:r>
      <w:r>
        <w:rPr>
          <w:rFonts w:hint="eastAsia"/>
        </w:rPr>
        <w:t>가리키도록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내리고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던진다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 w:rsidR="00D27D0F">
        <w:rPr>
          <w:rFonts w:hint="eastAsia"/>
        </w:rPr>
        <w:t>자연스럽게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회전시켜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몸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옆에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위치시킨다</w:t>
      </w:r>
      <w:r w:rsidR="00D27D0F">
        <w:rPr>
          <w:rFonts w:hint="eastAsia"/>
        </w:rPr>
        <w:t>.</w:t>
      </w:r>
    </w:p>
    <w:p w:rsidR="00566F07" w:rsidRDefault="00566F07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 w:rsidR="00CA6B1B">
        <w:rPr>
          <w:rFonts w:hint="eastAsia"/>
        </w:rPr>
        <w:t>그림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66F07" w:rsidRDefault="00566F07" w:rsidP="0077651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934310" cy="4205078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63" cy="42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1A" w:rsidRDefault="0077651A" w:rsidP="0077651A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15: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77651A" w:rsidRPr="00A63C4F" w:rsidRDefault="0077651A" w:rsidP="000C7819">
      <w:pPr>
        <w:pStyle w:val="af8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4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4"/>
    </w:p>
    <w:p w:rsidR="00A63C4F" w:rsidRDefault="00A63C4F" w:rsidP="000C7819">
      <w:pPr>
        <w:pStyle w:val="20"/>
        <w:numPr>
          <w:ilvl w:val="0"/>
          <w:numId w:val="17"/>
        </w:numPr>
      </w:pPr>
      <w:bookmarkStart w:id="15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5"/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16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t xml:space="preserve"> </w:t>
      </w:r>
      <w:r w:rsidR="00EB5A17">
        <w:t>17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AB3FEA" w:rsidRDefault="00AB3FE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18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어그로가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E6C" w:rsidRDefault="003A7E6C" w:rsidP="003A7E6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EB5A17">
        <w:t>9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 w:rsidR="00EB5A17">
        <w:t>0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6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21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22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7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23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24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25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8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8"/>
    </w:p>
    <w:p w:rsidR="00A63C4F" w:rsidRDefault="00A63C4F" w:rsidP="000C7819">
      <w:pPr>
        <w:pStyle w:val="20"/>
        <w:numPr>
          <w:ilvl w:val="0"/>
          <w:numId w:val="20"/>
        </w:numPr>
      </w:pPr>
      <w:bookmarkStart w:id="19" w:name="_Toc50391346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9"/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대기</w:t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뛰기</w:t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사망</w:t>
      </w:r>
    </w:p>
    <w:p w:rsidR="00A63C4F" w:rsidRDefault="00A63C4F" w:rsidP="00A63C4F"/>
    <w:p w:rsidR="00A63C4F" w:rsidRDefault="00A63C4F" w:rsidP="000C7819">
      <w:pPr>
        <w:pStyle w:val="20"/>
        <w:numPr>
          <w:ilvl w:val="0"/>
          <w:numId w:val="20"/>
        </w:numPr>
      </w:pPr>
      <w:bookmarkStart w:id="20" w:name="_Toc503913468"/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A63C4F" w:rsidRDefault="00A63C4F" w:rsidP="000C7819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근접</w:t>
      </w:r>
    </w:p>
    <w:p w:rsidR="00A63C4F" w:rsidRDefault="00A63C4F" w:rsidP="000C7819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원거리</w:t>
      </w:r>
    </w:p>
    <w:p w:rsidR="00A63C4F" w:rsidRDefault="00A63C4F" w:rsidP="00A63C4F"/>
    <w:p w:rsidR="00A63C4F" w:rsidRDefault="00A63C4F" w:rsidP="000C7819">
      <w:pPr>
        <w:pStyle w:val="20"/>
        <w:numPr>
          <w:ilvl w:val="0"/>
          <w:numId w:val="20"/>
        </w:numPr>
      </w:pPr>
      <w:bookmarkStart w:id="21" w:name="_Toc503913469"/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2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2"/>
    </w:p>
    <w:p w:rsidR="00A63C4F" w:rsidRDefault="00B746FE" w:rsidP="000C7819">
      <w:pPr>
        <w:pStyle w:val="20"/>
        <w:numPr>
          <w:ilvl w:val="0"/>
          <w:numId w:val="24"/>
        </w:numPr>
      </w:pPr>
      <w:bookmarkStart w:id="23" w:name="_Toc503913471"/>
      <w:r>
        <w:rPr>
          <w:rFonts w:hint="eastAsia"/>
        </w:rPr>
        <w:t>출처</w:t>
      </w:r>
      <w:bookmarkEnd w:id="23"/>
    </w:p>
    <w:p w:rsidR="00B746FE" w:rsidRDefault="00B746F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 xml:space="preserve"> – </w:t>
      </w:r>
      <w:r>
        <w:rPr>
          <w:rFonts w:hint="eastAsia"/>
        </w:rPr>
        <w:t>자</w:t>
      </w:r>
      <w:r w:rsidR="00964156">
        <w:rPr>
          <w:rFonts w:hint="eastAsia"/>
        </w:rPr>
        <w:t>작</w:t>
      </w:r>
    </w:p>
    <w:p w:rsidR="00964156" w:rsidRDefault="0096415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자작</w:t>
      </w:r>
    </w:p>
    <w:p w:rsidR="00964156" w:rsidRDefault="00C3558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proofErr w:type="spellStart"/>
      <w:r>
        <w:rPr>
          <w:rFonts w:hint="eastAsia"/>
        </w:rPr>
        <w:t>블리치</w:t>
      </w:r>
      <w:proofErr w:type="spellEnd"/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B4425E" w:rsidP="00C35586">
      <w:pPr>
        <w:ind w:left="720"/>
      </w:pPr>
      <w:hyperlink r:id="rId47" w:history="1">
        <w:r w:rsidR="00C35586" w:rsidRPr="00B4316A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D60A9F" w:rsidRDefault="00D60A9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110260" w:rsidRDefault="00110260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4D6A6B" w:rsidRPr="008B6136" w:rsidRDefault="004D6A6B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 xml:space="preserve"> – </w:t>
      </w:r>
      <w:r>
        <w:rPr>
          <w:rFonts w:hint="eastAsia"/>
        </w:rPr>
        <w:t>자작</w:t>
      </w:r>
    </w:p>
    <w:p w:rsidR="00923B3F" w:rsidRDefault="00923B3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B4425E" w:rsidP="00923B3F">
      <w:pPr>
        <w:pStyle w:val="af8"/>
        <w:ind w:leftChars="0" w:left="760"/>
      </w:pPr>
      <w:hyperlink r:id="rId48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위</w:t>
      </w:r>
      <w: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15: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던지는자세</w:t>
      </w:r>
      <w:proofErr w:type="spellEnd"/>
    </w:p>
    <w:p w:rsidR="009603BD" w:rsidRDefault="009603BD" w:rsidP="009603BD">
      <w:pPr>
        <w:ind w:left="760"/>
        <w:rPr>
          <w:rFonts w:hint="eastAsia"/>
        </w:rPr>
      </w:pPr>
      <w:hyperlink r:id="rId49" w:history="1">
        <w:r w:rsidRPr="00E012BD">
          <w:rPr>
            <w:rStyle w:val="af7"/>
          </w:rPr>
          <w:t>http://egloos.zum.com/GLOB/v/4265237</w:t>
        </w:r>
      </w:hyperlink>
      <w:r>
        <w:t xml:space="preserve"> </w:t>
      </w:r>
    </w:p>
    <w:p w:rsidR="00D60A9F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16</w:t>
      </w:r>
      <w:r>
        <w:t>: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정면</w:t>
      </w:r>
      <w:r w:rsidR="00B26621">
        <w:rPr>
          <w:rFonts w:hint="eastAsia"/>
        </w:rPr>
        <w:t>)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17</w:t>
      </w:r>
      <w:r>
        <w:t>:</w:t>
      </w:r>
      <w:r w:rsidR="00B26621"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측면</w:t>
      </w:r>
      <w:r w:rsidR="00B26621">
        <w:rPr>
          <w:rFonts w:hint="eastAsia"/>
        </w:rPr>
        <w:t>)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9603BD">
        <w:t>8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B64592" w:rsidRDefault="00B4425E" w:rsidP="00B64592">
      <w:pPr>
        <w:ind w:left="720"/>
      </w:pPr>
      <w:hyperlink r:id="rId50" w:history="1">
        <w:r w:rsidR="00B64592" w:rsidRPr="005D0EDF">
          <w:rPr>
            <w:rStyle w:val="af7"/>
          </w:rPr>
          <w:t>http://sensorytrain.com/product/%EB%98%90%EC%95%84%EB%A6%AC-%EB%B1%80medium/4553/</w:t>
        </w:r>
      </w:hyperlink>
      <w:r w:rsidR="00B64592">
        <w:t xml:space="preserve"> </w:t>
      </w:r>
    </w:p>
    <w:p w:rsidR="00B64592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9603BD">
        <w:t>9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 w:rsidR="009603BD">
        <w:t>0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>
        <w:t xml:space="preserve">1: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22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23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24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Pr="00B746FE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25</w:t>
      </w:r>
      <w:bookmarkStart w:id="24" w:name="_GoBack"/>
      <w:bookmarkEnd w:id="24"/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sectPr w:rsidR="00AA2D51" w:rsidRPr="00B746FE">
      <w:footerReference w:type="even" r:id="rId51"/>
      <w:footerReference w:type="default" r:id="rId52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7819" w:rsidRDefault="000C7819">
      <w:pPr>
        <w:spacing w:after="0" w:line="240" w:lineRule="auto"/>
      </w:pPr>
      <w:r>
        <w:separator/>
      </w:r>
    </w:p>
  </w:endnote>
  <w:endnote w:type="continuationSeparator" w:id="0">
    <w:p w:rsidR="000C7819" w:rsidRDefault="000C7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4425E" w:rsidRDefault="00B4425E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B4425E" w:rsidRDefault="00B4425E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4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56578B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2018-01-24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B4425E" w:rsidRDefault="00B4425E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24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56578B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2018-01-24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56D2FF3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B4425E" w:rsidRDefault="00B4425E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9603BD" w:rsidRPr="009603BD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B4425E" w:rsidRDefault="00B4425E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9603BD" w:rsidRPr="009603BD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4425E" w:rsidRDefault="00B4425E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B4425E" w:rsidRDefault="00B4425E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4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56578B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2018-01-24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B4425E" w:rsidRDefault="00B4425E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24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56578B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2018-01-24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89588E6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B4425E" w:rsidRDefault="00B4425E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9603BD" w:rsidRPr="009603BD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B4425E" w:rsidRDefault="00B4425E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9603BD" w:rsidRPr="009603BD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B4425E" w:rsidRDefault="00B4425E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7819" w:rsidRDefault="000C7819">
      <w:pPr>
        <w:spacing w:after="0" w:line="240" w:lineRule="auto"/>
      </w:pPr>
      <w:r>
        <w:separator/>
      </w:r>
    </w:p>
  </w:footnote>
  <w:footnote w:type="continuationSeparator" w:id="0">
    <w:p w:rsidR="000C7819" w:rsidRDefault="000C78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0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3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2492FC8"/>
    <w:multiLevelType w:val="hybridMultilevel"/>
    <w:tmpl w:val="1DBC295E"/>
    <w:lvl w:ilvl="0" w:tplc="736A2E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8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28"/>
  </w:num>
  <w:num w:numId="7">
    <w:abstractNumId w:val="20"/>
  </w:num>
  <w:num w:numId="8">
    <w:abstractNumId w:val="7"/>
  </w:num>
  <w:num w:numId="9">
    <w:abstractNumId w:val="18"/>
  </w:num>
  <w:num w:numId="10">
    <w:abstractNumId w:val="23"/>
  </w:num>
  <w:num w:numId="11">
    <w:abstractNumId w:val="24"/>
  </w:num>
  <w:num w:numId="12">
    <w:abstractNumId w:val="5"/>
  </w:num>
  <w:num w:numId="13">
    <w:abstractNumId w:val="10"/>
  </w:num>
  <w:num w:numId="14">
    <w:abstractNumId w:val="14"/>
  </w:num>
  <w:num w:numId="15">
    <w:abstractNumId w:val="19"/>
  </w:num>
  <w:num w:numId="16">
    <w:abstractNumId w:val="6"/>
  </w:num>
  <w:num w:numId="17">
    <w:abstractNumId w:val="26"/>
  </w:num>
  <w:num w:numId="18">
    <w:abstractNumId w:val="8"/>
  </w:num>
  <w:num w:numId="19">
    <w:abstractNumId w:val="21"/>
  </w:num>
  <w:num w:numId="20">
    <w:abstractNumId w:val="17"/>
  </w:num>
  <w:num w:numId="21">
    <w:abstractNumId w:val="29"/>
  </w:num>
  <w:num w:numId="22">
    <w:abstractNumId w:val="25"/>
  </w:num>
  <w:num w:numId="23">
    <w:abstractNumId w:val="15"/>
  </w:num>
  <w:num w:numId="24">
    <w:abstractNumId w:val="13"/>
  </w:num>
  <w:num w:numId="25">
    <w:abstractNumId w:val="16"/>
  </w:num>
  <w:num w:numId="26">
    <w:abstractNumId w:val="22"/>
  </w:num>
  <w:num w:numId="27">
    <w:abstractNumId w:val="12"/>
  </w:num>
  <w:num w:numId="28">
    <w:abstractNumId w:val="9"/>
  </w:num>
  <w:num w:numId="29">
    <w:abstractNumId w:val="11"/>
  </w:num>
  <w:num w:numId="30">
    <w:abstractNumId w:val="2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32846"/>
    <w:rsid w:val="000651AD"/>
    <w:rsid w:val="00085425"/>
    <w:rsid w:val="00087F05"/>
    <w:rsid w:val="00090225"/>
    <w:rsid w:val="000A0E90"/>
    <w:rsid w:val="000C7819"/>
    <w:rsid w:val="000D0B6C"/>
    <w:rsid w:val="000F2681"/>
    <w:rsid w:val="001072E2"/>
    <w:rsid w:val="00110260"/>
    <w:rsid w:val="00164078"/>
    <w:rsid w:val="001B3772"/>
    <w:rsid w:val="001C0914"/>
    <w:rsid w:val="001C4245"/>
    <w:rsid w:val="001E4582"/>
    <w:rsid w:val="0026239C"/>
    <w:rsid w:val="00283870"/>
    <w:rsid w:val="002B0C17"/>
    <w:rsid w:val="002D4DD9"/>
    <w:rsid w:val="002E4EA5"/>
    <w:rsid w:val="00306F0B"/>
    <w:rsid w:val="00312D08"/>
    <w:rsid w:val="003310C9"/>
    <w:rsid w:val="003A7E6C"/>
    <w:rsid w:val="003D51E8"/>
    <w:rsid w:val="00421156"/>
    <w:rsid w:val="004271EE"/>
    <w:rsid w:val="00456943"/>
    <w:rsid w:val="004A1804"/>
    <w:rsid w:val="004A4772"/>
    <w:rsid w:val="004C0E9B"/>
    <w:rsid w:val="004D55D4"/>
    <w:rsid w:val="004D6A6B"/>
    <w:rsid w:val="004D7C96"/>
    <w:rsid w:val="004F2F67"/>
    <w:rsid w:val="00507A23"/>
    <w:rsid w:val="00512BDA"/>
    <w:rsid w:val="00514D7A"/>
    <w:rsid w:val="00536F07"/>
    <w:rsid w:val="00540472"/>
    <w:rsid w:val="00543E2C"/>
    <w:rsid w:val="00547CCA"/>
    <w:rsid w:val="0056578B"/>
    <w:rsid w:val="00566F07"/>
    <w:rsid w:val="00570D22"/>
    <w:rsid w:val="00570FF0"/>
    <w:rsid w:val="005823A0"/>
    <w:rsid w:val="005B05BF"/>
    <w:rsid w:val="005C2E45"/>
    <w:rsid w:val="00607572"/>
    <w:rsid w:val="00625852"/>
    <w:rsid w:val="0066398C"/>
    <w:rsid w:val="00687708"/>
    <w:rsid w:val="006A2D04"/>
    <w:rsid w:val="006B2CAE"/>
    <w:rsid w:val="006B4842"/>
    <w:rsid w:val="00731240"/>
    <w:rsid w:val="007340EB"/>
    <w:rsid w:val="0077651A"/>
    <w:rsid w:val="007A6DFE"/>
    <w:rsid w:val="007C2370"/>
    <w:rsid w:val="007C49F9"/>
    <w:rsid w:val="007F0452"/>
    <w:rsid w:val="00812E62"/>
    <w:rsid w:val="00830AC9"/>
    <w:rsid w:val="00833EE6"/>
    <w:rsid w:val="008747D0"/>
    <w:rsid w:val="00880280"/>
    <w:rsid w:val="00881578"/>
    <w:rsid w:val="0089656B"/>
    <w:rsid w:val="00897E1E"/>
    <w:rsid w:val="008A7F13"/>
    <w:rsid w:val="008B6136"/>
    <w:rsid w:val="008D5767"/>
    <w:rsid w:val="009019E7"/>
    <w:rsid w:val="00915C8A"/>
    <w:rsid w:val="00920F86"/>
    <w:rsid w:val="00923B3F"/>
    <w:rsid w:val="00952D05"/>
    <w:rsid w:val="009603BD"/>
    <w:rsid w:val="00964156"/>
    <w:rsid w:val="0097084E"/>
    <w:rsid w:val="009900DC"/>
    <w:rsid w:val="00995C74"/>
    <w:rsid w:val="009A3279"/>
    <w:rsid w:val="009B6161"/>
    <w:rsid w:val="009F558D"/>
    <w:rsid w:val="00A00D04"/>
    <w:rsid w:val="00A03B42"/>
    <w:rsid w:val="00A27CF1"/>
    <w:rsid w:val="00A42D75"/>
    <w:rsid w:val="00A52FA5"/>
    <w:rsid w:val="00A63C4F"/>
    <w:rsid w:val="00AA2D51"/>
    <w:rsid w:val="00AB3FEA"/>
    <w:rsid w:val="00AF35FB"/>
    <w:rsid w:val="00B03DC6"/>
    <w:rsid w:val="00B26621"/>
    <w:rsid w:val="00B4425E"/>
    <w:rsid w:val="00B64592"/>
    <w:rsid w:val="00B64D2C"/>
    <w:rsid w:val="00B746FE"/>
    <w:rsid w:val="00B87FAA"/>
    <w:rsid w:val="00BA3857"/>
    <w:rsid w:val="00BF0E62"/>
    <w:rsid w:val="00BF2EF0"/>
    <w:rsid w:val="00C21244"/>
    <w:rsid w:val="00C35586"/>
    <w:rsid w:val="00C54485"/>
    <w:rsid w:val="00C84120"/>
    <w:rsid w:val="00CA2316"/>
    <w:rsid w:val="00CA6B1B"/>
    <w:rsid w:val="00CC7177"/>
    <w:rsid w:val="00D27D0F"/>
    <w:rsid w:val="00D60A9F"/>
    <w:rsid w:val="00D77D78"/>
    <w:rsid w:val="00D77DC4"/>
    <w:rsid w:val="00DD2C68"/>
    <w:rsid w:val="00DE148A"/>
    <w:rsid w:val="00E75C4C"/>
    <w:rsid w:val="00EB5A17"/>
    <w:rsid w:val="00ED5C5D"/>
    <w:rsid w:val="00EF5CFE"/>
    <w:rsid w:val="00F235D0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848008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naver.com/paintime/221186566736" TargetMode="External"/><Relationship Id="rId18" Type="http://schemas.openxmlformats.org/officeDocument/2006/relationships/hyperlink" Target="https://blog.naver.com/paintime/221186638528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18.jpeg"/><Relationship Id="rId21" Type="http://schemas.openxmlformats.org/officeDocument/2006/relationships/hyperlink" Target="https://www.youtube.com/watch?v=ls33dyRVfAI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hyperlink" Target="https://www.youtube.com/watch?v=n2g8gandj0U" TargetMode="External"/><Relationship Id="rId50" Type="http://schemas.openxmlformats.org/officeDocument/2006/relationships/hyperlink" Target="http://sensorytrain.com/product/%EB%98%90%EC%95%84%EB%A6%AC-%EB%B1%80medium/4553/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hyperlink" Target="https://www.youtube.com/watch?v=6k_teeNrI-g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2" Type="http://schemas.openxmlformats.org/officeDocument/2006/relationships/customXml" Target="../customXml/item2.xml"/><Relationship Id="rId16" Type="http://schemas.openxmlformats.org/officeDocument/2006/relationships/hyperlink" Target="https://blog.naver.com/paintime/221186601141" TargetMode="External"/><Relationship Id="rId20" Type="http://schemas.openxmlformats.org/officeDocument/2006/relationships/image" Target="media/image7.jpeg"/><Relationship Id="rId29" Type="http://schemas.openxmlformats.org/officeDocument/2006/relationships/image" Target="media/image10.jpeg"/><Relationship Id="rId41" Type="http://schemas.openxmlformats.org/officeDocument/2006/relationships/image" Target="media/image20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jpeg"/><Relationship Id="rId32" Type="http://schemas.openxmlformats.org/officeDocument/2006/relationships/hyperlink" Target="https://www.youtube.com/watch?v=AIzdyVenS3c" TargetMode="External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hyperlink" Target="https://www.youtube.com/watch?v=jpsd0Aw1qvA" TargetMode="External"/><Relationship Id="rId28" Type="http://schemas.openxmlformats.org/officeDocument/2006/relationships/hyperlink" Target="https://www.youtube.com/watch?v=ese9Z-q6CL0" TargetMode="External"/><Relationship Id="rId36" Type="http://schemas.openxmlformats.org/officeDocument/2006/relationships/image" Target="media/image15.gif"/><Relationship Id="rId49" Type="http://schemas.openxmlformats.org/officeDocument/2006/relationships/hyperlink" Target="http://egloos.zum.com/GLOB/v/4265237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6.jpeg"/><Relationship Id="rId31" Type="http://schemas.openxmlformats.org/officeDocument/2006/relationships/hyperlink" Target="https://www.youtube.com/watch?v=262Dx1i6SGg" TargetMode="External"/><Relationship Id="rId44" Type="http://schemas.openxmlformats.org/officeDocument/2006/relationships/image" Target="media/image23.jpeg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gif"/><Relationship Id="rId22" Type="http://schemas.openxmlformats.org/officeDocument/2006/relationships/hyperlink" Target="https://www.youtube.com/watch?v=lWu2uOS6mHc" TargetMode="External"/><Relationship Id="rId27" Type="http://schemas.openxmlformats.org/officeDocument/2006/relationships/hyperlink" Target="https://www.youtube.com/watch?v=aLLOW9Tr4Uw" TargetMode="External"/><Relationship Id="rId30" Type="http://schemas.openxmlformats.org/officeDocument/2006/relationships/image" Target="media/image11.jpe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hyperlink" Target="http://news.chosun.com/site/data/html_dir/2009/09/04/2009090401686.html?rsMobile=false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351D7E"/>
    <w:rsid w:val="006A3E06"/>
    <w:rsid w:val="00921308"/>
    <w:rsid w:val="00967AC9"/>
    <w:rsid w:val="00BD65E5"/>
    <w:rsid w:val="00C46A94"/>
    <w:rsid w:val="00F12862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2018-01-24T00:00:00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EA16B8CB-D976-4998-AB65-8FDF9FA72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476</TotalTime>
  <Pages>28</Pages>
  <Words>1164</Words>
  <Characters>6637</Characters>
  <Application>Microsoft Office Word</Application>
  <DocSecurity>0</DocSecurity>
  <Lines>55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7786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99</cp:revision>
  <dcterms:created xsi:type="dcterms:W3CDTF">2018-01-09T10:48:00Z</dcterms:created>
  <dcterms:modified xsi:type="dcterms:W3CDTF">2018-01-24T13:20:00Z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