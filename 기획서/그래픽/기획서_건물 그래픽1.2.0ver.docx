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6C6881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4E9D3550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6C688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6C688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6C688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6C688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6C6881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6C6881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450F1F">
                                      <w:rPr>
                                        <w:rFonts w:hint="eastAsia"/>
                                      </w:rPr>
                                      <w:t>2018 March 13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6A98" w:rsidRDefault="006C6881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6C6881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hint="eastAsia"/>
                                </w:rPr>
                                <w:t>2018 March 13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EndPr/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BF8CC6A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6C688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6C688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6C688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6C688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6C6881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6C6881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450F1F">
                                      <w:rPr>
                                        <w:rFonts w:hint="eastAsia"/>
                                      </w:rPr>
                                      <w:t>2018 March 13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6A98" w:rsidRDefault="006C6881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6C6881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hint="eastAsia"/>
                                </w:rPr>
                                <w:t>2018 March 13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7531F9" w:rsidRDefault="007531F9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후보</w:t>
                </w:r>
                <w:r>
                  <w:rPr>
                    <w:rFonts w:hint="eastAsia"/>
                  </w:rPr>
                  <w:t xml:space="preserve"> </w:t>
                </w:r>
                <w:r w:rsidR="000D16B5"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</w:t>
                </w:r>
                <w:r w:rsidR="00602882">
                  <w:t>3</w:t>
                </w:r>
                <w:r>
                  <w:t>-</w:t>
                </w:r>
                <w:r w:rsidR="00602882">
                  <w:t>12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283870" w:rsidRDefault="004B2988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타워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</w:t>
                </w:r>
                <w:r w:rsidR="0053516A">
                  <w:t>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5823A0" w:rsidRDefault="00450F1F" w:rsidP="00507A23">
                <w:pPr>
                  <w:spacing w:after="200"/>
                </w:pPr>
                <w:r>
                  <w:rPr>
                    <w:rFonts w:hint="eastAsia"/>
                  </w:rPr>
                  <w:t>넥서스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B450DC" w:rsidRDefault="00B450DC" w:rsidP="00507A23">
                <w:pPr>
                  <w:spacing w:after="200"/>
                </w:pPr>
                <w:r>
                  <w:rPr>
                    <w:rFonts w:hint="eastAsia"/>
                  </w:rPr>
                  <w:t>용어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>(</w:t>
                </w:r>
                <w:r>
                  <w:rPr>
                    <w:rFonts w:hint="eastAsia"/>
                  </w:rPr>
                  <w:t>귀금속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 xml:space="preserve"> </w:t>
                </w:r>
                <w:r>
                  <w:t xml:space="preserve">-&gt; </w:t>
                </w:r>
                <w:r>
                  <w:rPr>
                    <w:rFonts w:hint="eastAsia"/>
                  </w:rPr>
                  <w:t>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>)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8-03-13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Pr="0066398C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C75171" w:rsidRDefault="00C75171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450F1F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8669479" w:history="1">
                <w:r w:rsidR="00450F1F" w:rsidRPr="00C3179B">
                  <w:rPr>
                    <w:rStyle w:val="af7"/>
                    <w:noProof/>
                  </w:rPr>
                  <w:t>개요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_Toc508669479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0" w:history="1">
                <w:r w:rsidR="00450F1F" w:rsidRPr="00C3179B">
                  <w:rPr>
                    <w:rStyle w:val="af7"/>
                    <w:noProof/>
                  </w:rPr>
                  <w:t>1.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작성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이유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_Toc508669480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1" w:history="1">
                <w:r w:rsidR="00450F1F" w:rsidRPr="00C3179B">
                  <w:rPr>
                    <w:rStyle w:val="af7"/>
                    <w:noProof/>
                  </w:rPr>
                  <w:t>2.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가정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사항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_Toc508669481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2" w:history="1">
                <w:r w:rsidR="00450F1F" w:rsidRPr="00C3179B">
                  <w:rPr>
                    <w:rStyle w:val="af7"/>
                    <w:noProof/>
                  </w:rPr>
                  <w:t>3.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용어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_Toc508669482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3" w:history="1">
                <w:r w:rsidR="00450F1F" w:rsidRPr="00C3179B">
                  <w:rPr>
                    <w:rStyle w:val="af7"/>
                    <w:noProof/>
                  </w:rPr>
                  <w:t>건물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컨셉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_Toc508669483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4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4" w:history="1">
                <w:r w:rsidR="00450F1F" w:rsidRPr="00C3179B">
                  <w:rPr>
                    <w:rStyle w:val="af7"/>
                    <w:noProof/>
                  </w:rPr>
                  <w:t>1.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타워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_Toc508669484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4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5" w:history="1">
                <w:r w:rsidR="00450F1F" w:rsidRPr="00C3179B">
                  <w:rPr>
                    <w:rStyle w:val="af7"/>
                    <w:noProof/>
                  </w:rPr>
                  <w:t>2.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넥서스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_Toc508669485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8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6" w:history="1">
                <w:r w:rsidR="00450F1F" w:rsidRPr="00C3179B">
                  <w:rPr>
                    <w:rStyle w:val="af7"/>
                    <w:noProof/>
                  </w:rPr>
                  <w:t>건물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크기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및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형태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_Toc508669486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13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7" w:history="1">
                <w:r w:rsidR="00450F1F" w:rsidRPr="00C3179B">
                  <w:rPr>
                    <w:rStyle w:val="af7"/>
                    <w:noProof/>
                  </w:rPr>
                  <w:t>1.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타워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_Toc508669487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13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8" w:history="1">
                <w:r w:rsidR="00450F1F" w:rsidRPr="00C3179B">
                  <w:rPr>
                    <w:rStyle w:val="af7"/>
                    <w:noProof/>
                  </w:rPr>
                  <w:t>2.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넥서스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_Toc508669488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20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89" w:history="1">
                <w:r w:rsidR="00450F1F" w:rsidRPr="00C3179B">
                  <w:rPr>
                    <w:rStyle w:val="af7"/>
                    <w:noProof/>
                  </w:rPr>
                  <w:t>참고</w:t>
                </w:r>
                <w:r w:rsidR="00450F1F" w:rsidRPr="00C3179B">
                  <w:rPr>
                    <w:rStyle w:val="af7"/>
                    <w:noProof/>
                  </w:rPr>
                  <w:t xml:space="preserve"> </w:t>
                </w:r>
                <w:r w:rsidR="00450F1F" w:rsidRPr="00C3179B">
                  <w:rPr>
                    <w:rStyle w:val="af7"/>
                    <w:noProof/>
                  </w:rPr>
                  <w:t>자료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_Toc508669489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24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450F1F" w:rsidRDefault="006C688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69490" w:history="1">
                <w:r w:rsidR="00450F1F" w:rsidRPr="00C3179B">
                  <w:rPr>
                    <w:rStyle w:val="af7"/>
                    <w:noProof/>
                  </w:rPr>
                  <w:t>1.</w:t>
                </w:r>
                <w:r w:rsidR="00450F1F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450F1F" w:rsidRPr="00C3179B">
                  <w:rPr>
                    <w:rStyle w:val="af7"/>
                    <w:noProof/>
                  </w:rPr>
                  <w:t>출처</w:t>
                </w:r>
                <w:r w:rsidR="00450F1F">
                  <w:rPr>
                    <w:noProof/>
                    <w:webHidden/>
                  </w:rPr>
                  <w:tab/>
                </w:r>
                <w:r w:rsidR="00450F1F">
                  <w:rPr>
                    <w:noProof/>
                    <w:webHidden/>
                  </w:rPr>
                  <w:fldChar w:fldCharType="begin"/>
                </w:r>
                <w:r w:rsidR="00450F1F">
                  <w:rPr>
                    <w:noProof/>
                    <w:webHidden/>
                  </w:rPr>
                  <w:instrText xml:space="preserve"> PAGEREF _Toc508669490 \h </w:instrText>
                </w:r>
                <w:r w:rsidR="00450F1F">
                  <w:rPr>
                    <w:noProof/>
                    <w:webHidden/>
                  </w:rPr>
                </w:r>
                <w:r w:rsidR="00450F1F">
                  <w:rPr>
                    <w:noProof/>
                    <w:webHidden/>
                  </w:rPr>
                  <w:fldChar w:fldCharType="separate"/>
                </w:r>
                <w:r w:rsidR="00AB16AF">
                  <w:rPr>
                    <w:noProof/>
                    <w:webHidden/>
                  </w:rPr>
                  <w:t>24</w:t>
                </w:r>
                <w:r w:rsidR="00450F1F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8669479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8669480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60288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발상과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기록을</w:t>
      </w:r>
      <w:r>
        <w:rPr>
          <w:rFonts w:hint="eastAsia"/>
        </w:rPr>
        <w:t xml:space="preserve"> </w:t>
      </w:r>
      <w:r>
        <w:rPr>
          <w:rFonts w:hint="eastAsia"/>
        </w:rPr>
        <w:t>남긴다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8669481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602882" w:rsidRDefault="00602882" w:rsidP="00570FF0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가져야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602882" w:rsidRDefault="00602882" w:rsidP="00602882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디테일한</w:t>
      </w:r>
      <w:r>
        <w:rPr>
          <w:rFonts w:hint="eastAsia"/>
        </w:rPr>
        <w:t xml:space="preserve"> </w:t>
      </w:r>
      <w:r>
        <w:rPr>
          <w:rFonts w:hint="eastAsia"/>
        </w:rPr>
        <w:t>모양은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모델러의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재량에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260189" w:rsidRDefault="00260189" w:rsidP="00260189"/>
    <w:p w:rsidR="00260189" w:rsidRDefault="00260189" w:rsidP="00260189">
      <w:pPr>
        <w:pStyle w:val="20"/>
        <w:numPr>
          <w:ilvl w:val="0"/>
          <w:numId w:val="6"/>
        </w:numPr>
      </w:pPr>
      <w:bookmarkStart w:id="3" w:name="_Toc508669482"/>
      <w:r>
        <w:rPr>
          <w:rFonts w:hint="eastAsia"/>
        </w:rPr>
        <w:t>용어</w:t>
      </w:r>
      <w:bookmarkEnd w:id="3"/>
    </w:p>
    <w:p w:rsid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타워</w:t>
      </w:r>
      <w:r>
        <w:rPr>
          <w:rFonts w:hint="eastAsia"/>
        </w:rPr>
        <w:t xml:space="preserve">: </w:t>
      </w:r>
      <w:r>
        <w:t>AOS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총칭으로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움직이지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60189" w:rsidRP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넥서스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</w:t>
      </w:r>
      <w:r>
        <w:t>AOS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파괴하여</w:t>
      </w:r>
      <w:r>
        <w:rPr>
          <w:rFonts w:hint="eastAsia"/>
        </w:rPr>
        <w:t xml:space="preserve"> </w:t>
      </w:r>
      <w:r>
        <w:rPr>
          <w:rFonts w:hint="eastAsia"/>
        </w:rPr>
        <w:t>승리하게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상징적</w:t>
      </w:r>
      <w:r>
        <w:rPr>
          <w:rFonts w:hint="eastAsia"/>
        </w:rPr>
        <w:t xml:space="preserve"> </w:t>
      </w:r>
      <w:r>
        <w:rPr>
          <w:rFonts w:hint="eastAsia"/>
        </w:rPr>
        <w:t>건물이다</w:t>
      </w:r>
      <w:r>
        <w:rPr>
          <w:rFonts w:hint="eastAsia"/>
        </w:rPr>
        <w:t>.</w:t>
      </w:r>
    </w:p>
    <w:p w:rsidR="001B3772" w:rsidRDefault="001B3772">
      <w:pPr>
        <w:spacing w:after="200"/>
      </w:pPr>
      <w:r>
        <w:br w:type="page"/>
      </w:r>
    </w:p>
    <w:p w:rsidR="001B3772" w:rsidRDefault="00821394" w:rsidP="001B3772">
      <w:pPr>
        <w:pStyle w:val="1"/>
      </w:pPr>
      <w:bookmarkStart w:id="4" w:name="_Toc508669483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4"/>
    </w:p>
    <w:p w:rsidR="00821394" w:rsidRDefault="00AC5408" w:rsidP="00821394">
      <w:pPr>
        <w:pStyle w:val="20"/>
        <w:numPr>
          <w:ilvl w:val="0"/>
          <w:numId w:val="9"/>
        </w:numPr>
      </w:pPr>
      <w:bookmarkStart w:id="5" w:name="_Toc508669484"/>
      <w:r>
        <w:rPr>
          <w:rFonts w:hint="eastAsia"/>
        </w:rPr>
        <w:t>타워</w:t>
      </w:r>
      <w:bookmarkEnd w:id="5"/>
    </w:p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발상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타격해야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레이저형태의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날려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아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크지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결론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타워로</w:t>
      </w:r>
      <w:r>
        <w:rPr>
          <w:rFonts w:hint="eastAsia"/>
        </w:rPr>
        <w:t xml:space="preserve"> </w:t>
      </w:r>
      <w:r>
        <w:rPr>
          <w:rFonts w:hint="eastAsia"/>
        </w:rPr>
        <w:t>제작한다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0722DB" w:rsidRDefault="00393E63" w:rsidP="000722DB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비누가</w:t>
      </w:r>
      <w:r>
        <w:rPr>
          <w:rFonts w:hint="eastAsia"/>
        </w:rPr>
        <w:t xml:space="preserve"> </w:t>
      </w:r>
      <w:r>
        <w:rPr>
          <w:rFonts w:hint="eastAsia"/>
        </w:rPr>
        <w:t>들어있는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 w:rsidR="00D0738A">
        <w:rPr>
          <w:rFonts w:hint="eastAsia"/>
        </w:rPr>
        <w:t>장단점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D0738A" w:rsidRDefault="00D0738A" w:rsidP="00D0738A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오브젝트로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설명이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AC5408" w:rsidRDefault="00D0738A" w:rsidP="00AC5408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지향성을</w:t>
      </w:r>
      <w:r>
        <w:rPr>
          <w:rFonts w:hint="eastAsia"/>
        </w:rPr>
        <w:t xml:space="preserve"> </w:t>
      </w:r>
      <w:r>
        <w:rPr>
          <w:rFonts w:hint="eastAsia"/>
        </w:rPr>
        <w:t>가지기에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수정되거나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:rsidR="00AC5408" w:rsidRDefault="00AC5408">
      <w:pPr>
        <w:spacing w:after="200"/>
      </w:pPr>
      <w:r>
        <w:br w:type="page"/>
      </w:r>
    </w:p>
    <w:p w:rsidR="00D0738A" w:rsidRDefault="00D0738A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0722DB" w:rsidRDefault="000722DB" w:rsidP="000722DB">
      <w:pPr>
        <w:ind w:left="720"/>
      </w:pPr>
      <w:r>
        <w:rPr>
          <w:noProof/>
        </w:rPr>
        <w:drawing>
          <wp:inline distT="0" distB="0" distL="0" distR="0" wp14:anchorId="4B35832B" wp14:editId="1952DFE7">
            <wp:extent cx="3645725" cy="3672287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536" cy="36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8A" w:rsidRDefault="00D0738A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CC0767" w:rsidP="000722DB">
      <w:pPr>
        <w:ind w:left="720"/>
      </w:pPr>
      <w:r>
        <w:rPr>
          <w:noProof/>
        </w:rPr>
        <w:drawing>
          <wp:inline distT="0" distB="0" distL="0" distR="0" wp14:anchorId="0AB6FAF7" wp14:editId="1B92DE09">
            <wp:extent cx="3724275" cy="36671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67" w:rsidRDefault="00CC0767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t xml:space="preserve"> 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393E63" w:rsidRDefault="00393E6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>:</w:t>
      </w:r>
      <w:r w:rsidR="009A20B1">
        <w:t xml:space="preserve"> </w:t>
      </w:r>
      <w:r w:rsidR="009A20B1">
        <w:rPr>
          <w:rFonts w:hint="eastAsia"/>
        </w:rPr>
        <w:t>실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생활에서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흔히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관찰할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모델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제작에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유리하다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t>:</w:t>
      </w:r>
      <w:r w:rsidR="009A20B1">
        <w:t xml:space="preserve"> </w:t>
      </w:r>
      <w:r w:rsidR="009A20B1">
        <w:rPr>
          <w:rFonts w:hint="eastAsia"/>
        </w:rPr>
        <w:t>뚜껑이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열리며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공격하거나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특이한</w:t>
      </w:r>
      <w:r w:rsidR="009A20B1">
        <w:t xml:space="preserve"> </w:t>
      </w:r>
      <w:r w:rsidR="009A20B1">
        <w:rPr>
          <w:rFonts w:hint="eastAsia"/>
        </w:rPr>
        <w:t>모양이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되지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않을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경우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건물이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아닌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단순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오브젝트로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인식할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C0767" w:rsidRDefault="00D657D2" w:rsidP="00CC0767">
      <w:pPr>
        <w:ind w:left="720"/>
      </w:pPr>
      <w:r>
        <w:rPr>
          <w:noProof/>
        </w:rPr>
        <w:drawing>
          <wp:inline distT="0" distB="0" distL="0" distR="0" wp14:anchorId="69CBD2A3" wp14:editId="65B95AA2">
            <wp:extent cx="3534049" cy="307570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6" cy="30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C1" w:rsidRDefault="00093EC1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2B538D" w:rsidRDefault="002B538D" w:rsidP="00CC0767">
      <w:pPr>
        <w:ind w:left="720"/>
      </w:pPr>
      <w:r>
        <w:rPr>
          <w:noProof/>
        </w:rPr>
        <w:drawing>
          <wp:inline distT="0" distB="0" distL="0" distR="0" wp14:anchorId="0F0A02C1" wp14:editId="5F255ACD">
            <wp:extent cx="3236217" cy="3040083"/>
            <wp:effectExtent l="0" t="0" r="2540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756" cy="30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8D" w:rsidRDefault="002B538D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새드리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뽀송이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비누받침</w:t>
      </w:r>
    </w:p>
    <w:p w:rsidR="00CC0767" w:rsidRDefault="00393E63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기존</w:t>
      </w:r>
      <w:r w:rsidR="001D71DB">
        <w:rPr>
          <w:rFonts w:hint="eastAsia"/>
        </w:rPr>
        <w:t xml:space="preserve"> </w:t>
      </w:r>
      <w:r w:rsidR="001D71DB">
        <w:t>AOS</w:t>
      </w:r>
      <w:r w:rsidR="001D71DB">
        <w:rPr>
          <w:rFonts w:hint="eastAsia"/>
        </w:rPr>
        <w:t>게임들의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캐릭터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타워의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크기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비슷하게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제작이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가능하다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약간의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지향성을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가진다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D71DB" w:rsidRDefault="001D71DB" w:rsidP="00485409">
      <w:pPr>
        <w:ind w:firstLine="720"/>
      </w:pPr>
      <w:r>
        <w:rPr>
          <w:noProof/>
        </w:rPr>
        <w:drawing>
          <wp:inline distT="0" distB="0" distL="0" distR="0" wp14:anchorId="4E8C02E9" wp14:editId="7EC213CA">
            <wp:extent cx="5194959" cy="2588821"/>
            <wp:effectExtent l="0" t="0" r="5715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713" cy="25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DB" w:rsidRDefault="001D71DB" w:rsidP="00485409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485409" w:rsidRDefault="00485409" w:rsidP="00485409">
      <w:pPr>
        <w:ind w:firstLine="400"/>
      </w:pPr>
      <w:r>
        <w:rPr>
          <w:noProof/>
        </w:rPr>
        <w:drawing>
          <wp:inline distT="0" distB="0" distL="0" distR="0" wp14:anchorId="112852C9" wp14:editId="0DA6C34E">
            <wp:extent cx="4095750" cy="34766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8" w:rsidRDefault="00485409" w:rsidP="00524FCF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821394" w:rsidRDefault="00260189" w:rsidP="00821394">
      <w:pPr>
        <w:pStyle w:val="20"/>
        <w:numPr>
          <w:ilvl w:val="0"/>
          <w:numId w:val="9"/>
        </w:numPr>
      </w:pPr>
      <w:bookmarkStart w:id="6" w:name="_Toc508669485"/>
      <w:r>
        <w:rPr>
          <w:rFonts w:hint="eastAsia"/>
        </w:rPr>
        <w:lastRenderedPageBreak/>
        <w:t>넥서스</w:t>
      </w:r>
      <w:bookmarkEnd w:id="6"/>
    </w:p>
    <w:p w:rsidR="006C6A98" w:rsidRDefault="006C6A98" w:rsidP="006C6A98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발상</w:t>
      </w:r>
    </w:p>
    <w:p w:rsidR="006C6A98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공격력을</w:t>
      </w:r>
      <w:r>
        <w:rPr>
          <w:rFonts w:hint="eastAsia"/>
        </w:rPr>
        <w:t xml:space="preserve"> </w:t>
      </w:r>
      <w:r>
        <w:rPr>
          <w:rFonts w:hint="eastAsia"/>
        </w:rPr>
        <w:t>지니지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EB4731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요소이므로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건물보다</w:t>
      </w:r>
      <w:r>
        <w:rPr>
          <w:rFonts w:hint="eastAsia"/>
        </w:rPr>
        <w:t xml:space="preserve"> </w:t>
      </w:r>
      <w:r>
        <w:rPr>
          <w:rFonts w:hint="eastAsia"/>
        </w:rPr>
        <w:t>크고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통일감이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올라가야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채택해서는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EB4731" w:rsidRPr="00EB4731" w:rsidRDefault="00EB4731" w:rsidP="00EB4731"/>
    <w:p w:rsidR="00EB4731" w:rsidRDefault="00EB4731" w:rsidP="00EB4731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결론</w:t>
      </w:r>
    </w:p>
    <w:p w:rsidR="00EB4731" w:rsidRDefault="00EB4731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비싼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보석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포함되어야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531F9" w:rsidRDefault="007531F9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1D76D7" w:rsidRDefault="001D76D7" w:rsidP="001D76D7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1F3B7E" w:rsidRDefault="00B450DC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보물</w:t>
      </w:r>
      <w:r w:rsidR="001F3B7E">
        <w:rPr>
          <w:rFonts w:hint="eastAsia"/>
        </w:rPr>
        <w:t xml:space="preserve"> </w:t>
      </w:r>
      <w:r w:rsidR="001F3B7E">
        <w:rPr>
          <w:rFonts w:hint="eastAsia"/>
        </w:rPr>
        <w:t>상자</w:t>
      </w:r>
    </w:p>
    <w:p w:rsidR="001F3B7E" w:rsidRDefault="001F3B7E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금</w:t>
      </w:r>
      <w: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123B9A" w:rsidRDefault="00123B9A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DE2491" w:rsidRDefault="00DE2491" w:rsidP="00DE2491"/>
    <w:p w:rsidR="00DE2491" w:rsidRDefault="00DE2491" w:rsidP="00DE2491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>
        <w:rPr>
          <w:rFonts w:hint="eastAsia"/>
        </w:rPr>
        <w:t>장단점</w:t>
      </w:r>
    </w:p>
    <w:p w:rsidR="00DE2491" w:rsidRDefault="00E126FD" w:rsidP="00DE2491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DE2491" w:rsidRDefault="00DE2491" w:rsidP="00DE2491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E126FD">
        <w:rPr>
          <w:rFonts w:hint="eastAsia"/>
        </w:rPr>
        <w:t>모델링이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어렵지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않을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것으로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생각되며</w:t>
      </w:r>
      <w:r w:rsidR="00E126FD">
        <w:t xml:space="preserve"> </w:t>
      </w:r>
      <w:r w:rsidR="00E126FD">
        <w:rPr>
          <w:rFonts w:hint="eastAsia"/>
        </w:rPr>
        <w:t>필요한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경우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자체적으로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공격할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있는</w:t>
      </w:r>
      <w:r w:rsidR="00E126FD">
        <w:t xml:space="preserve"> </w:t>
      </w:r>
      <w:r w:rsidR="00E126FD">
        <w:rPr>
          <w:rFonts w:hint="eastAsia"/>
        </w:rPr>
        <w:t>여지를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부여할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있다</w:t>
      </w:r>
      <w:r w:rsidR="00E126FD">
        <w:rPr>
          <w:rFonts w:hint="eastAsia"/>
        </w:rPr>
        <w:t>.</w:t>
      </w:r>
    </w:p>
    <w:p w:rsidR="00235D23" w:rsidRDefault="00DE2491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 w:rsidR="00E126FD">
        <w:rPr>
          <w:rFonts w:hint="eastAsia"/>
        </w:rPr>
        <w:t>:</w:t>
      </w:r>
      <w:r w:rsidR="00E126FD">
        <w:t xml:space="preserve"> </w:t>
      </w:r>
      <w:r w:rsidR="0092386F">
        <w:rPr>
          <w:rFonts w:hint="eastAsia"/>
        </w:rPr>
        <w:t>중앙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건물로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생각하기에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단순할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있으며</w:t>
      </w:r>
      <w:r w:rsidR="0092386F">
        <w:t xml:space="preserve"> </w:t>
      </w:r>
      <w:r w:rsidR="0092386F">
        <w:rPr>
          <w:rFonts w:hint="eastAsia"/>
        </w:rPr>
        <w:t>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게임의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컨셉에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어울리지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않을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있다</w:t>
      </w:r>
      <w:r w:rsidR="0092386F">
        <w:rPr>
          <w:rFonts w:hint="eastAsia"/>
        </w:rPr>
        <w:t>.</w:t>
      </w:r>
    </w:p>
    <w:p w:rsidR="00235D23" w:rsidRDefault="00235D23">
      <w:pPr>
        <w:spacing w:after="200"/>
      </w:pPr>
      <w:r>
        <w:br w:type="page"/>
      </w:r>
    </w:p>
    <w:p w:rsidR="00235D23" w:rsidRDefault="00235D2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35D23" w:rsidRDefault="00235D23" w:rsidP="00235D23">
      <w:pPr>
        <w:spacing w:after="200"/>
        <w:ind w:left="720"/>
      </w:pPr>
      <w:r>
        <w:rPr>
          <w:noProof/>
        </w:rPr>
        <w:drawing>
          <wp:inline distT="0" distB="0" distL="0" distR="0" wp14:anchorId="22D3D0FA" wp14:editId="524D915F">
            <wp:extent cx="4359916" cy="3182587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235D23" w:rsidP="00235D23">
      <w:pPr>
        <w:spacing w:after="200"/>
        <w:ind w:firstLine="720"/>
      </w:pPr>
      <w:r>
        <w:rPr>
          <w:noProof/>
        </w:rPr>
        <w:drawing>
          <wp:inline distT="0" distB="0" distL="0" distR="0" wp14:anchorId="16FA4F89" wp14:editId="2F243D46">
            <wp:extent cx="5022879" cy="3657600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332" cy="36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235D23" w:rsidP="00235D23">
      <w:pPr>
        <w:spacing w:after="200"/>
        <w:ind w:firstLine="720"/>
      </w:pPr>
      <w:r>
        <w:br w:type="page"/>
      </w:r>
    </w:p>
    <w:p w:rsidR="00E126FD" w:rsidRDefault="00B450DC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보물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보물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다양한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생각해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D56EFE" w:rsidRDefault="00E126FD" w:rsidP="00D56EFE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이므로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열리고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닫히는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움직임이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필요할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있으며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경우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게임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컨셉과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맞지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않을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E126FD" w:rsidRDefault="00D56EFE" w:rsidP="00D56EFE">
      <w:pPr>
        <w:ind w:left="720"/>
      </w:pPr>
      <w:r>
        <w:rPr>
          <w:noProof/>
        </w:rPr>
        <w:drawing>
          <wp:inline distT="0" distB="0" distL="0" distR="0" wp14:anchorId="23B363C6" wp14:editId="624AF49A">
            <wp:extent cx="2783188" cy="2873828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8237" cy="28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D56EFE" w:rsidP="00D56EFE">
      <w:pPr>
        <w:spacing w:after="200"/>
        <w:ind w:firstLine="720"/>
      </w:pPr>
      <w:r>
        <w:rPr>
          <w:noProof/>
        </w:rPr>
        <w:drawing>
          <wp:inline distT="0" distB="0" distL="0" distR="0" wp14:anchorId="6A74D880" wp14:editId="49F4AC78">
            <wp:extent cx="4022506" cy="2909455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2135" cy="29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>
        <w:rPr>
          <w:rFonts w:hint="eastAsia"/>
        </w:rPr>
        <w:t>닫혀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471D30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하나의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처리가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가능하다</w:t>
      </w:r>
      <w:r w:rsidR="00D56EFE">
        <w:rPr>
          <w:rFonts w:hint="eastAsia"/>
        </w:rPr>
        <w:t>.</w:t>
      </w:r>
    </w:p>
    <w:p w:rsidR="00E126FD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모델링이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어려울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E7C98" w:rsidRDefault="0005556B" w:rsidP="001E7C98">
      <w:pPr>
        <w:ind w:left="720"/>
      </w:pPr>
      <w:r>
        <w:rPr>
          <w:noProof/>
        </w:rPr>
        <w:drawing>
          <wp:inline distT="0" distB="0" distL="0" distR="0" wp14:anchorId="3B5D07DE" wp14:editId="58363ED0">
            <wp:extent cx="3871356" cy="268957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420" cy="26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6B" w:rsidRDefault="0005556B" w:rsidP="001E7C98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>
        <w:rPr>
          <w:rFonts w:hint="eastAsia"/>
        </w:rPr>
        <w:t>금원보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저금통</w:t>
      </w:r>
    </w:p>
    <w:p w:rsidR="0005556B" w:rsidRDefault="0005556B" w:rsidP="0005556B">
      <w:pPr>
        <w:spacing w:after="200"/>
        <w:ind w:firstLine="720"/>
      </w:pPr>
      <w:r>
        <w:rPr>
          <w:noProof/>
        </w:rPr>
        <w:drawing>
          <wp:inline distT="0" distB="0" distL="0" distR="0" wp14:anchorId="1DD97503" wp14:editId="58C7672B">
            <wp:extent cx="4048125" cy="3467100"/>
            <wp:effectExtent l="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05556B" w:rsidP="0005556B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타워와</w:t>
      </w:r>
      <w:r>
        <w:rPr>
          <w:rFonts w:hint="eastAsia"/>
        </w:rPr>
        <w:t xml:space="preserve"> </w:t>
      </w:r>
      <w:r>
        <w:rPr>
          <w:rFonts w:hint="eastAsia"/>
        </w:rPr>
        <w:t>연관성을</w:t>
      </w:r>
      <w:r>
        <w:rPr>
          <w:rFonts w:hint="eastAsia"/>
        </w:rPr>
        <w:t xml:space="preserve"> </w:t>
      </w:r>
      <w:r>
        <w:rPr>
          <w:rFonts w:hint="eastAsia"/>
        </w:rPr>
        <w:t>가져</w:t>
      </w:r>
      <w:r>
        <w:rPr>
          <w:rFonts w:hint="eastAsia"/>
        </w:rPr>
        <w:t xml:space="preserve"> </w:t>
      </w:r>
      <w:r>
        <w:rPr>
          <w:rFonts w:hint="eastAsia"/>
        </w:rPr>
        <w:t>건물에</w:t>
      </w:r>
      <w:r>
        <w:rPr>
          <w:rFonts w:hint="eastAsia"/>
        </w:rPr>
        <w:t xml:space="preserve"> </w:t>
      </w:r>
      <w:r>
        <w:rPr>
          <w:rFonts w:hint="eastAsia"/>
        </w:rPr>
        <w:t>통일성울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컨셉과</w:t>
      </w:r>
      <w:r>
        <w:rPr>
          <w:rFonts w:hint="eastAsia"/>
        </w:rPr>
        <w:t xml:space="preserve"> </w:t>
      </w:r>
      <w:r>
        <w:rPr>
          <w:rFonts w:hint="eastAsia"/>
        </w:rPr>
        <w:t>맞지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spacing w:after="200"/>
      </w:pP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D7AAE" w:rsidRDefault="00CD7AAE" w:rsidP="00CD7AAE">
      <w:pPr>
        <w:spacing w:after="200"/>
        <w:ind w:left="720"/>
      </w:pPr>
      <w:r>
        <w:rPr>
          <w:noProof/>
        </w:rPr>
        <w:drawing>
          <wp:inline distT="0" distB="0" distL="0" distR="0" wp14:anchorId="7D1BC6A0" wp14:editId="597080B5">
            <wp:extent cx="3238428" cy="2778826"/>
            <wp:effectExtent l="0" t="0" r="635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2469" cy="27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CD7AAE" w:rsidP="00CD7AAE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 </w:t>
      </w: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오리</w:t>
      </w:r>
    </w:p>
    <w:p w:rsidR="00CD7AAE" w:rsidRDefault="00CD7AAE">
      <w:pPr>
        <w:spacing w:after="200"/>
      </w:pPr>
      <w:r>
        <w:tab/>
      </w:r>
      <w:r>
        <w:rPr>
          <w:noProof/>
        </w:rPr>
        <w:drawing>
          <wp:inline distT="0" distB="0" distL="0" distR="0" wp14:anchorId="663DD5E2" wp14:editId="25BACE45">
            <wp:extent cx="3787493" cy="3194462"/>
            <wp:effectExtent l="0" t="0" r="381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873" cy="31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A" w:rsidRDefault="00CD7AAE">
      <w:pPr>
        <w:spacing w:after="200"/>
      </w:pPr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8A2B4A" w:rsidRDefault="008A2B4A" w:rsidP="008A2B4A">
      <w:pPr>
        <w:pStyle w:val="1"/>
      </w:pPr>
      <w:bookmarkStart w:id="7" w:name="_Toc508669486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bookmarkEnd w:id="7"/>
    </w:p>
    <w:p w:rsidR="008A2B4A" w:rsidRDefault="008A2B4A" w:rsidP="008A2B4A">
      <w:pPr>
        <w:pStyle w:val="20"/>
        <w:numPr>
          <w:ilvl w:val="0"/>
          <w:numId w:val="42"/>
        </w:numPr>
      </w:pPr>
      <w:bookmarkStart w:id="8" w:name="_Toc508669487"/>
      <w:r>
        <w:rPr>
          <w:rFonts w:hint="eastAsia"/>
        </w:rPr>
        <w:t>타워</w:t>
      </w:r>
      <w:bookmarkEnd w:id="8"/>
    </w:p>
    <w:p w:rsidR="005C6EDA" w:rsidRDefault="00BD4073" w:rsidP="0008175B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08175B" w:rsidRDefault="0008175B" w:rsidP="0008175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08175B" w:rsidRDefault="0008175B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 w:rsidR="00705247">
        <w:t>: 2</w:t>
      </w:r>
      <w:r w:rsidR="00B16BDA">
        <w:t>0</w:t>
      </w:r>
    </w:p>
    <w:p w:rsidR="00705247" w:rsidRDefault="00705247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E84C59">
        <w:t>18.5</w:t>
      </w:r>
    </w:p>
    <w:p w:rsidR="00E84C59" w:rsidRDefault="00E84C59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7</w:t>
      </w:r>
    </w:p>
    <w:p w:rsidR="00E84C59" w:rsidRDefault="00E84C59" w:rsidP="00E84C59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760CA7" w:rsidRDefault="00760CA7" w:rsidP="00E84C59">
      <w:pPr>
        <w:spacing w:after="200"/>
      </w:pPr>
      <w:r>
        <w:rPr>
          <w:noProof/>
        </w:rPr>
        <w:drawing>
          <wp:inline distT="0" distB="0" distL="0" distR="0">
            <wp:extent cx="5759450" cy="5628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20" cy="562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59" w:rsidRDefault="00760CA7" w:rsidP="00E504E5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4797425" cy="2239964"/>
            <wp:effectExtent l="0" t="0" r="317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62" cy="224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 wp14:anchorId="534A0434" wp14:editId="59900EC3">
            <wp:extent cx="4797631" cy="2156553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8" cy="216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>
            <wp:extent cx="4882447" cy="41563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56" cy="416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2F48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6E1C0F">
        <w:t>14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6102E">
        <w:t>10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161661" w:rsidRDefault="006A24F2">
      <w:pPr>
        <w:spacing w:after="200"/>
      </w:pPr>
      <w:r>
        <w:rPr>
          <w:noProof/>
        </w:rPr>
        <w:drawing>
          <wp:inline distT="0" distB="0" distL="0" distR="0">
            <wp:extent cx="5453834" cy="390698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450" cy="39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F2" w:rsidRDefault="00B02B1A">
      <w:pPr>
        <w:spacing w:after="200"/>
      </w:pPr>
      <w:r>
        <w:rPr>
          <w:noProof/>
        </w:rPr>
        <w:drawing>
          <wp:inline distT="0" distB="0" distL="0" distR="0">
            <wp:extent cx="5438898" cy="2225195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53" cy="22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43700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drawing>
          <wp:inline distT="0" distB="0" distL="0" distR="0">
            <wp:extent cx="4288762" cy="415636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22" cy="41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FF2FD5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AD4990" w:rsidRDefault="00AD4990" w:rsidP="00AD4990">
      <w:pPr>
        <w:spacing w:after="200"/>
      </w:pPr>
      <w:r>
        <w:rPr>
          <w:noProof/>
        </w:rPr>
        <w:drawing>
          <wp:inline distT="0" distB="0" distL="0" distR="0" wp14:anchorId="62937186" wp14:editId="4D7705EF">
            <wp:extent cx="4512623" cy="6354986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48" cy="637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990" w:rsidRDefault="00AD4990" w:rsidP="005A19C0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643120"/>
            <wp:effectExtent l="0" t="0" r="571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9C0" w:rsidRDefault="00AD4990" w:rsidP="005A19C0">
      <w:pPr>
        <w:spacing w:after="200"/>
      </w:pPr>
      <w:r>
        <w:rPr>
          <w:noProof/>
        </w:rPr>
        <w:drawing>
          <wp:inline distT="0" distB="0" distL="0" distR="0">
            <wp:extent cx="5747385" cy="286194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4623DB">
      <w:pPr>
        <w:spacing w:after="200"/>
      </w:pPr>
      <w:r>
        <w:br w:type="page"/>
      </w:r>
    </w:p>
    <w:p w:rsidR="003F5B6A" w:rsidRDefault="004623DB" w:rsidP="003F5B6A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오브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</w:p>
    <w:p w:rsidR="003F5B6A" w:rsidRDefault="003F5B6A" w:rsidP="003F5B6A">
      <w:pPr>
        <w:pStyle w:val="af8"/>
        <w:spacing w:after="200"/>
        <w:ind w:leftChars="0" w:left="76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케이스</w:t>
      </w:r>
      <w:r>
        <w:rPr>
          <w:rFonts w:hint="eastAsia"/>
        </w:rPr>
        <w:t xml:space="preserve"> </w:t>
      </w:r>
      <w:r>
        <w:rPr>
          <w:rFonts w:hint="eastAsia"/>
        </w:rPr>
        <w:t>타워에서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놓는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수정한다</w:t>
      </w:r>
      <w:r>
        <w:rPr>
          <w:rFonts w:hint="eastAsia"/>
        </w:rPr>
        <w:t>.</w:t>
      </w:r>
    </w:p>
    <w:p w:rsidR="00EF4C8B" w:rsidRDefault="00EF4C8B" w:rsidP="00EF4C8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t xml:space="preserve">: </w:t>
      </w:r>
      <w:r w:rsidR="003F5B6A">
        <w:t>20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110455">
        <w:t>12</w:t>
      </w:r>
      <w:r w:rsidR="0099240C">
        <w:t xml:space="preserve"> 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220FB">
        <w:t>10</w:t>
      </w:r>
    </w:p>
    <w:p w:rsidR="000E4B7B" w:rsidRDefault="000E4B7B" w:rsidP="000E4B7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BF4E1C" w:rsidRDefault="0054339C" w:rsidP="00BF4E1C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5747385" cy="295719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54339C">
      <w:pPr>
        <w:spacing w:after="200"/>
      </w:pPr>
      <w:r>
        <w:rPr>
          <w:noProof/>
        </w:rPr>
        <w:drawing>
          <wp:inline distT="0" distB="0" distL="0" distR="0" wp14:anchorId="1B77951A" wp14:editId="559FC8FB">
            <wp:extent cx="2862317" cy="292133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03" cy="292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3DB">
        <w:br w:type="page"/>
      </w:r>
    </w:p>
    <w:p w:rsidR="00B450DC" w:rsidRPr="00B450DC" w:rsidRDefault="008A2B4A" w:rsidP="00B450DC">
      <w:pPr>
        <w:pStyle w:val="20"/>
        <w:numPr>
          <w:ilvl w:val="0"/>
          <w:numId w:val="42"/>
        </w:numPr>
      </w:pPr>
      <w:bookmarkStart w:id="9" w:name="_Toc508669488"/>
      <w:r>
        <w:rPr>
          <w:rFonts w:hint="eastAsia"/>
        </w:rPr>
        <w:lastRenderedPageBreak/>
        <w:t>넥서스</w:t>
      </w:r>
      <w:bookmarkEnd w:id="9"/>
    </w:p>
    <w:p w:rsidR="00B450DC" w:rsidRDefault="00B450DC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E04379">
        <w:t>20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E644D0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E644D0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483D76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57231" cy="3218213"/>
            <wp:effectExtent l="0" t="0" r="571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78" cy="32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45845" cy="27432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24" cy="275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 w:rsidP="00483D76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5130140" cy="2929893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40" cy="293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>
      <w:pPr>
        <w:spacing w:after="200"/>
      </w:pPr>
    </w:p>
    <w:p w:rsidR="00483D76" w:rsidRDefault="00483D76" w:rsidP="00483D76">
      <w:pPr>
        <w:spacing w:after="200"/>
        <w:ind w:firstLine="400"/>
        <w:rPr>
          <w:rFonts w:hint="eastAsia"/>
        </w:rPr>
      </w:pPr>
      <w:r>
        <w:rPr>
          <w:noProof/>
        </w:rPr>
        <w:drawing>
          <wp:inline distT="0" distB="0" distL="0" distR="0">
            <wp:extent cx="5103503" cy="5082639"/>
            <wp:effectExtent l="0" t="0" r="1905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63" cy="509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B450DC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A706A9">
        <w:t>25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A706A9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A706A9">
        <w:t>27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5408533" cy="3479470"/>
            <wp:effectExtent l="0" t="0" r="1905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68" cy="34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F20D4" w:rsidP="007F20D4">
      <w:pPr>
        <w:spacing w:after="200"/>
        <w:ind w:left="40" w:firstLine="720"/>
      </w:pPr>
      <w:r>
        <w:rPr>
          <w:noProof/>
        </w:rPr>
        <w:drawing>
          <wp:inline distT="0" distB="0" distL="0" distR="0">
            <wp:extent cx="1888176" cy="2663016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76" cy="266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3D0" w:rsidRDefault="007F20D4">
      <w:pPr>
        <w:spacing w:after="200"/>
      </w:pPr>
      <w:r>
        <w:rPr>
          <w:rFonts w:hint="eastAsia"/>
          <w:noProof/>
        </w:rPr>
        <w:lastRenderedPageBreak/>
        <w:drawing>
          <wp:inline distT="0" distB="0" distL="0" distR="0">
            <wp:extent cx="5260769" cy="404366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58" cy="404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</w:pP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4738254" cy="4327302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421" cy="433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47385" cy="457200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54432">
        <w:t>25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B54432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54432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8516FD" w:rsidRDefault="005C612D" w:rsidP="008516FD">
      <w:pPr>
        <w:spacing w:after="200"/>
        <w:rPr>
          <w:rFonts w:hint="eastAsia"/>
        </w:rPr>
      </w:pPr>
      <w:r>
        <w:rPr>
          <w:noProof/>
        </w:rPr>
        <w:drawing>
          <wp:inline distT="0" distB="0" distL="0" distR="0" wp14:anchorId="2223D4E4" wp14:editId="53AB01C6">
            <wp:extent cx="5747385" cy="5617210"/>
            <wp:effectExtent l="0" t="0" r="5715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6FD" w:rsidRDefault="008516FD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23906" cy="383174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36" cy="384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8516FD">
      <w:pPr>
        <w:spacing w:after="200"/>
      </w:pPr>
      <w:r>
        <w:rPr>
          <w:noProof/>
        </w:rPr>
        <w:drawing>
          <wp:inline distT="0" distB="0" distL="0" distR="0">
            <wp:extent cx="5700156" cy="4569698"/>
            <wp:effectExtent l="0" t="0" r="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45" cy="45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FF4375" w:rsidRDefault="00925A09" w:rsidP="00FF4375">
      <w:pPr>
        <w:spacing w:after="200"/>
      </w:pPr>
      <w:r>
        <w:rPr>
          <w:noProof/>
        </w:rPr>
        <w:drawing>
          <wp:inline distT="0" distB="0" distL="0" distR="0" wp14:anchorId="0B151629" wp14:editId="42FFDCAA">
            <wp:extent cx="5759450" cy="5213350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A09" w:rsidRDefault="00925A09">
      <w:pPr>
        <w:spacing w:after="200"/>
      </w:pPr>
      <w:r>
        <w:br w:type="page"/>
      </w:r>
    </w:p>
    <w:p w:rsidR="004D2F88" w:rsidRDefault="004D2F88" w:rsidP="004D2F88">
      <w:pPr>
        <w:spacing w:after="200"/>
        <w:ind w:firstLine="720"/>
      </w:pPr>
      <w:r>
        <w:rPr>
          <w:rFonts w:hint="eastAsia"/>
          <w:noProof/>
        </w:rPr>
        <w:lastRenderedPageBreak/>
        <w:drawing>
          <wp:inline distT="0" distB="0" distL="0" distR="0" wp14:anchorId="37A9B1FC" wp14:editId="041DF0C2">
            <wp:extent cx="4345230" cy="445324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09" cy="446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AE" w:rsidRDefault="004D2F88" w:rsidP="004D2F88">
      <w:pPr>
        <w:spacing w:after="200"/>
        <w:ind w:firstLine="720"/>
      </w:pPr>
      <w:r>
        <w:rPr>
          <w:rFonts w:hint="eastAsia"/>
          <w:noProof/>
        </w:rPr>
        <w:drawing>
          <wp:inline distT="0" distB="0" distL="0" distR="0">
            <wp:extent cx="4346369" cy="4221038"/>
            <wp:effectExtent l="0" t="0" r="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023" cy="42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88" w:rsidRDefault="004D2F88">
      <w:pPr>
        <w:spacing w:after="200"/>
      </w:pPr>
      <w:bookmarkStart w:id="10" w:name="_Toc508669489"/>
      <w:r>
        <w:rPr>
          <w:noProof/>
        </w:rPr>
        <w:lastRenderedPageBreak/>
        <w:drawing>
          <wp:inline distT="0" distB="0" distL="0" distR="0">
            <wp:extent cx="5759450" cy="5403215"/>
            <wp:effectExtent l="0" t="0" r="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4D2F88" w:rsidRDefault="004D2F88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48"/>
          <w:szCs w:val="28"/>
        </w:rPr>
      </w:pPr>
      <w:r>
        <w:br w:type="page"/>
      </w:r>
    </w:p>
    <w:p w:rsidR="00B746FE" w:rsidRDefault="00B746FE" w:rsidP="00B746FE">
      <w:pPr>
        <w:pStyle w:val="1"/>
      </w:pPr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0"/>
    </w:p>
    <w:p w:rsidR="00602882" w:rsidRDefault="00B746FE" w:rsidP="00602882">
      <w:pPr>
        <w:pStyle w:val="20"/>
        <w:numPr>
          <w:ilvl w:val="0"/>
          <w:numId w:val="24"/>
        </w:numPr>
      </w:pPr>
      <w:bookmarkStart w:id="12" w:name="_Toc508669490"/>
      <w:r>
        <w:rPr>
          <w:rFonts w:hint="eastAsia"/>
        </w:rPr>
        <w:t>출처</w:t>
      </w:r>
      <w:bookmarkEnd w:id="12"/>
    </w:p>
    <w:p w:rsidR="00A025D1" w:rsidRDefault="00B64592" w:rsidP="00602882">
      <w:pPr>
        <w:pStyle w:val="af8"/>
        <w:numPr>
          <w:ilvl w:val="0"/>
          <w:numId w:val="34"/>
        </w:numPr>
        <w:ind w:leftChars="0"/>
      </w:pPr>
      <w:r>
        <w:t xml:space="preserve"> </w:t>
      </w:r>
      <w:r w:rsidR="00D0738A">
        <w:rPr>
          <w:rFonts w:hint="eastAsia"/>
        </w:rPr>
        <w:t>그림</w:t>
      </w:r>
      <w:r w:rsidR="00D0738A">
        <w:rPr>
          <w:rFonts w:hint="eastAsia"/>
        </w:rPr>
        <w:t xml:space="preserve"> </w:t>
      </w:r>
      <w:r w:rsidR="00D0738A">
        <w:t xml:space="preserve">1 </w:t>
      </w:r>
      <w:r w:rsidR="00D0738A">
        <w:rPr>
          <w:rFonts w:hint="eastAsia"/>
        </w:rPr>
        <w:t>자동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버블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건</w:t>
      </w:r>
    </w:p>
    <w:p w:rsidR="00D0738A" w:rsidRDefault="006C6881" w:rsidP="00D0738A">
      <w:pPr>
        <w:ind w:left="720"/>
      </w:pPr>
      <w:hyperlink r:id="rId54" w:history="1">
        <w:r w:rsidR="00D0738A" w:rsidRPr="006F6F3C">
          <w:rPr>
            <w:rStyle w:val="af7"/>
          </w:rPr>
          <w:t>http://item.gmarket.co.kr/Item?goodsCode=671685944</w:t>
        </w:r>
      </w:hyperlink>
      <w:r w:rsidR="00D0738A">
        <w:t xml:space="preserve"> </w:t>
      </w:r>
    </w:p>
    <w:p w:rsidR="00D0738A" w:rsidRDefault="00CC0767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6C6881" w:rsidP="00CC0767">
      <w:pPr>
        <w:ind w:left="720"/>
      </w:pPr>
      <w:hyperlink r:id="rId55" w:history="1">
        <w:r w:rsidR="00CC0767" w:rsidRPr="006F6F3C">
          <w:rPr>
            <w:rStyle w:val="af7"/>
          </w:rPr>
          <w:t>http://mitem.gmarket.co.kr/Item?goodscode=674831746</w:t>
        </w:r>
      </w:hyperlink>
      <w:r w:rsidR="00CC0767">
        <w:t xml:space="preserve"> </w:t>
      </w:r>
    </w:p>
    <w:p w:rsidR="00D0738A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D657D2"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093EC1" w:rsidRDefault="006C6881" w:rsidP="00093EC1">
      <w:pPr>
        <w:ind w:left="720"/>
      </w:pPr>
      <w:hyperlink r:id="rId56" w:history="1">
        <w:r w:rsidR="00D657D2" w:rsidRPr="00C87A32">
          <w:rPr>
            <w:rStyle w:val="af7"/>
          </w:rPr>
          <w:t>http://m.livedev.daisomall.co.kr/shop/goods_view.php?id=0001534858</w:t>
        </w:r>
      </w:hyperlink>
      <w:r w:rsidR="00D657D2">
        <w:t xml:space="preserve"> </w:t>
      </w:r>
    </w:p>
    <w:p w:rsidR="00093EC1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 w:rsidR="002B538D">
        <w:rPr>
          <w:rFonts w:hint="eastAsia"/>
        </w:rPr>
        <w:t>새드리</w:t>
      </w:r>
      <w:r w:rsidR="002B538D">
        <w:rPr>
          <w:rFonts w:hint="eastAsia"/>
        </w:rPr>
        <w:t xml:space="preserve"> </w:t>
      </w:r>
      <w:proofErr w:type="spellStart"/>
      <w:r w:rsidR="002B538D">
        <w:rPr>
          <w:rFonts w:hint="eastAsia"/>
        </w:rPr>
        <w:t>뽀송이</w:t>
      </w:r>
      <w:proofErr w:type="spellEnd"/>
      <w:r w:rsidR="002B538D">
        <w:rPr>
          <w:rFonts w:hint="eastAsia"/>
        </w:rPr>
        <w:t xml:space="preserve"> </w:t>
      </w:r>
      <w:r w:rsidR="002B538D">
        <w:rPr>
          <w:rFonts w:hint="eastAsia"/>
        </w:rPr>
        <w:t>비누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받침</w:t>
      </w:r>
    </w:p>
    <w:p w:rsidR="000266C9" w:rsidRDefault="006C6881" w:rsidP="000266C9">
      <w:pPr>
        <w:ind w:left="760"/>
      </w:pPr>
      <w:hyperlink r:id="rId57" w:history="1">
        <w:r w:rsidR="002B538D" w:rsidRPr="006F6F3C">
          <w:rPr>
            <w:rStyle w:val="af7"/>
          </w:rPr>
          <w:t>http://m.10x10.co.kr/category/category_itemPrd.asp?itemid=174584</w:t>
        </w:r>
      </w:hyperlink>
      <w:r w:rsidR="002B538D">
        <w:t xml:space="preserve"> </w:t>
      </w:r>
    </w:p>
    <w:p w:rsidR="001D71DB" w:rsidRDefault="001D71DB" w:rsidP="001D71DB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1D71DB" w:rsidRDefault="006C6881" w:rsidP="001D71DB">
      <w:pPr>
        <w:ind w:left="760"/>
      </w:pPr>
      <w:hyperlink r:id="rId58" w:history="1">
        <w:r w:rsidR="001D71DB" w:rsidRPr="006F6F3C">
          <w:rPr>
            <w:rStyle w:val="af7"/>
          </w:rPr>
          <w:t>http://www.bkn24.com/news/articleView.html?idxno=3360</w:t>
        </w:r>
      </w:hyperlink>
      <w:r w:rsidR="001D71DB">
        <w:t xml:space="preserve"> </w:t>
      </w:r>
    </w:p>
    <w:p w:rsidR="00093EC1" w:rsidRDefault="00972819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972819" w:rsidRDefault="006C6881" w:rsidP="00972819">
      <w:pPr>
        <w:ind w:left="720"/>
      </w:pPr>
      <w:hyperlink r:id="rId59" w:history="1">
        <w:r w:rsidR="00972819" w:rsidRPr="006F6F3C">
          <w:rPr>
            <w:rStyle w:val="af7"/>
          </w:rPr>
          <w:t>https://m.blog.naver.com/PostView.nhn?blogId=forblisscm&amp;logNo=220915339124&amp;proxyReferer=https%3A%2F%2Fwww.google.co.kr%2</w:t>
        </w:r>
      </w:hyperlink>
      <w:r w:rsidR="00972819" w:rsidRPr="00972819">
        <w:t>F</w:t>
      </w:r>
      <w:r w:rsidR="00972819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6C6881" w:rsidP="00235D23">
      <w:pPr>
        <w:spacing w:after="200"/>
        <w:ind w:left="720"/>
      </w:pPr>
      <w:hyperlink r:id="rId60" w:history="1">
        <w:r w:rsidR="00235D23" w:rsidRPr="006F6F3C">
          <w:rPr>
            <w:rStyle w:val="af7"/>
          </w:rPr>
          <w:t>https://shop.atperrys.com/blogs/healing-crystals-blog/healing-crystal-handbook-pearl</w:t>
        </w:r>
      </w:hyperlink>
      <w:r w:rsidR="00235D23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6C6881" w:rsidP="00235D23">
      <w:pPr>
        <w:spacing w:after="200"/>
        <w:ind w:left="720"/>
      </w:pPr>
      <w:hyperlink r:id="rId61" w:history="1">
        <w:r w:rsidR="00235D23" w:rsidRPr="006F6F3C">
          <w:rPr>
            <w:rStyle w:val="af7"/>
          </w:rPr>
          <w:t>https://kor.pngtree.com/freepng/the-diamond-in-the-shell_3473388.html</w:t>
        </w:r>
      </w:hyperlink>
      <w:r w:rsidR="00235D23">
        <w:t xml:space="preserve"> </w:t>
      </w:r>
    </w:p>
    <w:p w:rsidR="00972819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6C6881" w:rsidP="00D56EFE">
      <w:pPr>
        <w:ind w:left="720"/>
      </w:pPr>
      <w:hyperlink r:id="rId62" w:history="1">
        <w:r w:rsidR="00D56EFE" w:rsidRPr="006F6F3C">
          <w:rPr>
            <w:rStyle w:val="af7"/>
          </w:rPr>
          <w:t>http://item.gmarket.co.kr/Item?goodscode=1126780943</w:t>
        </w:r>
      </w:hyperlink>
      <w:r w:rsidR="00D56EFE">
        <w:t xml:space="preserve"> </w:t>
      </w:r>
    </w:p>
    <w:p w:rsidR="00D56EFE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 w:rsidR="00DD7E23">
        <w:rPr>
          <w:rFonts w:hint="eastAsia"/>
        </w:rPr>
        <w:t>닫혀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있는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보물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상자</w:t>
      </w:r>
    </w:p>
    <w:p w:rsidR="00C36E8D" w:rsidRDefault="006C6881" w:rsidP="00C36E8D">
      <w:pPr>
        <w:ind w:left="720"/>
      </w:pPr>
      <w:hyperlink r:id="rId63" w:history="1">
        <w:r w:rsidR="00C36E8D" w:rsidRPr="006F6F3C">
          <w:rPr>
            <w:rStyle w:val="af7"/>
          </w:rPr>
          <w:t>http://m.blog.daum.net/mongle/5437602</w:t>
        </w:r>
      </w:hyperlink>
      <w:r w:rsidR="00C36E8D">
        <w:t xml:space="preserve"> </w:t>
      </w:r>
    </w:p>
    <w:p w:rsidR="00DD7E23" w:rsidRDefault="00C36E8D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 w:rsidR="0005556B">
        <w:rPr>
          <w:rFonts w:hint="eastAsia"/>
        </w:rPr>
        <w:t>금원보</w:t>
      </w:r>
      <w:proofErr w:type="spellEnd"/>
      <w:r w:rsidR="0005556B">
        <w:rPr>
          <w:rFonts w:hint="eastAsia"/>
        </w:rPr>
        <w:t xml:space="preserve"> </w:t>
      </w:r>
      <w:r w:rsidR="0005556B">
        <w:rPr>
          <w:rFonts w:hint="eastAsia"/>
        </w:rPr>
        <w:t>저금통</w:t>
      </w:r>
    </w:p>
    <w:p w:rsidR="0005556B" w:rsidRDefault="006C6881" w:rsidP="0005556B">
      <w:pPr>
        <w:ind w:left="720"/>
      </w:pPr>
      <w:hyperlink r:id="rId64" w:history="1">
        <w:r w:rsidR="0005556B" w:rsidRPr="006F6F3C">
          <w:rPr>
            <w:rStyle w:val="af7"/>
          </w:rPr>
          <w:t>http://itempage3.auction.co.kr/DetailView.aspx?itemno=A550857425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05556B" w:rsidRDefault="006C6881" w:rsidP="0005556B">
      <w:pPr>
        <w:ind w:left="720"/>
      </w:pPr>
      <w:hyperlink r:id="rId65" w:history="1">
        <w:r w:rsidR="0005556B" w:rsidRPr="006F6F3C">
          <w:rPr>
            <w:rStyle w:val="af7"/>
          </w:rPr>
          <w:t>http://hands-kor.co.kr/shop/shopdetail.html?branduid=149997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13</w:t>
      </w:r>
      <w:r w:rsidR="00DE65D6">
        <w:t xml:space="preserve"> </w:t>
      </w:r>
      <w:r w:rsidR="00CD7AAE">
        <w:rPr>
          <w:rFonts w:hint="eastAsia"/>
        </w:rPr>
        <w:t>물놀이</w:t>
      </w:r>
      <w:r w:rsidR="00CD7AAE">
        <w:rPr>
          <w:rFonts w:hint="eastAsia"/>
        </w:rPr>
        <w:t xml:space="preserve"> </w:t>
      </w:r>
      <w:r w:rsidR="00CD7AAE">
        <w:rPr>
          <w:rFonts w:hint="eastAsia"/>
        </w:rPr>
        <w:t>오리</w:t>
      </w:r>
    </w:p>
    <w:p w:rsidR="00CD7AAE" w:rsidRDefault="006C6881" w:rsidP="00CD7AAE">
      <w:pPr>
        <w:ind w:left="720"/>
      </w:pPr>
      <w:hyperlink r:id="rId66" w:history="1">
        <w:r w:rsidR="00CD7AAE" w:rsidRPr="006F6F3C">
          <w:rPr>
            <w:rStyle w:val="af7"/>
          </w:rPr>
          <w:t>http://mitem.auction.co.kr/Vip/?itemNo=A633807965</w:t>
        </w:r>
      </w:hyperlink>
      <w:r w:rsidR="00CD7AAE">
        <w:t xml:space="preserve"> </w:t>
      </w:r>
    </w:p>
    <w:p w:rsidR="00CD7AAE" w:rsidRDefault="00CD7AA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CD7AAE" w:rsidRDefault="006C6881" w:rsidP="00CD7AAE">
      <w:pPr>
        <w:ind w:left="760"/>
      </w:pPr>
      <w:hyperlink r:id="rId67" w:history="1">
        <w:r w:rsidR="00CD7AAE" w:rsidRPr="006F6F3C">
          <w:rPr>
            <w:rStyle w:val="af7"/>
          </w:rPr>
          <w:t>https://twitter.com/alizeekorea/status/521803147602169856</w:t>
        </w:r>
      </w:hyperlink>
      <w:r w:rsidR="00CD7AAE">
        <w:t xml:space="preserve"> </w:t>
      </w:r>
    </w:p>
    <w:p w:rsidR="00CD7AAE" w:rsidRPr="00B746FE" w:rsidRDefault="00CD7AAE" w:rsidP="00AB16AF"/>
    <w:sectPr w:rsidR="00CD7AAE" w:rsidRPr="00B746FE">
      <w:footerReference w:type="even" r:id="rId68"/>
      <w:footerReference w:type="default" r:id="rId69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6881" w:rsidRDefault="006C6881">
      <w:pPr>
        <w:spacing w:after="0" w:line="240" w:lineRule="auto"/>
      </w:pPr>
      <w:r>
        <w:separator/>
      </w:r>
    </w:p>
  </w:endnote>
  <w:endnote w:type="continuationSeparator" w:id="0">
    <w:p w:rsidR="006C6881" w:rsidRDefault="006C68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88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6A98" w:rsidRDefault="006C688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450F1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637F4BD1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88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6A98" w:rsidRDefault="006C688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450F1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411F4C2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6A98" w:rsidRDefault="006C6A98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6881" w:rsidRDefault="006C6881">
      <w:pPr>
        <w:spacing w:after="0" w:line="240" w:lineRule="auto"/>
      </w:pPr>
      <w:r>
        <w:separator/>
      </w:r>
    </w:p>
  </w:footnote>
  <w:footnote w:type="continuationSeparator" w:id="0">
    <w:p w:rsidR="006C6881" w:rsidRDefault="006C68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26764CB"/>
    <w:multiLevelType w:val="hybridMultilevel"/>
    <w:tmpl w:val="68ECA3E0"/>
    <w:lvl w:ilvl="0" w:tplc="D76007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4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E9B50A5"/>
    <w:multiLevelType w:val="hybridMultilevel"/>
    <w:tmpl w:val="99AE3A84"/>
    <w:lvl w:ilvl="0" w:tplc="BFF82A9A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0AE6B97"/>
    <w:multiLevelType w:val="hybridMultilevel"/>
    <w:tmpl w:val="CE3E98AA"/>
    <w:lvl w:ilvl="0" w:tplc="F88CAEB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1BD7FFB"/>
    <w:multiLevelType w:val="hybridMultilevel"/>
    <w:tmpl w:val="C910F9B8"/>
    <w:lvl w:ilvl="0" w:tplc="99D29D8E">
      <w:start w:val="1"/>
      <w:numFmt w:val="bullet"/>
      <w:lvlText w:val="-"/>
      <w:lvlJc w:val="left"/>
      <w:pPr>
        <w:ind w:left="112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0" w15:restartNumberingAfterBreak="0">
    <w:nsid w:val="26001109"/>
    <w:multiLevelType w:val="hybridMultilevel"/>
    <w:tmpl w:val="6E342E28"/>
    <w:lvl w:ilvl="0" w:tplc="1D20D0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C35B0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E905794"/>
    <w:multiLevelType w:val="hybridMultilevel"/>
    <w:tmpl w:val="50067684"/>
    <w:lvl w:ilvl="0" w:tplc="3E221912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CC83D57"/>
    <w:multiLevelType w:val="hybridMultilevel"/>
    <w:tmpl w:val="59242764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8A78B2E0">
      <w:start w:val="1"/>
      <w:numFmt w:val="bullet"/>
      <w:lvlText w:val="-"/>
      <w:lvlJc w:val="left"/>
      <w:pPr>
        <w:ind w:left="1960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FE635B1"/>
    <w:multiLevelType w:val="hybridMultilevel"/>
    <w:tmpl w:val="EE223F9A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5" w15:restartNumberingAfterBreak="0">
    <w:nsid w:val="61780A0D"/>
    <w:multiLevelType w:val="hybridMultilevel"/>
    <w:tmpl w:val="410CD2BA"/>
    <w:lvl w:ilvl="0" w:tplc="9F1097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1A4F21"/>
    <w:multiLevelType w:val="hybridMultilevel"/>
    <w:tmpl w:val="B2FE491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5E261B1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42" w15:restartNumberingAfterBreak="0">
    <w:nsid w:val="7A35196F"/>
    <w:multiLevelType w:val="hybridMultilevel"/>
    <w:tmpl w:val="A9A0E3F4"/>
    <w:lvl w:ilvl="0" w:tplc="A432B7B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3"/>
  </w:num>
  <w:num w:numId="7">
    <w:abstractNumId w:val="28"/>
  </w:num>
  <w:num w:numId="8">
    <w:abstractNumId w:val="8"/>
  </w:num>
  <w:num w:numId="9">
    <w:abstractNumId w:val="26"/>
  </w:num>
  <w:num w:numId="10">
    <w:abstractNumId w:val="33"/>
  </w:num>
  <w:num w:numId="11">
    <w:abstractNumId w:val="37"/>
  </w:num>
  <w:num w:numId="12">
    <w:abstractNumId w:val="6"/>
  </w:num>
  <w:num w:numId="13">
    <w:abstractNumId w:val="11"/>
  </w:num>
  <w:num w:numId="14">
    <w:abstractNumId w:val="18"/>
  </w:num>
  <w:num w:numId="15">
    <w:abstractNumId w:val="27"/>
  </w:num>
  <w:num w:numId="16">
    <w:abstractNumId w:val="7"/>
  </w:num>
  <w:num w:numId="17">
    <w:abstractNumId w:val="39"/>
  </w:num>
  <w:num w:numId="18">
    <w:abstractNumId w:val="9"/>
  </w:num>
  <w:num w:numId="19">
    <w:abstractNumId w:val="29"/>
  </w:num>
  <w:num w:numId="20">
    <w:abstractNumId w:val="25"/>
  </w:num>
  <w:num w:numId="21">
    <w:abstractNumId w:val="44"/>
  </w:num>
  <w:num w:numId="22">
    <w:abstractNumId w:val="38"/>
  </w:num>
  <w:num w:numId="23">
    <w:abstractNumId w:val="21"/>
  </w:num>
  <w:num w:numId="24">
    <w:abstractNumId w:val="14"/>
  </w:num>
  <w:num w:numId="25">
    <w:abstractNumId w:val="23"/>
  </w:num>
  <w:num w:numId="26">
    <w:abstractNumId w:val="31"/>
  </w:num>
  <w:num w:numId="27">
    <w:abstractNumId w:val="13"/>
  </w:num>
  <w:num w:numId="28">
    <w:abstractNumId w:val="10"/>
  </w:num>
  <w:num w:numId="29">
    <w:abstractNumId w:val="12"/>
  </w:num>
  <w:num w:numId="30">
    <w:abstractNumId w:val="41"/>
  </w:num>
  <w:num w:numId="31">
    <w:abstractNumId w:val="19"/>
  </w:num>
  <w:num w:numId="32">
    <w:abstractNumId w:val="30"/>
  </w:num>
  <w:num w:numId="33">
    <w:abstractNumId w:val="32"/>
  </w:num>
  <w:num w:numId="34">
    <w:abstractNumId w:val="42"/>
  </w:num>
  <w:num w:numId="35">
    <w:abstractNumId w:val="16"/>
  </w:num>
  <w:num w:numId="36">
    <w:abstractNumId w:val="17"/>
  </w:num>
  <w:num w:numId="37">
    <w:abstractNumId w:val="24"/>
  </w:num>
  <w:num w:numId="38">
    <w:abstractNumId w:val="5"/>
  </w:num>
  <w:num w:numId="39">
    <w:abstractNumId w:val="35"/>
  </w:num>
  <w:num w:numId="40">
    <w:abstractNumId w:val="36"/>
  </w:num>
  <w:num w:numId="41">
    <w:abstractNumId w:val="34"/>
  </w:num>
  <w:num w:numId="42">
    <w:abstractNumId w:val="20"/>
  </w:num>
  <w:num w:numId="43">
    <w:abstractNumId w:val="22"/>
  </w:num>
  <w:num w:numId="44">
    <w:abstractNumId w:val="15"/>
  </w:num>
  <w:num w:numId="45">
    <w:abstractNumId w:val="4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0C3E"/>
    <w:rsid w:val="000220FB"/>
    <w:rsid w:val="00025500"/>
    <w:rsid w:val="000266C9"/>
    <w:rsid w:val="00032846"/>
    <w:rsid w:val="00034C2D"/>
    <w:rsid w:val="0005556B"/>
    <w:rsid w:val="0006102E"/>
    <w:rsid w:val="000651AD"/>
    <w:rsid w:val="000722DB"/>
    <w:rsid w:val="0008175B"/>
    <w:rsid w:val="00085425"/>
    <w:rsid w:val="00087F05"/>
    <w:rsid w:val="00090225"/>
    <w:rsid w:val="00093EC1"/>
    <w:rsid w:val="000950C4"/>
    <w:rsid w:val="00097570"/>
    <w:rsid w:val="000A0E90"/>
    <w:rsid w:val="000A1310"/>
    <w:rsid w:val="000C7819"/>
    <w:rsid w:val="000D0B6C"/>
    <w:rsid w:val="000D16B5"/>
    <w:rsid w:val="000D3395"/>
    <w:rsid w:val="000E4B7B"/>
    <w:rsid w:val="000F1D5D"/>
    <w:rsid w:val="000F2681"/>
    <w:rsid w:val="00100CC5"/>
    <w:rsid w:val="00101D4D"/>
    <w:rsid w:val="001072E2"/>
    <w:rsid w:val="00110260"/>
    <w:rsid w:val="00110455"/>
    <w:rsid w:val="00123B9A"/>
    <w:rsid w:val="00155B18"/>
    <w:rsid w:val="00161661"/>
    <w:rsid w:val="00164078"/>
    <w:rsid w:val="001A79A3"/>
    <w:rsid w:val="001B3772"/>
    <w:rsid w:val="001C0914"/>
    <w:rsid w:val="001C4245"/>
    <w:rsid w:val="001D71DB"/>
    <w:rsid w:val="001D76D7"/>
    <w:rsid w:val="001E4582"/>
    <w:rsid w:val="001E7018"/>
    <w:rsid w:val="001E7C98"/>
    <w:rsid w:val="001F3B7E"/>
    <w:rsid w:val="00235D23"/>
    <w:rsid w:val="0023652A"/>
    <w:rsid w:val="002433A2"/>
    <w:rsid w:val="00246935"/>
    <w:rsid w:val="00260189"/>
    <w:rsid w:val="0026239C"/>
    <w:rsid w:val="00283870"/>
    <w:rsid w:val="00296746"/>
    <w:rsid w:val="002B0C17"/>
    <w:rsid w:val="002B538D"/>
    <w:rsid w:val="002D0FBD"/>
    <w:rsid w:val="002D4DD9"/>
    <w:rsid w:val="002E2CCA"/>
    <w:rsid w:val="002E4EA5"/>
    <w:rsid w:val="002E7217"/>
    <w:rsid w:val="00306F0B"/>
    <w:rsid w:val="00312D08"/>
    <w:rsid w:val="003310C9"/>
    <w:rsid w:val="00331D61"/>
    <w:rsid w:val="003516DC"/>
    <w:rsid w:val="003540E4"/>
    <w:rsid w:val="0035725E"/>
    <w:rsid w:val="003721D5"/>
    <w:rsid w:val="00393E63"/>
    <w:rsid w:val="0039418D"/>
    <w:rsid w:val="003A7E6C"/>
    <w:rsid w:val="003B4880"/>
    <w:rsid w:val="003B4CD7"/>
    <w:rsid w:val="003C1148"/>
    <w:rsid w:val="003C32E8"/>
    <w:rsid w:val="003D51E8"/>
    <w:rsid w:val="003E6E76"/>
    <w:rsid w:val="003F5B6A"/>
    <w:rsid w:val="00421156"/>
    <w:rsid w:val="004271EE"/>
    <w:rsid w:val="00450F1F"/>
    <w:rsid w:val="004564B3"/>
    <w:rsid w:val="00456943"/>
    <w:rsid w:val="004623DB"/>
    <w:rsid w:val="00471D30"/>
    <w:rsid w:val="00483D76"/>
    <w:rsid w:val="00485409"/>
    <w:rsid w:val="004A1804"/>
    <w:rsid w:val="004A4772"/>
    <w:rsid w:val="004B2988"/>
    <w:rsid w:val="004C0E9B"/>
    <w:rsid w:val="004D2F88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24FCF"/>
    <w:rsid w:val="00531DC7"/>
    <w:rsid w:val="0053516A"/>
    <w:rsid w:val="00536F07"/>
    <w:rsid w:val="00540472"/>
    <w:rsid w:val="0054339C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A19C0"/>
    <w:rsid w:val="005B05BF"/>
    <w:rsid w:val="005B72D8"/>
    <w:rsid w:val="005C2E45"/>
    <w:rsid w:val="005C612D"/>
    <w:rsid w:val="005C6EDA"/>
    <w:rsid w:val="00602882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9689F"/>
    <w:rsid w:val="006A24F2"/>
    <w:rsid w:val="006A2D04"/>
    <w:rsid w:val="006B2CAE"/>
    <w:rsid w:val="006B4842"/>
    <w:rsid w:val="006C254B"/>
    <w:rsid w:val="006C581B"/>
    <w:rsid w:val="006C6881"/>
    <w:rsid w:val="006C68E6"/>
    <w:rsid w:val="006C6A98"/>
    <w:rsid w:val="006D563F"/>
    <w:rsid w:val="006E03D0"/>
    <w:rsid w:val="006E0F7B"/>
    <w:rsid w:val="006E1C0F"/>
    <w:rsid w:val="00705247"/>
    <w:rsid w:val="00731240"/>
    <w:rsid w:val="007340EB"/>
    <w:rsid w:val="00734D02"/>
    <w:rsid w:val="007531F9"/>
    <w:rsid w:val="00757BB8"/>
    <w:rsid w:val="00760CA7"/>
    <w:rsid w:val="00767E06"/>
    <w:rsid w:val="0077651A"/>
    <w:rsid w:val="00776847"/>
    <w:rsid w:val="007A39B9"/>
    <w:rsid w:val="007A6DFE"/>
    <w:rsid w:val="007C2370"/>
    <w:rsid w:val="007C49F9"/>
    <w:rsid w:val="007D19D8"/>
    <w:rsid w:val="007E160B"/>
    <w:rsid w:val="007F0452"/>
    <w:rsid w:val="007F20D4"/>
    <w:rsid w:val="00812E62"/>
    <w:rsid w:val="00821394"/>
    <w:rsid w:val="00830AC9"/>
    <w:rsid w:val="00833497"/>
    <w:rsid w:val="00833EE6"/>
    <w:rsid w:val="00847613"/>
    <w:rsid w:val="008516FD"/>
    <w:rsid w:val="008747D0"/>
    <w:rsid w:val="00880280"/>
    <w:rsid w:val="00881578"/>
    <w:rsid w:val="00881FCC"/>
    <w:rsid w:val="00887F0A"/>
    <w:rsid w:val="00890CFE"/>
    <w:rsid w:val="0089656B"/>
    <w:rsid w:val="00897E1E"/>
    <w:rsid w:val="008A2B4A"/>
    <w:rsid w:val="008A57F3"/>
    <w:rsid w:val="008A7F13"/>
    <w:rsid w:val="008B10C0"/>
    <w:rsid w:val="008B6136"/>
    <w:rsid w:val="008C579C"/>
    <w:rsid w:val="008D5678"/>
    <w:rsid w:val="008D5767"/>
    <w:rsid w:val="009019E7"/>
    <w:rsid w:val="00915C8A"/>
    <w:rsid w:val="00920F86"/>
    <w:rsid w:val="0092386F"/>
    <w:rsid w:val="00923B3F"/>
    <w:rsid w:val="00925A09"/>
    <w:rsid w:val="00952D05"/>
    <w:rsid w:val="009603BD"/>
    <w:rsid w:val="00960D13"/>
    <w:rsid w:val="00964156"/>
    <w:rsid w:val="00965FE2"/>
    <w:rsid w:val="0097084E"/>
    <w:rsid w:val="0097117F"/>
    <w:rsid w:val="00972819"/>
    <w:rsid w:val="009741E4"/>
    <w:rsid w:val="00986FEC"/>
    <w:rsid w:val="009900DC"/>
    <w:rsid w:val="0099240C"/>
    <w:rsid w:val="00995C74"/>
    <w:rsid w:val="009A20B1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06A9"/>
    <w:rsid w:val="00A74A5E"/>
    <w:rsid w:val="00A87A9B"/>
    <w:rsid w:val="00A968B6"/>
    <w:rsid w:val="00AA2D51"/>
    <w:rsid w:val="00AB16AF"/>
    <w:rsid w:val="00AB3FEA"/>
    <w:rsid w:val="00AC33F0"/>
    <w:rsid w:val="00AC5408"/>
    <w:rsid w:val="00AD4990"/>
    <w:rsid w:val="00AE354B"/>
    <w:rsid w:val="00AF35FB"/>
    <w:rsid w:val="00B02B1A"/>
    <w:rsid w:val="00B03DC6"/>
    <w:rsid w:val="00B10EBC"/>
    <w:rsid w:val="00B16BDA"/>
    <w:rsid w:val="00B26621"/>
    <w:rsid w:val="00B4425E"/>
    <w:rsid w:val="00B450DC"/>
    <w:rsid w:val="00B54432"/>
    <w:rsid w:val="00B64592"/>
    <w:rsid w:val="00B64D2C"/>
    <w:rsid w:val="00B746FE"/>
    <w:rsid w:val="00B87FAA"/>
    <w:rsid w:val="00BA2805"/>
    <w:rsid w:val="00BA3857"/>
    <w:rsid w:val="00BC70A8"/>
    <w:rsid w:val="00BD4073"/>
    <w:rsid w:val="00BD7914"/>
    <w:rsid w:val="00BF0E62"/>
    <w:rsid w:val="00BF2EF0"/>
    <w:rsid w:val="00BF4E1C"/>
    <w:rsid w:val="00C0484B"/>
    <w:rsid w:val="00C21244"/>
    <w:rsid w:val="00C26B57"/>
    <w:rsid w:val="00C35586"/>
    <w:rsid w:val="00C36E8D"/>
    <w:rsid w:val="00C37778"/>
    <w:rsid w:val="00C54485"/>
    <w:rsid w:val="00C57760"/>
    <w:rsid w:val="00C70629"/>
    <w:rsid w:val="00C71515"/>
    <w:rsid w:val="00C72025"/>
    <w:rsid w:val="00C75171"/>
    <w:rsid w:val="00C84120"/>
    <w:rsid w:val="00C921CD"/>
    <w:rsid w:val="00C96E6D"/>
    <w:rsid w:val="00CA2316"/>
    <w:rsid w:val="00CA6B1B"/>
    <w:rsid w:val="00CC0767"/>
    <w:rsid w:val="00CC7177"/>
    <w:rsid w:val="00CD745C"/>
    <w:rsid w:val="00CD7AAE"/>
    <w:rsid w:val="00CE08B8"/>
    <w:rsid w:val="00CF7B07"/>
    <w:rsid w:val="00D01016"/>
    <w:rsid w:val="00D0738A"/>
    <w:rsid w:val="00D27D0F"/>
    <w:rsid w:val="00D44033"/>
    <w:rsid w:val="00D46F48"/>
    <w:rsid w:val="00D56EFE"/>
    <w:rsid w:val="00D60A9F"/>
    <w:rsid w:val="00D657D2"/>
    <w:rsid w:val="00D77D78"/>
    <w:rsid w:val="00D77DC4"/>
    <w:rsid w:val="00D85C86"/>
    <w:rsid w:val="00D92F48"/>
    <w:rsid w:val="00DD2ABF"/>
    <w:rsid w:val="00DD2C68"/>
    <w:rsid w:val="00DD42B5"/>
    <w:rsid w:val="00DD7E23"/>
    <w:rsid w:val="00DE148A"/>
    <w:rsid w:val="00DE2491"/>
    <w:rsid w:val="00DE65D6"/>
    <w:rsid w:val="00E04379"/>
    <w:rsid w:val="00E126FD"/>
    <w:rsid w:val="00E3680E"/>
    <w:rsid w:val="00E46A5B"/>
    <w:rsid w:val="00E504E5"/>
    <w:rsid w:val="00E644D0"/>
    <w:rsid w:val="00E75C4C"/>
    <w:rsid w:val="00E771EB"/>
    <w:rsid w:val="00E84C59"/>
    <w:rsid w:val="00EA3506"/>
    <w:rsid w:val="00EB0636"/>
    <w:rsid w:val="00EB4731"/>
    <w:rsid w:val="00EB5A17"/>
    <w:rsid w:val="00ED5C5D"/>
    <w:rsid w:val="00EF4C8B"/>
    <w:rsid w:val="00EF5CFE"/>
    <w:rsid w:val="00F06B8D"/>
    <w:rsid w:val="00F235D0"/>
    <w:rsid w:val="00F36E1F"/>
    <w:rsid w:val="00F557C1"/>
    <w:rsid w:val="00F87DBE"/>
    <w:rsid w:val="00F97525"/>
    <w:rsid w:val="00FF2F92"/>
    <w:rsid w:val="00FF2FD5"/>
    <w:rsid w:val="00FF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D4B360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yperlink" Target="http://mitem.gmarket.co.kr/Item?goodscode=674831746" TargetMode="External"/><Relationship Id="rId63" Type="http://schemas.openxmlformats.org/officeDocument/2006/relationships/hyperlink" Target="http://m.blog.daum.net/mongle/5437602" TargetMode="External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hyperlink" Target="http://www.bkn24.com/news/articleView.html?idxno=3360" TargetMode="External"/><Relationship Id="rId66" Type="http://schemas.openxmlformats.org/officeDocument/2006/relationships/hyperlink" Target="http://mitem.auction.co.kr/Vip/?itemNo=A633807965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m.10x10.co.kr/category/category_itemPrd.asp?itemid=174584" TargetMode="External"/><Relationship Id="rId61" Type="http://schemas.openxmlformats.org/officeDocument/2006/relationships/hyperlink" Target="https://kor.pngtree.com/freepng/the-diamond-in-the-shell_3473388.htm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s://shop.atperrys.com/blogs/healing-crystals-blog/healing-crystal-handbook-pearl" TargetMode="External"/><Relationship Id="rId65" Type="http://schemas.openxmlformats.org/officeDocument/2006/relationships/hyperlink" Target="http://hands-kor.co.kr/shop/shopdetail.html?branduid=149997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m.livedev.daisomall.co.kr/shop/goods_view.php?id=0001534858" TargetMode="External"/><Relationship Id="rId64" Type="http://schemas.openxmlformats.org/officeDocument/2006/relationships/hyperlink" Target="http://itempage3.auction.co.kr/DetailView.aspx?itemno=A550857425" TargetMode="External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m.blog.naver.com/PostView.nhn?blogId=forblisscm&amp;logNo=220915339124&amp;proxyReferer=https%3A%2F%2Fwww.google.co.kr%252" TargetMode="External"/><Relationship Id="rId67" Type="http://schemas.openxmlformats.org/officeDocument/2006/relationships/hyperlink" Target="https://twitter.com/alizeekorea/status/521803147602169856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hyperlink" Target="http://item.gmarket.co.kr/Item?goodsCode=671685944" TargetMode="External"/><Relationship Id="rId62" Type="http://schemas.openxmlformats.org/officeDocument/2006/relationships/hyperlink" Target="http://item.gmarket.co.kr/Item?goodscode=1126780943" TargetMode="External"/><Relationship Id="rId7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171F1F"/>
    <w:rsid w:val="00351D7E"/>
    <w:rsid w:val="0036561C"/>
    <w:rsid w:val="0052375D"/>
    <w:rsid w:val="00600E31"/>
    <w:rsid w:val="006A3E06"/>
    <w:rsid w:val="006F4127"/>
    <w:rsid w:val="00792F12"/>
    <w:rsid w:val="00921308"/>
    <w:rsid w:val="00967AC9"/>
    <w:rsid w:val="009A0AB5"/>
    <w:rsid w:val="00A72B4E"/>
    <w:rsid w:val="00BD65E5"/>
    <w:rsid w:val="00BE1E8B"/>
    <w:rsid w:val="00C46A94"/>
    <w:rsid w:val="00D66768"/>
    <w:rsid w:val="00F12862"/>
    <w:rsid w:val="00F21673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3BFC43C7-FD98-42F0-9799-970EC596C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1839</TotalTime>
  <Pages>32</Pages>
  <Words>807</Words>
  <Characters>4601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5398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건물 상세 기획</dc:subject>
  <dc:creator>김나단</dc:creator>
  <cp:keywords/>
  <dc:description/>
  <cp:lastModifiedBy>ND K</cp:lastModifiedBy>
  <cp:revision>250</cp:revision>
  <dcterms:created xsi:type="dcterms:W3CDTF">2018-01-09T10:48:00Z</dcterms:created>
  <dcterms:modified xsi:type="dcterms:W3CDTF">2018-03-13T16:13:00Z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