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696590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696590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3E3E9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컨</w:t>
                                          </w:r>
                                          <w:r w:rsidR="003E3E9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셉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696590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696590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3E3E95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컨</w:t>
                                    </w:r>
                                    <w:r w:rsidR="003E3E95">
                                      <w:rPr>
                                        <w:sz w:val="36"/>
                                        <w:szCs w:val="36"/>
                                      </w:rPr>
                                      <w:t>셉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696590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696590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7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11FA9">
                                      <w:rPr>
                                        <w:rFonts w:hint="eastAsia"/>
                                      </w:rPr>
                                      <w:t>2017 October 27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A86BF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A86BF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7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11FA9">
                                <w:rPr>
                                  <w:rFonts w:hint="eastAsia"/>
                                </w:rPr>
                                <w:t>2017 October 27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</w:t>
                </w:r>
                <w:r w:rsidR="003E3E95">
                  <w:t>5</w:t>
                </w:r>
                <w:bookmarkStart w:id="0" w:name="_GoBack"/>
                <w:bookmarkEnd w:id="0"/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211FA9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설명용</w:t>
                </w:r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보더랜드</w:t>
                </w:r>
                <w:proofErr w:type="spellEnd"/>
                <w:r>
                  <w:rPr>
                    <w:rFonts w:hint="eastAsia"/>
                  </w:rPr>
                  <w:t xml:space="preserve">2 </w:t>
                </w:r>
                <w:proofErr w:type="spellStart"/>
                <w:r>
                  <w:rPr>
                    <w:rFonts w:hint="eastAsia"/>
                  </w:rPr>
                  <w:t>스샷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17-10-</w:t>
                </w:r>
                <w:r>
                  <w:t>2</w:t>
                </w:r>
                <w:r w:rsidR="005A75EE">
                  <w:t>7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211FA9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95202" w:history="1">
            <w:r w:rsidR="00211FA9" w:rsidRPr="0061674D">
              <w:rPr>
                <w:rStyle w:val="af8"/>
                <w:noProof/>
                <w:lang w:val="ko-KR"/>
              </w:rPr>
              <w:t>개요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_Toc496895202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3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69659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3" w:history="1">
            <w:r w:rsidR="00211FA9" w:rsidRPr="0061674D">
              <w:rPr>
                <w:rStyle w:val="af8"/>
                <w:noProof/>
                <w:lang w:val="ko-KR"/>
              </w:rPr>
              <w:t>1.</w:t>
            </w:r>
            <w:r w:rsidR="00211FA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211FA9" w:rsidRPr="0061674D">
              <w:rPr>
                <w:rStyle w:val="af8"/>
                <w:noProof/>
                <w:lang w:val="ko-KR"/>
              </w:rPr>
              <w:t>문서</w:t>
            </w:r>
            <w:r w:rsidR="00211FA9" w:rsidRPr="0061674D">
              <w:rPr>
                <w:rStyle w:val="af8"/>
                <w:noProof/>
                <w:lang w:val="ko-KR"/>
              </w:rPr>
              <w:t xml:space="preserve"> </w:t>
            </w:r>
            <w:r w:rsidR="00211FA9" w:rsidRPr="0061674D">
              <w:rPr>
                <w:rStyle w:val="af8"/>
                <w:noProof/>
                <w:lang w:val="ko-KR"/>
              </w:rPr>
              <w:t>컨셉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_Toc496895203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3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696590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4" w:history="1">
            <w:r w:rsidR="00211FA9" w:rsidRPr="0061674D">
              <w:rPr>
                <w:rStyle w:val="af8"/>
                <w:noProof/>
                <w:lang w:val="ko-KR"/>
              </w:rPr>
              <w:t>그래픽</w:t>
            </w:r>
            <w:r w:rsidR="00211FA9" w:rsidRPr="0061674D">
              <w:rPr>
                <w:rStyle w:val="af8"/>
                <w:noProof/>
                <w:lang w:val="ko-KR"/>
              </w:rPr>
              <w:t xml:space="preserve"> </w:t>
            </w:r>
            <w:r w:rsidR="00211FA9" w:rsidRPr="0061674D">
              <w:rPr>
                <w:rStyle w:val="af8"/>
                <w:noProof/>
                <w:lang w:val="ko-KR"/>
              </w:rPr>
              <w:t>컨셉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_Toc496895204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4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69659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5" w:history="1">
            <w:r w:rsidR="00211FA9" w:rsidRPr="0061674D">
              <w:rPr>
                <w:rStyle w:val="af8"/>
                <w:noProof/>
                <w:lang w:val="ko-KR"/>
              </w:rPr>
              <w:t>1.</w:t>
            </w:r>
            <w:r w:rsidR="00211FA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211FA9" w:rsidRPr="0061674D">
              <w:rPr>
                <w:rStyle w:val="af8"/>
                <w:noProof/>
                <w:lang w:val="ko-KR"/>
              </w:rPr>
              <w:t>컨셉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_Toc496895205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4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69659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6" w:history="1">
            <w:r w:rsidR="00211FA9" w:rsidRPr="0061674D">
              <w:rPr>
                <w:rStyle w:val="af8"/>
                <w:noProof/>
                <w:lang w:val="ko-KR"/>
              </w:rPr>
              <w:t>2.</w:t>
            </w:r>
            <w:r w:rsidR="00211FA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211FA9" w:rsidRPr="0061674D">
              <w:rPr>
                <w:rStyle w:val="af8"/>
                <w:noProof/>
                <w:lang w:val="ko-KR"/>
              </w:rPr>
              <w:t>컨셉</w:t>
            </w:r>
            <w:r w:rsidR="00211FA9" w:rsidRPr="0061674D">
              <w:rPr>
                <w:rStyle w:val="af8"/>
                <w:noProof/>
                <w:lang w:val="ko-KR"/>
              </w:rPr>
              <w:t xml:space="preserve"> </w:t>
            </w:r>
            <w:r w:rsidR="00211FA9" w:rsidRPr="0061674D">
              <w:rPr>
                <w:rStyle w:val="af8"/>
                <w:noProof/>
                <w:lang w:val="ko-KR"/>
              </w:rPr>
              <w:t>설명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_Toc496895206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4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696590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7" w:history="1">
            <w:r w:rsidR="00211FA9" w:rsidRPr="0061674D">
              <w:rPr>
                <w:rStyle w:val="af8"/>
                <w:noProof/>
                <w:lang w:val="ko-KR"/>
              </w:rPr>
              <w:t>기타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_Toc496895207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6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69659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8" w:history="1">
            <w:r w:rsidR="00211FA9" w:rsidRPr="0061674D">
              <w:rPr>
                <w:rStyle w:val="af8"/>
                <w:noProof/>
                <w:lang w:val="ko-KR"/>
              </w:rPr>
              <w:t>1.</w:t>
            </w:r>
            <w:r w:rsidR="00211FA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211FA9" w:rsidRPr="0061674D">
              <w:rPr>
                <w:rStyle w:val="af8"/>
                <w:noProof/>
                <w:lang w:val="ko-KR"/>
              </w:rPr>
              <w:t>출처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_Toc496895208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6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" w:name="_Toc496895202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1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2" w:name="_Toc496895203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2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3E3E95" w:rsidRDefault="003E3E95" w:rsidP="003E3E95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3E3E95" w:rsidRPr="00A10DC5" w:rsidRDefault="003E3E95" w:rsidP="003E3E9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3" w:name="_Toc496895204"/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그래픽</w:t>
      </w:r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3"/>
    </w:p>
    <w:p w:rsidR="00AD2F47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4" w:name="_Toc496895205"/>
      <w:r>
        <w:rPr>
          <w:rStyle w:val="1Char"/>
          <w:rFonts w:hint="eastAsia"/>
          <w:lang w:val="ko-KR"/>
        </w:rPr>
        <w:t>컨셉</w:t>
      </w:r>
      <w:bookmarkEnd w:id="4"/>
    </w:p>
    <w:p w:rsidR="009D1700" w:rsidRPr="009D1700" w:rsidRDefault="009D1700" w:rsidP="009D170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종이에 그린 낙서가 살아 움직인다.</w:t>
      </w:r>
    </w:p>
    <w:p w:rsidR="009D1700" w:rsidRDefault="009D1700" w:rsidP="009D1700">
      <w:pPr>
        <w:pStyle w:val="af7"/>
        <w:numPr>
          <w:ilvl w:val="1"/>
          <w:numId w:val="15"/>
        </w:numPr>
        <w:ind w:leftChars="0"/>
        <w:rPr>
          <w:rStyle w:val="1Char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3D인데 </w:t>
      </w:r>
      <w:r>
        <w:rPr>
          <w:rFonts w:asciiTheme="minorEastAsia" w:hAnsiTheme="minorEastAsia"/>
          <w:spacing w:val="20"/>
          <w:szCs w:val="28"/>
          <w:lang w:val="ko-KR"/>
        </w:rPr>
        <w:t>2D</w:t>
      </w:r>
      <w:r>
        <w:rPr>
          <w:rFonts w:asciiTheme="minorEastAsia" w:hAnsiTheme="minorEastAsia" w:hint="eastAsia"/>
          <w:spacing w:val="20"/>
          <w:szCs w:val="28"/>
          <w:lang w:val="ko-KR"/>
        </w:rPr>
        <w:t>이다.</w:t>
      </w:r>
    </w:p>
    <w:p w:rsidR="00AD2F47" w:rsidRPr="009D1700" w:rsidRDefault="00AD2F47" w:rsidP="009D1700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5" w:name="_Toc496895206"/>
      <w:r>
        <w:rPr>
          <w:rStyle w:val="1Char"/>
          <w:rFonts w:hint="eastAsia"/>
          <w:lang w:val="ko-KR"/>
        </w:rPr>
        <w:t>컨셉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설명</w:t>
      </w:r>
      <w:bookmarkEnd w:id="5"/>
    </w:p>
    <w:p w:rsidR="003E3E95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종이에 그린 낙서가 움직이는 듯한 표현을 한다.</w:t>
      </w:r>
    </w:p>
    <w:p w:rsidR="009D1700" w:rsidRDefault="009D1700" w:rsidP="009D1700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그림 같은 느낌을 주기 위해 테두리를 그린다.</w:t>
      </w:r>
    </w:p>
    <w:p w:rsidR="00534A23" w:rsidRDefault="00534A23" w:rsidP="00822702">
      <w:pPr>
        <w:keepNext/>
        <w:ind w:firstLine="720"/>
      </w:pPr>
      <w:r>
        <w:rPr>
          <w:noProof/>
        </w:rPr>
        <w:drawing>
          <wp:inline distT="0" distB="0" distL="0" distR="0" wp14:anchorId="1744BE33" wp14:editId="0A02DC1B">
            <wp:extent cx="4181475" cy="3277048"/>
            <wp:effectExtent l="0" t="0" r="0" b="0"/>
            <wp:docPr id="7" name="내용 개체 틀 6">
              <a:extLst xmlns:a="http://schemas.openxmlformats.org/drawingml/2006/main">
                <a:ext uri="{FF2B5EF4-FFF2-40B4-BE49-F238E27FC236}">
                  <a16:creationId xmlns:a16="http://schemas.microsoft.com/office/drawing/2014/main" id="{F1455CE4-C987-4849-BFA6-C649C647B21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내용 개체 틀 6">
                      <a:extLst>
                        <a:ext uri="{FF2B5EF4-FFF2-40B4-BE49-F238E27FC236}">
                          <a16:creationId xmlns:a16="http://schemas.microsoft.com/office/drawing/2014/main" id="{F1455CE4-C987-4849-BFA6-C649C647B21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778" cy="32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23" w:rsidRPr="00534A23" w:rsidRDefault="00534A23" w:rsidP="00822702">
      <w:pPr>
        <w:pStyle w:val="a7"/>
        <w:ind w:firstLine="720"/>
        <w:rPr>
          <w:rFonts w:asciiTheme="minorEastAsia" w:hAnsiTheme="minorEastAsia"/>
          <w:spacing w:val="20"/>
          <w:szCs w:val="28"/>
          <w:lang w:val="ko-KR"/>
        </w:rPr>
      </w:pPr>
      <w:r>
        <w:t xml:space="preserve">Figure </w:t>
      </w:r>
      <w:r w:rsidR="00696590">
        <w:fldChar w:fldCharType="begin"/>
      </w:r>
      <w:r w:rsidR="00696590">
        <w:instrText xml:space="preserve"> SEQ Figure \* ARABIC </w:instrText>
      </w:r>
      <w:r w:rsidR="00696590">
        <w:fldChar w:fldCharType="separate"/>
      </w:r>
      <w:r>
        <w:rPr>
          <w:noProof/>
        </w:rPr>
        <w:t>1</w:t>
      </w:r>
      <w:r w:rsidR="00696590">
        <w:rPr>
          <w:noProof/>
        </w:rPr>
        <w:fldChar w:fldCharType="end"/>
      </w:r>
      <w:r>
        <w:rPr>
          <w:rFonts w:hint="eastAsia"/>
        </w:rPr>
        <w:t>보더랜드</w:t>
      </w:r>
      <w:r>
        <w:t>2</w:t>
      </w:r>
    </w:p>
    <w:p w:rsidR="00FF4265" w:rsidRPr="00FF4265" w:rsidRDefault="009D1700" w:rsidP="00FF4265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단색 텍스처를 사용한다.</w:t>
      </w:r>
    </w:p>
    <w:p w:rsidR="009D1700" w:rsidRDefault="009D1700" w:rsidP="006C415B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일반인들이 그릴 수 있을 만한 모델을 사용한다.</w:t>
      </w:r>
    </w:p>
    <w:p w:rsidR="00FF4265" w:rsidRDefault="00FF4265" w:rsidP="00FF4265">
      <w:pPr>
        <w:pStyle w:val="af7"/>
        <w:ind w:leftChars="0" w:left="1768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낙서 컨셉이므로 캐릭터는 스틱 맨을 사용한다.</w:t>
      </w:r>
    </w:p>
    <w:p w:rsidR="00FF4265" w:rsidRPr="006C415B" w:rsidRDefault="00FF4265" w:rsidP="00FF4265">
      <w:pPr>
        <w:pStyle w:val="af7"/>
        <w:ind w:leftChars="0" w:left="1768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세부 사항은 캐릭터에서 언급한다.</w:t>
      </w:r>
    </w:p>
    <w:p w:rsidR="00AD2F47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지형은 종이의 질감이 표현되도록 한다.</w:t>
      </w:r>
    </w:p>
    <w:p w:rsidR="00AD2F47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lastRenderedPageBreak/>
        <w:t xml:space="preserve">각 오브젝트는 종이에 사용하는 </w:t>
      </w:r>
      <w:r w:rsidR="009D1700">
        <w:rPr>
          <w:rFonts w:asciiTheme="minorEastAsia" w:hAnsiTheme="minorEastAsia" w:hint="eastAsia"/>
          <w:spacing w:val="20"/>
          <w:szCs w:val="28"/>
          <w:lang w:val="ko-KR"/>
        </w:rPr>
        <w:t>도구를 사용한 느낌을 준다.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크레용 사용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파스텔 사용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연필 사용</w:t>
      </w:r>
    </w:p>
    <w:p w:rsidR="00534A23" w:rsidRDefault="009D1700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위의 내용과 라이트, 카메라의 결합을 이용하여 3D모델을 </w:t>
      </w:r>
      <w:r>
        <w:rPr>
          <w:rFonts w:asciiTheme="minorEastAsia" w:hAnsiTheme="minorEastAsia"/>
          <w:spacing w:val="20"/>
          <w:szCs w:val="28"/>
          <w:lang w:val="ko-KR"/>
        </w:rPr>
        <w:t>2D</w:t>
      </w:r>
      <w:r>
        <w:rPr>
          <w:rFonts w:asciiTheme="minorEastAsia" w:hAnsiTheme="minorEastAsia" w:hint="eastAsia"/>
          <w:spacing w:val="20"/>
          <w:szCs w:val="28"/>
          <w:lang w:val="ko-KR"/>
        </w:rPr>
        <w:t>이미지처럼 보이도록 만든다.</w:t>
      </w:r>
    </w:p>
    <w:p w:rsidR="00534A23" w:rsidRDefault="00534A23">
      <w:pPr>
        <w:spacing w:after="20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6" w:name="_Toc496895207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6"/>
    </w:p>
    <w:p w:rsidR="00534A23" w:rsidRDefault="00534A23" w:rsidP="00534A23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7" w:name="_Toc496895208"/>
      <w:r>
        <w:rPr>
          <w:rStyle w:val="1Char"/>
          <w:rFonts w:hint="eastAsia"/>
          <w:lang w:val="ko-KR"/>
        </w:rPr>
        <w:t>출처</w:t>
      </w:r>
      <w:bookmarkEnd w:id="7"/>
    </w:p>
    <w:p w:rsidR="00460186" w:rsidRPr="00534A23" w:rsidRDefault="00534A23" w:rsidP="00534A23">
      <w:pPr>
        <w:pStyle w:val="af7"/>
        <w:numPr>
          <w:ilvl w:val="1"/>
          <w:numId w:val="16"/>
        </w:numPr>
        <w:ind w:leftChars="0"/>
        <w:rPr>
          <w:rFonts w:asciiTheme="minorEastAsia" w:hAnsiTheme="minorEastAsia"/>
          <w:spacing w:val="20"/>
          <w:szCs w:val="28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Figure1 보더랜드2</w:t>
      </w:r>
      <w:r>
        <w:rPr>
          <w:rFonts w:asciiTheme="minorEastAsia" w:hAnsiTheme="minorEastAsia"/>
          <w:spacing w:val="20"/>
          <w:szCs w:val="28"/>
          <w:lang w:val="ko-KR"/>
        </w:rPr>
        <w:t xml:space="preserve">: </w:t>
      </w:r>
      <w:hyperlink r:id="rId12" w:history="1">
        <w:r w:rsidR="006B0F8A" w:rsidRPr="00534A23">
          <w:rPr>
            <w:rStyle w:val="af8"/>
            <w:rFonts w:asciiTheme="minorEastAsia" w:hAnsiTheme="minorEastAsia"/>
            <w:spacing w:val="20"/>
            <w:szCs w:val="28"/>
          </w:rPr>
          <w:t>http://applejack.tistory.com/entry/%EB%A6%AC%EB%B7%B0-%EB%B3%B4%EB%8D%94%EB%9E%9C%EB%93%9C-2-Borderlands-2-2012</w:t>
        </w:r>
      </w:hyperlink>
    </w:p>
    <w:p w:rsidR="00534A23" w:rsidRPr="00534A23" w:rsidRDefault="00534A23" w:rsidP="00534A23">
      <w:pPr>
        <w:pStyle w:val="af7"/>
        <w:numPr>
          <w:ilvl w:val="1"/>
          <w:numId w:val="16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</w:p>
    <w:sectPr w:rsidR="00534A23" w:rsidRPr="00534A23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590" w:rsidRDefault="00696590">
      <w:pPr>
        <w:spacing w:after="0" w:line="240" w:lineRule="auto"/>
      </w:pPr>
      <w:r>
        <w:separator/>
      </w:r>
    </w:p>
  </w:endnote>
  <w:endnote w:type="continuationSeparator" w:id="0">
    <w:p w:rsidR="00696590" w:rsidRDefault="0069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696590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7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11FA9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A86BF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7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11FA9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A75EE" w:rsidRPr="005A75E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A75EE" w:rsidRPr="005A75E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696590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7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11FA9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A86BF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7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11FA9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A75EE" w:rsidRPr="005A75E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A75EE" w:rsidRPr="005A75EE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590" w:rsidRDefault="00696590">
      <w:pPr>
        <w:spacing w:after="0" w:line="240" w:lineRule="auto"/>
      </w:pPr>
      <w:r>
        <w:separator/>
      </w:r>
    </w:p>
  </w:footnote>
  <w:footnote w:type="continuationSeparator" w:id="0">
    <w:p w:rsidR="00696590" w:rsidRDefault="00696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304D3A4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10700B"/>
    <w:rsid w:val="00132768"/>
    <w:rsid w:val="001B12DC"/>
    <w:rsid w:val="00211FA9"/>
    <w:rsid w:val="00287488"/>
    <w:rsid w:val="003119F8"/>
    <w:rsid w:val="003E3E95"/>
    <w:rsid w:val="00460186"/>
    <w:rsid w:val="00462851"/>
    <w:rsid w:val="00534157"/>
    <w:rsid w:val="00534A23"/>
    <w:rsid w:val="00543F4C"/>
    <w:rsid w:val="005A269E"/>
    <w:rsid w:val="005A352A"/>
    <w:rsid w:val="005A75EE"/>
    <w:rsid w:val="005A7769"/>
    <w:rsid w:val="005D6754"/>
    <w:rsid w:val="0065074A"/>
    <w:rsid w:val="00696590"/>
    <w:rsid w:val="006B0F8A"/>
    <w:rsid w:val="006C415B"/>
    <w:rsid w:val="00714446"/>
    <w:rsid w:val="007249C8"/>
    <w:rsid w:val="00741D33"/>
    <w:rsid w:val="00743D0D"/>
    <w:rsid w:val="00822702"/>
    <w:rsid w:val="008437E3"/>
    <w:rsid w:val="00973D0C"/>
    <w:rsid w:val="009B3F7D"/>
    <w:rsid w:val="009D1700"/>
    <w:rsid w:val="00A078A3"/>
    <w:rsid w:val="00A10DC5"/>
    <w:rsid w:val="00A36E4E"/>
    <w:rsid w:val="00A65417"/>
    <w:rsid w:val="00A86BF4"/>
    <w:rsid w:val="00AD2F47"/>
    <w:rsid w:val="00B60DE5"/>
    <w:rsid w:val="00B82608"/>
    <w:rsid w:val="00D10009"/>
    <w:rsid w:val="00D5231B"/>
    <w:rsid w:val="00D67279"/>
    <w:rsid w:val="00D74BF6"/>
    <w:rsid w:val="00D8430E"/>
    <w:rsid w:val="00E94EB0"/>
    <w:rsid w:val="00F34B68"/>
    <w:rsid w:val="00F7081E"/>
    <w:rsid w:val="00FA79B7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85D21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pplejack.tistory.com/entry/%EB%A6%AC%EB%B7%B0-%EB%B3%B4%EB%8D%94%EB%9E%9C%EB%93%9C-2-Borderlands-2-201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3A5F47"/>
    <w:rsid w:val="008248E8"/>
    <w:rsid w:val="00BE0156"/>
    <w:rsid w:val="00CB6FC9"/>
    <w:rsid w:val="00CC2915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2017-10-27T00:00:00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878B5F-0048-43F6-B2B1-F4F28DA5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79</TotalTime>
  <Pages>7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그래픽 컨셉</dc:subject>
  <dc:creator>김나단</dc:creator>
  <cp:keywords/>
  <dc:description/>
  <cp:lastModifiedBy>ND K</cp:lastModifiedBy>
  <cp:revision>15</cp:revision>
  <dcterms:created xsi:type="dcterms:W3CDTF">2017-09-14T04:26:00Z</dcterms:created>
  <dcterms:modified xsi:type="dcterms:W3CDTF">2017-11-01T05:13:00Z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