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763B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763B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1E4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맵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763B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763B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1E4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맵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763B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763B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0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F60CA">
                                      <w:rPr>
                                        <w:rFonts w:hint="eastAsia"/>
                                      </w:rPr>
                                      <w:t>2017 November 10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9763B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9763B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60CA">
                                <w:rPr>
                                  <w:rFonts w:hint="eastAsia"/>
                                </w:rPr>
                                <w:t>2017 November 10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600A92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611E46">
                  <w:t>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</w:t>
                </w:r>
                <w:r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00A92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맵</w:t>
                </w:r>
                <w:proofErr w:type="gramStart"/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캐릭터</w:t>
                </w:r>
                <w:proofErr w:type="gram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계산</w:t>
                </w:r>
              </w:p>
            </w:tc>
            <w:tc>
              <w:tcPr>
                <w:tcW w:w="993" w:type="dxa"/>
                <w:vAlign w:val="center"/>
              </w:tcPr>
              <w:p w:rsidR="0065074A" w:rsidRPr="00611E46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7D1D43" w:rsidP="00121C04">
                <w:pPr>
                  <w:spacing w:after="200"/>
                </w:pPr>
                <w:r>
                  <w:rPr>
                    <w:rFonts w:hint="eastAsia"/>
                  </w:rPr>
                  <w:t>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맵</w:t>
                </w:r>
                <w:proofErr w:type="gramStart"/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캐릭터</w:t>
                </w:r>
                <w:proofErr w:type="gram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확정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상대적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크기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확정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17-11-08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F60C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F60CA" w:rsidP="00121C04">
                <w:pPr>
                  <w:spacing w:after="200"/>
                </w:pPr>
                <w:proofErr w:type="spellStart"/>
                <w:r>
                  <w:rPr>
                    <w:rFonts w:hint="eastAsia"/>
                  </w:rPr>
                  <w:t>맵을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구성할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오브젝트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F60C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F60C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17-11-10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CE129B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71886" w:history="1">
            <w:r w:rsidR="00CE129B" w:rsidRPr="00D118D9">
              <w:rPr>
                <w:rStyle w:val="af8"/>
                <w:noProof/>
                <w:lang w:val="ko-KR"/>
              </w:rPr>
              <w:t>개요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_Toc497771886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3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7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문서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컨셉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_Toc497771887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3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8" w:history="1">
            <w:r w:rsidR="00CE129B" w:rsidRPr="00D118D9">
              <w:rPr>
                <w:rStyle w:val="af8"/>
                <w:noProof/>
                <w:lang w:val="ko-KR"/>
              </w:rPr>
              <w:t>맵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크기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설정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_Toc497771888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9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타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게임과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비교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_Toc497771889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0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League of Legends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_Toc497771890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1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B.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Heroes of the Storm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_Toc497771891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2" w:history="1">
            <w:r w:rsidR="00CE129B" w:rsidRPr="00D118D9">
              <w:rPr>
                <w:rStyle w:val="af8"/>
                <w:noProof/>
                <w:lang w:val="ko-KR"/>
              </w:rPr>
              <w:t>2.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맵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크기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설정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_Toc497771892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5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3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작성중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_Toc497771893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5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4" w:history="1">
            <w:r w:rsidR="00CE129B" w:rsidRPr="00D118D9">
              <w:rPr>
                <w:rStyle w:val="af8"/>
                <w:noProof/>
                <w:lang w:val="ko-KR"/>
              </w:rPr>
              <w:t>기타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_Toc497771894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6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9763B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5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출처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_Toc497771895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6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77188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77188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611E46" w:rsidRDefault="003E3E95" w:rsidP="00611E46">
      <w:pPr>
        <w:rPr>
          <w:rFonts w:asciiTheme="minorEastAsia" w:hAnsiTheme="minorEastAsia"/>
          <w:spacing w:val="20"/>
          <w:szCs w:val="28"/>
          <w:lang w:val="ko-KR"/>
        </w:rPr>
      </w:pPr>
      <w:r w:rsidRPr="00611E46">
        <w:rPr>
          <w:rFonts w:asciiTheme="minorEastAsia" w:hAnsiTheme="minorEastAsia" w:hint="eastAsia"/>
          <w:spacing w:val="20"/>
          <w:szCs w:val="28"/>
          <w:lang w:val="ko-KR"/>
        </w:rPr>
        <w:t>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771888"/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맵</w:t>
      </w:r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600A92" w:rsidRPr="00600A92" w:rsidRDefault="00611E46" w:rsidP="00600A92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771889"/>
      <w:r>
        <w:rPr>
          <w:rStyle w:val="1Char"/>
          <w:rFonts w:hint="eastAsia"/>
          <w:lang w:val="ko-KR"/>
        </w:rPr>
        <w:t>타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게임과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비교</w:t>
      </w:r>
      <w:bookmarkEnd w:id="3"/>
    </w:p>
    <w:p w:rsidR="00611E46" w:rsidRPr="00600A92" w:rsidRDefault="00611E46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4" w:name="_Toc497771890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League o</w:t>
      </w:r>
      <w:r w:rsidRPr="00600A92"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  <w:t>f</w:t>
      </w:r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 xml:space="preserve"> Legends</w:t>
      </w:r>
      <w:bookmarkEnd w:id="4"/>
    </w:p>
    <w:p w:rsidR="00600A92" w:rsidRPr="00600A92" w:rsidRDefault="00600A92" w:rsidP="00600A92">
      <w:pPr>
        <w:ind w:firstLineChars="500" w:firstLine="1200"/>
        <w:rPr>
          <w:rFonts w:asciiTheme="minorEastAsia" w:hAnsiTheme="minorEastAsia"/>
          <w:spacing w:val="20"/>
          <w:szCs w:val="28"/>
          <w:lang w:val="ko-KR"/>
        </w:rPr>
      </w:pP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:대체적으로</w:t>
      </w:r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맵의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가로, 세로의 비가 동일한 구조를 가진다.</w:t>
      </w:r>
    </w:p>
    <w:p w:rsidR="00474D90" w:rsidRDefault="00A33590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4381500" cy="273576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27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Pr="00600A92" w:rsidRDefault="00600A92" w:rsidP="00600A92">
      <w:pPr>
        <w:ind w:firstLineChars="500" w:firstLine="1200"/>
        <w:rPr>
          <w:rStyle w:val="1Char"/>
          <w:rFonts w:asciiTheme="minorEastAsia" w:eastAsiaTheme="minorEastAsia" w:hAnsiTheme="minorEastAsia"/>
          <w:b w:val="0"/>
          <w:color w:val="000000" w:themeColor="text1"/>
          <w:sz w:val="22"/>
          <w:lang w:val="ko-KR"/>
        </w:rPr>
      </w:pP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:그림1</w:t>
      </w:r>
      <w:proofErr w:type="gramEnd"/>
      <w:r>
        <w:rPr>
          <w:rFonts w:asciiTheme="minorEastAsia" w:hAnsiTheme="minorEastAsia"/>
          <w:spacing w:val="20"/>
          <w:szCs w:val="28"/>
          <w:lang w:val="ko-KR"/>
        </w:rPr>
        <w:t xml:space="preserve"> LOL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크기:캐릭터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보이는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화면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27</w:t>
      </w:r>
      <w:r>
        <w:rPr>
          <w:rFonts w:asciiTheme="minorEastAsia" w:hAnsiTheme="minorEastAsia" w:hint="eastAsia"/>
          <w:spacing w:val="20"/>
          <w:szCs w:val="28"/>
          <w:lang w:val="ko-KR"/>
        </w:rPr>
        <w:t>:1), 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8.4375</w:t>
      </w:r>
      <w:r>
        <w:rPr>
          <w:rFonts w:asciiTheme="minorEastAsia" w:hAnsiTheme="minorEastAsia" w:hint="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:보이는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화면= 가로(3.57:1), 세로(6.25:</w:t>
      </w:r>
      <w:r>
        <w:rPr>
          <w:rFonts w:asciiTheme="minorEastAsia" w:hAnsiTheme="minorEastAsia"/>
          <w:spacing w:val="20"/>
          <w:szCs w:val="28"/>
          <w:lang w:val="ko-KR"/>
        </w:rPr>
        <w:t>1)</w:t>
      </w:r>
    </w:p>
    <w:p w:rsidR="005821A3" w:rsidRPr="00600A92" w:rsidRDefault="005821A3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96.39</w:t>
      </w:r>
      <w:r>
        <w:rPr>
          <w:rFonts w:asciiTheme="minorEastAsia" w:hAnsiTheme="minorEastAsia"/>
          <w:spacing w:val="20"/>
          <w:szCs w:val="28"/>
          <w:lang w:val="ko-KR"/>
        </w:rPr>
        <w:t xml:space="preserve">:1), </w:t>
      </w:r>
      <w:r>
        <w:rPr>
          <w:rFonts w:asciiTheme="minorEastAsia" w:hAnsiTheme="minorEastAsia" w:hint="eastAsia"/>
          <w:spacing w:val="20"/>
          <w:szCs w:val="28"/>
          <w:lang w:val="ko-KR"/>
        </w:rPr>
        <w:t>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52.7344</w:t>
      </w:r>
      <w:r>
        <w:rPr>
          <w:rFonts w:asciiTheme="minorEastAsia" w:hAnsiTheme="minor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spacing w:line="240" w:lineRule="auto"/>
        <w:ind w:leftChars="0" w:left="14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474D90" w:rsidRDefault="00474D90" w:rsidP="00474D90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5" w:name="_Toc497771891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Heroes of the Storm</w:t>
      </w:r>
      <w:bookmarkEnd w:id="5"/>
    </w:p>
    <w:p w:rsidR="00600A92" w:rsidRPr="00600A92" w:rsidRDefault="00600A92" w:rsidP="00600A92">
      <w:pPr>
        <w:ind w:left="567" w:firstLineChars="300" w:firstLine="720"/>
        <w:rPr>
          <w:rStyle w:val="1Char"/>
          <w:rFonts w:asciiTheme="minorEastAsia" w:eastAsiaTheme="minorEastAsia" w:hAnsiTheme="minorEastAsia"/>
          <w:b w:val="0"/>
          <w:color w:val="000000" w:themeColor="text1"/>
          <w:sz w:val="22"/>
          <w:lang w:val="ko-KR"/>
        </w:rPr>
      </w:pPr>
      <w:proofErr w:type="gramStart"/>
      <w:r w:rsidRPr="00600A92">
        <w:rPr>
          <w:rFonts w:asciiTheme="minorEastAsia" w:hAnsiTheme="minorEastAsia" w:hint="eastAsia"/>
          <w:spacing w:val="20"/>
          <w:szCs w:val="28"/>
          <w:lang w:val="ko-KR"/>
        </w:rPr>
        <w:t>:대체적으로</w:t>
      </w:r>
      <w:proofErr w:type="gramEnd"/>
      <w:r w:rsidRPr="00600A92"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맵이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가로로 길게 늘어진 형태를 띄고 있다.</w:t>
      </w:r>
    </w:p>
    <w:p w:rsidR="00611E46" w:rsidRDefault="00C00A5D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noProof/>
          <w:lang w:val="ko-KR"/>
        </w:rPr>
        <w:lastRenderedPageBreak/>
        <w:drawing>
          <wp:inline distT="0" distB="0" distL="0" distR="0" wp14:anchorId="6890D315" wp14:editId="16FEB262">
            <wp:extent cx="4810125" cy="270420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46" cy="270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Default="00600A92" w:rsidP="00600A92">
      <w:pPr>
        <w:ind w:firstLineChars="400" w:firstLine="96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</w:t>
      </w:r>
      <w:r>
        <w:rPr>
          <w:rFonts w:asciiTheme="minorEastAsia" w:hAnsiTheme="minorEastAsia"/>
          <w:spacing w:val="20"/>
          <w:szCs w:val="28"/>
          <w:lang w:val="ko-KR"/>
        </w:rPr>
        <w:t xml:space="preserve">2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히오스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보이는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화면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</w:t>
      </w:r>
      <w:r w:rsidR="00532A89">
        <w:rPr>
          <w:rFonts w:asciiTheme="minorEastAsia" w:hAnsiTheme="minorEastAsia" w:hint="eastAsia"/>
          <w:spacing w:val="20"/>
          <w:szCs w:val="28"/>
          <w:lang w:val="ko-KR"/>
        </w:rPr>
        <w:t>(16.7</w:t>
      </w:r>
      <w:r>
        <w:rPr>
          <w:rFonts w:asciiTheme="minorEastAsia" w:hAnsiTheme="minorEastAsia" w:hint="eastAsia"/>
          <w:spacing w:val="20"/>
          <w:szCs w:val="28"/>
          <w:lang w:val="ko-KR"/>
        </w:rPr>
        <w:t>:1), 세로</w:t>
      </w:r>
      <w:r w:rsidR="00532A89">
        <w:rPr>
          <w:rFonts w:asciiTheme="minorEastAsia" w:hAnsiTheme="minorEastAsia" w:hint="eastAsia"/>
          <w:spacing w:val="20"/>
          <w:szCs w:val="28"/>
          <w:lang w:val="ko-KR"/>
        </w:rPr>
        <w:t>(5.1</w:t>
      </w:r>
      <w:r>
        <w:rPr>
          <w:rFonts w:asciiTheme="minorEastAsia" w:hAnsiTheme="minorEastAsia" w:hint="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:보이는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화면 = 가로(6.3:1), 세로(12:1)</w:t>
      </w:r>
    </w:p>
    <w:p w:rsidR="00F3620B" w:rsidRPr="00F3620B" w:rsidRDefault="005821A3" w:rsidP="00F3620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105.21</w:t>
      </w:r>
      <w:r>
        <w:rPr>
          <w:rFonts w:asciiTheme="minorEastAsia" w:hAnsiTheme="minorEastAsia"/>
          <w:spacing w:val="20"/>
          <w:szCs w:val="28"/>
          <w:lang w:val="ko-KR"/>
        </w:rPr>
        <w:t>:1</w:t>
      </w:r>
      <w:r>
        <w:rPr>
          <w:rFonts w:asciiTheme="minorEastAsia" w:hAnsiTheme="minorEastAsia" w:hint="eastAsia"/>
          <w:spacing w:val="20"/>
          <w:szCs w:val="28"/>
          <w:lang w:val="ko-KR"/>
        </w:rPr>
        <w:t>), 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61.2</w:t>
      </w:r>
      <w:r>
        <w:rPr>
          <w:rFonts w:asciiTheme="minorEastAsia" w:hAnsiTheme="minorEastAsia"/>
          <w:spacing w:val="20"/>
          <w:szCs w:val="28"/>
          <w:lang w:val="ko-KR"/>
        </w:rPr>
        <w:t>:1</w:t>
      </w:r>
      <w:r>
        <w:rPr>
          <w:rFonts w:asciiTheme="minorEastAsia" w:hAnsiTheme="minorEastAsia" w:hint="eastAsia"/>
          <w:spacing w:val="20"/>
          <w:szCs w:val="28"/>
          <w:lang w:val="ko-KR"/>
        </w:rPr>
        <w:t>)</w:t>
      </w:r>
    </w:p>
    <w:p w:rsidR="008F4642" w:rsidRPr="008F4642" w:rsidRDefault="008F4642" w:rsidP="008F4642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611E46" w:rsidRDefault="00611E46" w:rsidP="00611E46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6" w:name="_Toc497771892"/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크기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설정</w:t>
      </w:r>
      <w:bookmarkEnd w:id="6"/>
    </w:p>
    <w:p w:rsidR="00611E46" w:rsidRDefault="00870D53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</w:t>
      </w:r>
      <w:r w:rsidR="00532A89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="00532A89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설정</w:t>
      </w:r>
    </w:p>
    <w:p w:rsidR="00640FB2" w:rsidRDefault="00532A89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proofErr w:type="spell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맵의</w:t>
      </w:r>
      <w:proofErr w:type="spell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전체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proofErr w:type="gram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: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proofErr w:type="gram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= 1:1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되도록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640FB2" w:rsidRDefault="00640FB2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모든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캐릭터의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크기를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기준으로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640FB2" w:rsidRDefault="00640FB2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모든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LOL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따른다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Pr="00870D53" w:rsidRDefault="00870D53" w:rsidP="00870D53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640FB2" w:rsidRDefault="00870D53" w:rsidP="00870D5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설정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캐릭터의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현재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4:10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화면에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보여지는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108,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84.375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전체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385.56,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527.34375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870D53" w:rsidRDefault="00933E9E" w:rsidP="00870D53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모양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설정</w:t>
      </w:r>
    </w:p>
    <w:p w:rsidR="00870D53" w:rsidRDefault="00933E9E" w:rsidP="00870D5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진행중</w:t>
      </w:r>
    </w:p>
    <w:p w:rsidR="000866F3" w:rsidRPr="000866F3" w:rsidRDefault="00933E9E" w:rsidP="000866F3">
      <w:pPr>
        <w:pStyle w:val="af7"/>
        <w:numPr>
          <w:ilvl w:val="0"/>
          <w:numId w:val="15"/>
        </w:numPr>
        <w:ind w:leftChars="0"/>
        <w:rPr>
          <w:rStyle w:val="1Char"/>
          <w:rFonts w:hint="eastAsia"/>
          <w:lang w:val="ko-KR"/>
        </w:rPr>
      </w:pPr>
      <w:r>
        <w:rPr>
          <w:rStyle w:val="1Char"/>
          <w:rFonts w:hint="eastAsia"/>
          <w:lang w:val="ko-KR"/>
        </w:rPr>
        <w:lastRenderedPageBreak/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구성</w:t>
      </w:r>
    </w:p>
    <w:p w:rsidR="000866F3" w:rsidRDefault="000866F3" w:rsidP="000866F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구성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오브젝트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컨셉</w:t>
      </w:r>
    </w:p>
    <w:p w:rsidR="000866F3" w:rsidRDefault="000866F3" w:rsidP="000866F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방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안에서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쉽게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볼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있는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물체로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구성한다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0866F3" w:rsidRDefault="000866F3" w:rsidP="000866F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모델링에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어려움이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없는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물체로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결정한다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0866F3" w:rsidRDefault="000866F3" w:rsidP="000866F3">
      <w:pPr>
        <w:spacing w:line="240" w:lineRule="auto"/>
        <w:ind w:left="648"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/>
          <w:b w:val="0"/>
          <w:noProof/>
          <w:color w:val="000000" w:themeColor="text1"/>
          <w:spacing w:val="0"/>
          <w:sz w:val="22"/>
          <w:szCs w:val="20"/>
        </w:rPr>
        <w:drawing>
          <wp:inline distT="0" distB="0" distL="0" distR="0">
            <wp:extent cx="2867025" cy="2325898"/>
            <wp:effectExtent l="19050" t="19050" r="9525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88" cy="2335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6F3" w:rsidRPr="000866F3" w:rsidRDefault="000866F3" w:rsidP="000866F3">
      <w:pPr>
        <w:spacing w:line="240" w:lineRule="auto"/>
        <w:ind w:left="648" w:firstLine="72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그림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3: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구성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오브젝트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컨셉</w:t>
      </w:r>
    </w:p>
    <w:p w:rsidR="000866F3" w:rsidRPr="000866F3" w:rsidRDefault="000866F3" w:rsidP="000866F3">
      <w:pPr>
        <w:spacing w:line="240" w:lineRule="auto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933E9E" w:rsidRDefault="00933E9E" w:rsidP="00933E9E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길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막기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위한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오브젝트</w:t>
      </w:r>
    </w:p>
    <w:p w:rsidR="00933E9E" w:rsidRPr="00A028C4" w:rsidRDefault="00A028C4" w:rsidP="00A028C4">
      <w:pPr>
        <w:spacing w:line="240" w:lineRule="auto"/>
        <w:ind w:left="1368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: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낙서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스타일에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맞게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책상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혹은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방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안에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있을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만한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것들로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구성한다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933E9E" w:rsidRDefault="00933E9E" w:rsidP="00AF64A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종이배</w:t>
      </w:r>
    </w:p>
    <w:p w:rsidR="000866F3" w:rsidRDefault="000866F3" w:rsidP="000866F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지우개</w:t>
      </w:r>
    </w:p>
    <w:p w:rsidR="00296E8F" w:rsidRPr="00296E8F" w:rsidRDefault="00296E8F" w:rsidP="00296E8F">
      <w:pPr>
        <w:spacing w:line="240" w:lineRule="auto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A028C4" w:rsidRPr="00A028C4" w:rsidRDefault="00933E9E" w:rsidP="00A028C4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은신을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위한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오브젝트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(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롤의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proofErr w:type="spell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부쉬의</w:t>
      </w:r>
      <w:proofErr w:type="spell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용도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)</w:t>
      </w:r>
      <w:bookmarkStart w:id="7" w:name="_GoBack"/>
      <w:bookmarkEnd w:id="7"/>
    </w:p>
    <w:p w:rsidR="00933E9E" w:rsidRPr="000866F3" w:rsidRDefault="000866F3" w:rsidP="000866F3">
      <w:pPr>
        <w:spacing w:line="240" w:lineRule="auto"/>
        <w:ind w:left="700" w:firstLine="72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: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낙서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뒤에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숨는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느낌이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들게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한다</w:t>
      </w:r>
      <w:r w:rsidRPr="000866F3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933E9E" w:rsidRPr="00933E9E" w:rsidRDefault="00933E9E" w:rsidP="00933E9E">
      <w:pPr>
        <w:spacing w:line="240" w:lineRule="auto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611E46" w:rsidRPr="00611E46" w:rsidRDefault="00611E46" w:rsidP="00611E46">
      <w:pPr>
        <w:spacing w:after="200"/>
        <w:rPr>
          <w:rStyle w:val="1Char"/>
          <w:lang w:val="ko-KR"/>
        </w:rPr>
      </w:pPr>
      <w:r>
        <w:rPr>
          <w:rStyle w:val="1Char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77189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77189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1 </w:t>
      </w:r>
      <w:r w:rsidR="00474D90" w:rsidRPr="00C00A5D">
        <w:rPr>
          <w:rFonts w:hint="eastAsia"/>
          <w:lang w:val="ko-KR"/>
        </w:rPr>
        <w:t>LOL</w:t>
      </w:r>
      <w:r w:rsidR="00474D90" w:rsidRPr="00C00A5D">
        <w:rPr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맵</w:t>
      </w:r>
      <w:r w:rsidR="00474D90" w:rsidRPr="00C00A5D">
        <w:rPr>
          <w:rFonts w:hint="eastAsia"/>
          <w:lang w:val="ko-KR"/>
        </w:rPr>
        <w:t xml:space="preserve"> </w:t>
      </w:r>
      <w:proofErr w:type="spellStart"/>
      <w:r w:rsidR="00474D90" w:rsidRPr="00C00A5D">
        <w:rPr>
          <w:rFonts w:hint="eastAsia"/>
          <w:lang w:val="ko-KR"/>
        </w:rPr>
        <w:t>크기</w:t>
      </w:r>
      <w:proofErr w:type="gramStart"/>
      <w:r w:rsidR="00474D90" w:rsidRPr="00C00A5D">
        <w:rPr>
          <w:rFonts w:hint="eastAsia"/>
          <w:lang w:val="ko-KR"/>
        </w:rPr>
        <w:t>:</w:t>
      </w:r>
      <w:r w:rsidR="00474D90" w:rsidRPr="00C00A5D">
        <w:rPr>
          <w:rFonts w:hint="eastAsia"/>
          <w:lang w:val="ko-KR"/>
        </w:rPr>
        <w:t>캐릭터</w:t>
      </w:r>
      <w:proofErr w:type="spellEnd"/>
      <w:proofErr w:type="gramEnd"/>
      <w:r w:rsidR="00474D90" w:rsidRPr="00C00A5D">
        <w:rPr>
          <w:rFonts w:hint="eastAsia"/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크기</w:t>
      </w:r>
      <w:r w:rsidR="00474D90" w:rsidRPr="00C00A5D">
        <w:rPr>
          <w:rFonts w:hint="eastAsia"/>
          <w:lang w:val="ko-KR"/>
        </w:rPr>
        <w:t xml:space="preserve"> </w:t>
      </w:r>
      <w:hyperlink r:id="rId14" w:history="1">
        <w:r w:rsidR="00C00A5D" w:rsidRPr="009143BC">
          <w:rPr>
            <w:rStyle w:val="af8"/>
            <w:lang w:val="ko-KR"/>
          </w:rPr>
          <w:t>http://www.inven.co.kr/board/lol/2828/65</w:t>
        </w:r>
      </w:hyperlink>
    </w:p>
    <w:p w:rsidR="00474D90" w:rsidRP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2 </w:t>
      </w:r>
      <w:proofErr w:type="spellStart"/>
      <w:r w:rsidR="00777808" w:rsidRPr="00C00A5D">
        <w:rPr>
          <w:rFonts w:hint="eastAsia"/>
          <w:lang w:val="ko-KR"/>
        </w:rPr>
        <w:t>히오스</w:t>
      </w:r>
      <w:proofErr w:type="spellEnd"/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맵</w:t>
      </w:r>
      <w:r w:rsidR="00777808" w:rsidRPr="00C00A5D">
        <w:rPr>
          <w:rFonts w:hint="eastAsia"/>
          <w:lang w:val="ko-KR"/>
        </w:rPr>
        <w:t xml:space="preserve"> </w:t>
      </w:r>
      <w:proofErr w:type="spellStart"/>
      <w:r w:rsidR="00777808" w:rsidRPr="00C00A5D">
        <w:rPr>
          <w:rFonts w:hint="eastAsia"/>
          <w:lang w:val="ko-KR"/>
        </w:rPr>
        <w:t>크기</w:t>
      </w:r>
      <w:proofErr w:type="gramStart"/>
      <w:r w:rsidR="00676BD5" w:rsidRPr="00C00A5D">
        <w:rPr>
          <w:rFonts w:hint="eastAsia"/>
          <w:lang w:val="ko-KR"/>
        </w:rPr>
        <w:t>:</w:t>
      </w:r>
      <w:r w:rsidR="00777808" w:rsidRPr="00C00A5D">
        <w:rPr>
          <w:rFonts w:hint="eastAsia"/>
          <w:lang w:val="ko-KR"/>
        </w:rPr>
        <w:t>캐릭터</w:t>
      </w:r>
      <w:proofErr w:type="spellEnd"/>
      <w:proofErr w:type="gramEnd"/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크기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자작</w:t>
      </w:r>
    </w:p>
    <w:p w:rsidR="00777808" w:rsidRPr="00452B24" w:rsidRDefault="008037F5" w:rsidP="00474D90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3 </w:t>
      </w:r>
      <w:r>
        <w:rPr>
          <w:rFonts w:hint="eastAsia"/>
          <w:lang w:val="ko-KR"/>
        </w:rPr>
        <w:t>맵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오브젝트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컨셉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자작</w:t>
      </w:r>
    </w:p>
    <w:sectPr w:rsidR="00777808" w:rsidRPr="00452B24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B9" w:rsidRDefault="009763B9">
      <w:pPr>
        <w:spacing w:after="0" w:line="240" w:lineRule="auto"/>
      </w:pPr>
      <w:r>
        <w:separator/>
      </w:r>
    </w:p>
  </w:endnote>
  <w:endnote w:type="continuationSeparator" w:id="0">
    <w:p w:rsidR="009763B9" w:rsidRDefault="0097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763B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60C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763B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0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60C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96E8F" w:rsidRPr="00296E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96E8F" w:rsidRPr="00296E8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763B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60C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763B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0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60C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96E8F" w:rsidRPr="00296E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96E8F" w:rsidRPr="00296E8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B9" w:rsidRDefault="009763B9">
      <w:pPr>
        <w:spacing w:after="0" w:line="240" w:lineRule="auto"/>
      </w:pPr>
      <w:r>
        <w:separator/>
      </w:r>
    </w:p>
  </w:footnote>
  <w:footnote w:type="continuationSeparator" w:id="0">
    <w:p w:rsidR="009763B9" w:rsidRDefault="0097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5944857"/>
    <w:multiLevelType w:val="hybridMultilevel"/>
    <w:tmpl w:val="139A6CDC"/>
    <w:lvl w:ilvl="0" w:tplc="DFAC79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4EEE7EA6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1B8E8AB4">
      <w:numFmt w:val="bullet"/>
      <w:lvlText w:val="-"/>
      <w:lvlJc w:val="left"/>
      <w:pPr>
        <w:ind w:left="2528" w:hanging="360"/>
      </w:pPr>
      <w:rPr>
        <w:rFonts w:ascii="Perpetua" w:eastAsiaTheme="minorEastAsia" w:hAnsi="Perpetua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73808"/>
    <w:rsid w:val="00077318"/>
    <w:rsid w:val="000866F3"/>
    <w:rsid w:val="000E051B"/>
    <w:rsid w:val="0010700B"/>
    <w:rsid w:val="00121C04"/>
    <w:rsid w:val="00132768"/>
    <w:rsid w:val="001B12DC"/>
    <w:rsid w:val="001D0669"/>
    <w:rsid w:val="00211FA9"/>
    <w:rsid w:val="00214886"/>
    <w:rsid w:val="00287488"/>
    <w:rsid w:val="00296E8F"/>
    <w:rsid w:val="002A4A9F"/>
    <w:rsid w:val="002C0BD6"/>
    <w:rsid w:val="003119F8"/>
    <w:rsid w:val="00394CEB"/>
    <w:rsid w:val="003E3E95"/>
    <w:rsid w:val="003F60CA"/>
    <w:rsid w:val="00452B24"/>
    <w:rsid w:val="00460186"/>
    <w:rsid w:val="00462851"/>
    <w:rsid w:val="00464062"/>
    <w:rsid w:val="00472C4B"/>
    <w:rsid w:val="00474D90"/>
    <w:rsid w:val="004F5D19"/>
    <w:rsid w:val="00532A89"/>
    <w:rsid w:val="00534157"/>
    <w:rsid w:val="00534A23"/>
    <w:rsid w:val="00543F4C"/>
    <w:rsid w:val="00577DFF"/>
    <w:rsid w:val="005821A3"/>
    <w:rsid w:val="005A269E"/>
    <w:rsid w:val="005A352A"/>
    <w:rsid w:val="005A7769"/>
    <w:rsid w:val="005D6754"/>
    <w:rsid w:val="005F4F9D"/>
    <w:rsid w:val="00600A92"/>
    <w:rsid w:val="0060292E"/>
    <w:rsid w:val="00603294"/>
    <w:rsid w:val="00611E46"/>
    <w:rsid w:val="00640FB2"/>
    <w:rsid w:val="0065074A"/>
    <w:rsid w:val="00676BD5"/>
    <w:rsid w:val="006B0F8A"/>
    <w:rsid w:val="006C21BC"/>
    <w:rsid w:val="006C415B"/>
    <w:rsid w:val="006F317A"/>
    <w:rsid w:val="00714446"/>
    <w:rsid w:val="00716D15"/>
    <w:rsid w:val="007249C8"/>
    <w:rsid w:val="00741D33"/>
    <w:rsid w:val="00743D0D"/>
    <w:rsid w:val="00777808"/>
    <w:rsid w:val="007C10B9"/>
    <w:rsid w:val="007D1D43"/>
    <w:rsid w:val="007D4C95"/>
    <w:rsid w:val="008037F5"/>
    <w:rsid w:val="00822702"/>
    <w:rsid w:val="00830256"/>
    <w:rsid w:val="008437E3"/>
    <w:rsid w:val="00870D53"/>
    <w:rsid w:val="00873D04"/>
    <w:rsid w:val="00893AD1"/>
    <w:rsid w:val="008B6F0B"/>
    <w:rsid w:val="008F10D1"/>
    <w:rsid w:val="008F4642"/>
    <w:rsid w:val="00933E9E"/>
    <w:rsid w:val="00973D0C"/>
    <w:rsid w:val="009763B9"/>
    <w:rsid w:val="009B3F7D"/>
    <w:rsid w:val="009C2C26"/>
    <w:rsid w:val="009D1700"/>
    <w:rsid w:val="00A028C4"/>
    <w:rsid w:val="00A078A3"/>
    <w:rsid w:val="00A10DC5"/>
    <w:rsid w:val="00A33590"/>
    <w:rsid w:val="00A36E4E"/>
    <w:rsid w:val="00A55C9B"/>
    <w:rsid w:val="00A65417"/>
    <w:rsid w:val="00A8341E"/>
    <w:rsid w:val="00A86BF4"/>
    <w:rsid w:val="00AD2F47"/>
    <w:rsid w:val="00AF64A2"/>
    <w:rsid w:val="00B07D0D"/>
    <w:rsid w:val="00B60DE5"/>
    <w:rsid w:val="00B65448"/>
    <w:rsid w:val="00B82608"/>
    <w:rsid w:val="00B8644C"/>
    <w:rsid w:val="00B96D57"/>
    <w:rsid w:val="00C00A5D"/>
    <w:rsid w:val="00C17E1F"/>
    <w:rsid w:val="00CE129B"/>
    <w:rsid w:val="00CE5757"/>
    <w:rsid w:val="00D10009"/>
    <w:rsid w:val="00D5231B"/>
    <w:rsid w:val="00D67279"/>
    <w:rsid w:val="00D74BF6"/>
    <w:rsid w:val="00D8430E"/>
    <w:rsid w:val="00E035CD"/>
    <w:rsid w:val="00E340D6"/>
    <w:rsid w:val="00E61A53"/>
    <w:rsid w:val="00E94EB0"/>
    <w:rsid w:val="00EE4F4F"/>
    <w:rsid w:val="00F12EC7"/>
    <w:rsid w:val="00F259E7"/>
    <w:rsid w:val="00F34B68"/>
    <w:rsid w:val="00F3620B"/>
    <w:rsid w:val="00F7081E"/>
    <w:rsid w:val="00F96084"/>
    <w:rsid w:val="00FA73BF"/>
    <w:rsid w:val="00FA79B7"/>
    <w:rsid w:val="00FE3CD6"/>
    <w:rsid w:val="00FF4265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9BF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nven.co.kr/board/lol/2828/6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043BD5"/>
    <w:rsid w:val="0018552A"/>
    <w:rsid w:val="001F6077"/>
    <w:rsid w:val="00250CF7"/>
    <w:rsid w:val="003118E1"/>
    <w:rsid w:val="003A5F47"/>
    <w:rsid w:val="004035C6"/>
    <w:rsid w:val="005A6834"/>
    <w:rsid w:val="00601B01"/>
    <w:rsid w:val="00902D26"/>
    <w:rsid w:val="0094263A"/>
    <w:rsid w:val="00973BAC"/>
    <w:rsid w:val="009B6A9F"/>
    <w:rsid w:val="00B2749D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793F2F1-6631-4BB0-99BA-650CD8DF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226</TotalTime>
  <Pages>8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맵 그래픽</dc:subject>
  <dc:creator>김나단</dc:creator>
  <cp:keywords/>
  <dc:description/>
  <cp:lastModifiedBy>ND K</cp:lastModifiedBy>
  <cp:revision>43</cp:revision>
  <dcterms:created xsi:type="dcterms:W3CDTF">2017-11-01T23:08:00Z</dcterms:created>
  <dcterms:modified xsi:type="dcterms:W3CDTF">2017-11-10T09:56:00Z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