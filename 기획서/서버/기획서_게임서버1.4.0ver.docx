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3F332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3F332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게임</w:t>
                                          </w:r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서버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3F332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3F332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>게임</w:t>
                                    </w:r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>서버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3F3321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3F3321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01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65448">
                                      <w:rPr>
                                        <w:rFonts w:hint="eastAsia"/>
                                      </w:rPr>
                                      <w:t>2017 November 1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40D6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E340D6">
                                      <w:t>선필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3F3321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3F3321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hint="eastAsia"/>
                                </w:rPr>
                                <w:t>2017 November 1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40D6">
                                <w:rPr>
                                  <w:rFonts w:hint="eastAsia"/>
                                </w:rPr>
                                <w:t>김</w:t>
                              </w:r>
                              <w:r w:rsidR="00E340D6">
                                <w:t>선필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E340D6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김선필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 w:rsidR="00B65448">
                  <w:t>-11</w:t>
                </w:r>
                <w:r>
                  <w:t>-</w:t>
                </w:r>
                <w:r w:rsidR="00B65448">
                  <w:t>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5C0B55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리슨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전용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개념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페이지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김선필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종류별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장단점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Pr="00356AD1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김선필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17-11-02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0678B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1.30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0678B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TCP/IP</w:t>
                </w:r>
                <w: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 </w:t>
                </w:r>
                <w:r>
                  <w:t>(</w:t>
                </w:r>
                <w:r>
                  <w:rPr>
                    <w:rFonts w:hint="eastAsia"/>
                  </w:rPr>
                  <w:t>우리가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만들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>)</w:t>
                </w:r>
                <w:r>
                  <w:t xml:space="preserve"> -</w:t>
                </w:r>
                <w:r>
                  <w:sym w:font="Wingdings" w:char="F0E0"/>
                </w:r>
                <w:r>
                  <w:t xml:space="preserve"> </w:t>
                </w:r>
                <w:r>
                  <w:rPr>
                    <w:rFonts w:hint="eastAsia"/>
                  </w:rPr>
                  <w:t>소켓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프로그래밍</w:t>
                </w:r>
                <w:r>
                  <w:rPr>
                    <w:rFonts w:hint="eastAsia"/>
                  </w:rPr>
                  <w:t>.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0678B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김선필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0678B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17-11-07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8B758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.40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8B7587" w:rsidP="0065074A">
                <w:pPr>
                  <w:spacing w:after="200"/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IOCP</w:t>
                </w:r>
                <w:r>
                  <w:t xml:space="preserve"> </w:t>
                </w:r>
                <w:r>
                  <w:rPr>
                    <w:rFonts w:hint="eastAsia"/>
                  </w:rPr>
                  <w:t>소개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및</w:t>
                </w:r>
                <w:r>
                  <w:rPr>
                    <w:rFonts w:hint="eastAsia"/>
                  </w:rPr>
                  <w:t xml:space="preserve"> </w:t>
                </w:r>
                <w:r w:rsidR="000B1F64">
                  <w:rPr>
                    <w:rFonts w:hint="eastAsia"/>
                  </w:rPr>
                  <w:t>기본</w:t>
                </w:r>
                <w:r w:rsidR="000B1F64">
                  <w:rPr>
                    <w:rFonts w:hint="eastAsia"/>
                  </w:rPr>
                  <w:t xml:space="preserve"> 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8B758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김선필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8B758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</w:t>
                </w:r>
                <w:r>
                  <w:t>10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0B1F64" w:rsidP="0065074A">
                <w:pPr>
                  <w:spacing w:after="200"/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IOCP</w:t>
                </w:r>
                <w:r>
                  <w:t xml:space="preserve"> </w:t>
                </w:r>
                <w:r>
                  <w:rPr>
                    <w:rFonts w:hint="eastAsia"/>
                  </w:rPr>
                  <w:t>와</w:t>
                </w:r>
                <w:r>
                  <w:rPr>
                    <w:rFonts w:hint="eastAsia"/>
                  </w:rPr>
                  <w:t xml:space="preserve"> </w:t>
                </w:r>
                <w:r>
                  <w:t>Direct</w:t>
                </w:r>
                <w:r>
                  <w:rPr>
                    <w:rFonts w:hint="eastAsia"/>
                  </w:rPr>
                  <w:t>X</w:t>
                </w:r>
                <w:r>
                  <w:t xml:space="preserve"> </w:t>
                </w:r>
                <w:r>
                  <w:rPr>
                    <w:rFonts w:hint="eastAsia"/>
                  </w:rPr>
                  <w:t>둘의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연동</w:t>
                </w:r>
                <w:r>
                  <w:t>….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bookmarkStart w:id="0" w:name="_GoBack"/>
                <w:bookmarkEnd w:id="0"/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356AD1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02899" w:history="1">
            <w:r w:rsidR="00356AD1" w:rsidRPr="00A96A15">
              <w:rPr>
                <w:rStyle w:val="af8"/>
                <w:noProof/>
                <w:lang w:val="ko-KR"/>
              </w:rPr>
              <w:t>개요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_Toc497402899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3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356AD1" w:rsidRDefault="003F332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0" w:history="1">
            <w:r w:rsidR="00356AD1" w:rsidRPr="00A96A15">
              <w:rPr>
                <w:rStyle w:val="af8"/>
                <w:noProof/>
                <w:lang w:val="ko-KR"/>
              </w:rPr>
              <w:t>1.</w:t>
            </w:r>
            <w:r w:rsidR="00356AD1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356AD1" w:rsidRPr="00A96A15">
              <w:rPr>
                <w:rStyle w:val="af8"/>
                <w:noProof/>
                <w:lang w:val="ko-KR"/>
              </w:rPr>
              <w:t>문서</w:t>
            </w:r>
            <w:r w:rsidR="00356AD1" w:rsidRPr="00A96A15">
              <w:rPr>
                <w:rStyle w:val="af8"/>
                <w:noProof/>
                <w:lang w:val="ko-KR"/>
              </w:rPr>
              <w:t xml:space="preserve"> </w:t>
            </w:r>
            <w:r w:rsidR="00356AD1" w:rsidRPr="00A96A15">
              <w:rPr>
                <w:rStyle w:val="af8"/>
                <w:noProof/>
                <w:lang w:val="ko-KR"/>
              </w:rPr>
              <w:t>컨셉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_Toc497402900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3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356AD1" w:rsidRDefault="003F3321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1" w:history="1">
            <w:r w:rsidR="00356AD1" w:rsidRPr="00A96A15">
              <w:rPr>
                <w:rStyle w:val="af8"/>
                <w:noProof/>
                <w:lang w:val="ko-KR"/>
              </w:rPr>
              <w:t>게임</w:t>
            </w:r>
            <w:r w:rsidR="00356AD1" w:rsidRPr="00A96A15">
              <w:rPr>
                <w:rStyle w:val="af8"/>
                <w:noProof/>
                <w:lang w:val="ko-KR"/>
              </w:rPr>
              <w:t xml:space="preserve"> </w:t>
            </w:r>
            <w:r w:rsidR="00356AD1" w:rsidRPr="00A96A15">
              <w:rPr>
                <w:rStyle w:val="af8"/>
                <w:noProof/>
                <w:lang w:val="ko-KR"/>
              </w:rPr>
              <w:t>서버의</w:t>
            </w:r>
            <w:r w:rsidR="00356AD1" w:rsidRPr="00A96A15">
              <w:rPr>
                <w:rStyle w:val="af8"/>
                <w:noProof/>
                <w:lang w:val="ko-KR"/>
              </w:rPr>
              <w:t xml:space="preserve"> </w:t>
            </w:r>
            <w:r w:rsidR="00356AD1" w:rsidRPr="00A96A15">
              <w:rPr>
                <w:rStyle w:val="af8"/>
                <w:noProof/>
                <w:lang w:val="ko-KR"/>
              </w:rPr>
              <w:t>종류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_Toc497402901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4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356AD1" w:rsidRDefault="003F3321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2" w:history="1">
            <w:r w:rsidR="00356AD1" w:rsidRPr="00A96A15">
              <w:rPr>
                <w:rStyle w:val="af8"/>
                <w:noProof/>
                <w:lang w:val="ko-KR"/>
              </w:rPr>
              <w:t>서버</w:t>
            </w:r>
            <w:r w:rsidR="00356AD1" w:rsidRPr="00A96A15">
              <w:rPr>
                <w:rStyle w:val="af8"/>
                <w:noProof/>
                <w:lang w:val="ko-KR"/>
              </w:rPr>
              <w:t xml:space="preserve"> </w:t>
            </w:r>
            <w:r w:rsidR="00356AD1" w:rsidRPr="00A96A15">
              <w:rPr>
                <w:rStyle w:val="af8"/>
                <w:noProof/>
                <w:lang w:val="ko-KR"/>
              </w:rPr>
              <w:t>종류별</w:t>
            </w:r>
            <w:r w:rsidR="00356AD1" w:rsidRPr="00A96A15">
              <w:rPr>
                <w:rStyle w:val="af8"/>
                <w:noProof/>
                <w:lang w:val="ko-KR"/>
              </w:rPr>
              <w:t xml:space="preserve"> </w:t>
            </w:r>
            <w:r w:rsidR="00356AD1" w:rsidRPr="00A96A15">
              <w:rPr>
                <w:rStyle w:val="af8"/>
                <w:noProof/>
                <w:lang w:val="ko-KR"/>
              </w:rPr>
              <w:t>장단점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_Toc497402902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5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356AD1" w:rsidRDefault="003F332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3" w:history="1">
            <w:r w:rsidR="00356AD1" w:rsidRPr="00A96A15">
              <w:rPr>
                <w:rStyle w:val="af8"/>
                <w:noProof/>
                <w:lang w:val="ko-KR"/>
              </w:rPr>
              <w:t>0.</w:t>
            </w:r>
            <w:r w:rsidR="00356AD1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356AD1" w:rsidRPr="00A96A15">
              <w:rPr>
                <w:rStyle w:val="af8"/>
                <w:noProof/>
                <w:lang w:val="ko-KR"/>
              </w:rPr>
              <w:t>공통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_Toc497402903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5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356AD1" w:rsidRDefault="003F332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4" w:history="1">
            <w:r w:rsidR="00356AD1" w:rsidRPr="00A96A15">
              <w:rPr>
                <w:rStyle w:val="af8"/>
                <w:noProof/>
                <w:lang w:val="ko-KR"/>
              </w:rPr>
              <w:t>1.</w:t>
            </w:r>
            <w:r w:rsidR="00356AD1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356AD1" w:rsidRPr="00A96A15">
              <w:rPr>
                <w:rStyle w:val="af8"/>
                <w:noProof/>
                <w:lang w:val="ko-KR"/>
              </w:rPr>
              <w:t>리슨</w:t>
            </w:r>
            <w:r w:rsidR="00356AD1" w:rsidRPr="00A96A15">
              <w:rPr>
                <w:rStyle w:val="af8"/>
                <w:noProof/>
                <w:lang w:val="ko-KR"/>
              </w:rPr>
              <w:t xml:space="preserve"> </w:t>
            </w:r>
            <w:r w:rsidR="00356AD1" w:rsidRPr="00A96A15">
              <w:rPr>
                <w:rStyle w:val="af8"/>
                <w:noProof/>
                <w:lang w:val="ko-KR"/>
              </w:rPr>
              <w:t>서버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_Toc497402904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5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356AD1" w:rsidRDefault="003F332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5" w:history="1">
            <w:r w:rsidR="00356AD1" w:rsidRPr="00A96A15">
              <w:rPr>
                <w:rStyle w:val="af8"/>
                <w:noProof/>
                <w:lang w:val="ko-KR"/>
              </w:rPr>
              <w:t>2.</w:t>
            </w:r>
            <w:r w:rsidR="00356AD1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356AD1" w:rsidRPr="00A96A15">
              <w:rPr>
                <w:rStyle w:val="af8"/>
                <w:noProof/>
                <w:lang w:val="ko-KR"/>
              </w:rPr>
              <w:t>전용</w:t>
            </w:r>
            <w:r w:rsidR="00356AD1" w:rsidRPr="00A96A15">
              <w:rPr>
                <w:rStyle w:val="af8"/>
                <w:noProof/>
                <w:lang w:val="ko-KR"/>
              </w:rPr>
              <w:t xml:space="preserve"> </w:t>
            </w:r>
            <w:r w:rsidR="00356AD1" w:rsidRPr="00A96A15">
              <w:rPr>
                <w:rStyle w:val="af8"/>
                <w:noProof/>
                <w:lang w:val="ko-KR"/>
              </w:rPr>
              <w:t>서버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_Toc497402905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5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356AD1" w:rsidRDefault="003F3321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6" w:history="1">
            <w:r w:rsidR="00356AD1" w:rsidRPr="00A96A15">
              <w:rPr>
                <w:rStyle w:val="af8"/>
                <w:noProof/>
                <w:lang w:val="ko-KR"/>
              </w:rPr>
              <w:t>기타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_Toc497402906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6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356AD1" w:rsidRDefault="003F332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7" w:history="1">
            <w:r w:rsidR="00356AD1" w:rsidRPr="00A96A15">
              <w:rPr>
                <w:rStyle w:val="af8"/>
                <w:noProof/>
                <w:lang w:val="ko-KR"/>
              </w:rPr>
              <w:t>1.</w:t>
            </w:r>
            <w:r w:rsidR="00356AD1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356AD1" w:rsidRPr="00A96A15">
              <w:rPr>
                <w:rStyle w:val="af8"/>
                <w:noProof/>
                <w:lang w:val="ko-KR"/>
              </w:rPr>
              <w:t>이미지</w:t>
            </w:r>
            <w:r w:rsidR="00356AD1" w:rsidRPr="00A96A15">
              <w:rPr>
                <w:rStyle w:val="af8"/>
                <w:noProof/>
                <w:lang w:val="ko-KR"/>
              </w:rPr>
              <w:t xml:space="preserve"> </w:t>
            </w:r>
            <w:r w:rsidR="00356AD1" w:rsidRPr="00A96A15">
              <w:rPr>
                <w:rStyle w:val="af8"/>
                <w:noProof/>
                <w:lang w:val="ko-KR"/>
              </w:rPr>
              <w:t>출처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_Toc497402907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6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" w:name="_Toc497402899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1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2" w:name="_Toc497402900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2"/>
    </w:p>
    <w:p w:rsidR="003E3E95" w:rsidRPr="00B035C8" w:rsidRDefault="003E3E95" w:rsidP="00B035C8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 w:rsidR="00B035C8">
        <w:rPr>
          <w:rFonts w:hint="eastAsia"/>
        </w:rPr>
        <w:t>만들</w:t>
      </w:r>
      <w:r w:rsidR="00B035C8">
        <w:rPr>
          <w:rFonts w:hint="eastAsia"/>
        </w:rPr>
        <w:t xml:space="preserve"> </w:t>
      </w:r>
      <w:r w:rsidR="00B035C8">
        <w:rPr>
          <w:rFonts w:hint="eastAsia"/>
        </w:rPr>
        <w:t>게임의</w:t>
      </w:r>
      <w:r w:rsidR="00B035C8">
        <w:rPr>
          <w:rFonts w:hint="eastAsia"/>
        </w:rPr>
        <w:t xml:space="preserve"> </w:t>
      </w:r>
      <w:r w:rsidR="00B035C8"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 w:rsidR="00B035C8">
        <w:rPr>
          <w:rFonts w:hint="eastAsia"/>
        </w:rPr>
        <w:t>.</w:t>
      </w:r>
    </w:p>
    <w:p w:rsidR="00B035C8" w:rsidRPr="00B035C8" w:rsidRDefault="00B035C8" w:rsidP="00B035C8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지식과</w:t>
      </w:r>
      <w:r>
        <w:rPr>
          <w:rFonts w:hint="eastAsia"/>
        </w:rPr>
        <w:t xml:space="preserve"> </w:t>
      </w:r>
      <w:r w:rsidR="005C0B55">
        <w:rPr>
          <w:rFonts w:hint="eastAsia"/>
        </w:rPr>
        <w:t>만들</w:t>
      </w:r>
      <w:r w:rsidR="005C0B55"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어울리는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B65448" w:rsidRDefault="003E3E95" w:rsidP="00B035C8">
      <w:pPr>
        <w:pStyle w:val="1"/>
        <w:rPr>
          <w:lang w:val="ko-KR"/>
        </w:rPr>
      </w:pPr>
      <w:r>
        <w:rPr>
          <w:lang w:val="ko-KR"/>
        </w:rPr>
        <w:br w:type="page"/>
      </w:r>
    </w:p>
    <w:p w:rsidR="00B035C8" w:rsidRPr="00356AD1" w:rsidRDefault="00B035C8" w:rsidP="00356AD1">
      <w:pPr>
        <w:pStyle w:val="1"/>
        <w:rPr>
          <w:sz w:val="48"/>
          <w:lang w:val="ko-KR"/>
        </w:rPr>
      </w:pPr>
      <w:bookmarkStart w:id="3" w:name="_Toc497402901"/>
      <w:r w:rsidRPr="00356AD1">
        <w:rPr>
          <w:rFonts w:hint="eastAsia"/>
          <w:sz w:val="48"/>
          <w:lang w:val="ko-KR"/>
        </w:rPr>
        <w:lastRenderedPageBreak/>
        <w:t>게임</w:t>
      </w:r>
      <w:r w:rsidRPr="00356AD1">
        <w:rPr>
          <w:rFonts w:hint="eastAsia"/>
          <w:sz w:val="48"/>
          <w:lang w:val="ko-KR"/>
        </w:rPr>
        <w:t xml:space="preserve"> </w:t>
      </w:r>
      <w:r w:rsidRPr="00356AD1">
        <w:rPr>
          <w:rFonts w:hint="eastAsia"/>
          <w:sz w:val="48"/>
          <w:lang w:val="ko-KR"/>
        </w:rPr>
        <w:t>서버의</w:t>
      </w:r>
      <w:r w:rsidRPr="00356AD1">
        <w:rPr>
          <w:rFonts w:hint="eastAsia"/>
          <w:sz w:val="48"/>
          <w:lang w:val="ko-KR"/>
        </w:rPr>
        <w:t xml:space="preserve"> </w:t>
      </w:r>
      <w:r w:rsidRPr="00356AD1">
        <w:rPr>
          <w:rFonts w:hint="eastAsia"/>
          <w:sz w:val="48"/>
          <w:lang w:val="ko-KR"/>
        </w:rPr>
        <w:t>종류</w:t>
      </w:r>
      <w:bookmarkEnd w:id="3"/>
    </w:p>
    <w:p w:rsidR="00D42A68" w:rsidRDefault="00D42A68" w:rsidP="00D42A68">
      <w:pPr>
        <w:pStyle w:val="af7"/>
        <w:numPr>
          <w:ilvl w:val="0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(Listen)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/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>(</w:t>
      </w:r>
      <w:r>
        <w:rPr>
          <w:lang w:val="ko-KR"/>
        </w:rPr>
        <w:t xml:space="preserve">Dedicated)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3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호스팅하는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만든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다른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가능</w:t>
      </w:r>
    </w:p>
    <w:p w:rsidR="00D42A68" w:rsidRDefault="00D42A68" w:rsidP="00D42A68">
      <w:pPr>
        <w:pStyle w:val="af7"/>
        <w:numPr>
          <w:ilvl w:val="3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컴퓨터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또는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여러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컴퓨터가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서버만을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전담하는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방식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보통의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온라인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게임들이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방식</w:t>
      </w:r>
    </w:p>
    <w:p w:rsidR="00D42A68" w:rsidRPr="00D42A68" w:rsidRDefault="00D42A68" w:rsidP="00D42A68">
      <w:pPr>
        <w:pStyle w:val="af7"/>
        <w:ind w:leftChars="0" w:left="1200"/>
        <w:rPr>
          <w:lang w:val="ko-KR"/>
        </w:rPr>
      </w:pPr>
    </w:p>
    <w:p w:rsidR="00D42A68" w:rsidRDefault="00D42A68" w:rsidP="00D42A68">
      <w:pPr>
        <w:pStyle w:val="af7"/>
        <w:numPr>
          <w:ilvl w:val="0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예시</w:t>
      </w:r>
    </w:p>
    <w:p w:rsidR="00D42A68" w:rsidRDefault="00D42A68" w:rsidP="00D42A68">
      <w:pPr>
        <w:pStyle w:val="af7"/>
        <w:numPr>
          <w:ilvl w:val="1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noProof/>
          <w:lang w:val="ko-KR"/>
        </w:rPr>
        <w:drawing>
          <wp:inline distT="0" distB="0" distL="0" distR="0">
            <wp:extent cx="5023396" cy="2847975"/>
            <wp:effectExtent l="0" t="0" r="6350" b="0"/>
            <wp:docPr id="1" name="그림 1" descr="C:\Users\tjsvl\AppData\Local\Microsoft\Windows\INetCache\Content.Word\call of duty-listen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jsvl\AppData\Local\Microsoft\Windows\INetCache\Content.Word\call of duty-listen ser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13" cy="285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68" w:rsidRPr="00D42A68" w:rsidRDefault="00D42A68" w:rsidP="00D42A68">
      <w:pPr>
        <w:pStyle w:val="af7"/>
        <w:ind w:leftChars="0" w:left="1200"/>
        <w:rPr>
          <w:lang w:val="ko-KR"/>
        </w:rPr>
      </w:pPr>
      <w:r>
        <w:rPr>
          <w:rFonts w:hint="eastAsia"/>
          <w:lang w:val="ko-KR"/>
        </w:rPr>
        <w:t>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오브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듀티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–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1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–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“</w:t>
      </w: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호스팅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서비스</w:t>
      </w:r>
      <w:r>
        <w:rPr>
          <w:lang w:val="ko-KR"/>
        </w:rPr>
        <w:t>”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라고도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D42A68" w:rsidRDefault="00D42A68" w:rsidP="00D42A68">
      <w:pPr>
        <w:pStyle w:val="af7"/>
        <w:numPr>
          <w:ilvl w:val="2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LOL</w:t>
      </w:r>
      <w:r>
        <w:rPr>
          <w:lang w:val="ko-KR"/>
        </w:rPr>
        <w:t xml:space="preserve"> </w:t>
      </w:r>
    </w:p>
    <w:p w:rsidR="00D42A68" w:rsidRDefault="005C0B55" w:rsidP="00D42A68">
      <w:pPr>
        <w:pStyle w:val="af7"/>
        <w:numPr>
          <w:ilvl w:val="2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일반적인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온라인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게임들</w:t>
      </w:r>
    </w:p>
    <w:p w:rsidR="00D42A68" w:rsidRPr="00D42A68" w:rsidRDefault="00D42A68" w:rsidP="00D42A68">
      <w:pPr>
        <w:rPr>
          <w:lang w:val="ko-KR"/>
        </w:rPr>
      </w:pP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  <w:bookmarkStart w:id="4" w:name="_Toc497402902"/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서버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>종류별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>장단점</w:t>
      </w:r>
      <w:bookmarkEnd w:id="4"/>
      <w:r>
        <w:rPr>
          <w:lang w:val="ko-KR"/>
        </w:rPr>
        <w:t xml:space="preserve"> </w:t>
      </w: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5" w:name="_Toc497402903"/>
      <w:r w:rsidRPr="000E051B">
        <w:rPr>
          <w:rStyle w:val="1Char"/>
          <w:rFonts w:hint="eastAsia"/>
          <w:lang w:val="ko-KR"/>
        </w:rPr>
        <w:t>공통</w:t>
      </w:r>
      <w:bookmarkEnd w:id="5"/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택했을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장단점이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존재한다</w:t>
      </w:r>
      <w:r>
        <w:rPr>
          <w:rFonts w:hint="eastAsia"/>
          <w:lang w:val="ko-KR"/>
        </w:rPr>
        <w:t>.</w:t>
      </w:r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택했을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또한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장단점이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존재한다</w:t>
      </w:r>
      <w:r>
        <w:rPr>
          <w:rFonts w:hint="eastAsia"/>
          <w:lang w:val="ko-KR"/>
        </w:rPr>
        <w:t>.</w:t>
      </w:r>
    </w:p>
    <w:p w:rsidR="000E051B" w:rsidRPr="000E051B" w:rsidRDefault="000E051B" w:rsidP="000E051B">
      <w:pP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  <w:lang w:val="ko-KR"/>
        </w:rPr>
      </w:pPr>
    </w:p>
    <w:p w:rsidR="000E051B" w:rsidRPr="000E051B" w:rsidRDefault="00356AD1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6" w:name="_Toc497402904"/>
      <w:r>
        <w:rPr>
          <w:rStyle w:val="1Char"/>
          <w:rFonts w:hint="eastAsia"/>
          <w:lang w:val="ko-KR"/>
        </w:rPr>
        <w:t>리슨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서버</w:t>
      </w:r>
      <w:bookmarkEnd w:id="6"/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게임을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종료할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같이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꺼진다</w:t>
      </w:r>
      <w:r>
        <w:rPr>
          <w:rFonts w:hint="eastAsia"/>
          <w:lang w:val="ko-KR"/>
        </w:rPr>
        <w:t>.</w:t>
      </w:r>
    </w:p>
    <w:p w:rsidR="00356AD1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따라서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호스팅을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옮기는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절차가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필요하다</w:t>
      </w:r>
      <w:r>
        <w:rPr>
          <w:rFonts w:hint="eastAsia"/>
          <w:noProof/>
          <w:lang w:val="ko-KR"/>
        </w:rPr>
        <w:t>.</w:t>
      </w:r>
    </w:p>
    <w:p w:rsidR="000E051B" w:rsidRPr="00B65448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파티에서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즐겨쓰는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방식</w:t>
      </w:r>
      <w:r w:rsidR="000E051B" w:rsidRPr="00B96D57">
        <w:rPr>
          <w:rFonts w:hint="eastAsia"/>
          <w:noProof/>
          <w:lang w:val="ko-KR"/>
        </w:rPr>
        <w:t xml:space="preserve"> </w:t>
      </w:r>
    </w:p>
    <w:p w:rsidR="000E051B" w:rsidRPr="00B65448" w:rsidRDefault="000E051B" w:rsidP="000E051B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7" w:name="_Toc497402905"/>
      <w:r w:rsidR="00356AD1">
        <w:rPr>
          <w:rStyle w:val="1Char"/>
          <w:rFonts w:hint="eastAsia"/>
          <w:lang w:val="ko-KR"/>
        </w:rPr>
        <w:t>전용</w:t>
      </w:r>
      <w:r w:rsidR="00356AD1">
        <w:rPr>
          <w:rStyle w:val="1Char"/>
          <w:rFonts w:hint="eastAsia"/>
          <w:lang w:val="ko-KR"/>
        </w:rPr>
        <w:t xml:space="preserve"> </w:t>
      </w:r>
      <w:r w:rsidR="00356AD1">
        <w:rPr>
          <w:rStyle w:val="1Char"/>
          <w:rFonts w:hint="eastAsia"/>
          <w:lang w:val="ko-KR"/>
        </w:rPr>
        <w:t>서버</w:t>
      </w:r>
      <w:bookmarkEnd w:id="7"/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한 대 또는 여러 대의 고성능 컴퓨터를 기반으로 돌아간다.</w:t>
      </w:r>
    </w:p>
    <w:p w:rsidR="00356AD1" w:rsidRDefault="00356AD1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사용자는 서버에 접속해서 쾌적한 게임을 즐길 수 있다..</w:t>
      </w:r>
    </w:p>
    <w:p w:rsidR="000E051B" w:rsidRPr="00792A61" w:rsidRDefault="00356AD1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게임을 끄더라도 서버는 계속 돌아간다.</w:t>
      </w:r>
    </w:p>
    <w:p w:rsidR="000E051B" w:rsidRDefault="000E051B">
      <w:pPr>
        <w:spacing w:after="200"/>
        <w:rPr>
          <w:lang w:val="ko-KR"/>
        </w:rPr>
      </w:pPr>
    </w:p>
    <w:p w:rsidR="00792A61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792A61" w:rsidRDefault="00792A61" w:rsidP="00792A61">
      <w:pPr>
        <w:pStyle w:val="1"/>
        <w:rPr>
          <w:sz w:val="48"/>
          <w:lang w:val="ko-KR"/>
        </w:rPr>
      </w:pPr>
      <w:r w:rsidRPr="00792A61">
        <w:rPr>
          <w:rFonts w:hint="eastAsia"/>
          <w:sz w:val="48"/>
          <w:lang w:val="ko-KR"/>
        </w:rPr>
        <w:lastRenderedPageBreak/>
        <w:t>TCP/IP</w:t>
      </w:r>
      <w:r w:rsidRPr="00792A61">
        <w:rPr>
          <w:rFonts w:hint="eastAsia"/>
          <w:sz w:val="48"/>
          <w:lang w:val="ko-KR"/>
        </w:rPr>
        <w:t>서버</w:t>
      </w:r>
      <w:r w:rsidR="000678B8">
        <w:rPr>
          <w:rFonts w:hint="eastAsia"/>
          <w:sz w:val="48"/>
          <w:lang w:val="ko-KR"/>
        </w:rPr>
        <w:t>(Similar to Listen Server)</w:t>
      </w:r>
    </w:p>
    <w:p w:rsidR="000678B8" w:rsidRDefault="000678B8" w:rsidP="00792A61">
      <w:pPr>
        <w:rPr>
          <w:lang w:val="ko-KR"/>
        </w:rPr>
      </w:pPr>
    </w:p>
    <w:p w:rsidR="00792A61" w:rsidRPr="00792A61" w:rsidRDefault="00792A61" w:rsidP="00792A61">
      <w:pPr>
        <w:rPr>
          <w:lang w:val="ko-KR"/>
        </w:rPr>
      </w:pPr>
      <w:r>
        <w:rPr>
          <w:lang w:val="ko-KR"/>
        </w:rPr>
        <w:t xml:space="preserve">1. </w:t>
      </w:r>
      <w:r>
        <w:rPr>
          <w:rFonts w:hint="eastAsia"/>
          <w:lang w:val="ko-KR"/>
        </w:rPr>
        <w:t>동작방식</w:t>
      </w:r>
    </w:p>
    <w:p w:rsidR="00792A61" w:rsidRDefault="00792A61" w:rsidP="00792A61">
      <w:pPr>
        <w:spacing w:after="200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rFonts w:hint="eastAsia"/>
          <w:lang w:val="ko-KR"/>
        </w:rPr>
        <w:t>서버는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먼저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실행하여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접속하기를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기다린다</w:t>
      </w:r>
      <w:r>
        <w:rPr>
          <w:rFonts w:hint="eastAsia"/>
          <w:lang w:val="ko-KR"/>
        </w:rPr>
        <w:t>.</w:t>
      </w:r>
    </w:p>
    <w:p w:rsidR="00792A61" w:rsidRDefault="00792A61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클라이언트가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서버에게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보낸다</w:t>
      </w:r>
      <w:r>
        <w:rPr>
          <w:rFonts w:hint="eastAsia"/>
          <w:lang w:val="ko-KR"/>
        </w:rPr>
        <w:t>.</w:t>
      </w:r>
    </w:p>
    <w:p w:rsidR="00792A61" w:rsidRDefault="00792A61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서버는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수용하고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클라이언트가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받아서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처리한다</w:t>
      </w:r>
      <w:r>
        <w:rPr>
          <w:rFonts w:hint="eastAsia"/>
          <w:lang w:val="ko-KR"/>
        </w:rPr>
        <w:t>.</w:t>
      </w:r>
    </w:p>
    <w:p w:rsidR="00792A61" w:rsidRDefault="00792A61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서버는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처리한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클라이언트에게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보낸다</w:t>
      </w:r>
      <w:r>
        <w:rPr>
          <w:rFonts w:hint="eastAsia"/>
          <w:lang w:val="ko-KR"/>
        </w:rPr>
        <w:t>.</w:t>
      </w:r>
    </w:p>
    <w:p w:rsidR="00792A61" w:rsidRDefault="00792A61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클라이언트는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받아서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자신의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목적에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맞게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사용한다</w:t>
      </w:r>
      <w:r>
        <w:rPr>
          <w:rFonts w:hint="eastAsia"/>
          <w:lang w:val="ko-KR"/>
        </w:rPr>
        <w:t>.</w:t>
      </w:r>
    </w:p>
    <w:p w:rsidR="000678B8" w:rsidRDefault="000678B8" w:rsidP="00792A61">
      <w:pPr>
        <w:spacing w:after="200"/>
        <w:rPr>
          <w:lang w:val="ko-KR"/>
        </w:rPr>
      </w:pPr>
    </w:p>
    <w:p w:rsidR="000C6905" w:rsidRDefault="000C6905" w:rsidP="00792A61">
      <w:pPr>
        <w:spacing w:after="200"/>
        <w:rPr>
          <w:lang w:val="ko-KR"/>
        </w:rPr>
      </w:pPr>
      <w:r>
        <w:rPr>
          <w:rFonts w:hint="eastAsia"/>
          <w:lang w:val="ko-KR"/>
        </w:rPr>
        <w:t xml:space="preserve">2. </w:t>
      </w:r>
      <w:r>
        <w:rPr>
          <w:rFonts w:hint="eastAsia"/>
          <w:lang w:val="ko-KR"/>
        </w:rPr>
        <w:t>예상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흐름</w:t>
      </w:r>
    </w:p>
    <w:p w:rsidR="000C6905" w:rsidRDefault="000C6905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원속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초기화</w:t>
      </w:r>
    </w:p>
    <w:p w:rsidR="000C6905" w:rsidRDefault="000C6905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socket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1isten-socket</w:t>
      </w:r>
      <w:r>
        <w:rPr>
          <w:rFonts w:hint="eastAsia"/>
          <w:lang w:val="ko-KR"/>
        </w:rPr>
        <w:t>이라는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소켓함수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생성</w:t>
      </w:r>
    </w:p>
    <w:p w:rsidR="000678B8" w:rsidRDefault="000C6905" w:rsidP="00792A61">
      <w:pPr>
        <w:spacing w:after="200"/>
        <w:rPr>
          <w:lang w:val="ko-KR"/>
        </w:rPr>
      </w:pPr>
      <w:r>
        <w:rPr>
          <w:lang w:val="ko-KR"/>
        </w:rPr>
        <w:t xml:space="preserve">- bind 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이용하여</w:t>
      </w:r>
      <w:r w:rsidR="000678B8"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서버의</w:t>
      </w:r>
      <w:r w:rsidR="000678B8"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지역</w:t>
      </w:r>
      <w:r w:rsidR="000678B8">
        <w:rPr>
          <w:rFonts w:hint="eastAsia"/>
          <w:lang w:val="ko-KR"/>
        </w:rPr>
        <w:t xml:space="preserve"> </w:t>
      </w:r>
      <w:r w:rsidR="000678B8">
        <w:rPr>
          <w:lang w:val="ko-KR"/>
        </w:rPr>
        <w:t>IP</w:t>
      </w:r>
      <w:r w:rsidR="000678B8">
        <w:rPr>
          <w:rFonts w:hint="eastAsia"/>
          <w:lang w:val="ko-KR"/>
        </w:rPr>
        <w:t>주소와</w:t>
      </w:r>
      <w:r w:rsidR="000678B8"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포트번호를</w:t>
      </w:r>
      <w:r w:rsidR="000678B8"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설정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 xml:space="preserve">- listen 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요청을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기다림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>- accept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받아들임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>- recv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수신하고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출력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>- send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전송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>- closesocket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종료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원속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종료</w:t>
      </w:r>
    </w:p>
    <w:p w:rsidR="000678B8" w:rsidRDefault="000678B8" w:rsidP="00792A61">
      <w:pPr>
        <w:spacing w:after="200"/>
        <w:rPr>
          <w:lang w:val="ko-KR"/>
        </w:rPr>
      </w:pPr>
    </w:p>
    <w:p w:rsidR="000678B8" w:rsidRDefault="000678B8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7F5499" w:rsidRPr="000B1F64" w:rsidRDefault="008B7587" w:rsidP="000B1F64">
      <w:pPr>
        <w:pStyle w:val="1"/>
        <w:rPr>
          <w:sz w:val="52"/>
          <w:lang w:val="ko-KR"/>
        </w:rPr>
      </w:pPr>
      <w:r w:rsidRPr="000B1F64">
        <w:rPr>
          <w:rFonts w:hint="eastAsia"/>
          <w:sz w:val="52"/>
          <w:lang w:val="ko-KR"/>
        </w:rPr>
        <w:lastRenderedPageBreak/>
        <w:t>IOCP</w:t>
      </w:r>
    </w:p>
    <w:p w:rsidR="000B1F64" w:rsidRDefault="000B1F64" w:rsidP="000B1F64">
      <w:pPr>
        <w:pStyle w:val="20"/>
        <w:rPr>
          <w:lang w:val="ko-KR"/>
        </w:rPr>
      </w:pPr>
    </w:p>
    <w:p w:rsidR="008B7587" w:rsidRDefault="008B7587" w:rsidP="000B1F64">
      <w:pPr>
        <w:pStyle w:val="20"/>
        <w:rPr>
          <w:rFonts w:hint="eastAsia"/>
          <w:lang w:val="ko-KR"/>
        </w:rPr>
      </w:pPr>
      <w:r>
        <w:rPr>
          <w:rFonts w:hint="eastAsia"/>
          <w:lang w:val="ko-KR"/>
        </w:rPr>
        <w:t>I</w:t>
      </w:r>
      <w:r>
        <w:rPr>
          <w:lang w:val="ko-KR"/>
        </w:rPr>
        <w:t>OCP</w:t>
      </w:r>
      <w:r>
        <w:rPr>
          <w:rFonts w:hint="eastAsia"/>
          <w:lang w:val="ko-KR"/>
        </w:rPr>
        <w:t>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개념</w:t>
      </w:r>
    </w:p>
    <w:p w:rsidR="008B7587" w:rsidRPr="008B7587" w:rsidRDefault="008B7587" w:rsidP="00792A61">
      <w:pPr>
        <w:spacing w:after="200"/>
      </w:pPr>
      <w:r w:rsidRPr="008B7587">
        <w:rPr>
          <w:rFonts w:hint="eastAsia"/>
        </w:rPr>
        <w:t xml:space="preserve">IOCP </w:t>
      </w:r>
      <w:r w:rsidRPr="008B7587">
        <w:t>–</w:t>
      </w:r>
      <w:r w:rsidRPr="008B7587">
        <w:rPr>
          <w:rFonts w:hint="eastAsia"/>
        </w:rPr>
        <w:t xml:space="preserve"> (</w:t>
      </w:r>
      <w:r w:rsidRPr="008B7587">
        <w:t>Input/Output Completion P</w:t>
      </w:r>
      <w:r w:rsidRPr="008B7587">
        <w:rPr>
          <w:rFonts w:hint="eastAsia"/>
        </w:rPr>
        <w:t>ort</w:t>
      </w:r>
      <w:r w:rsidRPr="008B7587">
        <w:t>)</w:t>
      </w:r>
    </w:p>
    <w:p w:rsidR="008B7587" w:rsidRDefault="008B7587" w:rsidP="00792A61">
      <w:pPr>
        <w:spacing w:after="200"/>
        <w:rPr>
          <w:rFonts w:hint="eastAsia"/>
          <w:lang w:val="ko-KR"/>
        </w:rPr>
      </w:pPr>
      <w:r>
        <w:rPr>
          <w:rFonts w:hint="eastAsia"/>
          <w:lang w:val="ko-KR"/>
        </w:rPr>
        <w:t>인풋이나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아웃풋을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대기했다가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완성되는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것을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기다려서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완료되면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그것을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받아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처리한다</w:t>
      </w:r>
      <w:r>
        <w:rPr>
          <w:rFonts w:hint="eastAsia"/>
          <w:lang w:val="ko-KR"/>
        </w:rPr>
        <w:t>.</w:t>
      </w:r>
    </w:p>
    <w:p w:rsidR="008B7587" w:rsidRDefault="008B7587" w:rsidP="00792A61">
      <w:pPr>
        <w:spacing w:after="200"/>
        <w:rPr>
          <w:lang w:val="ko-KR"/>
        </w:rPr>
      </w:pPr>
      <w:r>
        <w:rPr>
          <w:rFonts w:hint="eastAsia"/>
          <w:lang w:val="ko-KR"/>
        </w:rPr>
        <w:t>소켓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프로그래밍의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응용이라고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되는데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서버와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같은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유저들이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같이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가능성이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있는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프로그램을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작성할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때는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IOCP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방식을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사용해서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프로그래밍하는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것이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좋다고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8B7587" w:rsidRDefault="008B7587" w:rsidP="00792A61">
      <w:pPr>
        <w:spacing w:after="200"/>
        <w:rPr>
          <w:lang w:val="ko-KR"/>
        </w:rPr>
      </w:pPr>
      <w:r>
        <w:rPr>
          <w:rFonts w:hint="eastAsia"/>
          <w:lang w:val="ko-KR"/>
        </w:rPr>
        <w:t>결국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종류이며</w:t>
      </w:r>
      <w:r>
        <w:rPr>
          <w:rFonts w:hint="eastAsia"/>
          <w:lang w:val="ko-KR"/>
        </w:rPr>
        <w:t>, 4</w:t>
      </w:r>
      <w:r>
        <w:rPr>
          <w:rFonts w:hint="eastAsia"/>
          <w:lang w:val="ko-KR"/>
        </w:rPr>
        <w:t>학년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배울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예정인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서버이기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때문에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애초에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이걸로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선택한다</w:t>
      </w:r>
      <w:r>
        <w:rPr>
          <w:rFonts w:hint="eastAsia"/>
          <w:lang w:val="ko-KR"/>
        </w:rPr>
        <w:t>.</w:t>
      </w:r>
    </w:p>
    <w:p w:rsidR="000B1F64" w:rsidRDefault="000B1F64" w:rsidP="000B1F64">
      <w:pPr>
        <w:pStyle w:val="20"/>
        <w:rPr>
          <w:lang w:val="ko-KR"/>
        </w:rPr>
      </w:pPr>
    </w:p>
    <w:p w:rsidR="000B1F64" w:rsidRDefault="000B1F64" w:rsidP="000B1F64">
      <w:pPr>
        <w:pStyle w:val="20"/>
        <w:rPr>
          <w:lang w:val="ko-KR"/>
        </w:rPr>
      </w:pPr>
    </w:p>
    <w:p w:rsidR="000B1F64" w:rsidRDefault="000B1F64" w:rsidP="000B1F64">
      <w:pPr>
        <w:rPr>
          <w:lang w:val="ko-KR"/>
        </w:rPr>
      </w:pPr>
    </w:p>
    <w:p w:rsidR="000B1F64" w:rsidRPr="000B1F64" w:rsidRDefault="000B1F64" w:rsidP="000B1F64">
      <w:pPr>
        <w:rPr>
          <w:rFonts w:hint="eastAsia"/>
          <w:lang w:val="ko-KR"/>
        </w:rPr>
      </w:pPr>
    </w:p>
    <w:p w:rsidR="008B7587" w:rsidRDefault="000B1F64" w:rsidP="000B1F64">
      <w:pPr>
        <w:pStyle w:val="20"/>
        <w:rPr>
          <w:lang w:val="ko-KR"/>
        </w:rPr>
      </w:pPr>
      <w:r>
        <w:rPr>
          <w:rFonts w:hint="eastAsia"/>
          <w:lang w:val="ko-KR"/>
        </w:rPr>
        <w:t>간단한</w:t>
      </w:r>
      <w:r>
        <w:rPr>
          <w:rFonts w:hint="eastAsia"/>
          <w:lang w:val="ko-KR"/>
        </w:rPr>
        <w:t xml:space="preserve"> IOCP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소켓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프로그래밍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구조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디자인</w:t>
      </w:r>
    </w:p>
    <w:p w:rsidR="000B1F64" w:rsidRDefault="000B1F64" w:rsidP="000B1F64">
      <w:pPr>
        <w:pStyle w:val="af7"/>
        <w:numPr>
          <w:ilvl w:val="3"/>
          <w:numId w:val="19"/>
        </w:numPr>
        <w:spacing w:after="200"/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새로운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IOCP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포트를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생성한다</w:t>
      </w:r>
      <w:r>
        <w:rPr>
          <w:rFonts w:hint="eastAsia"/>
          <w:lang w:val="ko-KR"/>
        </w:rPr>
        <w:t>.</w:t>
      </w:r>
    </w:p>
    <w:p w:rsidR="000B1F64" w:rsidRDefault="000B1F64" w:rsidP="000B1F64">
      <w:pPr>
        <w:pStyle w:val="af7"/>
        <w:numPr>
          <w:ilvl w:val="3"/>
          <w:numId w:val="19"/>
        </w:numPr>
        <w:spacing w:after="200"/>
        <w:ind w:leftChars="0"/>
        <w:rPr>
          <w:lang w:val="ko-KR"/>
        </w:rPr>
      </w:pPr>
      <w:r>
        <w:rPr>
          <w:lang w:val="ko-KR"/>
        </w:rPr>
        <w:t>L</w:t>
      </w:r>
      <w:r>
        <w:rPr>
          <w:rFonts w:hint="eastAsia"/>
          <w:lang w:val="ko-KR"/>
        </w:rPr>
        <w:t xml:space="preserve">isten </w:t>
      </w:r>
      <w:r>
        <w:rPr>
          <w:rFonts w:hint="eastAsia"/>
          <w:lang w:val="ko-KR"/>
        </w:rPr>
        <w:t>소켓을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하나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만들고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만들어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놓은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IOCP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포트에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추가한다</w:t>
      </w:r>
      <w:r>
        <w:rPr>
          <w:rFonts w:hint="eastAsia"/>
          <w:lang w:val="ko-KR"/>
        </w:rPr>
        <w:t>.</w:t>
      </w:r>
    </w:p>
    <w:p w:rsidR="000B1F64" w:rsidRDefault="000B1F64" w:rsidP="000B1F64">
      <w:pPr>
        <w:pStyle w:val="af7"/>
        <w:numPr>
          <w:ilvl w:val="3"/>
          <w:numId w:val="19"/>
        </w:numPr>
        <w:spacing w:after="200"/>
        <w:ind w:leftChars="0"/>
        <w:rPr>
          <w:lang w:val="ko-KR"/>
        </w:rPr>
      </w:pPr>
      <w:r>
        <w:rPr>
          <w:rFonts w:hint="eastAsia"/>
          <w:lang w:val="ko-KR"/>
        </w:rPr>
        <w:t>적당한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소켓을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생성하고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accept </w:t>
      </w:r>
      <w:r>
        <w:rPr>
          <w:rFonts w:hint="eastAsia"/>
          <w:lang w:val="ko-KR"/>
        </w:rPr>
        <w:t>시켜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놓는다</w:t>
      </w:r>
      <w:r>
        <w:rPr>
          <w:rFonts w:hint="eastAsia"/>
          <w:lang w:val="ko-KR"/>
        </w:rPr>
        <w:t xml:space="preserve">. </w:t>
      </w:r>
    </w:p>
    <w:p w:rsidR="000B1F64" w:rsidRDefault="000B1F64" w:rsidP="000B1F64">
      <w:pPr>
        <w:pStyle w:val="af7"/>
        <w:numPr>
          <w:ilvl w:val="3"/>
          <w:numId w:val="19"/>
        </w:numPr>
        <w:spacing w:after="200"/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콜백함수나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쓰레드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등을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IOCP </w:t>
      </w:r>
      <w:r>
        <w:rPr>
          <w:rFonts w:hint="eastAsia"/>
          <w:lang w:val="ko-KR"/>
        </w:rPr>
        <w:t>결과값을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기다린다</w:t>
      </w:r>
      <w:r>
        <w:rPr>
          <w:rFonts w:hint="eastAsia"/>
          <w:lang w:val="ko-KR"/>
        </w:rPr>
        <w:t>.</w:t>
      </w:r>
    </w:p>
    <w:p w:rsidR="000B1F64" w:rsidRDefault="000B1F64" w:rsidP="000B1F64">
      <w:pPr>
        <w:pStyle w:val="af7"/>
        <w:numPr>
          <w:ilvl w:val="3"/>
          <w:numId w:val="19"/>
        </w:numPr>
        <w:spacing w:after="200"/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결과값을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연산한다</w:t>
      </w:r>
      <w:r>
        <w:rPr>
          <w:rFonts w:hint="eastAsia"/>
          <w:lang w:val="ko-KR"/>
        </w:rPr>
        <w:t>.</w:t>
      </w:r>
    </w:p>
    <w:p w:rsidR="000B1F64" w:rsidRPr="000B1F64" w:rsidRDefault="000B1F64" w:rsidP="000B1F64">
      <w:pPr>
        <w:spacing w:after="200"/>
        <w:rPr>
          <w:rFonts w:hint="eastAsia"/>
          <w:lang w:val="ko-KR"/>
        </w:rPr>
      </w:pPr>
    </w:p>
    <w:p w:rsidR="000B1F64" w:rsidRPr="000B1F64" w:rsidRDefault="000B1F64" w:rsidP="000B1F64">
      <w:pPr>
        <w:pStyle w:val="af7"/>
        <w:spacing w:after="200"/>
        <w:ind w:leftChars="0" w:left="2000"/>
        <w:rPr>
          <w:rFonts w:hint="eastAsia"/>
          <w:lang w:val="ko-KR"/>
        </w:rPr>
      </w:pPr>
    </w:p>
    <w:p w:rsidR="000E051B" w:rsidRPr="00792A61" w:rsidRDefault="00792A61" w:rsidP="00792A61">
      <w:pPr>
        <w:spacing w:after="200"/>
        <w:rPr>
          <w:lang w:val="ko-KR"/>
        </w:rPr>
      </w:pPr>
      <w:r w:rsidRPr="00792A61">
        <w:rPr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8" w:name="_Toc497402906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8"/>
    </w:p>
    <w:p w:rsidR="00534A23" w:rsidRDefault="005C0B55" w:rsidP="00452B24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9" w:name="_Toc497402907"/>
      <w:r>
        <w:rPr>
          <w:rStyle w:val="1Char"/>
          <w:rFonts w:hint="eastAsia"/>
          <w:lang w:val="ko-KR"/>
        </w:rPr>
        <w:t>이미지</w:t>
      </w:r>
      <w:r>
        <w:rPr>
          <w:rStyle w:val="1Char"/>
          <w:rFonts w:hint="eastAsia"/>
          <w:lang w:val="ko-KR"/>
        </w:rPr>
        <w:t xml:space="preserve"> </w:t>
      </w:r>
      <w:r w:rsidR="00534A23">
        <w:rPr>
          <w:rStyle w:val="1Char"/>
          <w:rFonts w:hint="eastAsia"/>
          <w:lang w:val="ko-KR"/>
        </w:rPr>
        <w:t>출</w:t>
      </w:r>
      <w:r w:rsidR="00452B24">
        <w:rPr>
          <w:rStyle w:val="1Char"/>
          <w:rFonts w:hint="eastAsia"/>
          <w:lang w:val="ko-KR"/>
        </w:rPr>
        <w:t>처</w:t>
      </w:r>
      <w:bookmarkEnd w:id="9"/>
    </w:p>
    <w:p w:rsidR="00452B24" w:rsidRDefault="003F3321" w:rsidP="005C0B55">
      <w:pPr>
        <w:pStyle w:val="af7"/>
        <w:numPr>
          <w:ilvl w:val="1"/>
          <w:numId w:val="16"/>
        </w:numPr>
        <w:ind w:leftChars="0"/>
        <w:rPr>
          <w:lang w:val="ko-KR"/>
        </w:rPr>
      </w:pPr>
      <w:hyperlink r:id="rId12" w:history="1">
        <w:r w:rsidR="005C0B55" w:rsidRPr="00713760">
          <w:rPr>
            <w:rStyle w:val="af8"/>
            <w:lang w:val="ko-KR"/>
          </w:rPr>
          <w:t>http://john-lenon.tistory.com/14</w:t>
        </w:r>
      </w:hyperlink>
      <w:r w:rsidR="005C0B55">
        <w:rPr>
          <w:lang w:val="ko-KR"/>
        </w:rPr>
        <w:t xml:space="preserve"> (</w:t>
      </w:r>
      <w:r w:rsidR="005C0B55">
        <w:rPr>
          <w:rFonts w:hint="eastAsia"/>
          <w:lang w:val="ko-KR"/>
        </w:rPr>
        <w:t>리슨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서버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게임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이미지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출처</w:t>
      </w:r>
      <w:r w:rsidR="005C0B55">
        <w:rPr>
          <w:rFonts w:hint="eastAsia"/>
          <w:lang w:val="ko-KR"/>
        </w:rPr>
        <w:t>)</w:t>
      </w:r>
    </w:p>
    <w:p w:rsidR="000678B8" w:rsidRDefault="000678B8" w:rsidP="000678B8">
      <w:pPr>
        <w:pStyle w:val="af7"/>
        <w:numPr>
          <w:ilvl w:val="1"/>
          <w:numId w:val="16"/>
        </w:numPr>
        <w:ind w:leftChars="0"/>
        <w:rPr>
          <w:lang w:val="ko-KR"/>
        </w:rPr>
      </w:pPr>
      <w:r w:rsidRPr="000678B8">
        <w:rPr>
          <w:lang w:val="ko-KR"/>
        </w:rPr>
        <w:t>http://alisa2304.tistory.com/32</w:t>
      </w:r>
      <w:r>
        <w:rPr>
          <w:lang w:val="ko-KR"/>
        </w:rPr>
        <w:t xml:space="preserve"> </w:t>
      </w:r>
      <w:r w:rsidRPr="000678B8">
        <w:rPr>
          <w:lang w:val="ko-KR"/>
        </w:rPr>
        <w:t>(</w:t>
      </w:r>
      <w:r>
        <w:rPr>
          <w:rFonts w:hint="eastAsia"/>
          <w:lang w:val="ko-KR"/>
        </w:rPr>
        <w:t>TCP/IP</w:t>
      </w:r>
      <w:r w:rsidRPr="000678B8">
        <w:rPr>
          <w:lang w:val="ko-KR"/>
        </w:rPr>
        <w:t xml:space="preserve"> </w:t>
      </w:r>
      <w:r w:rsidRPr="000678B8">
        <w:rPr>
          <w:rFonts w:hint="eastAsia"/>
          <w:lang w:val="ko-KR"/>
        </w:rPr>
        <w:t>서버</w:t>
      </w:r>
      <w:r w:rsidRPr="000678B8">
        <w:rPr>
          <w:rFonts w:hint="eastAsia"/>
          <w:lang w:val="ko-KR"/>
        </w:rPr>
        <w:t xml:space="preserve"> </w:t>
      </w:r>
      <w:r w:rsidRPr="000678B8">
        <w:rPr>
          <w:rFonts w:hint="eastAsia"/>
          <w:lang w:val="ko-KR"/>
        </w:rPr>
        <w:t>개념</w:t>
      </w:r>
      <w:r w:rsidRPr="000678B8">
        <w:rPr>
          <w:rFonts w:hint="eastAsia"/>
          <w:lang w:val="ko-KR"/>
        </w:rPr>
        <w:t xml:space="preserve"> </w:t>
      </w:r>
      <w:r w:rsidRPr="000678B8">
        <w:rPr>
          <w:rFonts w:hint="eastAsia"/>
          <w:lang w:val="ko-KR"/>
        </w:rPr>
        <w:t>참조</w:t>
      </w:r>
      <w:r w:rsidRPr="000678B8">
        <w:rPr>
          <w:rFonts w:hint="eastAsia"/>
          <w:lang w:val="ko-KR"/>
        </w:rPr>
        <w:t>)</w:t>
      </w:r>
    </w:p>
    <w:p w:rsidR="000678B8" w:rsidRDefault="000678B8" w:rsidP="000678B8">
      <w:pPr>
        <w:pStyle w:val="af7"/>
        <w:numPr>
          <w:ilvl w:val="1"/>
          <w:numId w:val="16"/>
        </w:numPr>
        <w:ind w:leftChars="0"/>
        <w:rPr>
          <w:lang w:val="ko-KR"/>
        </w:rPr>
      </w:pPr>
    </w:p>
    <w:p w:rsidR="000678B8" w:rsidRPr="000678B8" w:rsidRDefault="000678B8" w:rsidP="000678B8">
      <w:pPr>
        <w:spacing w:after="200"/>
        <w:rPr>
          <w:lang w:val="ko-KR"/>
        </w:rPr>
      </w:pPr>
    </w:p>
    <w:sectPr w:rsidR="000678B8" w:rsidRPr="000678B8">
      <w:footerReference w:type="even" r:id="rId13"/>
      <w:footerReference w:type="default" r:id="rId1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321" w:rsidRDefault="003F3321">
      <w:pPr>
        <w:spacing w:after="0" w:line="240" w:lineRule="auto"/>
      </w:pPr>
      <w:r>
        <w:separator/>
      </w:r>
    </w:p>
  </w:endnote>
  <w:endnote w:type="continuationSeparator" w:id="0">
    <w:p w:rsidR="003F3321" w:rsidRDefault="003F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3F3321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3F3321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937AD" w:rsidRPr="009937A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937AD" w:rsidRPr="009937AD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3F3321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3F3321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937AD" w:rsidRPr="009937A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937AD" w:rsidRPr="009937AD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321" w:rsidRDefault="003F3321">
      <w:pPr>
        <w:spacing w:after="0" w:line="240" w:lineRule="auto"/>
      </w:pPr>
      <w:r>
        <w:separator/>
      </w:r>
    </w:p>
  </w:footnote>
  <w:footnote w:type="continuationSeparator" w:id="0">
    <w:p w:rsidR="003F3321" w:rsidRDefault="003F3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9DB6FC38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722A4F00">
      <w:start w:val="1"/>
      <w:numFmt w:val="bullet"/>
      <w:lvlText w:val="-"/>
      <w:lvlJc w:val="left"/>
      <w:pPr>
        <w:ind w:left="2128" w:hanging="360"/>
      </w:pPr>
      <w:rPr>
        <w:rFonts w:ascii="Perpetua" w:eastAsiaTheme="minorEastAsia" w:hAnsi="Perpetua" w:cs="Times New Roman" w:hint="default"/>
      </w:rPr>
    </w:lvl>
    <w:lvl w:ilvl="4" w:tplc="04090019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0CD20010"/>
    <w:multiLevelType w:val="hybridMultilevel"/>
    <w:tmpl w:val="4C1AEEAC"/>
    <w:lvl w:ilvl="0" w:tplc="0CB02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304D3A49"/>
    <w:multiLevelType w:val="hybridMultilevel"/>
    <w:tmpl w:val="9B826362"/>
    <w:lvl w:ilvl="0" w:tplc="091837D8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367882"/>
    <w:multiLevelType w:val="hybridMultilevel"/>
    <w:tmpl w:val="584CEB0E"/>
    <w:lvl w:ilvl="0" w:tplc="091837D8"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1"/>
  </w:num>
  <w:num w:numId="13">
    <w:abstractNumId w:val="10"/>
  </w:num>
  <w:num w:numId="14">
    <w:abstractNumId w:val="5"/>
  </w:num>
  <w:num w:numId="15">
    <w:abstractNumId w:val="9"/>
  </w:num>
  <w:num w:numId="16">
    <w:abstractNumId w:val="8"/>
  </w:num>
  <w:num w:numId="17">
    <w:abstractNumId w:val="13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678B8"/>
    <w:rsid w:val="000B1F64"/>
    <w:rsid w:val="000C6905"/>
    <w:rsid w:val="000E051B"/>
    <w:rsid w:val="0010700B"/>
    <w:rsid w:val="00132768"/>
    <w:rsid w:val="001B12DC"/>
    <w:rsid w:val="00211FA9"/>
    <w:rsid w:val="00287488"/>
    <w:rsid w:val="003119F8"/>
    <w:rsid w:val="00356AD1"/>
    <w:rsid w:val="003E3E95"/>
    <w:rsid w:val="003F3321"/>
    <w:rsid w:val="00452B24"/>
    <w:rsid w:val="00460186"/>
    <w:rsid w:val="00462851"/>
    <w:rsid w:val="00534157"/>
    <w:rsid w:val="00534A23"/>
    <w:rsid w:val="00543F4C"/>
    <w:rsid w:val="005A269E"/>
    <w:rsid w:val="005A352A"/>
    <w:rsid w:val="005A7769"/>
    <w:rsid w:val="005C0B55"/>
    <w:rsid w:val="005D6754"/>
    <w:rsid w:val="0065074A"/>
    <w:rsid w:val="006B0F8A"/>
    <w:rsid w:val="006C21BC"/>
    <w:rsid w:val="006C415B"/>
    <w:rsid w:val="006F317A"/>
    <w:rsid w:val="00714446"/>
    <w:rsid w:val="007249C8"/>
    <w:rsid w:val="00741D33"/>
    <w:rsid w:val="00743D0D"/>
    <w:rsid w:val="00792A61"/>
    <w:rsid w:val="007F5499"/>
    <w:rsid w:val="00822702"/>
    <w:rsid w:val="00830256"/>
    <w:rsid w:val="008437E3"/>
    <w:rsid w:val="008B7587"/>
    <w:rsid w:val="009251C0"/>
    <w:rsid w:val="00973D0C"/>
    <w:rsid w:val="00984043"/>
    <w:rsid w:val="009937AD"/>
    <w:rsid w:val="009B3F7D"/>
    <w:rsid w:val="009C2C26"/>
    <w:rsid w:val="009D1700"/>
    <w:rsid w:val="00A078A3"/>
    <w:rsid w:val="00A10DC5"/>
    <w:rsid w:val="00A36E4E"/>
    <w:rsid w:val="00A65417"/>
    <w:rsid w:val="00A86BF4"/>
    <w:rsid w:val="00AD2F47"/>
    <w:rsid w:val="00B035C8"/>
    <w:rsid w:val="00B358EB"/>
    <w:rsid w:val="00B60DE5"/>
    <w:rsid w:val="00B65448"/>
    <w:rsid w:val="00B82608"/>
    <w:rsid w:val="00B96D57"/>
    <w:rsid w:val="00CE5757"/>
    <w:rsid w:val="00D10009"/>
    <w:rsid w:val="00D42A68"/>
    <w:rsid w:val="00D5231B"/>
    <w:rsid w:val="00D67279"/>
    <w:rsid w:val="00D74BF6"/>
    <w:rsid w:val="00D8430E"/>
    <w:rsid w:val="00E340D6"/>
    <w:rsid w:val="00E56C36"/>
    <w:rsid w:val="00E94EB0"/>
    <w:rsid w:val="00EB5744"/>
    <w:rsid w:val="00EE4F4F"/>
    <w:rsid w:val="00F34B68"/>
    <w:rsid w:val="00F7081E"/>
    <w:rsid w:val="00FA79B7"/>
    <w:rsid w:val="00FE3CD6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68BEF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john-lenon.tistory.com/1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3A5F47"/>
    <w:rsid w:val="00507C8C"/>
    <w:rsid w:val="00601B01"/>
    <w:rsid w:val="00614CDC"/>
    <w:rsid w:val="006872C1"/>
    <w:rsid w:val="0081428F"/>
    <w:rsid w:val="009B6A9F"/>
    <w:rsid w:val="00BE0156"/>
    <w:rsid w:val="00CB6FC9"/>
    <w:rsid w:val="00CC2915"/>
    <w:rsid w:val="00CC48AC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586BBD-C6DA-41F7-A6EB-868E48B0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0</TotalTime>
  <Pages>9</Pages>
  <Words>390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게임 서버</dc:subject>
  <dc:creator>김선필</dc:creator>
  <cp:keywords/>
  <dc:description/>
  <cp:lastModifiedBy>sunpil kim</cp:lastModifiedBy>
  <cp:revision>2</cp:revision>
  <dcterms:created xsi:type="dcterms:W3CDTF">2017-11-11T01:54:00Z</dcterms:created>
  <dcterms:modified xsi:type="dcterms:W3CDTF">2017-11-11T01:54:00Z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