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21169F">
      <w:sdt>
        <w:sdtPr>
          <w:id w:val="-831605760"/>
          <w:docPartObj>
            <w:docPartGallery w:val="Cover Pages"/>
            <w:docPartUnique/>
          </w:docPartObj>
        </w:sdtPr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C458F6E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1169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1169F" w:rsidRDefault="0021169F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1169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1169F" w:rsidRDefault="0021169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1169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1169F" w:rsidRDefault="0021169F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1169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1169F" w:rsidRDefault="0021169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1169F" w:rsidRDefault="0021169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1169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1169F" w:rsidRDefault="0021169F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1169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1169F" w:rsidRDefault="0021169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1169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1169F" w:rsidRDefault="0021169F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1169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1169F" w:rsidRDefault="0021169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1169F" w:rsidRDefault="0021169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1169F" w:rsidRDefault="0021169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21169F" w:rsidRDefault="0021169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1169F" w:rsidRDefault="0021169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1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2018 February 15</w:t>
                                    </w:r>
                                  </w:sdtContent>
                                </w:sdt>
                              </w:p>
                              <w:p w:rsidR="0021169F" w:rsidRDefault="0021169F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1169F" w:rsidRDefault="0021169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21169F" w:rsidRDefault="0021169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1169F" w:rsidRDefault="0021169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2018 February 15</w:t>
                              </w:r>
                            </w:sdtContent>
                          </w:sdt>
                        </w:p>
                        <w:p w:rsidR="0021169F" w:rsidRDefault="0021169F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수정자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6" w:type="dxa"/>
            <w:vAlign w:val="center"/>
          </w:tcPr>
          <w:p w:rsidR="00086C67" w:rsidRDefault="00040299" w:rsidP="00610609"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36BE2" w:rsidRDefault="00D36BE2" w:rsidP="00610609">
            <w:r>
              <w:rPr>
                <w:rFonts w:hint="eastAsia"/>
              </w:rPr>
              <w:t>상태이상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8-02-13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6" w:type="dxa"/>
            <w:vAlign w:val="center"/>
          </w:tcPr>
          <w:p w:rsidR="00086C67" w:rsidRDefault="00212A23" w:rsidP="00610609">
            <w:pPr>
              <w:rPr>
                <w:rFonts w:hint="eastAsia"/>
              </w:rPr>
            </w:pPr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8-02-15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926FF3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4872" w:history="1">
            <w:r w:rsidR="00926FF3" w:rsidRPr="00B62995">
              <w:rPr>
                <w:rStyle w:val="af7"/>
                <w:noProof/>
              </w:rPr>
              <w:t>개요</w:t>
            </w:r>
            <w:r w:rsidR="00926FF3">
              <w:rPr>
                <w:noProof/>
                <w:webHidden/>
              </w:rPr>
              <w:tab/>
            </w:r>
            <w:r w:rsidR="00926FF3">
              <w:rPr>
                <w:noProof/>
                <w:webHidden/>
              </w:rPr>
              <w:fldChar w:fldCharType="begin"/>
            </w:r>
            <w:r w:rsidR="00926FF3">
              <w:rPr>
                <w:noProof/>
                <w:webHidden/>
              </w:rPr>
              <w:instrText xml:space="preserve"> PAGEREF _Toc506464872 \h </w:instrText>
            </w:r>
            <w:r w:rsidR="00926FF3">
              <w:rPr>
                <w:noProof/>
                <w:webHidden/>
              </w:rPr>
            </w:r>
            <w:r w:rsidR="00926FF3">
              <w:rPr>
                <w:noProof/>
                <w:webHidden/>
              </w:rPr>
              <w:fldChar w:fldCharType="separate"/>
            </w:r>
            <w:r w:rsidR="00926FF3">
              <w:rPr>
                <w:noProof/>
                <w:webHidden/>
              </w:rPr>
              <w:t>3</w:t>
            </w:r>
            <w:r w:rsidR="00926FF3"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3" w:history="1">
            <w:r w:rsidRPr="00B62995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문서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4" w:history="1">
            <w:r w:rsidRPr="00B62995">
              <w:rPr>
                <w:rStyle w:val="af7"/>
                <w:noProof/>
              </w:rPr>
              <w:t>기본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5" w:history="1">
            <w:r w:rsidRPr="00B62995">
              <w:rPr>
                <w:rStyle w:val="af7"/>
                <w:noProof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가정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6" w:history="1">
            <w:r w:rsidRPr="00B62995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특성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7" w:history="1">
            <w:r w:rsidRPr="00B62995">
              <w:rPr>
                <w:rStyle w:val="af7"/>
                <w:noProof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특성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8" w:history="1">
            <w:r w:rsidRPr="00B62995">
              <w:rPr>
                <w:rStyle w:val="af7"/>
                <w:noProof/>
              </w:rPr>
              <w:t>무기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선택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79" w:history="1">
            <w:r w:rsidRPr="00B62995">
              <w:rPr>
                <w:rStyle w:val="af7"/>
                <w:noProof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기본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0" w:history="1">
            <w:r w:rsidRPr="00B62995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근접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무기</w:t>
            </w:r>
            <w:r w:rsidRPr="00B62995">
              <w:rPr>
                <w:rStyle w:val="af7"/>
                <w:noProof/>
              </w:rPr>
              <w:t>(</w:t>
            </w:r>
            <w:r w:rsidRPr="00B62995">
              <w:rPr>
                <w:rStyle w:val="af7"/>
                <w:noProof/>
              </w:rPr>
              <w:t>검</w:t>
            </w:r>
            <w:r w:rsidRPr="00B62995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1" w:history="1">
            <w:r w:rsidRPr="00B62995">
              <w:rPr>
                <w:rStyle w:val="af7"/>
                <w:noProof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원거리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무기</w:t>
            </w:r>
            <w:r w:rsidRPr="00B62995">
              <w:rPr>
                <w:rStyle w:val="af7"/>
                <w:noProof/>
              </w:rPr>
              <w:t>(</w:t>
            </w:r>
            <w:r w:rsidRPr="00B62995">
              <w:rPr>
                <w:rStyle w:val="af7"/>
                <w:noProof/>
              </w:rPr>
              <w:t>활</w:t>
            </w:r>
            <w:r w:rsidRPr="00B62995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2" w:history="1">
            <w:r w:rsidRPr="00B62995">
              <w:rPr>
                <w:rStyle w:val="af7"/>
                <w:noProof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마법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무기</w:t>
            </w:r>
            <w:r w:rsidRPr="00B62995">
              <w:rPr>
                <w:rStyle w:val="af7"/>
                <w:noProof/>
              </w:rPr>
              <w:t>(</w:t>
            </w:r>
            <w:r w:rsidRPr="00B62995">
              <w:rPr>
                <w:rStyle w:val="af7"/>
                <w:noProof/>
              </w:rPr>
              <w:t>스태프</w:t>
            </w:r>
            <w:r w:rsidRPr="00B62995">
              <w:rPr>
                <w:rStyle w:val="af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3" w:history="1">
            <w:r w:rsidRPr="00B62995">
              <w:rPr>
                <w:rStyle w:val="af7"/>
                <w:noProof/>
              </w:rPr>
              <w:t>근접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무기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4" w:history="1">
            <w:r w:rsidRPr="00B62995">
              <w:rPr>
                <w:rStyle w:val="af7"/>
                <w:noProof/>
              </w:rPr>
              <w:t>7</w:t>
            </w:r>
            <w:r w:rsidRPr="00B62995">
              <w:rPr>
                <w:rStyle w:val="af7"/>
                <w:noProof/>
              </w:rPr>
              <w:t>레벨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5" w:history="1">
            <w:r w:rsidRPr="00B62995">
              <w:rPr>
                <w:rStyle w:val="af7"/>
                <w:noProof/>
              </w:rPr>
              <w:t>12</w:t>
            </w:r>
            <w:r w:rsidRPr="00B62995">
              <w:rPr>
                <w:rStyle w:val="af7"/>
                <w:noProof/>
              </w:rPr>
              <w:t>레벨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6" w:history="1">
            <w:r w:rsidRPr="00B62995">
              <w:rPr>
                <w:rStyle w:val="af7"/>
                <w:noProof/>
              </w:rPr>
              <w:t>17</w:t>
            </w:r>
            <w:r w:rsidRPr="00B62995">
              <w:rPr>
                <w:rStyle w:val="af7"/>
                <w:noProof/>
              </w:rPr>
              <w:t>레벨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7" w:history="1">
            <w:r w:rsidRPr="00B62995">
              <w:rPr>
                <w:rStyle w:val="af7"/>
                <w:noProof/>
              </w:rPr>
              <w:t>21</w:t>
            </w:r>
            <w:r w:rsidRPr="00B62995">
              <w:rPr>
                <w:rStyle w:val="af7"/>
                <w:noProof/>
              </w:rPr>
              <w:t>레벨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8" w:history="1">
            <w:r w:rsidRPr="00B62995">
              <w:rPr>
                <w:rStyle w:val="af7"/>
                <w:noProof/>
              </w:rPr>
              <w:t>참고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F3" w:rsidRDefault="00926FF3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464889" w:history="1">
            <w:r w:rsidRPr="00B62995">
              <w:rPr>
                <w:rStyle w:val="af7"/>
                <w:noProof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B62995">
              <w:rPr>
                <w:rStyle w:val="af7"/>
                <w:noProof/>
              </w:rPr>
              <w:t>자료</w:t>
            </w:r>
            <w:r w:rsidRPr="00B62995">
              <w:rPr>
                <w:rStyle w:val="af7"/>
                <w:noProof/>
              </w:rPr>
              <w:t xml:space="preserve"> </w:t>
            </w:r>
            <w:r w:rsidRPr="00B62995">
              <w:rPr>
                <w:rStyle w:val="af7"/>
                <w:noProof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  <w:bookmarkStart w:id="0" w:name="_GoBack"/>
      <w:bookmarkEnd w:id="0"/>
    </w:p>
    <w:p w:rsidR="00B25334" w:rsidRDefault="003969BE" w:rsidP="003969BE">
      <w:pPr>
        <w:pStyle w:val="1"/>
      </w:pPr>
      <w:bookmarkStart w:id="1" w:name="_Toc506464872"/>
      <w:r w:rsidRPr="003969BE">
        <w:rPr>
          <w:rFonts w:hint="eastAsia"/>
        </w:rPr>
        <w:lastRenderedPageBreak/>
        <w:t>개요</w:t>
      </w:r>
      <w:bookmarkEnd w:id="1"/>
    </w:p>
    <w:p w:rsidR="003969BE" w:rsidRDefault="003969BE" w:rsidP="003969BE">
      <w:pPr>
        <w:pStyle w:val="20"/>
        <w:numPr>
          <w:ilvl w:val="0"/>
          <w:numId w:val="12"/>
        </w:numPr>
      </w:pPr>
      <w:bookmarkStart w:id="2" w:name="_Toc506464873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3" w:name="_Toc506464874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3"/>
    </w:p>
    <w:p w:rsidR="00EF09DA" w:rsidRPr="00EF09DA" w:rsidRDefault="00C82D49" w:rsidP="00EF09DA">
      <w:pPr>
        <w:pStyle w:val="20"/>
        <w:numPr>
          <w:ilvl w:val="0"/>
          <w:numId w:val="15"/>
        </w:numPr>
      </w:pPr>
      <w:bookmarkStart w:id="4" w:name="_Toc506464875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4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169F" w:rsidRDefault="0021169F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r>
                                <w:t>히오스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21169F" w:rsidRDefault="0021169F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r>
                          <w:t>히오스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옵션마다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 w:rsidR="007B5EE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7B5EE4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C82D49">
        <w:tc>
          <w:tcPr>
            <w:tcW w:w="3089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FF0000"/>
              </w:rPr>
              <w:t>모델</w:t>
            </w:r>
            <w:r w:rsidRPr="00F5078F">
              <w:rPr>
                <w:rFonts w:hint="eastAsia"/>
                <w:color w:val="FF0000"/>
              </w:rPr>
              <w:t xml:space="preserve"> </w:t>
            </w:r>
            <w:r w:rsidRPr="00F5078F">
              <w:rPr>
                <w:rFonts w:hint="eastAsia"/>
                <w:color w:val="FF000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50"/>
              </w:rPr>
              <w:t>무기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외형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F0"/>
              </w:rPr>
              <w:t>텍스처</w:t>
            </w:r>
            <w:r w:rsidRPr="00F5078F">
              <w:rPr>
                <w:rFonts w:hint="eastAsia"/>
                <w:color w:val="00B0F0"/>
              </w:rPr>
              <w:t xml:space="preserve"> </w:t>
            </w:r>
            <w:r w:rsidRPr="00F5078F">
              <w:rPr>
                <w:rFonts w:hint="eastAsia"/>
                <w:color w:val="00B0F0"/>
              </w:rPr>
              <w:t>변화</w:t>
            </w:r>
          </w:p>
        </w:tc>
      </w:tr>
    </w:tbl>
    <w:p w:rsidR="008B44E2" w:rsidRDefault="008B44E2" w:rsidP="00C82D49"/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</w:pPr>
      <w:bookmarkStart w:id="5" w:name="_Toc506464876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 w:rsidR="00C82D49">
        <w:rPr>
          <w:rFonts w:hint="eastAsia"/>
        </w:rPr>
        <w:t>옵션</w:t>
      </w:r>
      <w:bookmarkEnd w:id="5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공격력을</w:t>
            </w:r>
            <w:r>
              <w:rPr>
                <w:rFonts w:hint="eastAsia"/>
              </w:rPr>
              <w:t xml:space="preserve"> </w:t>
            </w:r>
            <w:r w:rsidR="00C3526E">
              <w:rPr>
                <w:rFonts w:hint="eastAsia"/>
              </w:rPr>
              <w:t>증가시킨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방여력을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강화</w:t>
            </w:r>
          </w:p>
        </w:tc>
        <w:tc>
          <w:tcPr>
            <w:tcW w:w="7052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강화한다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7052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스킬에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</w:p>
        </w:tc>
      </w:tr>
    </w:tbl>
    <w:p w:rsidR="00C82D49" w:rsidRDefault="00C82D49" w:rsidP="00C82D49"/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</w:pPr>
      <w:bookmarkStart w:id="6" w:name="_Toc506464877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bookmarkEnd w:id="6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69F" w:rsidRPr="002F6BCB" w:rsidRDefault="0021169F" w:rsidP="002F6BCB">
                                  <w:pPr>
                                    <w:jc w:val="center"/>
                                    <w:rPr>
                                      <w:color w:val="00B050"/>
                                    </w:rPr>
                                  </w:pP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무기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 xml:space="preserve"> 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69F" w:rsidRPr="00ED4C46" w:rsidRDefault="0021169F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속도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69F" w:rsidRPr="00ED4C46" w:rsidRDefault="0021169F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69F" w:rsidRPr="00ED4C46" w:rsidRDefault="0021169F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속도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 w:rsidR="00EA7BC2">
                                    <w:rPr>
                                      <w:rFonts w:hint="eastAsia"/>
                                      <w:color w:val="00B0F0"/>
                                    </w:rPr>
                                    <w:t>강화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169F" w:rsidRPr="00ED4C46" w:rsidRDefault="00335B5B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B0F0"/>
                                    </w:rPr>
                                    <w:t>공격</w:t>
                                  </w:r>
                                  <w:r w:rsidR="0021169F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="0021169F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="0021169F"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강화</w:t>
                                  </w:r>
                                  <w:r w:rsidR="0021169F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="0021169F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="0021169F"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1169F" w:rsidRDefault="0021169F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1169F" w:rsidRDefault="0021169F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1169F" w:rsidRDefault="0021169F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1169F" w:rsidRDefault="0021169F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21169F" w:rsidRDefault="0021169F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1169F" w:rsidRPr="002F6BCB" w:rsidRDefault="0021169F" w:rsidP="002F6BC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무기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 xml:space="preserve"> 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1169F" w:rsidRPr="00ED4C46" w:rsidRDefault="0021169F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속도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1169F" w:rsidRPr="00ED4C46" w:rsidRDefault="0021169F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21169F" w:rsidRPr="00ED4C46" w:rsidRDefault="0021169F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속도</w:t>
                            </w:r>
                            <w:r>
                              <w:rPr>
                                <w:color w:val="auto"/>
                              </w:rPr>
                              <w:t xml:space="preserve"> / </w:t>
                            </w:r>
                            <w:r w:rsidR="00EA7BC2">
                              <w:rPr>
                                <w:rFonts w:hint="eastAsia"/>
                                <w:color w:val="00B0F0"/>
                              </w:rPr>
                              <w:t>강화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21169F" w:rsidRPr="00ED4C46" w:rsidRDefault="00335B5B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공격</w:t>
                            </w:r>
                            <w:r w:rsidR="0021169F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="0021169F">
                              <w:rPr>
                                <w:color w:val="auto"/>
                              </w:rPr>
                              <w:t xml:space="preserve">/ </w:t>
                            </w:r>
                            <w:r w:rsidR="0021169F" w:rsidRPr="00ED4C46">
                              <w:rPr>
                                <w:rFonts w:hint="eastAsia"/>
                                <w:color w:val="FF0000"/>
                              </w:rPr>
                              <w:t>강화</w:t>
                            </w:r>
                            <w:r w:rsidR="0021169F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="0021169F">
                              <w:rPr>
                                <w:color w:val="auto"/>
                              </w:rPr>
                              <w:t xml:space="preserve">/ </w:t>
                            </w:r>
                            <w:r w:rsidR="0021169F" w:rsidRPr="00ED4C46">
                              <w:rPr>
                                <w:rFonts w:hint="eastAsia"/>
                                <w:color w:val="00B05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21169F" w:rsidRDefault="0021169F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21169F" w:rsidRDefault="0021169F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21169F" w:rsidRDefault="0021169F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21169F" w:rsidRDefault="0021169F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21169F" w:rsidRDefault="0021169F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/>
    <w:p w:rsidR="00EF3A53" w:rsidRDefault="008B44E2">
      <w:pPr>
        <w:spacing w:after="200"/>
      </w:pPr>
      <w:r>
        <w:br w:type="page"/>
      </w:r>
    </w:p>
    <w:p w:rsidR="00EF3A53" w:rsidRDefault="00EF3A53" w:rsidP="00EF3A53">
      <w:pPr>
        <w:pStyle w:val="1"/>
      </w:pPr>
      <w:bookmarkStart w:id="7" w:name="_Toc506464878"/>
      <w:r>
        <w:rPr>
          <w:rFonts w:hint="eastAsia"/>
        </w:rPr>
        <w:lastRenderedPageBreak/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7"/>
    </w:p>
    <w:p w:rsidR="00EF3A53" w:rsidRDefault="00EF3A53" w:rsidP="00EF3A53">
      <w:pPr>
        <w:pStyle w:val="20"/>
        <w:numPr>
          <w:ilvl w:val="0"/>
          <w:numId w:val="25"/>
        </w:numPr>
      </w:pPr>
      <w:bookmarkStart w:id="8" w:name="_Toc506464879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8"/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무기마다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403B84" w:rsidRDefault="00403B84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상태이상의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B8714D" w:rsidTr="00B8714D">
        <w:tc>
          <w:tcPr>
            <w:tcW w:w="1515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종류</w:t>
            </w:r>
          </w:p>
        </w:tc>
        <w:tc>
          <w:tcPr>
            <w:tcW w:w="7052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감속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 w:rsidR="005E1DDC">
              <w:rPr>
                <w:rFonts w:hint="eastAsia"/>
              </w:rPr>
              <w:t xml:space="preserve"> </w:t>
            </w:r>
            <w:r w:rsidR="005E1DDC">
              <w:t>30%</w:t>
            </w:r>
            <w:r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감소</w:t>
            </w:r>
            <w:r w:rsidR="005E1DDC"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867E26" w:rsidP="00B8714D">
            <w:pPr>
              <w:jc w:val="center"/>
            </w:pPr>
            <w:r>
              <w:rPr>
                <w:rFonts w:hint="eastAsia"/>
              </w:rPr>
              <w:t>출혈</w:t>
            </w:r>
          </w:p>
        </w:tc>
        <w:tc>
          <w:tcPr>
            <w:tcW w:w="7052" w:type="dxa"/>
            <w:vAlign w:val="center"/>
          </w:tcPr>
          <w:p w:rsidR="00867E26" w:rsidRPr="00867E26" w:rsidRDefault="00867E26" w:rsidP="00867E26">
            <w:pPr>
              <w:jc w:val="center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</w:t>
            </w:r>
          </w:p>
        </w:tc>
      </w:tr>
      <w:tr w:rsidR="00867E26" w:rsidTr="00B8714D">
        <w:tc>
          <w:tcPr>
            <w:tcW w:w="1515" w:type="dxa"/>
            <w:vAlign w:val="center"/>
          </w:tcPr>
          <w:p w:rsidR="00867E26" w:rsidRDefault="00B86D7C" w:rsidP="00B8714D">
            <w:pPr>
              <w:jc w:val="center"/>
            </w:pPr>
            <w:r>
              <w:rPr>
                <w:rFonts w:hint="eastAsia"/>
              </w:rPr>
              <w:t>파열</w:t>
            </w:r>
          </w:p>
        </w:tc>
        <w:tc>
          <w:tcPr>
            <w:tcW w:w="7052" w:type="dxa"/>
            <w:vAlign w:val="center"/>
          </w:tcPr>
          <w:p w:rsidR="00B86D7C" w:rsidRDefault="00B86D7C" w:rsidP="00B86D7C">
            <w:pPr>
              <w:jc w:val="center"/>
            </w:pPr>
            <w:r>
              <w:rPr>
                <w:rFonts w:hint="eastAsia"/>
              </w:rPr>
              <w:t>방어력이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</w:t>
            </w:r>
          </w:p>
        </w:tc>
      </w:tr>
    </w:tbl>
    <w:p w:rsidR="00B8714D" w:rsidRDefault="00B8714D" w:rsidP="00B8714D">
      <w:pPr>
        <w:ind w:left="720"/>
      </w:pP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9" w:name="_Toc506464880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  <w:bookmarkEnd w:id="9"/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43CE3" w:rsidRDefault="00043CE3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 w:rsidR="00A8232F">
        <w:t>-</w:t>
      </w:r>
      <w:r w:rsidR="00A8232F">
        <w:rPr>
          <w:rFonts w:hint="eastAsia"/>
        </w:rPr>
        <w:t>플레이어</w:t>
      </w:r>
      <w:r w:rsidR="00A8232F">
        <w:rPr>
          <w:rFonts w:hint="eastAsia"/>
        </w:rPr>
        <w:t>-</w:t>
      </w:r>
      <w:r w:rsidR="00A8232F">
        <w:rPr>
          <w:rFonts w:hint="eastAsia"/>
        </w:rPr>
        <w:t>기본</w:t>
      </w:r>
      <w:r w:rsidR="00A8232F">
        <w:rPr>
          <w:rFonts w:hint="eastAsia"/>
        </w:rPr>
        <w:t xml:space="preserve"> </w:t>
      </w:r>
      <w:r w:rsidR="00A8232F"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43CE3" w:rsidRDefault="00A8232F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43CE3">
        <w:t>(33, 33, 33)</w:t>
      </w:r>
      <w:r w:rsidR="00043CE3">
        <w:rPr>
          <w:rFonts w:hint="eastAsia"/>
        </w:rPr>
        <w:t>로</w:t>
      </w:r>
      <w:r w:rsidR="00043CE3">
        <w:rPr>
          <w:rFonts w:hint="eastAsia"/>
        </w:rPr>
        <w:t xml:space="preserve"> </w:t>
      </w:r>
      <w:r w:rsidR="00043CE3">
        <w:rPr>
          <w:rFonts w:hint="eastAsia"/>
        </w:rPr>
        <w:t>설정한다</w:t>
      </w:r>
      <w:r w:rsidR="00043CE3">
        <w:rPr>
          <w:rFonts w:hint="eastAsia"/>
        </w:rPr>
        <w:t>.</w:t>
      </w:r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043CE3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강타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발도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휘둘러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t>180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돌진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돌진하며</w:t>
      </w:r>
      <w:r>
        <w:rPr>
          <w:rFonts w:hint="eastAsia"/>
        </w:rPr>
        <w:t xml:space="preserve"> </w:t>
      </w:r>
      <w:r>
        <w:rPr>
          <w:rFonts w:hint="eastAsia"/>
        </w:rPr>
        <w:t>돌진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밀어낸다</w:t>
      </w:r>
      <w:r>
        <w:rPr>
          <w:rFonts w:hint="eastAsia"/>
        </w:rPr>
        <w:t>.</w:t>
      </w:r>
    </w:p>
    <w:p w:rsidR="00D35F94" w:rsidRDefault="00B54C95" w:rsidP="00D35F94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저지</w:t>
      </w:r>
    </w:p>
    <w:p w:rsidR="00477476" w:rsidRDefault="00B54C95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477476" w:rsidRDefault="00477476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 w:rsidR="00E133F9">
        <w:t xml:space="preserve"> </w:t>
      </w:r>
      <w:r w:rsidR="00E133F9">
        <w:rPr>
          <w:rFonts w:hint="eastAsia"/>
        </w:rPr>
        <w:t>상태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F3A53" w:rsidRDefault="00EF3A53" w:rsidP="00477476">
      <w:pPr>
        <w:pStyle w:val="af8"/>
        <w:numPr>
          <w:ilvl w:val="2"/>
          <w:numId w:val="28"/>
        </w:numPr>
        <w:ind w:leftChars="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0" w:name="_Toc506464881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  <w:bookmarkEnd w:id="10"/>
    </w:p>
    <w:p w:rsidR="00EF3A53" w:rsidRDefault="00A8232F" w:rsidP="00EF3A53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(188, 96, 43)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D35F94" w:rsidRDefault="00525A3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발사한다</w:t>
      </w:r>
      <w:r>
        <w:rPr>
          <w:rFonts w:hint="eastAsia"/>
        </w:rPr>
        <w:t>.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35F94" w:rsidRDefault="00477476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477476" w:rsidRDefault="00477476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35F94" w:rsidRDefault="002C38CB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2C38CB" w:rsidRDefault="002C38C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B051E4">
        <w:t xml:space="preserve"> </w:t>
      </w:r>
      <w:r w:rsidR="00B051E4">
        <w:rPr>
          <w:rFonts w:hint="eastAsia"/>
        </w:rPr>
        <w:t>이동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돌아오는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화살을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발사하여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경로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상에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피해를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준다</w:t>
      </w:r>
      <w:r w:rsidR="00B051E4">
        <w:rPr>
          <w:rFonts w:hint="eastAsia"/>
        </w:rPr>
        <w:t>.</w:t>
      </w:r>
    </w:p>
    <w:p w:rsidR="00D35F94" w:rsidRDefault="00CB5023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화살의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절반이다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출혈</w:t>
      </w:r>
      <w:r>
        <w:t xml:space="preserve">’ </w:t>
      </w:r>
      <w:r w:rsidR="00E133F9">
        <w:rPr>
          <w:rFonts w:hint="eastAsia"/>
        </w:rPr>
        <w:t>상태가</w:t>
      </w:r>
      <w:r w:rsidR="00E133F9">
        <w:rPr>
          <w:rFonts w:hint="eastAsia"/>
        </w:rPr>
        <w:t xml:space="preserve"> </w:t>
      </w:r>
      <w:r w:rsidR="00E133F9">
        <w:rPr>
          <w:rFonts w:hint="eastAsia"/>
        </w:rPr>
        <w:t>된다</w:t>
      </w:r>
      <w:r w:rsidR="00E133F9">
        <w:rPr>
          <w:rFonts w:hint="eastAsia"/>
        </w:rPr>
        <w:t>.</w:t>
      </w: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1" w:name="_Toc506464882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  <w:bookmarkEnd w:id="11"/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그래픽</w:t>
      </w:r>
      <w: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rPr>
          <w:rFonts w:hint="eastAsia"/>
        </w:rP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</w:t>
      </w:r>
      <w:r w:rsidR="00C27A4C">
        <w:t>219, 58, 0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A8232F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불타는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얼음이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D35F94" w:rsidRDefault="0079244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전기가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기절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지우개를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Pr="00EF3A53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:rsidR="00E5375B" w:rsidRDefault="00EF3A53">
      <w:pPr>
        <w:spacing w:after="200"/>
      </w:pPr>
      <w:r>
        <w:br w:type="page"/>
      </w:r>
    </w:p>
    <w:p w:rsidR="00E5375B" w:rsidRDefault="00E5375B" w:rsidP="00E5375B">
      <w:pPr>
        <w:pStyle w:val="1"/>
      </w:pPr>
      <w:bookmarkStart w:id="12" w:name="_Toc506464883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2"/>
    </w:p>
    <w:p w:rsidR="00E5375B" w:rsidRDefault="00E5375B" w:rsidP="00E5375B">
      <w:pPr>
        <w:pStyle w:val="20"/>
        <w:ind w:firstLineChars="100" w:firstLine="295"/>
      </w:pPr>
      <w:bookmarkStart w:id="13" w:name="_Toc506464884"/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3"/>
    </w:p>
    <w:p w:rsidR="00E5375B" w:rsidRDefault="00E5375B" w:rsidP="00E5375B">
      <w:pPr>
        <w:pStyle w:val="af8"/>
        <w:numPr>
          <w:ilvl w:val="0"/>
          <w:numId w:val="36"/>
        </w:numPr>
        <w:ind w:leftChars="0"/>
        <w:rPr>
          <w:color w:val="FF0000"/>
        </w:rPr>
      </w:pPr>
      <w:r w:rsidRPr="00E5375B">
        <w:rPr>
          <w:rFonts w:hint="eastAsia"/>
          <w:color w:val="FF0000"/>
        </w:rPr>
        <w:t>공격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rFonts w:hint="eastAsia"/>
          <w:color w:val="auto"/>
        </w:rPr>
        <w:t>무기를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들고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있는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굵기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3</w:t>
      </w:r>
      <w:r>
        <w:rPr>
          <w:rFonts w:hint="eastAsia"/>
          <w:color w:val="auto"/>
        </w:rPr>
        <w:t>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  <w:r>
        <w:rPr>
          <w:rFonts w:hint="eastAsia"/>
          <w:color w:val="auto"/>
        </w:rPr>
        <w:t>)</w:t>
      </w:r>
    </w:p>
    <w:p w:rsidR="00E5375B" w:rsidRDefault="00E5375B" w:rsidP="00E5375B">
      <w:pPr>
        <w:pStyle w:val="af8"/>
        <w:numPr>
          <w:ilvl w:val="0"/>
          <w:numId w:val="36"/>
        </w:numPr>
        <w:ind w:leftChars="0"/>
        <w:rPr>
          <w:color w:val="00B0F0"/>
        </w:rPr>
      </w:pPr>
      <w:r w:rsidRPr="00E5375B">
        <w:rPr>
          <w:rFonts w:hint="eastAsia"/>
          <w:color w:val="00B0F0"/>
        </w:rPr>
        <w:t>방어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돌진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대상이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3</w:t>
      </w:r>
      <w:r>
        <w:rPr>
          <w:rFonts w:hint="eastAsia"/>
          <w:color w:val="auto"/>
        </w:rPr>
        <w:t>초간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머리에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초록색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방패모양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E5375B" w:rsidRDefault="00E5375B" w:rsidP="00E5375B">
      <w:pPr>
        <w:pStyle w:val="af8"/>
        <w:numPr>
          <w:ilvl w:val="0"/>
          <w:numId w:val="36"/>
        </w:numPr>
        <w:ind w:leftChars="0"/>
        <w:rPr>
          <w:color w:val="00B0F0"/>
        </w:rPr>
      </w:pPr>
      <w:r w:rsidRPr="00E5375B">
        <w:rPr>
          <w:rFonts w:hint="eastAsia"/>
          <w:color w:val="00B0F0"/>
        </w:rPr>
        <w:t>속도</w:t>
      </w:r>
    </w:p>
    <w:p w:rsidR="00F86924" w:rsidRPr="00F86924" w:rsidRDefault="00F86924" w:rsidP="00F86924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저지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</w:t>
      </w:r>
      <w:r>
        <w:rPr>
          <w:rFonts w:hint="eastAsia"/>
          <w:color w:val="auto"/>
        </w:rPr>
        <w:t>초간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5% </w:t>
      </w:r>
      <w:r>
        <w:rPr>
          <w:rFonts w:hint="eastAsia"/>
          <w:color w:val="auto"/>
        </w:rPr>
        <w:t>증가</w:t>
      </w:r>
    </w:p>
    <w:p w:rsidR="00F86924" w:rsidRPr="00F86924" w:rsidRDefault="00F86924" w:rsidP="00F86924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F86924">
        <w:rPr>
          <w:rFonts w:hint="eastAsia"/>
          <w:color w:val="auto"/>
        </w:rPr>
        <w:t>적중한</w:t>
      </w:r>
      <w:r w:rsidRPr="00F86924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중복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가능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50%)</w:t>
      </w:r>
    </w:p>
    <w:p w:rsidR="00F86924" w:rsidRPr="00F86924" w:rsidRDefault="00F86924" w:rsidP="00F86924">
      <w:pPr>
        <w:pStyle w:val="af8"/>
        <w:numPr>
          <w:ilvl w:val="1"/>
          <w:numId w:val="36"/>
        </w:numPr>
        <w:ind w:leftChars="0"/>
        <w:rPr>
          <w:rFonts w:hint="eastAsia"/>
          <w:color w:val="00B0F0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노란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번개모양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F86924" w:rsidRDefault="00F86924">
      <w:pPr>
        <w:spacing w:after="200"/>
      </w:pPr>
      <w:r>
        <w:br w:type="page"/>
      </w:r>
    </w:p>
    <w:p w:rsidR="00E5375B" w:rsidRDefault="00F86924" w:rsidP="00F86924">
      <w:pPr>
        <w:pStyle w:val="20"/>
        <w:ind w:firstLineChars="96" w:firstLine="283"/>
      </w:pPr>
      <w:bookmarkStart w:id="14" w:name="_Toc506464885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4"/>
    </w:p>
    <w:p w:rsidR="00F86924" w:rsidRDefault="00F86924" w:rsidP="00F86924">
      <w:pPr>
        <w:pStyle w:val="af8"/>
        <w:numPr>
          <w:ilvl w:val="0"/>
          <w:numId w:val="37"/>
        </w:numPr>
        <w:ind w:leftChars="0"/>
        <w:rPr>
          <w:color w:val="00B050"/>
        </w:rPr>
      </w:pPr>
      <w:r w:rsidRPr="00F86924">
        <w:rPr>
          <w:rFonts w:hint="eastAsia"/>
          <w:color w:val="00B050"/>
        </w:rPr>
        <w:t>공격</w:t>
      </w:r>
    </w:p>
    <w:p w:rsidR="009E7B8F" w:rsidRDefault="009E7B8F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때마다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5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임의수치</w:t>
      </w:r>
      <w:r>
        <w:rPr>
          <w:rFonts w:hint="eastAsia"/>
          <w:color w:val="auto"/>
        </w:rPr>
        <w:t>)</w:t>
      </w:r>
    </w:p>
    <w:p w:rsidR="009E7B8F" w:rsidRPr="009E7B8F" w:rsidRDefault="009E7B8F" w:rsidP="009E7B8F">
      <w:pPr>
        <w:pStyle w:val="af8"/>
        <w:numPr>
          <w:ilvl w:val="1"/>
          <w:numId w:val="37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메이스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모닝스타로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86924" w:rsidRDefault="00F86924" w:rsidP="00F86924">
      <w:pPr>
        <w:pStyle w:val="af8"/>
        <w:numPr>
          <w:ilvl w:val="0"/>
          <w:numId w:val="37"/>
        </w:numPr>
        <w:ind w:leftChars="0"/>
        <w:rPr>
          <w:color w:val="00B050"/>
        </w:rPr>
      </w:pPr>
      <w:r w:rsidRPr="00F86924">
        <w:rPr>
          <w:rFonts w:hint="eastAsia"/>
          <w:color w:val="00B050"/>
        </w:rPr>
        <w:t>강화</w:t>
      </w:r>
    </w:p>
    <w:p w:rsidR="00F86924" w:rsidRDefault="00F86924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발도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전방</w:t>
      </w:r>
      <w:r>
        <w:rPr>
          <w:color w:val="auto"/>
        </w:rPr>
        <w:t xml:space="preserve"> 180</w:t>
      </w:r>
      <w:r>
        <w:rPr>
          <w:rFonts w:hint="eastAsia"/>
          <w:color w:val="auto"/>
        </w:rPr>
        <w:t>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원형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55E27" w:rsidRDefault="00F55E27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모든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F55E27" w:rsidRPr="00F86924" w:rsidRDefault="00F55E27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기존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무기보다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15%</w:t>
      </w:r>
      <w:r>
        <w:rPr>
          <w:rFonts w:hint="eastAsia"/>
          <w:color w:val="auto"/>
        </w:rPr>
        <w:t>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F86924" w:rsidRDefault="00F86924" w:rsidP="00F86924">
      <w:pPr>
        <w:pStyle w:val="af8"/>
        <w:numPr>
          <w:ilvl w:val="0"/>
          <w:numId w:val="37"/>
        </w:numPr>
        <w:ind w:leftChars="0"/>
        <w:rPr>
          <w:color w:val="00B0F0"/>
        </w:rPr>
      </w:pPr>
      <w:r w:rsidRPr="00F86924">
        <w:rPr>
          <w:rFonts w:hint="eastAsia"/>
          <w:color w:val="00B0F0"/>
        </w:rPr>
        <w:t>추가</w:t>
      </w:r>
    </w:p>
    <w:p w:rsidR="00F55E27" w:rsidRDefault="00F55E27" w:rsidP="00F55E27">
      <w:pPr>
        <w:pStyle w:val="af8"/>
        <w:numPr>
          <w:ilvl w:val="1"/>
          <w:numId w:val="37"/>
        </w:numPr>
        <w:ind w:leftChars="0"/>
        <w:rPr>
          <w:color w:val="auto"/>
        </w:rPr>
      </w:pPr>
      <w:r w:rsidRPr="00F55E27">
        <w:rPr>
          <w:color w:val="auto"/>
        </w:rPr>
        <w:t>‘</w:t>
      </w:r>
      <w:r w:rsidRPr="00F55E27">
        <w:rPr>
          <w:rFonts w:hint="eastAsia"/>
          <w:color w:val="auto"/>
        </w:rPr>
        <w:t>돌진</w:t>
      </w:r>
      <w:r w:rsidRPr="00F55E27">
        <w:rPr>
          <w:color w:val="auto"/>
        </w:rPr>
        <w:t xml:space="preserve">’ </w:t>
      </w:r>
      <w:r w:rsidRPr="00F55E27">
        <w:rPr>
          <w:rFonts w:hint="eastAsia"/>
          <w:color w:val="auto"/>
        </w:rPr>
        <w:t>스킬에</w:t>
      </w:r>
      <w:r w:rsidRPr="00F55E27">
        <w:rPr>
          <w:rFonts w:hint="eastAsia"/>
          <w:color w:val="auto"/>
        </w:rPr>
        <w:t xml:space="preserve"> </w:t>
      </w:r>
      <w:r w:rsidRPr="00F55E27">
        <w:rPr>
          <w:rFonts w:hint="eastAsia"/>
          <w:color w:val="auto"/>
        </w:rPr>
        <w:t>적중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원형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범위에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파열</w:t>
      </w:r>
      <w:r>
        <w:rPr>
          <w:color w:val="auto"/>
        </w:rPr>
        <w:t>’</w:t>
      </w:r>
      <w:r>
        <w:rPr>
          <w:rFonts w:hint="eastAsia"/>
          <w:color w:val="auto"/>
        </w:rPr>
        <w:t>상태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F55E27" w:rsidRPr="00F55E27" w:rsidRDefault="00F55E27" w:rsidP="00F55E27">
      <w:pPr>
        <w:pStyle w:val="af8"/>
        <w:numPr>
          <w:ilvl w:val="1"/>
          <w:numId w:val="37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플레이어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Albedo</w:t>
      </w:r>
      <w:r>
        <w:rPr>
          <w:rFonts w:hint="eastAsia"/>
          <w:color w:val="auto"/>
        </w:rPr>
        <w:t>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보라색</w:t>
      </w:r>
      <w:r>
        <w:rPr>
          <w:rFonts w:hint="eastAsia"/>
          <w:color w:val="auto"/>
        </w:rPr>
        <w:t>(</w:t>
      </w:r>
      <w:r>
        <w:rPr>
          <w:color w:val="auto"/>
        </w:rPr>
        <w:t>128, 65, 217)</w:t>
      </w:r>
      <w:r>
        <w:rPr>
          <w:rFonts w:hint="eastAsia"/>
          <w:color w:val="auto"/>
        </w:rPr>
        <w:t>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025B5A" w:rsidRDefault="00025B5A">
      <w:pPr>
        <w:spacing w:after="200"/>
      </w:pPr>
      <w:r>
        <w:br w:type="page"/>
      </w:r>
    </w:p>
    <w:p w:rsidR="00025B5A" w:rsidRDefault="00025B5A" w:rsidP="00025B5A">
      <w:pPr>
        <w:pStyle w:val="20"/>
        <w:ind w:firstLineChars="96" w:firstLine="283"/>
      </w:pPr>
      <w:bookmarkStart w:id="15" w:name="_Toc506464886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5"/>
    </w:p>
    <w:p w:rsidR="00025B5A" w:rsidRDefault="00025B5A" w:rsidP="00025B5A">
      <w:pPr>
        <w:pStyle w:val="af8"/>
        <w:numPr>
          <w:ilvl w:val="0"/>
          <w:numId w:val="40"/>
        </w:numPr>
        <w:ind w:leftChars="0"/>
        <w:rPr>
          <w:color w:val="00B0F0"/>
        </w:rPr>
      </w:pPr>
      <w:r w:rsidRPr="00025B5A">
        <w:rPr>
          <w:rFonts w:hint="eastAsia"/>
          <w:color w:val="00B0F0"/>
        </w:rPr>
        <w:t>방어</w:t>
      </w:r>
    </w:p>
    <w:p w:rsidR="001D72D5" w:rsidRDefault="001D72D5" w:rsidP="001D72D5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현재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1D72D5" w:rsidRDefault="001D72D5" w:rsidP="001D72D5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2%</w:t>
      </w:r>
      <w:r>
        <w:rPr>
          <w:rFonts w:hint="eastAsia"/>
          <w:color w:val="auto"/>
        </w:rPr>
        <w:t>감소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color w:val="auto"/>
        </w:rPr>
        <w:t xml:space="preserve"> 49%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임의수치</w:t>
      </w:r>
      <w:r>
        <w:rPr>
          <w:rFonts w:hint="eastAsia"/>
          <w:color w:val="auto"/>
        </w:rPr>
        <w:t>)</w:t>
      </w:r>
    </w:p>
    <w:p w:rsidR="001D72D5" w:rsidRPr="001D72D5" w:rsidRDefault="001D72D5" w:rsidP="001D72D5">
      <w:pPr>
        <w:pStyle w:val="af8"/>
        <w:numPr>
          <w:ilvl w:val="1"/>
          <w:numId w:val="4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캐릭터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전체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돌</w:t>
      </w:r>
      <w:r>
        <w:rPr>
          <w:color w:val="auto"/>
        </w:rPr>
        <w:t>(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철</w:t>
      </w:r>
      <w:r>
        <w:rPr>
          <w:rFonts w:hint="eastAsia"/>
          <w:color w:val="auto"/>
        </w:rPr>
        <w:t>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025B5A" w:rsidRDefault="00025B5A" w:rsidP="00025B5A">
      <w:pPr>
        <w:pStyle w:val="af8"/>
        <w:numPr>
          <w:ilvl w:val="0"/>
          <w:numId w:val="40"/>
        </w:numPr>
        <w:ind w:leftChars="0"/>
        <w:rPr>
          <w:color w:val="00B050"/>
        </w:rPr>
      </w:pPr>
      <w:r w:rsidRPr="00025B5A">
        <w:rPr>
          <w:rFonts w:hint="eastAsia"/>
          <w:color w:val="00B050"/>
        </w:rPr>
        <w:t>속도</w:t>
      </w:r>
    </w:p>
    <w:p w:rsidR="00025B5A" w:rsidRDefault="001D72D5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1D72D5"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플레이어에게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15%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)</w:t>
      </w:r>
    </w:p>
    <w:p w:rsidR="001D72D5" w:rsidRDefault="001D72D5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0.5%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감소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7.5</w:t>
      </w:r>
      <w:r>
        <w:rPr>
          <w:rFonts w:hint="eastAsia"/>
          <w:color w:val="auto"/>
        </w:rPr>
        <w:t>%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감소</w:t>
      </w:r>
      <w:r>
        <w:rPr>
          <w:rFonts w:hint="eastAsia"/>
          <w:color w:val="auto"/>
        </w:rPr>
        <w:t>)</w:t>
      </w:r>
    </w:p>
    <w:p w:rsidR="001D72D5" w:rsidRPr="001D72D5" w:rsidRDefault="001D72D5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톱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025B5A" w:rsidRDefault="00EA7BC2" w:rsidP="00025B5A">
      <w:pPr>
        <w:pStyle w:val="af8"/>
        <w:numPr>
          <w:ilvl w:val="0"/>
          <w:numId w:val="40"/>
        </w:numPr>
        <w:ind w:leftChars="0"/>
        <w:rPr>
          <w:color w:val="00B0F0"/>
        </w:rPr>
      </w:pPr>
      <w:r>
        <w:rPr>
          <w:rFonts w:hint="eastAsia"/>
          <w:color w:val="00B0F0"/>
        </w:rPr>
        <w:t>강화</w:t>
      </w:r>
    </w:p>
    <w:p w:rsidR="00025B5A" w:rsidRDefault="0021169F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21169F">
        <w:rPr>
          <w:color w:val="auto"/>
        </w:rPr>
        <w:t>‘</w:t>
      </w:r>
      <w:r w:rsidRPr="0021169F">
        <w:rPr>
          <w:rFonts w:hint="eastAsia"/>
          <w:color w:val="auto"/>
        </w:rPr>
        <w:t>저지</w:t>
      </w:r>
      <w:r w:rsidRPr="0021169F">
        <w:rPr>
          <w:color w:val="auto"/>
        </w:rPr>
        <w:t>’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스킬의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감속</w:t>
      </w:r>
      <w:r>
        <w:rPr>
          <w:rFonts w:hint="eastAsia"/>
          <w:color w:val="auto"/>
        </w:rPr>
        <w:t xml:space="preserve"> </w:t>
      </w:r>
      <w:r w:rsidR="005E1DDC">
        <w:rPr>
          <w:rFonts w:hint="eastAsia"/>
          <w:color w:val="auto"/>
        </w:rPr>
        <w:t>적용</w:t>
      </w:r>
      <w:r w:rsidR="005E1DDC">
        <w:rPr>
          <w:rFonts w:hint="eastAsia"/>
          <w:color w:val="auto"/>
        </w:rPr>
        <w:t xml:space="preserve"> </w:t>
      </w:r>
      <w:r w:rsidR="005E1DDC">
        <w:rPr>
          <w:rFonts w:hint="eastAsia"/>
          <w:color w:val="auto"/>
        </w:rPr>
        <w:t>시간</w:t>
      </w:r>
      <w:r w:rsidR="005E1DDC">
        <w:rPr>
          <w:rFonts w:hint="eastAsia"/>
          <w:color w:val="auto"/>
        </w:rPr>
        <w:t xml:space="preserve"> </w:t>
      </w:r>
      <w:r w:rsidR="005E1DDC">
        <w:rPr>
          <w:color w:val="auto"/>
        </w:rPr>
        <w:t xml:space="preserve">100% </w:t>
      </w:r>
      <w:r w:rsidR="005E1DDC">
        <w:rPr>
          <w:rFonts w:hint="eastAsia"/>
          <w:color w:val="auto"/>
        </w:rPr>
        <w:t>증가</w:t>
      </w:r>
      <w:r w:rsidR="005E1DDC">
        <w:rPr>
          <w:rFonts w:hint="eastAsia"/>
          <w:color w:val="auto"/>
        </w:rPr>
        <w:t>(</w:t>
      </w:r>
      <w:r w:rsidR="005E1DDC">
        <w:rPr>
          <w:rFonts w:hint="eastAsia"/>
          <w:color w:val="auto"/>
        </w:rPr>
        <w:t>임의</w:t>
      </w:r>
      <w:r w:rsidR="005E1DDC">
        <w:rPr>
          <w:rFonts w:hint="eastAsia"/>
          <w:color w:val="auto"/>
        </w:rPr>
        <w:t xml:space="preserve"> </w:t>
      </w:r>
      <w:r w:rsidR="005E1DDC">
        <w:rPr>
          <w:rFonts w:hint="eastAsia"/>
          <w:color w:val="auto"/>
        </w:rPr>
        <w:t>수치</w:t>
      </w:r>
      <w:r w:rsidR="005E1DDC">
        <w:rPr>
          <w:rFonts w:hint="eastAsia"/>
          <w:color w:val="auto"/>
        </w:rPr>
        <w:t>)</w:t>
      </w:r>
    </w:p>
    <w:p w:rsidR="005E1DDC" w:rsidRDefault="005E1DDC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이동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30%</w:t>
      </w:r>
      <w:r>
        <w:rPr>
          <w:rFonts w:hint="eastAsia"/>
          <w:color w:val="auto"/>
        </w:rPr>
        <w:t>에서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20%</w:t>
      </w:r>
      <w:r>
        <w:rPr>
          <w:rFonts w:hint="eastAsia"/>
          <w:color w:val="auto"/>
        </w:rPr>
        <w:t>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감소</w:t>
      </w:r>
    </w:p>
    <w:p w:rsidR="005E1DDC" w:rsidRDefault="005E1DDC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다리에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늪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FE3427" w:rsidRDefault="00FE3427" w:rsidP="00FE3427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486400" cy="31432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27" w:rsidRDefault="00FE3427" w:rsidP="00FE3427">
      <w:pPr>
        <w:rPr>
          <w:color w:val="auto"/>
        </w:rPr>
      </w:pPr>
      <w:r>
        <w:rPr>
          <w:rFonts w:hint="eastAsia"/>
          <w:color w:val="auto"/>
        </w:rPr>
        <w:t>그림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 </w:t>
      </w:r>
      <w:r>
        <w:rPr>
          <w:rFonts w:hint="eastAsia"/>
          <w:color w:val="auto"/>
        </w:rPr>
        <w:t>늪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예제</w:t>
      </w:r>
    </w:p>
    <w:p w:rsidR="00025B5A" w:rsidRDefault="00FE3427" w:rsidP="007B7A21">
      <w:r>
        <w:rPr>
          <w:color w:val="auto"/>
        </w:rPr>
        <w:tab/>
      </w:r>
      <w:r>
        <w:rPr>
          <w:rFonts w:hint="eastAsia"/>
          <w:color w:val="auto"/>
        </w:rPr>
        <w:t>늪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끈적한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초록색이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다리에서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흐르는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느낌을</w:t>
      </w:r>
      <w:r>
        <w:rPr>
          <w:rFonts w:hint="eastAsia"/>
          <w:color w:val="auto"/>
        </w:rPr>
        <w:t xml:space="preserve"> </w:t>
      </w:r>
      <w:r w:rsidR="008B70C4">
        <w:rPr>
          <w:rFonts w:hint="eastAsia"/>
          <w:color w:val="auto"/>
        </w:rPr>
        <w:t>적용한다</w:t>
      </w:r>
      <w:r w:rsidR="008B70C4">
        <w:rPr>
          <w:rFonts w:hint="eastAsia"/>
          <w:color w:val="auto"/>
        </w:rPr>
        <w:t>.</w:t>
      </w:r>
      <w:r w:rsidR="00025B5A">
        <w:br w:type="page"/>
      </w:r>
    </w:p>
    <w:p w:rsidR="00025B5A" w:rsidRDefault="00025B5A" w:rsidP="00025B5A">
      <w:pPr>
        <w:pStyle w:val="20"/>
        <w:ind w:firstLineChars="96" w:firstLine="283"/>
      </w:pPr>
      <w:bookmarkStart w:id="16" w:name="_Toc506464887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6"/>
    </w:p>
    <w:p w:rsidR="00025B5A" w:rsidRPr="009E7B8F" w:rsidRDefault="00335B5B" w:rsidP="00025B5A">
      <w:pPr>
        <w:pStyle w:val="af8"/>
        <w:numPr>
          <w:ilvl w:val="0"/>
          <w:numId w:val="41"/>
        </w:numPr>
        <w:ind w:leftChars="0"/>
        <w:rPr>
          <w:color w:val="00B0F0"/>
        </w:rPr>
      </w:pPr>
      <w:r>
        <w:rPr>
          <w:rFonts w:hint="eastAsia"/>
          <w:color w:val="00B0F0"/>
        </w:rPr>
        <w:t>공격</w:t>
      </w:r>
    </w:p>
    <w:p w:rsidR="00025B5A" w:rsidRDefault="00335B5B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강타</w:t>
      </w:r>
      <w:r>
        <w:t>’</w:t>
      </w:r>
      <w:r>
        <w:rPr>
          <w:rFonts w:hint="eastAsia"/>
        </w:rPr>
        <w:t>스킬의</w:t>
      </w:r>
      <w:r>
        <w:rPr>
          <w:rFonts w:hint="eastAsia"/>
        </w:rPr>
        <w:t xml:space="preserve"> </w:t>
      </w:r>
      <w:r>
        <w:rPr>
          <w:rFonts w:hint="eastAsia"/>
        </w:rPr>
        <w:t>중심에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 xml:space="preserve">150%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데미지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335B5B" w:rsidRDefault="00335B5B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과녁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025B5A" w:rsidRPr="009E7B8F" w:rsidRDefault="009E7B8F" w:rsidP="00025B5A">
      <w:pPr>
        <w:pStyle w:val="af8"/>
        <w:numPr>
          <w:ilvl w:val="0"/>
          <w:numId w:val="41"/>
        </w:numPr>
        <w:ind w:leftChars="0"/>
        <w:rPr>
          <w:color w:val="FF0000"/>
        </w:rPr>
      </w:pPr>
      <w:r w:rsidRPr="009E7B8F">
        <w:rPr>
          <w:rFonts w:hint="eastAsia"/>
          <w:color w:val="FF0000"/>
        </w:rPr>
        <w:t>강화</w:t>
      </w:r>
    </w:p>
    <w:p w:rsidR="00025B5A" w:rsidRDefault="00335B5B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돌진</w:t>
      </w:r>
      <w:r>
        <w:t xml:space="preserve">’ </w:t>
      </w:r>
      <w:r>
        <w:rPr>
          <w:rFonts w:hint="eastAsia"/>
        </w:rPr>
        <w:t>스킬에</w:t>
      </w:r>
      <w:r>
        <w:rPr>
          <w:rFonts w:hint="eastAsia"/>
        </w:rPr>
        <w:t xml:space="preserve"> </w:t>
      </w:r>
      <w:r>
        <w:rPr>
          <w:rFonts w:hint="eastAsia"/>
        </w:rPr>
        <w:t>밀쳐진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돌진</w:t>
      </w:r>
      <w:r>
        <w:t xml:space="preserve">’ </w:t>
      </w: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쿨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</w:p>
    <w:p w:rsidR="00335B5B" w:rsidRDefault="00335B5B" w:rsidP="00025B5A">
      <w:pPr>
        <w:pStyle w:val="af8"/>
        <w:numPr>
          <w:ilvl w:val="1"/>
          <w:numId w:val="41"/>
        </w:numPr>
        <w:ind w:leftChars="0"/>
      </w:pPr>
      <w:r>
        <w:t>1</w:t>
      </w:r>
      <w:r>
        <w:rPr>
          <w:rFonts w:hint="eastAsia"/>
        </w:rPr>
        <w:t>마리당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감소</w:t>
      </w:r>
      <w:r>
        <w:rPr>
          <w:rFonts w:hint="eastAsia"/>
        </w:rPr>
        <w:t>(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>)</w:t>
      </w:r>
    </w:p>
    <w:p w:rsidR="00335B5B" w:rsidRDefault="00335B5B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갑옷</w:t>
      </w:r>
      <w:r>
        <w:rPr>
          <w:rFonts w:hint="eastAsia"/>
        </w:rPr>
        <w:t>(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투구만</w:t>
      </w:r>
      <w:r>
        <w:rPr>
          <w:rFonts w:hint="eastAsia"/>
        </w:rPr>
        <w:t>)</w:t>
      </w:r>
      <w:r>
        <w:rPr>
          <w:rFonts w:hint="eastAsia"/>
        </w:rPr>
        <w:t>입은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025B5A" w:rsidRPr="009E7B8F" w:rsidRDefault="009E7B8F" w:rsidP="00025B5A">
      <w:pPr>
        <w:pStyle w:val="af8"/>
        <w:numPr>
          <w:ilvl w:val="0"/>
          <w:numId w:val="41"/>
        </w:numPr>
        <w:ind w:leftChars="0"/>
        <w:rPr>
          <w:color w:val="00B050"/>
        </w:rPr>
      </w:pPr>
      <w:r w:rsidRPr="009E7B8F">
        <w:rPr>
          <w:rFonts w:hint="eastAsia"/>
          <w:color w:val="00B050"/>
        </w:rPr>
        <w:t>추가</w:t>
      </w:r>
    </w:p>
    <w:p w:rsidR="00025B5A" w:rsidRDefault="00D92D76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>스킬에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출혈</w:t>
      </w:r>
      <w:r>
        <w:t>’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D92D76" w:rsidRDefault="00D92D76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출혈</w:t>
      </w:r>
      <w:r>
        <w:t xml:space="preserve">’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>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>(</w:t>
      </w:r>
      <w:r>
        <w:rPr>
          <w:rFonts w:hint="eastAsia"/>
        </w:rPr>
        <w:t>최대</w:t>
      </w:r>
      <w:r>
        <w:t xml:space="preserve"> 15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)</w:t>
      </w:r>
    </w:p>
    <w:p w:rsidR="00D92D76" w:rsidRPr="00025B5A" w:rsidRDefault="00D92D76" w:rsidP="00D92D76">
      <w:pPr>
        <w:pStyle w:val="af8"/>
        <w:numPr>
          <w:ilvl w:val="1"/>
          <w:numId w:val="41"/>
        </w:numPr>
        <w:ind w:leftChars="0"/>
        <w:rPr>
          <w:rFonts w:hint="eastAsia"/>
        </w:rPr>
      </w:pP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t>‘</w:t>
      </w:r>
      <w:r>
        <w:rPr>
          <w:rFonts w:hint="eastAsia"/>
        </w:rPr>
        <w:t>사브르</w:t>
      </w:r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D92D76" w:rsidRDefault="00025B5A" w:rsidP="00025B5A">
      <w:pPr>
        <w:spacing w:after="200"/>
      </w:pPr>
      <w:r>
        <w:t xml:space="preserve"> </w:t>
      </w:r>
      <w:r w:rsidR="00D92D76">
        <w:rPr>
          <w:noProof/>
        </w:rPr>
        <w:drawing>
          <wp:inline distT="0" distB="0" distL="0" distR="0" wp14:anchorId="39D0B5D4" wp14:editId="16DC604F">
            <wp:extent cx="5095875" cy="314511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07" cy="31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76" w:rsidRDefault="00D92D76" w:rsidP="00025B5A">
      <w:pPr>
        <w:spacing w:after="200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사브르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25B5A" w:rsidRPr="00025B5A" w:rsidRDefault="00025B5A" w:rsidP="00025B5A">
      <w:pPr>
        <w:spacing w:after="200"/>
        <w:rPr>
          <w14:textFill>
            <w14:solidFill>
              <w14:schemeClr w14:val="tx1">
                <w14:lumMod w14:val="60000"/>
                <w14:lumOff w14:val="40000"/>
                <w14:lumMod w14:val="75000"/>
              </w14:schemeClr>
            </w14:solidFill>
          </w14:textFill>
        </w:rPr>
      </w:pPr>
      <w:r>
        <w:br w:type="page"/>
      </w:r>
    </w:p>
    <w:p w:rsidR="00A37B26" w:rsidRDefault="008B44E2" w:rsidP="008B44E2">
      <w:pPr>
        <w:pStyle w:val="1"/>
      </w:pPr>
      <w:bookmarkStart w:id="17" w:name="_Toc506464888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17"/>
    </w:p>
    <w:p w:rsidR="008B44E2" w:rsidRDefault="008B44E2" w:rsidP="00473B19">
      <w:pPr>
        <w:pStyle w:val="20"/>
        <w:numPr>
          <w:ilvl w:val="2"/>
          <w:numId w:val="19"/>
        </w:numPr>
        <w:ind w:left="851"/>
      </w:pPr>
      <w:bookmarkStart w:id="18" w:name="_Toc506464889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18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히오스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473B19" w:rsidRDefault="0021169F" w:rsidP="00473B19">
      <w:pPr>
        <w:pStyle w:val="af8"/>
        <w:ind w:leftChars="0" w:left="851"/>
      </w:pPr>
      <w:hyperlink r:id="rId15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</w:p>
    <w:p w:rsidR="00635AD1" w:rsidRDefault="00635AD1" w:rsidP="00635AD1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늪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:rsidR="00635AD1" w:rsidRDefault="00635AD1" w:rsidP="00635AD1">
      <w:pPr>
        <w:pStyle w:val="af8"/>
        <w:ind w:leftChars="0" w:left="851"/>
      </w:pPr>
      <w:hyperlink r:id="rId16" w:history="1">
        <w:r w:rsidRPr="00BD0983">
          <w:rPr>
            <w:rStyle w:val="af7"/>
          </w:rPr>
          <w:t>http://guardtop.com/coal-tar-need-know/</w:t>
        </w:r>
      </w:hyperlink>
      <w:r>
        <w:t xml:space="preserve"> </w:t>
      </w:r>
      <w:r w:rsidR="00720EA9">
        <w:rPr>
          <w:rFonts w:hint="eastAsia"/>
        </w:rPr>
        <w:t>의</w:t>
      </w:r>
      <w:r w:rsidR="00720EA9">
        <w:rPr>
          <w:rFonts w:hint="eastAsia"/>
        </w:rPr>
        <w:t xml:space="preserve"> </w:t>
      </w:r>
      <w:r w:rsidR="00720EA9">
        <w:rPr>
          <w:rFonts w:hint="eastAsia"/>
        </w:rPr>
        <w:t>사진</w:t>
      </w:r>
      <w:r w:rsidR="00720EA9">
        <w:rPr>
          <w:rFonts w:hint="eastAsia"/>
        </w:rPr>
        <w:t xml:space="preserve"> </w:t>
      </w:r>
      <w:r w:rsidR="00720EA9">
        <w:rPr>
          <w:rFonts w:hint="eastAsia"/>
        </w:rPr>
        <w:t>수정</w:t>
      </w:r>
    </w:p>
    <w:p w:rsidR="00A80D74" w:rsidRDefault="00A80D74" w:rsidP="00A80D74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사브르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0D74" w:rsidRPr="00473B19" w:rsidRDefault="00A80D74" w:rsidP="00A80D74">
      <w:pPr>
        <w:ind w:left="851"/>
        <w:rPr>
          <w:rFonts w:hint="eastAsia"/>
        </w:rPr>
      </w:pPr>
      <w:hyperlink r:id="rId17" w:history="1">
        <w:r w:rsidRPr="00BD0983">
          <w:rPr>
            <w:rStyle w:val="af7"/>
          </w:rPr>
          <w:t>http://prints.rmg.co.uk/art/510257/turkish-scimitar</w:t>
        </w:r>
      </w:hyperlink>
      <w:r>
        <w:t xml:space="preserve"> </w:t>
      </w:r>
    </w:p>
    <w:sectPr w:rsidR="00A80D74" w:rsidRPr="00473B19">
      <w:footerReference w:type="even" r:id="rId18"/>
      <w:footerReference w:type="default" r:id="rId19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262" w:rsidRDefault="00166262">
      <w:pPr>
        <w:spacing w:after="0" w:line="240" w:lineRule="auto"/>
      </w:pPr>
      <w:r>
        <w:separator/>
      </w:r>
    </w:p>
  </w:endnote>
  <w:endnote w:type="continuationSeparator" w:id="0">
    <w:p w:rsidR="00166262" w:rsidRDefault="0016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69F" w:rsidRDefault="0021169F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169F" w:rsidRDefault="0021169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1169F" w:rsidRDefault="0021169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2A7AD30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169F" w:rsidRDefault="0021169F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26FF3" w:rsidRPr="00926FF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1169F" w:rsidRDefault="0021169F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26FF3" w:rsidRPr="00926FF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69F" w:rsidRDefault="0021169F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169F" w:rsidRDefault="0021169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1169F" w:rsidRDefault="0021169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90233A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1169F" w:rsidRDefault="0021169F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26FF3" w:rsidRPr="00926FF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1169F" w:rsidRDefault="0021169F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26FF3" w:rsidRPr="00926FF3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1169F" w:rsidRDefault="0021169F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262" w:rsidRDefault="00166262">
      <w:pPr>
        <w:spacing w:after="0" w:line="240" w:lineRule="auto"/>
      </w:pPr>
      <w:r>
        <w:separator/>
      </w:r>
    </w:p>
  </w:footnote>
  <w:footnote w:type="continuationSeparator" w:id="0">
    <w:p w:rsidR="00166262" w:rsidRDefault="0016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0206ED8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AB575D8"/>
    <w:multiLevelType w:val="hybridMultilevel"/>
    <w:tmpl w:val="6CA68F2C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0CF70ACC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1A3A63FE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8A3CDA"/>
    <w:multiLevelType w:val="hybridMultilevel"/>
    <w:tmpl w:val="4E98750C"/>
    <w:lvl w:ilvl="0" w:tplc="C3CE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CB8760F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BA419D"/>
    <w:multiLevelType w:val="hybridMultilevel"/>
    <w:tmpl w:val="675C8AAA"/>
    <w:lvl w:ilvl="0" w:tplc="FD86C22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417F15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5683E02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AF4796"/>
    <w:multiLevelType w:val="hybridMultilevel"/>
    <w:tmpl w:val="F1C6C822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FF26C5C"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7D221F8A">
      <w:start w:val="1"/>
      <w:numFmt w:val="bullet"/>
      <w:lvlText w:val=""/>
      <w:lvlJc w:val="left"/>
      <w:pPr>
        <w:ind w:left="2720" w:hanging="360"/>
      </w:pPr>
      <w:rPr>
        <w:rFonts w:ascii="Wingdings" w:eastAsiaTheme="maj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87243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3C4E41FE"/>
    <w:multiLevelType w:val="hybridMultilevel"/>
    <w:tmpl w:val="B8CE6232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 w15:restartNumberingAfterBreak="0">
    <w:nsid w:val="3D5A6DCC"/>
    <w:multiLevelType w:val="hybridMultilevel"/>
    <w:tmpl w:val="CBDA0E72"/>
    <w:lvl w:ilvl="0" w:tplc="8356F7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D80087"/>
    <w:multiLevelType w:val="hybridMultilevel"/>
    <w:tmpl w:val="54CEE46C"/>
    <w:lvl w:ilvl="0" w:tplc="930E0F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B14ED7"/>
    <w:multiLevelType w:val="hybridMultilevel"/>
    <w:tmpl w:val="CC103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54FE68D6"/>
    <w:multiLevelType w:val="hybridMultilevel"/>
    <w:tmpl w:val="1C1C9FCC"/>
    <w:lvl w:ilvl="0" w:tplc="D812A4A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B3A0417"/>
    <w:multiLevelType w:val="hybridMultilevel"/>
    <w:tmpl w:val="14B0116A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0" w15:restartNumberingAfterBreak="0">
    <w:nsid w:val="5DDB679D"/>
    <w:multiLevelType w:val="hybridMultilevel"/>
    <w:tmpl w:val="D50015EA"/>
    <w:lvl w:ilvl="0" w:tplc="13EA44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82228B"/>
    <w:multiLevelType w:val="hybridMultilevel"/>
    <w:tmpl w:val="A5484740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5E2C478E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3E62A2B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6"/>
  </w:num>
  <w:num w:numId="12">
    <w:abstractNumId w:val="25"/>
  </w:num>
  <w:num w:numId="13">
    <w:abstractNumId w:val="34"/>
  </w:num>
  <w:num w:numId="14">
    <w:abstractNumId w:val="17"/>
  </w:num>
  <w:num w:numId="15">
    <w:abstractNumId w:val="33"/>
  </w:num>
  <w:num w:numId="16">
    <w:abstractNumId w:val="18"/>
  </w:num>
  <w:num w:numId="17">
    <w:abstractNumId w:val="20"/>
  </w:num>
  <w:num w:numId="18">
    <w:abstractNumId w:val="9"/>
  </w:num>
  <w:num w:numId="19">
    <w:abstractNumId w:val="27"/>
  </w:num>
  <w:num w:numId="20">
    <w:abstractNumId w:val="6"/>
  </w:num>
  <w:num w:numId="21">
    <w:abstractNumId w:val="35"/>
  </w:num>
  <w:num w:numId="22">
    <w:abstractNumId w:val="11"/>
  </w:num>
  <w:num w:numId="23">
    <w:abstractNumId w:val="28"/>
  </w:num>
  <w:num w:numId="24">
    <w:abstractNumId w:val="30"/>
  </w:num>
  <w:num w:numId="25">
    <w:abstractNumId w:val="13"/>
  </w:num>
  <w:num w:numId="26">
    <w:abstractNumId w:val="23"/>
  </w:num>
  <w:num w:numId="27">
    <w:abstractNumId w:val="5"/>
  </w:num>
  <w:num w:numId="28">
    <w:abstractNumId w:val="14"/>
  </w:num>
  <w:num w:numId="29">
    <w:abstractNumId w:val="31"/>
  </w:num>
  <w:num w:numId="30">
    <w:abstractNumId w:val="16"/>
  </w:num>
  <w:num w:numId="31">
    <w:abstractNumId w:val="29"/>
  </w:num>
  <w:num w:numId="32">
    <w:abstractNumId w:val="21"/>
  </w:num>
  <w:num w:numId="33">
    <w:abstractNumId w:val="7"/>
  </w:num>
  <w:num w:numId="34">
    <w:abstractNumId w:val="24"/>
  </w:num>
  <w:num w:numId="35">
    <w:abstractNumId w:val="22"/>
  </w:num>
  <w:num w:numId="36">
    <w:abstractNumId w:val="10"/>
  </w:num>
  <w:num w:numId="37">
    <w:abstractNumId w:val="12"/>
  </w:num>
  <w:num w:numId="38">
    <w:abstractNumId w:val="8"/>
  </w:num>
  <w:num w:numId="39">
    <w:abstractNumId w:val="32"/>
  </w:num>
  <w:num w:numId="40">
    <w:abstractNumId w:val="19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25B5A"/>
    <w:rsid w:val="00040299"/>
    <w:rsid w:val="00043CE3"/>
    <w:rsid w:val="00084E2D"/>
    <w:rsid w:val="00086C67"/>
    <w:rsid w:val="000B61DD"/>
    <w:rsid w:val="000F5B08"/>
    <w:rsid w:val="00166262"/>
    <w:rsid w:val="001A223A"/>
    <w:rsid w:val="001D72D5"/>
    <w:rsid w:val="0021169F"/>
    <w:rsid w:val="00212A23"/>
    <w:rsid w:val="00266583"/>
    <w:rsid w:val="00272F97"/>
    <w:rsid w:val="002C38CB"/>
    <w:rsid w:val="002F6BCB"/>
    <w:rsid w:val="00335B5B"/>
    <w:rsid w:val="00390C34"/>
    <w:rsid w:val="003969BE"/>
    <w:rsid w:val="003D27A8"/>
    <w:rsid w:val="003D7B54"/>
    <w:rsid w:val="003F19C8"/>
    <w:rsid w:val="00403B84"/>
    <w:rsid w:val="004152AD"/>
    <w:rsid w:val="00426C6C"/>
    <w:rsid w:val="0043763C"/>
    <w:rsid w:val="00473B19"/>
    <w:rsid w:val="00477476"/>
    <w:rsid w:val="004B57FA"/>
    <w:rsid w:val="00525A3F"/>
    <w:rsid w:val="005E1DDC"/>
    <w:rsid w:val="005F4BBC"/>
    <w:rsid w:val="00610609"/>
    <w:rsid w:val="00635AD1"/>
    <w:rsid w:val="006429D3"/>
    <w:rsid w:val="006B23AA"/>
    <w:rsid w:val="00720EA9"/>
    <w:rsid w:val="0079244F"/>
    <w:rsid w:val="007B5EE4"/>
    <w:rsid w:val="007B7A21"/>
    <w:rsid w:val="007E71FE"/>
    <w:rsid w:val="00810D1B"/>
    <w:rsid w:val="00867E26"/>
    <w:rsid w:val="008B44E2"/>
    <w:rsid w:val="008B70C4"/>
    <w:rsid w:val="008E21EE"/>
    <w:rsid w:val="008F5636"/>
    <w:rsid w:val="00916D07"/>
    <w:rsid w:val="00926FF3"/>
    <w:rsid w:val="009933B7"/>
    <w:rsid w:val="009E7B8F"/>
    <w:rsid w:val="00A02105"/>
    <w:rsid w:val="00A37B26"/>
    <w:rsid w:val="00A60C3F"/>
    <w:rsid w:val="00A80D74"/>
    <w:rsid w:val="00A8232F"/>
    <w:rsid w:val="00AA5CAB"/>
    <w:rsid w:val="00AD547F"/>
    <w:rsid w:val="00AF6714"/>
    <w:rsid w:val="00B051E4"/>
    <w:rsid w:val="00B25334"/>
    <w:rsid w:val="00B54C95"/>
    <w:rsid w:val="00B86D7C"/>
    <w:rsid w:val="00B8714D"/>
    <w:rsid w:val="00BA3B34"/>
    <w:rsid w:val="00C13931"/>
    <w:rsid w:val="00C27A4C"/>
    <w:rsid w:val="00C3526E"/>
    <w:rsid w:val="00C82D49"/>
    <w:rsid w:val="00C9510B"/>
    <w:rsid w:val="00CA7F87"/>
    <w:rsid w:val="00CB5023"/>
    <w:rsid w:val="00CF3AB2"/>
    <w:rsid w:val="00D35F94"/>
    <w:rsid w:val="00D36BE2"/>
    <w:rsid w:val="00D92D76"/>
    <w:rsid w:val="00E133F9"/>
    <w:rsid w:val="00E5375B"/>
    <w:rsid w:val="00EA7BC2"/>
    <w:rsid w:val="00ED4C46"/>
    <w:rsid w:val="00EF09DA"/>
    <w:rsid w:val="00EF3A53"/>
    <w:rsid w:val="00F03ABE"/>
    <w:rsid w:val="00F5078F"/>
    <w:rsid w:val="00F55E27"/>
    <w:rsid w:val="00F86924"/>
    <w:rsid w:val="00FE3427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6CF53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prints.rmg.co.uk/art/510257/turkish-scimit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uardtop.com/coal-tar-need-kno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izeprophet.tistory.com/8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3301E"/>
    <w:rsid w:val="00844814"/>
    <w:rsid w:val="00896273"/>
    <w:rsid w:val="00EA0786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994C472-C9FE-44B0-ABC7-A2C0585D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247</TotalTime>
  <Pages>16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ND K</cp:lastModifiedBy>
  <cp:revision>52</cp:revision>
  <dcterms:created xsi:type="dcterms:W3CDTF">2018-02-12T05:05:00Z</dcterms:created>
  <dcterms:modified xsi:type="dcterms:W3CDTF">2018-02-15T04:32:00Z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