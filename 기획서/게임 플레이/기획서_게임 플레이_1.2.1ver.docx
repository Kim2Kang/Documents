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31B7" w:rsidRDefault="003531B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531B7" w:rsidRDefault="003531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31B7" w:rsidRDefault="003531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2017 October 23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2017 October 23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</w:t>
                              </w:r>
                              <w:r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C68AA" w:rsidP="00FE74D3">
                <w:pPr>
                  <w:spacing w:after="200"/>
                </w:pPr>
                <w:r>
                  <w:rPr>
                    <w:rFonts w:hint="eastAsia"/>
                  </w:rPr>
                  <w:t>오타수정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E74D3" w:rsidP="00FE74D3">
                <w:pPr>
                  <w:spacing w:after="200"/>
                </w:pPr>
                <w:r>
                  <w:rPr>
                    <w:rFonts w:hint="eastAsia"/>
                  </w:rPr>
                  <w:t>문단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7-11-14</w:t>
                </w:r>
                <w:bookmarkStart w:id="0" w:name="_GoBack"/>
                <w:bookmarkEnd w:id="0"/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8D09F0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036" w:history="1">
            <w:r w:rsidR="008D09F0" w:rsidRPr="003D0FA8">
              <w:rPr>
                <w:rStyle w:val="af8"/>
                <w:noProof/>
                <w:lang w:val="ko-KR"/>
              </w:rPr>
              <w:t>개요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_Toc498457036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3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7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문서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8" w:history="1">
            <w:r w:rsidRPr="003D0FA8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가정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9" w:history="1"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0" w:history="1">
            <w:r w:rsidRPr="003D0FA8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1" w:history="1">
            <w:r w:rsidRPr="003D0FA8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인수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2" w:history="1"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3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사용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4" w:history="1"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5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6" w:history="1">
            <w:r w:rsidRPr="003D0FA8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7" w:history="1">
            <w:r w:rsidRPr="003D0FA8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건물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8" w:history="1">
            <w:r w:rsidRPr="003D0FA8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영웅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9" w:history="1">
            <w:r w:rsidRPr="003D0FA8">
              <w:rPr>
                <w:rStyle w:val="af8"/>
                <w:noProof/>
                <w:lang w:val="ko-KR"/>
              </w:rPr>
              <w:t>5.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845703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845703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3" w:name="_Toc498457038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3"/>
    </w:p>
    <w:p w:rsidR="003531B7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3531B7" w:rsidRPr="003531B7" w:rsidRDefault="003531B7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아직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플레이가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확정되지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않고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부분은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‘(</w:t>
      </w:r>
      <w:r>
        <w:rPr>
          <w:rFonts w:eastAsiaTheme="majorEastAsia" w:hint="eastAsia"/>
          <w:spacing w:val="20"/>
          <w:szCs w:val="28"/>
          <w:lang w:val="ko-KR"/>
        </w:rPr>
        <w:t>미정</w:t>
      </w:r>
      <w:r>
        <w:rPr>
          <w:rFonts w:eastAsiaTheme="majorEastAsia" w:hint="eastAsia"/>
          <w:spacing w:val="20"/>
          <w:szCs w:val="28"/>
          <w:lang w:val="ko-KR"/>
        </w:rPr>
        <w:t>)</w:t>
      </w:r>
      <w:r>
        <w:rPr>
          <w:rFonts w:eastAsiaTheme="majorEastAsia"/>
          <w:spacing w:val="20"/>
          <w:szCs w:val="28"/>
          <w:lang w:val="ko-KR"/>
        </w:rPr>
        <w:t>’</w:t>
      </w:r>
      <w:r>
        <w:rPr>
          <w:rFonts w:eastAsiaTheme="majorEastAsia" w:hint="eastAsia"/>
          <w:spacing w:val="20"/>
          <w:szCs w:val="28"/>
          <w:lang w:val="ko-KR"/>
        </w:rPr>
        <w:t>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맨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앞에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붙이고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논의중인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사안을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전부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기록한다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157B0A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4" w:name="_Toc4984570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4"/>
    </w:p>
    <w:p w:rsidR="00157B0A" w:rsidRPr="00A10DC5" w:rsidRDefault="00157B0A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8457040"/>
      <w:r>
        <w:rPr>
          <w:rStyle w:val="1Char"/>
          <w:rFonts w:hint="eastAsia"/>
          <w:lang w:val="ko-KR"/>
        </w:rPr>
        <w:t>장르</w:t>
      </w:r>
      <w:bookmarkEnd w:id="5"/>
    </w:p>
    <w:p w:rsidR="00157B0A" w:rsidRPr="00AF6D77" w:rsidRDefault="00157B0A" w:rsidP="006B2F99">
      <w:pPr>
        <w:pStyle w:val="af7"/>
        <w:numPr>
          <w:ilvl w:val="1"/>
          <w:numId w:val="18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6" w:name="_Toc498457041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6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AB2D88" w:rsidRDefault="00AF6D77" w:rsidP="00AB2D88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  <w:r w:rsidR="00F827F2"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7" w:name="_Toc49845704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7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8" w:name="_Toc498457043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8"/>
    </w:p>
    <w:p w:rsidR="00F827F2" w:rsidRPr="00F827F2" w:rsidRDefault="00AB2D88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되어있어야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F827F2" w:rsidP="00AB2D88">
      <w:pPr>
        <w:pStyle w:val="af7"/>
        <w:numPr>
          <w:ilvl w:val="1"/>
          <w:numId w:val="17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 w:rsidR="00AB2D88">
        <w:rPr>
          <w:rFonts w:eastAsiaTheme="majorEastAsia" w:hint="eastAsia"/>
          <w:spacing w:val="20"/>
          <w:szCs w:val="22"/>
          <w:lang w:val="ko-KR"/>
        </w:rPr>
        <w:t>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사용을</w:t>
      </w:r>
      <w:r w:rsidR="00AB2D88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권장한다</w:t>
      </w:r>
      <w:r w:rsidR="00AB2D88"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AB2D88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744821" w:rsidRDefault="00AB2D88" w:rsidP="00744821">
      <w:pPr>
        <w:rPr>
          <w:rFonts w:asciiTheme="majorHAnsi" w:eastAsiaTheme="majorEastAsia" w:hAnsiTheme="majorHAnsi" w:hint="eastAsia"/>
          <w:b/>
          <w:color w:val="D34817" w:themeColor="accent1"/>
          <w:spacing w:val="20"/>
          <w:sz w:val="48"/>
          <w:szCs w:val="48"/>
          <w:lang w:val="ko-KR"/>
        </w:rPr>
      </w:pPr>
      <w:bookmarkStart w:id="9" w:name="_Toc4984570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플레이</w:t>
      </w:r>
      <w:bookmarkEnd w:id="9"/>
    </w:p>
    <w:p w:rsidR="00BE6849" w:rsidRPr="00F827F2" w:rsidRDefault="00BE6849" w:rsidP="00BE6849">
      <w:pPr>
        <w:pStyle w:val="af7"/>
        <w:numPr>
          <w:ilvl w:val="0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10" w:name="_Toc498457045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목표</w:t>
      </w:r>
      <w:bookmarkEnd w:id="10"/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유저들은</w:t>
      </w:r>
      <w:r>
        <w:rPr>
          <w:rFonts w:eastAsiaTheme="majorEastAsia" w:hint="eastAsia"/>
          <w:spacing w:val="20"/>
          <w:szCs w:val="22"/>
          <w:lang w:val="ko-KR"/>
        </w:rPr>
        <w:t xml:space="preserve"> 2</w:t>
      </w:r>
      <w:r>
        <w:rPr>
          <w:rFonts w:eastAsiaTheme="majorEastAsia" w:hint="eastAsia"/>
          <w:spacing w:val="20"/>
          <w:szCs w:val="22"/>
          <w:lang w:val="ko-KR"/>
        </w:rPr>
        <w:t>팀으로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나누어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주어진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영웅과</w:t>
      </w:r>
      <w:r>
        <w:rPr>
          <w:rFonts w:eastAsiaTheme="majorEastAsia" w:hint="eastAsia"/>
          <w:spacing w:val="20"/>
          <w:szCs w:val="22"/>
          <w:lang w:val="ko-KR"/>
        </w:rPr>
        <w:t xml:space="preserve"> NPC</w:t>
      </w:r>
      <w:r>
        <w:rPr>
          <w:rFonts w:eastAsiaTheme="majorEastAsia" w:hint="eastAsia"/>
          <w:spacing w:val="20"/>
          <w:szCs w:val="22"/>
          <w:lang w:val="ko-KR"/>
        </w:rPr>
        <w:t>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건물과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어느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안쪽에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핵을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종료되며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승리하고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당한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패배한다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744821" w:rsidRPr="003531B7" w:rsidRDefault="00744821" w:rsidP="0074482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1" w:name="_Toc498457046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 w:rsidR="003408C1">
        <w:rPr>
          <w:rStyle w:val="1Char"/>
          <w:lang w:val="ko-KR"/>
        </w:rPr>
        <w:t xml:space="preserve"> – </w:t>
      </w:r>
      <w:r w:rsidR="003408C1">
        <w:rPr>
          <w:rStyle w:val="1Char"/>
          <w:rFonts w:hint="eastAsia"/>
          <w:lang w:val="ko-KR"/>
        </w:rPr>
        <w:t>맵</w:t>
      </w:r>
      <w:bookmarkEnd w:id="11"/>
    </w:p>
    <w:p w:rsidR="003531B7" w:rsidRPr="00F827F2" w:rsidRDefault="003531B7" w:rsidP="003531B7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쿼터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조작</w:t>
      </w:r>
      <w:r w:rsidR="003408C1">
        <w:rPr>
          <w:rFonts w:eastAsiaTheme="majorEastAsia" w:hint="eastAsia"/>
          <w:spacing w:val="20"/>
          <w:szCs w:val="22"/>
          <w:lang w:val="ko-KR"/>
        </w:rPr>
        <w:t>한다</w:t>
      </w:r>
      <w:r w:rsidR="003408C1">
        <w:rPr>
          <w:rFonts w:eastAsiaTheme="majorEastAsia"/>
          <w:spacing w:val="20"/>
          <w:szCs w:val="22"/>
          <w:lang w:val="ko-KR"/>
        </w:rPr>
        <w:t>.</w:t>
      </w:r>
    </w:p>
    <w:p w:rsidR="00744821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정사각형의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맵에서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반대되는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모서리에서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시작한다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 w:hint="eastAsia"/>
          <w:spacing w:val="20"/>
          <w:szCs w:val="22"/>
          <w:lang w:val="ko-KR"/>
        </w:rPr>
        <w:t>맵은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본진이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이어져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하나의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지그재그로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2</w:t>
      </w:r>
      <w:r w:rsidR="00F016EA">
        <w:rPr>
          <w:rFonts w:eastAsiaTheme="majorEastAsia" w:hint="eastAsia"/>
          <w:spacing w:val="20"/>
          <w:szCs w:val="22"/>
          <w:lang w:val="ko-KR"/>
        </w:rPr>
        <w:t>개의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타원을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이루듯이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게임보다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훨씬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몰려온다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부분은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중립지역으로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채워져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지역에는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쓰러트리면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일정시간동안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길을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따라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이동하며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돕는다</w:t>
      </w:r>
      <w:r w:rsidR="003531B7"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끝날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때까지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상대방은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빼앗거나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없다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비활성화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특정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자신을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영웅에게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버프를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준다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Default="003408C1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않는다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8D09F0" w:rsidRDefault="008D09F0" w:rsidP="008D09F0">
      <w:pPr>
        <w:spacing w:after="200"/>
        <w:rPr>
          <w:rFonts w:eastAsiaTheme="majorEastAsia" w:hint="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408C1" w:rsidRPr="003531B7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2" w:name="_Toc498457047"/>
      <w:r>
        <w:rPr>
          <w:rStyle w:val="1Char"/>
          <w:rFonts w:hint="eastAsia"/>
          <w:lang w:val="ko-KR"/>
        </w:rPr>
        <w:lastRenderedPageBreak/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건물</w:t>
      </w:r>
      <w:bookmarkEnd w:id="12"/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 w:rsidR="003531B7"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총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4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세워져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받으면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데미지를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입고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0</w:t>
      </w:r>
      <w:r>
        <w:rPr>
          <w:rFonts w:eastAsiaTheme="majorEastAsia" w:hint="eastAsia"/>
          <w:spacing w:val="20"/>
          <w:szCs w:val="22"/>
          <w:lang w:val="ko-KR"/>
        </w:rPr>
        <w:t>이하가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측의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강해지고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잡혔을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상대에게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제공되는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증가한다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기본적으로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우선적으로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단</w:t>
      </w:r>
      <w:r>
        <w:rPr>
          <w:rFonts w:eastAsiaTheme="major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사정거리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아군의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탄약제한을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보충된다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본진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가운데에는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지키는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설치되어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매우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많으며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스스로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408C1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3" w:name="_Toc498457048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영웅</w:t>
      </w:r>
      <w:bookmarkEnd w:id="13"/>
    </w:p>
    <w:p w:rsidR="003408C1" w:rsidRPr="003408C1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조종하는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캐릭터를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영웅이라고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칭한다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8D09F0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레벨업을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특성을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선택</w:t>
      </w:r>
      <w:r w:rsidR="008D09F0">
        <w:rPr>
          <w:rFonts w:eastAsiaTheme="majorEastAsia" w:hint="eastAsia"/>
          <w:spacing w:val="20"/>
          <w:szCs w:val="22"/>
          <w:lang w:val="ko-KR"/>
        </w:rPr>
        <w:t>할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A86C8D" w:rsidRDefault="003408C1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특성을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선택하여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장비와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스킬을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강화하거나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바꿀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6E64DF" w:rsidRDefault="00A86C8D" w:rsidP="00A86C8D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수단은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범위공격을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Pr="006E64DF" w:rsidRDefault="006E64DF" w:rsidP="006E64DF">
      <w:pPr>
        <w:spacing w:after="200"/>
        <w:rPr>
          <w:rFonts w:eastAsiaTheme="majorEastAsia" w:hint="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38491F" w:rsidRDefault="0038491F" w:rsidP="0038491F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4" w:name="_Toc498457049"/>
      <w:r>
        <w:rPr>
          <w:rStyle w:val="1Char"/>
          <w:rFonts w:hint="eastAsia"/>
          <w:lang w:val="ko-KR"/>
        </w:rPr>
        <w:lastRenderedPageBreak/>
        <w:t>조작법</w:t>
      </w:r>
      <w:bookmarkEnd w:id="14"/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가장자리로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가져가면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Default="0038491F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Pr="00902984" w:rsidRDefault="00902984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유닛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건물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타겟을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Q,W,E,R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범위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가능하다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즉효성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408C1" w:rsidRDefault="00902984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A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 xml:space="preserve">. </w:t>
      </w:r>
      <w:r>
        <w:rPr>
          <w:rFonts w:eastAsiaTheme="majorEastAsia" w:hint="eastAsia"/>
          <w:spacing w:val="20"/>
          <w:szCs w:val="22"/>
          <w:lang w:val="ko-KR"/>
        </w:rPr>
        <w:t>만약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이동중에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시야안에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들어온다면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향해</w:t>
      </w:r>
      <w:r w:rsidR="00B93233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이동하며</w:t>
      </w:r>
      <w:r w:rsidR="009B7CCE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531B7" w:rsidRDefault="003408C1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S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움직임을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중단한다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Pr="0038491F" w:rsidRDefault="003531B7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확대</w:t>
      </w:r>
      <w:r>
        <w:rPr>
          <w:rFonts w:eastAsiaTheme="majorEastAsia" w:hint="eastAsia"/>
          <w:spacing w:val="20"/>
          <w:szCs w:val="22"/>
          <w:lang w:val="ko-KR"/>
        </w:rPr>
        <w:t>,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축소가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10DC5" w:rsidRPr="008D09F0" w:rsidRDefault="00A10DC5" w:rsidP="008D09F0">
      <w:pPr>
        <w:rPr>
          <w:rFonts w:eastAsiaTheme="majorEastAsia" w:hint="eastAsia"/>
          <w:spacing w:val="20"/>
          <w:szCs w:val="22"/>
          <w:lang w:val="ko-KR"/>
        </w:rPr>
      </w:pPr>
    </w:p>
    <w:sectPr w:rsidR="00A10DC5" w:rsidRPr="008D09F0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A1" w:rsidRDefault="00E475A1">
      <w:pPr>
        <w:spacing w:after="0" w:line="240" w:lineRule="auto"/>
      </w:pPr>
      <w:r>
        <w:separator/>
      </w:r>
    </w:p>
  </w:endnote>
  <w:endnote w:type="continuationSeparator" w:id="0">
    <w:p w:rsidR="00E475A1" w:rsidRDefault="00E4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531B7" w:rsidRDefault="003531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E74D3" w:rsidRPr="00FE74D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E74D3" w:rsidRPr="00FE74D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531B7" w:rsidRDefault="003531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E74D3" w:rsidRPr="00FE74D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E74D3" w:rsidRPr="00FE74D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531B7" w:rsidRDefault="003531B7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A1" w:rsidRDefault="00E475A1">
      <w:pPr>
        <w:spacing w:after="0" w:line="240" w:lineRule="auto"/>
      </w:pPr>
      <w:r>
        <w:separator/>
      </w:r>
    </w:p>
  </w:footnote>
  <w:footnote w:type="continuationSeparator" w:id="0">
    <w:p w:rsidR="00E475A1" w:rsidRDefault="00E47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2C6A7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0DBD323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10610D0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238260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243532D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2FCE3F4F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32CC744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34DC106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392F7082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441E716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496329AE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3" w15:restartNumberingAfterBreak="0">
    <w:nsid w:val="50BD303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4" w15:restartNumberingAfterBreak="0">
    <w:nsid w:val="512708D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FC03D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7" w15:restartNumberingAfterBreak="0">
    <w:nsid w:val="61400FED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8" w15:restartNumberingAfterBreak="0">
    <w:nsid w:val="61A665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9" w15:restartNumberingAfterBreak="0">
    <w:nsid w:val="72493D7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0" w15:restartNumberingAfterBreak="0">
    <w:nsid w:val="7646242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1" w15:restartNumberingAfterBreak="0">
    <w:nsid w:val="79C727A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2" w15:restartNumberingAfterBreak="0">
    <w:nsid w:val="7B4E36F7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3" w15:restartNumberingAfterBreak="0">
    <w:nsid w:val="7FC44E5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25"/>
  </w:num>
  <w:num w:numId="13">
    <w:abstractNumId w:val="21"/>
  </w:num>
  <w:num w:numId="14">
    <w:abstractNumId w:val="6"/>
  </w:num>
  <w:num w:numId="15">
    <w:abstractNumId w:val="17"/>
  </w:num>
  <w:num w:numId="16">
    <w:abstractNumId w:val="19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24"/>
  </w:num>
  <w:num w:numId="22">
    <w:abstractNumId w:val="10"/>
  </w:num>
  <w:num w:numId="23">
    <w:abstractNumId w:val="20"/>
  </w:num>
  <w:num w:numId="24">
    <w:abstractNumId w:val="31"/>
  </w:num>
  <w:num w:numId="25">
    <w:abstractNumId w:val="5"/>
  </w:num>
  <w:num w:numId="26">
    <w:abstractNumId w:val="22"/>
  </w:num>
  <w:num w:numId="27">
    <w:abstractNumId w:val="14"/>
  </w:num>
  <w:num w:numId="28">
    <w:abstractNumId w:val="33"/>
  </w:num>
  <w:num w:numId="29">
    <w:abstractNumId w:val="29"/>
  </w:num>
  <w:num w:numId="30">
    <w:abstractNumId w:val="23"/>
  </w:num>
  <w:num w:numId="31">
    <w:abstractNumId w:val="13"/>
  </w:num>
  <w:num w:numId="32">
    <w:abstractNumId w:val="30"/>
  </w:num>
  <w:num w:numId="33">
    <w:abstractNumId w:val="27"/>
  </w:num>
  <w:num w:numId="34">
    <w:abstractNumId w:val="16"/>
  </w:num>
  <w:num w:numId="35">
    <w:abstractNumId w:val="28"/>
  </w:num>
  <w:num w:numId="36">
    <w:abstractNumId w:val="26"/>
  </w:num>
  <w:num w:numId="37">
    <w:abstractNumId w:val="15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10700B"/>
    <w:rsid w:val="00132768"/>
    <w:rsid w:val="00157B0A"/>
    <w:rsid w:val="001B12DC"/>
    <w:rsid w:val="00287488"/>
    <w:rsid w:val="002E52B0"/>
    <w:rsid w:val="003119F8"/>
    <w:rsid w:val="003408C1"/>
    <w:rsid w:val="003531B7"/>
    <w:rsid w:val="0038491F"/>
    <w:rsid w:val="00462851"/>
    <w:rsid w:val="004A178C"/>
    <w:rsid w:val="00534157"/>
    <w:rsid w:val="00543F4C"/>
    <w:rsid w:val="005A269E"/>
    <w:rsid w:val="005A352A"/>
    <w:rsid w:val="005A7769"/>
    <w:rsid w:val="005D6754"/>
    <w:rsid w:val="0065074A"/>
    <w:rsid w:val="006B2F99"/>
    <w:rsid w:val="006E64DF"/>
    <w:rsid w:val="007249C8"/>
    <w:rsid w:val="00741D33"/>
    <w:rsid w:val="00743D0D"/>
    <w:rsid w:val="00744821"/>
    <w:rsid w:val="007C1BF0"/>
    <w:rsid w:val="008437E3"/>
    <w:rsid w:val="008D09F0"/>
    <w:rsid w:val="00902984"/>
    <w:rsid w:val="00973D0C"/>
    <w:rsid w:val="009A7E4B"/>
    <w:rsid w:val="009B3F7D"/>
    <w:rsid w:val="009B7CCE"/>
    <w:rsid w:val="00A06454"/>
    <w:rsid w:val="00A078A3"/>
    <w:rsid w:val="00A10DC5"/>
    <w:rsid w:val="00A36E4E"/>
    <w:rsid w:val="00A65417"/>
    <w:rsid w:val="00A86C8D"/>
    <w:rsid w:val="00AB2D88"/>
    <w:rsid w:val="00AF6D77"/>
    <w:rsid w:val="00B60DE5"/>
    <w:rsid w:val="00B73068"/>
    <w:rsid w:val="00B82608"/>
    <w:rsid w:val="00B93233"/>
    <w:rsid w:val="00BE6849"/>
    <w:rsid w:val="00D10009"/>
    <w:rsid w:val="00D5231B"/>
    <w:rsid w:val="00D67279"/>
    <w:rsid w:val="00D74BF6"/>
    <w:rsid w:val="00D8430E"/>
    <w:rsid w:val="00E475A1"/>
    <w:rsid w:val="00E94EB0"/>
    <w:rsid w:val="00F016EA"/>
    <w:rsid w:val="00F34B68"/>
    <w:rsid w:val="00F7081E"/>
    <w:rsid w:val="00F827F2"/>
    <w:rsid w:val="00FC68AA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E1C9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725B5"/>
    <w:rsid w:val="004E1080"/>
    <w:rsid w:val="008F262B"/>
    <w:rsid w:val="009456A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C35D8-59F2-4ECE-AE84-BD6D6C41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0</TotalTime>
  <Pages>9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김나단</dc:creator>
  <cp:keywords/>
  <dc:description/>
  <cp:lastModifiedBy>taegyu gang</cp:lastModifiedBy>
  <cp:revision>2</cp:revision>
  <dcterms:created xsi:type="dcterms:W3CDTF">2017-11-14T12:21:00Z</dcterms:created>
  <dcterms:modified xsi:type="dcterms:W3CDTF">2017-11-14T12:21:00Z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