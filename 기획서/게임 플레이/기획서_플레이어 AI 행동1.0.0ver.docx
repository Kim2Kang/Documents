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</w:rPr>
        <w:id w:val="486957396"/>
      </w:sdtPr>
      <w:sdtContent>
        <w:p w:rsidR="000D69E3" w:rsidRDefault="001811F1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af6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28"/>
                      </w:tblGrid>
                      <w:tr w:rsidR="001811F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1811F1" w:rsidRDefault="001811F1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1811F1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1811F1" w:rsidRDefault="001811F1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CF8A57115B324751BB78350B4CBF816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상세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기획서</w:t>
                                </w:r>
                              </w:sdtContent>
                            </w:sdt>
                          </w:p>
                        </w:tc>
                      </w:tr>
                      <w:tr w:rsidR="001811F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1811F1" w:rsidRDefault="001811F1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1811F1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1811F1" w:rsidRDefault="001811F1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30682599576A4146800ADCECC1B7A2E4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플레이어</w:t>
                                </w:r>
                                <w:r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AI </w:t>
                                </w:r>
                                <w:r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행동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1811F1" w:rsidRDefault="001811F1"/>
                  </w:txbxContent>
                </v:textbox>
                <w10:wrap anchorx="page" anchory="page"/>
              </v: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1811F1" w:rsidRDefault="001811F1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rFonts w:hint="eastAsia"/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한국산업기술대학교</w:t>
                          </w: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게임공학과</w:t>
                          </w:r>
                        </w:sdtContent>
                      </w:sdt>
                    </w:p>
                    <w:p w:rsidR="001811F1" w:rsidRDefault="001811F1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1811F1" w:rsidRDefault="001811F1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8-12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Fonts w:hint="eastAsia"/>
                            </w:rPr>
                            <w:t>2018 August 12</w:t>
                          </w:r>
                        </w:sdtContent>
                      </w:sdt>
                    </w:p>
                    <w:p w:rsidR="001811F1" w:rsidRDefault="001811F1">
                      <w:pPr>
                        <w:pStyle w:val="af0"/>
                        <w:spacing w:line="276" w:lineRule="auto"/>
                        <w:jc w:val="center"/>
                      </w:pPr>
                      <w:r>
                        <w:rPr>
                          <w:lang w:val="ko-KR"/>
                        </w:rPr>
                        <w:t>저자</w:t>
                      </w:r>
                      <w:r>
                        <w:rPr>
                          <w:lang w:val="ko-KR"/>
                        </w:rPr>
                        <w:t xml:space="preserve">: </w:t>
                      </w:r>
                      <w:sdt>
                        <w:sdtPr>
                          <w:rPr>
                            <w:rFonts w:hint="eastAsia"/>
                          </w:r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</w:rPr>
                            <w:t>김나단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BE6860">
            <w:rPr>
              <w:smallCaps/>
            </w:rPr>
            <w:br w:type="page"/>
          </w:r>
        </w:p>
      </w:sdtContent>
    </w:sdt>
    <w:p w:rsidR="000D69E3" w:rsidRDefault="00225D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993"/>
        <w:gridCol w:w="1269"/>
      </w:tblGrid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  <w:r>
              <w:rPr>
                <w:rFonts w:hint="eastAsia"/>
              </w:rPr>
              <w:t>1.0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  <w:jc w:val="both"/>
            </w:pPr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 w:rsidR="007E26CE">
              <w:t>8</w:t>
            </w:r>
            <w:r>
              <w:t>-</w:t>
            </w:r>
            <w:r w:rsidR="007E26CE">
              <w:t>08</w:t>
            </w:r>
            <w:r>
              <w:t>-</w:t>
            </w:r>
            <w:r w:rsidR="007E26CE">
              <w:t>12</w:t>
            </w: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3B01FB" w:rsidRDefault="003B01FB" w:rsidP="003B01FB">
            <w:pPr>
              <w:pStyle w:val="a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993" w:type="dxa"/>
            <w:vAlign w:val="center"/>
          </w:tcPr>
          <w:p w:rsidR="00225D09" w:rsidRPr="00A8341E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902BB9" w:rsidRDefault="00902BB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Pr="0066398C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  <w:tr w:rsidR="00225D09" w:rsidTr="001811F1">
        <w:tc>
          <w:tcPr>
            <w:tcW w:w="704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1811F1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1811F1">
            <w:pPr>
              <w:spacing w:after="200"/>
              <w:jc w:val="center"/>
            </w:pPr>
          </w:p>
        </w:tc>
      </w:tr>
    </w:tbl>
    <w:p w:rsidR="00E17E24" w:rsidRDefault="00E17E24"/>
    <w:p w:rsidR="00E17E24" w:rsidRDefault="00E17E24">
      <w:pPr>
        <w:spacing w:after="200"/>
      </w:pPr>
      <w:r>
        <w:br w:type="page"/>
      </w:r>
    </w:p>
    <w:p w:rsidR="000B4D6D" w:rsidRPr="00A10DC5" w:rsidRDefault="000B4D6D" w:rsidP="000B4D6D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z w:val="22"/>
          <w:szCs w:val="20"/>
          <w:lang w:val="ko-KR"/>
        </w:rPr>
        <w:id w:val="-11612261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0B4D6D" w:rsidRDefault="000B4D6D" w:rsidP="000B4D6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DA27DA" w:rsidRDefault="000B4D6D">
          <w:pPr>
            <w:pStyle w:val="10"/>
            <w:rPr>
              <w:smallCaps w:val="0"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883033" w:history="1">
            <w:r w:rsidR="00DA27DA" w:rsidRPr="009060A8">
              <w:rPr>
                <w:rStyle w:val="af7"/>
              </w:rPr>
              <w:t>행동</w:t>
            </w:r>
            <w:r w:rsidR="00DA27DA" w:rsidRPr="009060A8">
              <w:rPr>
                <w:rStyle w:val="af7"/>
              </w:rPr>
              <w:t xml:space="preserve"> </w:t>
            </w:r>
            <w:r w:rsidR="00DA27DA" w:rsidRPr="009060A8">
              <w:rPr>
                <w:rStyle w:val="af7"/>
              </w:rPr>
              <w:t>처리</w:t>
            </w:r>
            <w:r w:rsidR="00DA27DA">
              <w:rPr>
                <w:webHidden/>
              </w:rPr>
              <w:tab/>
            </w:r>
            <w:r w:rsidR="00DA27DA">
              <w:rPr>
                <w:webHidden/>
              </w:rPr>
              <w:fldChar w:fldCharType="begin"/>
            </w:r>
            <w:r w:rsidR="00DA27DA">
              <w:rPr>
                <w:webHidden/>
              </w:rPr>
              <w:instrText xml:space="preserve"> PAGEREF _Toc521883033 \h </w:instrText>
            </w:r>
            <w:r w:rsidR="00DA27DA">
              <w:rPr>
                <w:webHidden/>
              </w:rPr>
            </w:r>
            <w:r w:rsidR="00DA27DA">
              <w:rPr>
                <w:webHidden/>
              </w:rPr>
              <w:fldChar w:fldCharType="separate"/>
            </w:r>
            <w:r w:rsidR="001C6BDC">
              <w:rPr>
                <w:webHidden/>
              </w:rPr>
              <w:t>3</w:t>
            </w:r>
            <w:r w:rsidR="00DA27DA">
              <w:rPr>
                <w:webHidden/>
              </w:rPr>
              <w:fldChar w:fldCharType="end"/>
            </w:r>
          </w:hyperlink>
        </w:p>
        <w:p w:rsidR="00DA27DA" w:rsidRDefault="00DA27DA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21883034" w:history="1">
            <w:r w:rsidRPr="009060A8">
              <w:rPr>
                <w:rStyle w:val="af7"/>
              </w:rPr>
              <w:t>1.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9060A8">
              <w:rPr>
                <w:rStyle w:val="af7"/>
              </w:rPr>
              <w:t>라인</w:t>
            </w:r>
            <w:r w:rsidRPr="009060A8">
              <w:rPr>
                <w:rStyle w:val="af7"/>
              </w:rPr>
              <w:t xml:space="preserve"> </w:t>
            </w:r>
            <w:r w:rsidRPr="009060A8">
              <w:rPr>
                <w:rStyle w:val="af7"/>
              </w:rPr>
              <w:t>진행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_Toc521883034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6BD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27DA" w:rsidRDefault="00DA27DA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21883035" w:history="1">
            <w:r w:rsidRPr="009060A8">
              <w:rPr>
                <w:rStyle w:val="af7"/>
              </w:rPr>
              <w:t>2.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9060A8">
              <w:rPr>
                <w:rStyle w:val="af7"/>
              </w:rPr>
              <w:t>지원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_Toc521883035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6BD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27DA" w:rsidRDefault="00DA27DA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21883036" w:history="1">
            <w:r w:rsidRPr="009060A8">
              <w:rPr>
                <w:rStyle w:val="af7"/>
              </w:rPr>
              <w:t>3.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9060A8">
              <w:rPr>
                <w:rStyle w:val="af7"/>
              </w:rPr>
              <w:t>복귀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_Toc521883036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6BD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27DA" w:rsidRDefault="00DA27DA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21883037" w:history="1">
            <w:r w:rsidRPr="009060A8">
              <w:rPr>
                <w:rStyle w:val="af7"/>
              </w:rPr>
              <w:t>4.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9060A8">
              <w:rPr>
                <w:rStyle w:val="af7"/>
              </w:rPr>
              <w:t>공격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_Toc521883037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6BD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27DA" w:rsidRDefault="00DA27DA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21883038" w:history="1">
            <w:r w:rsidRPr="009060A8">
              <w:rPr>
                <w:rStyle w:val="af7"/>
              </w:rPr>
              <w:t>5.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9060A8">
              <w:rPr>
                <w:rStyle w:val="af7"/>
              </w:rPr>
              <w:t>후퇴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_Toc521883038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6BD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27DA" w:rsidRDefault="00DA27DA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21883039" w:history="1">
            <w:r w:rsidRPr="009060A8">
              <w:rPr>
                <w:rStyle w:val="af7"/>
              </w:rPr>
              <w:t>6.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9060A8">
              <w:rPr>
                <w:rStyle w:val="af7"/>
              </w:rPr>
              <w:t>회피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_Toc521883039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6BD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B4D6D" w:rsidRDefault="000B4D6D" w:rsidP="000B4D6D">
          <w:r>
            <w:rPr>
              <w:b/>
              <w:bCs/>
              <w:lang w:val="ko-KR"/>
            </w:rPr>
            <w:fldChar w:fldCharType="end"/>
          </w:r>
        </w:p>
      </w:sdtContent>
    </w:sdt>
    <w:p w:rsidR="000D69E3" w:rsidRDefault="000B4D6D" w:rsidP="006E309A">
      <w:pPr>
        <w:pStyle w:val="1"/>
        <w:rPr>
          <w:rFonts w:hint="eastAsia"/>
        </w:rPr>
      </w:pPr>
      <w:r>
        <w:br w:type="page"/>
      </w:r>
      <w:bookmarkStart w:id="0" w:name="_Toc521883033"/>
      <w:r w:rsidR="000E7CB8">
        <w:rPr>
          <w:rFonts w:hint="eastAsia"/>
        </w:rPr>
        <w:lastRenderedPageBreak/>
        <w:t>행동</w:t>
      </w:r>
      <w:r w:rsidR="000E7CB8">
        <w:t xml:space="preserve"> </w:t>
      </w:r>
      <w:r w:rsidR="000E7CB8">
        <w:rPr>
          <w:rFonts w:hint="eastAsia"/>
        </w:rPr>
        <w:t>처리</w:t>
      </w:r>
      <w:bookmarkEnd w:id="0"/>
    </w:p>
    <w:p w:rsidR="000E7CB8" w:rsidRPr="000E7CB8" w:rsidRDefault="000E7CB8" w:rsidP="000E7CB8">
      <w:pPr>
        <w:pStyle w:val="20"/>
        <w:numPr>
          <w:ilvl w:val="0"/>
          <w:numId w:val="17"/>
        </w:numPr>
        <w:rPr>
          <w:rFonts w:hint="eastAsia"/>
        </w:rPr>
      </w:pPr>
      <w:bookmarkStart w:id="1" w:name="_Toc521883034"/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bookmarkEnd w:id="1"/>
    </w:p>
    <w:p w:rsidR="00D3198E" w:rsidRDefault="00C858E0" w:rsidP="00C858E0">
      <w:pPr>
        <w:pStyle w:val="af8"/>
        <w:numPr>
          <w:ilvl w:val="0"/>
          <w:numId w:val="28"/>
        </w:numPr>
        <w:spacing w:after="200"/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라인의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가도록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A27DA" w:rsidRDefault="00DA27DA" w:rsidP="00DA27DA">
      <w:pPr>
        <w:pStyle w:val="af8"/>
        <w:numPr>
          <w:ilvl w:val="1"/>
          <w:numId w:val="28"/>
        </w:numPr>
        <w:spacing w:after="200"/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라인이</w:t>
      </w:r>
      <w:r>
        <w:rPr>
          <w:rFonts w:hint="eastAsia"/>
        </w:rPr>
        <w:t xml:space="preserve"> </w:t>
      </w:r>
      <w:r>
        <w:rPr>
          <w:rFonts w:hint="eastAsia"/>
        </w:rPr>
        <w:t>어디인지만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DA27DA" w:rsidRDefault="00DA27DA" w:rsidP="00DA27DA">
      <w:pPr>
        <w:pStyle w:val="af8"/>
        <w:numPr>
          <w:ilvl w:val="1"/>
          <w:numId w:val="28"/>
        </w:numPr>
        <w:spacing w:after="200"/>
        <w:ind w:leftChars="0"/>
        <w:rPr>
          <w:rFonts w:hint="eastAsia"/>
        </w:rPr>
      </w:pP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진행하다</w:t>
      </w:r>
      <w:r>
        <w:rPr>
          <w:rFonts w:hint="eastAsia"/>
        </w:rPr>
        <w:t xml:space="preserve"> </w:t>
      </w:r>
      <w:r>
        <w:rPr>
          <w:rFonts w:hint="eastAsia"/>
        </w:rPr>
        <w:t>타워에</w:t>
      </w:r>
      <w:r>
        <w:rPr>
          <w:rFonts w:hint="eastAsia"/>
        </w:rPr>
        <w:t xml:space="preserve"> </w:t>
      </w:r>
      <w:r>
        <w:rPr>
          <w:rFonts w:hint="eastAsia"/>
        </w:rPr>
        <w:t>맞고</w:t>
      </w:r>
      <w:r>
        <w:rPr>
          <w:rFonts w:hint="eastAsia"/>
        </w:rPr>
        <w:t xml:space="preserve"> </w:t>
      </w:r>
      <w:r>
        <w:rPr>
          <w:rFonts w:hint="eastAsia"/>
        </w:rPr>
        <w:t>죽는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C858E0" w:rsidRDefault="00C858E0" w:rsidP="00C858E0">
      <w:pPr>
        <w:pStyle w:val="af8"/>
        <w:numPr>
          <w:ilvl w:val="0"/>
          <w:numId w:val="28"/>
        </w:numPr>
        <w:spacing w:after="200"/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라인의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미니언을</w:t>
      </w:r>
      <w:proofErr w:type="spellEnd"/>
      <w:r>
        <w:t xml:space="preserve"> </w:t>
      </w:r>
      <w:r>
        <w:rPr>
          <w:rFonts w:hint="eastAsia"/>
        </w:rPr>
        <w:t>쪽으로</w:t>
      </w:r>
      <w:r>
        <w:t xml:space="preserve"> </w:t>
      </w:r>
      <w:r>
        <w:rPr>
          <w:rFonts w:hint="eastAsia"/>
        </w:rPr>
        <w:t>이동하도록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A27DA" w:rsidRDefault="00DA27DA" w:rsidP="00DA27DA">
      <w:pPr>
        <w:pStyle w:val="af8"/>
        <w:numPr>
          <w:ilvl w:val="1"/>
          <w:numId w:val="28"/>
        </w:numPr>
        <w:spacing w:after="200"/>
        <w:ind w:leftChars="0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DA27DA" w:rsidRDefault="00DA27DA" w:rsidP="00DA27DA">
      <w:pPr>
        <w:pStyle w:val="af8"/>
        <w:numPr>
          <w:ilvl w:val="1"/>
          <w:numId w:val="28"/>
        </w:numPr>
        <w:spacing w:after="200"/>
        <w:ind w:leftChars="0"/>
      </w:pP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진행하다</w:t>
      </w:r>
      <w:r>
        <w:rPr>
          <w:rFonts w:hint="eastAsia"/>
        </w:rPr>
        <w:t xml:space="preserve"> </w:t>
      </w:r>
      <w:r>
        <w:rPr>
          <w:rFonts w:hint="eastAsia"/>
        </w:rPr>
        <w:t>타워에</w:t>
      </w:r>
      <w:r>
        <w:rPr>
          <w:rFonts w:hint="eastAsia"/>
        </w:rPr>
        <w:t xml:space="preserve"> </w:t>
      </w:r>
      <w:r>
        <w:rPr>
          <w:rFonts w:hint="eastAsia"/>
        </w:rPr>
        <w:t>맞고</w:t>
      </w:r>
      <w:r>
        <w:rPr>
          <w:rFonts w:hint="eastAsia"/>
        </w:rPr>
        <w:t xml:space="preserve"> </w:t>
      </w:r>
      <w:r>
        <w:rPr>
          <w:rFonts w:hint="eastAsia"/>
        </w:rPr>
        <w:t>죽는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C858E0" w:rsidRDefault="00DA27DA" w:rsidP="00C858E0">
      <w:pPr>
        <w:pStyle w:val="af8"/>
        <w:numPr>
          <w:ilvl w:val="0"/>
          <w:numId w:val="28"/>
        </w:numPr>
        <w:spacing w:after="200"/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군을</w:t>
      </w:r>
      <w:r>
        <w:rPr>
          <w:rFonts w:hint="eastAsia"/>
        </w:rPr>
        <w:t xml:space="preserve"> </w:t>
      </w:r>
      <w:r>
        <w:rPr>
          <w:rFonts w:hint="eastAsia"/>
        </w:rPr>
        <w:t>관리하여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t xml:space="preserve"> </w:t>
      </w:r>
      <w:r>
        <w:rPr>
          <w:rFonts w:hint="eastAsia"/>
        </w:rPr>
        <w:t>군을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이동하도록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A27DA" w:rsidRDefault="00DA27DA" w:rsidP="00DA27DA">
      <w:pPr>
        <w:pStyle w:val="af8"/>
        <w:numPr>
          <w:ilvl w:val="1"/>
          <w:numId w:val="28"/>
        </w:numPr>
        <w:spacing w:after="200"/>
        <w:ind w:leftChars="0"/>
      </w:pPr>
      <w:proofErr w:type="spellStart"/>
      <w:r>
        <w:rPr>
          <w:rFonts w:hint="eastAsia"/>
        </w:rPr>
        <w:t>미니언이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덩어리를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군을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DA27DA" w:rsidRDefault="00DA27DA" w:rsidP="001C6BDC">
      <w:pPr>
        <w:pStyle w:val="af8"/>
        <w:numPr>
          <w:ilvl w:val="1"/>
          <w:numId w:val="28"/>
        </w:numPr>
        <w:spacing w:after="200"/>
        <w:ind w:leftChars="0"/>
      </w:pPr>
      <w:proofErr w:type="spellStart"/>
      <w:r>
        <w:rPr>
          <w:rFonts w:hint="eastAsia"/>
        </w:rPr>
        <w:t>미니언</w:t>
      </w:r>
      <w:proofErr w:type="spellEnd"/>
      <w:r>
        <w:t xml:space="preserve"> </w:t>
      </w:r>
      <w:r>
        <w:rPr>
          <w:rFonts w:hint="eastAsia"/>
        </w:rPr>
        <w:t>군이</w:t>
      </w:r>
      <w:r>
        <w:rPr>
          <w:rFonts w:hint="eastAsia"/>
        </w:rPr>
        <w:t xml:space="preserve"> </w:t>
      </w:r>
      <w:r>
        <w:rPr>
          <w:rFonts w:hint="eastAsia"/>
        </w:rPr>
        <w:t>제거될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>(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마리</w:t>
      </w:r>
      <w:r>
        <w:rPr>
          <w:rFonts w:hint="eastAsia"/>
        </w:rPr>
        <w:t xml:space="preserve"> </w:t>
      </w:r>
      <w:r>
        <w:rPr>
          <w:rFonts w:hint="eastAsia"/>
        </w:rPr>
        <w:t>이하인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후퇴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t xml:space="preserve"> -&gt; </w:t>
      </w:r>
      <w:r>
        <w:rPr>
          <w:rFonts w:hint="eastAsia"/>
        </w:rPr>
        <w:t>어이없이</w:t>
      </w:r>
      <w:r>
        <w:rPr>
          <w:rFonts w:hint="eastAsia"/>
        </w:rPr>
        <w:t xml:space="preserve"> </w:t>
      </w:r>
      <w:r>
        <w:rPr>
          <w:rFonts w:hint="eastAsia"/>
        </w:rPr>
        <w:t>죽는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없어질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예상됨</w:t>
      </w:r>
    </w:p>
    <w:p w:rsidR="000E7CB8" w:rsidRDefault="000E7CB8" w:rsidP="000E7CB8">
      <w:pPr>
        <w:pStyle w:val="20"/>
        <w:numPr>
          <w:ilvl w:val="0"/>
          <w:numId w:val="17"/>
        </w:numPr>
      </w:pPr>
      <w:bookmarkStart w:id="2" w:name="_Toc521883035"/>
      <w:r>
        <w:rPr>
          <w:rFonts w:hint="eastAsia"/>
        </w:rPr>
        <w:t>지원</w:t>
      </w:r>
      <w:bookmarkEnd w:id="2"/>
    </w:p>
    <w:p w:rsidR="000E7CB8" w:rsidRDefault="001811F1" w:rsidP="00DA27DA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지원이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넘긴다</w:t>
      </w:r>
      <w:r>
        <w:rPr>
          <w:rFonts w:hint="eastAsia"/>
        </w:rPr>
        <w:t>.</w:t>
      </w:r>
    </w:p>
    <w:p w:rsidR="001811F1" w:rsidRDefault="001811F1" w:rsidP="00DA27DA">
      <w:pPr>
        <w:pStyle w:val="af8"/>
        <w:numPr>
          <w:ilvl w:val="0"/>
          <w:numId w:val="29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위치로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ind w:leftChars="0" w:left="760"/>
        <w:rPr>
          <w:rFonts w:hint="eastAsia"/>
        </w:rPr>
      </w:pPr>
    </w:p>
    <w:p w:rsidR="000E7CB8" w:rsidRDefault="000E7CB8" w:rsidP="000E7CB8">
      <w:pPr>
        <w:pStyle w:val="20"/>
        <w:numPr>
          <w:ilvl w:val="0"/>
          <w:numId w:val="17"/>
        </w:numPr>
      </w:pPr>
      <w:bookmarkStart w:id="3" w:name="_Toc521883036"/>
      <w:r>
        <w:rPr>
          <w:rFonts w:hint="eastAsia"/>
        </w:rPr>
        <w:t>복귀</w:t>
      </w:r>
      <w:bookmarkEnd w:id="3"/>
    </w:p>
    <w:p w:rsidR="000E7CB8" w:rsidRDefault="001811F1" w:rsidP="001811F1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라인의</w:t>
      </w:r>
      <w:r>
        <w:t xml:space="preserve"> </w:t>
      </w:r>
      <w:r>
        <w:rPr>
          <w:rFonts w:hint="eastAsia"/>
        </w:rPr>
        <w:t>타워가</w:t>
      </w:r>
      <w:r>
        <w:rPr>
          <w:rFonts w:hint="eastAsia"/>
        </w:rPr>
        <w:t xml:space="preserve"> </w:t>
      </w:r>
      <w:r>
        <w:rPr>
          <w:rFonts w:hint="eastAsia"/>
        </w:rPr>
        <w:t>공격받는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준하는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라인으로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:rsidR="001811F1" w:rsidRDefault="001811F1" w:rsidP="001811F1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경로에서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경로로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패스를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:rsidR="001811F1" w:rsidRDefault="001811F1" w:rsidP="001811F1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위치만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1811F1" w:rsidRDefault="001811F1" w:rsidP="001811F1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죽을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:rsidR="001811F1" w:rsidRDefault="001811F1" w:rsidP="001811F1">
      <w:pPr>
        <w:pStyle w:val="af8"/>
        <w:numPr>
          <w:ilvl w:val="0"/>
          <w:numId w:val="30"/>
        </w:numPr>
        <w:ind w:leftChars="0"/>
      </w:pPr>
      <w:r>
        <w:rPr>
          <w:rFonts w:hint="eastAsia"/>
        </w:rPr>
        <w:lastRenderedPageBreak/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타워를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경로에서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경로로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패스를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:rsidR="001811F1" w:rsidRDefault="001811F1" w:rsidP="001811F1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적과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타워를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1811F1" w:rsidRDefault="001811F1" w:rsidP="001811F1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상황의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1811F1" w:rsidRDefault="001811F1" w:rsidP="001811F1">
      <w:pPr>
        <w:pStyle w:val="af8"/>
        <w:numPr>
          <w:ilvl w:val="1"/>
          <w:numId w:val="30"/>
        </w:numPr>
        <w:ind w:leftChars="0"/>
      </w:pPr>
      <w:r>
        <w:rPr>
          <w:rFonts w:hint="eastAsia"/>
        </w:rPr>
        <w:t>패스를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>(</w:t>
      </w:r>
      <w:r>
        <w:rPr>
          <w:rFonts w:hint="eastAsia"/>
        </w:rPr>
        <w:t>타워</w:t>
      </w:r>
      <w:r>
        <w:rPr>
          <w:rFonts w:hint="eastAsia"/>
        </w:rPr>
        <w:t xml:space="preserve"> </w:t>
      </w:r>
      <w:r>
        <w:rPr>
          <w:rFonts w:hint="eastAsia"/>
        </w:rPr>
        <w:t>직전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타워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1C6BDC" w:rsidRDefault="001C6BDC" w:rsidP="001C6BDC">
      <w:pPr>
        <w:pStyle w:val="af8"/>
        <w:ind w:leftChars="0" w:left="1200"/>
        <w:rPr>
          <w:rFonts w:hint="eastAsia"/>
        </w:rPr>
      </w:pPr>
    </w:p>
    <w:p w:rsidR="000E7CB8" w:rsidRDefault="000E7CB8" w:rsidP="000E7CB8">
      <w:pPr>
        <w:pStyle w:val="20"/>
        <w:numPr>
          <w:ilvl w:val="0"/>
          <w:numId w:val="17"/>
        </w:numPr>
      </w:pPr>
      <w:bookmarkStart w:id="4" w:name="_Toc521883037"/>
      <w:r>
        <w:rPr>
          <w:rFonts w:hint="eastAsia"/>
        </w:rPr>
        <w:t>공격</w:t>
      </w:r>
      <w:bookmarkEnd w:id="4"/>
    </w:p>
    <w:p w:rsidR="000E7CB8" w:rsidRDefault="001811F1" w:rsidP="001811F1">
      <w:pPr>
        <w:pStyle w:val="af8"/>
        <w:numPr>
          <w:ilvl w:val="0"/>
          <w:numId w:val="31"/>
        </w:numPr>
        <w:ind w:leftChars="0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지정되어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811F1" w:rsidRDefault="001811F1" w:rsidP="001811F1">
      <w:pPr>
        <w:pStyle w:val="af8"/>
        <w:numPr>
          <w:ilvl w:val="1"/>
          <w:numId w:val="31"/>
        </w:numPr>
        <w:ind w:leftChars="0"/>
      </w:pP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지정되면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바라본다</w:t>
      </w:r>
      <w:r>
        <w:rPr>
          <w:rFonts w:hint="eastAsia"/>
        </w:rPr>
        <w:t>(</w:t>
      </w:r>
      <w:proofErr w:type="spellStart"/>
      <w:r>
        <w:t>LookAt</w:t>
      </w:r>
      <w:proofErr w:type="spellEnd"/>
      <w:r>
        <w:t xml:space="preserve">)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:rsidR="001811F1" w:rsidRDefault="001811F1" w:rsidP="001811F1">
      <w:pPr>
        <w:pStyle w:val="af8"/>
        <w:numPr>
          <w:ilvl w:val="1"/>
          <w:numId w:val="31"/>
        </w:numPr>
        <w:ind w:leftChars="0"/>
      </w:pP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도중에</w:t>
      </w:r>
      <w:r>
        <w:rPr>
          <w:rFonts w:hint="eastAsia"/>
        </w:rPr>
        <w:t xml:space="preserve"> </w:t>
      </w:r>
      <w:r>
        <w:rPr>
          <w:rFonts w:hint="eastAsia"/>
        </w:rPr>
        <w:t>바뀌면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애니메이션이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적을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proofErr w:type="spellStart"/>
      <w:r>
        <w:t>LookAt</w:t>
      </w:r>
      <w:proofErr w:type="spellEnd"/>
      <w: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ind w:leftChars="0" w:left="1200"/>
        <w:rPr>
          <w:rFonts w:hint="eastAsia"/>
        </w:rPr>
      </w:pPr>
    </w:p>
    <w:p w:rsidR="000E7CB8" w:rsidRDefault="000E7CB8" w:rsidP="000E7CB8">
      <w:pPr>
        <w:pStyle w:val="20"/>
        <w:numPr>
          <w:ilvl w:val="0"/>
          <w:numId w:val="17"/>
        </w:numPr>
      </w:pPr>
      <w:bookmarkStart w:id="5" w:name="_Toc521883038"/>
      <w:r>
        <w:rPr>
          <w:rFonts w:hint="eastAsia"/>
        </w:rPr>
        <w:t>후퇴</w:t>
      </w:r>
      <w:bookmarkEnd w:id="5"/>
    </w:p>
    <w:p w:rsidR="001811F1" w:rsidRDefault="001811F1" w:rsidP="001C6BDC">
      <w:pPr>
        <w:pStyle w:val="af8"/>
        <w:numPr>
          <w:ilvl w:val="0"/>
          <w:numId w:val="32"/>
        </w:numPr>
        <w:ind w:leftChars="0"/>
      </w:pP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팀과</w:t>
      </w:r>
      <w:r>
        <w:rPr>
          <w:rFonts w:hint="eastAsia"/>
        </w:rPr>
        <w:t xml:space="preserve"> </w:t>
      </w:r>
      <w:r>
        <w:rPr>
          <w:rFonts w:hint="eastAsia"/>
        </w:rPr>
        <w:t>반대되는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패스를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패스로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패스를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ind w:leftChars="0" w:left="760"/>
        <w:rPr>
          <w:rFonts w:hint="eastAsia"/>
        </w:rPr>
      </w:pPr>
    </w:p>
    <w:p w:rsidR="00C858E0" w:rsidRDefault="00C858E0" w:rsidP="001C6BDC">
      <w:pPr>
        <w:pStyle w:val="20"/>
        <w:numPr>
          <w:ilvl w:val="0"/>
          <w:numId w:val="17"/>
        </w:numPr>
      </w:pPr>
      <w:bookmarkStart w:id="6" w:name="_Toc521883039"/>
      <w:r>
        <w:rPr>
          <w:rFonts w:hint="eastAsia"/>
        </w:rPr>
        <w:t>회</w:t>
      </w:r>
      <w:bookmarkEnd w:id="6"/>
      <w:r w:rsidR="001C6BDC">
        <w:rPr>
          <w:rFonts w:hint="eastAsia"/>
        </w:rPr>
        <w:t>피</w:t>
      </w:r>
    </w:p>
    <w:p w:rsidR="001C6BDC" w:rsidRDefault="001C6BDC" w:rsidP="001C6BDC">
      <w:pPr>
        <w:pStyle w:val="af8"/>
        <w:numPr>
          <w:ilvl w:val="0"/>
          <w:numId w:val="33"/>
        </w:numPr>
        <w:ind w:leftChars="0"/>
      </w:pPr>
      <w:r>
        <w:rPr>
          <w:rFonts w:hint="eastAsia"/>
        </w:rPr>
        <w:t>인근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이동하거나</w:t>
      </w:r>
      <w:r>
        <w:rPr>
          <w:rFonts w:hint="eastAsia"/>
        </w:rPr>
        <w:t xml:space="preserve"> </w:t>
      </w:r>
      <w:r>
        <w:rPr>
          <w:rFonts w:hint="eastAsia"/>
        </w:rPr>
        <w:t>상하좌우의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거리만큼</w:t>
      </w:r>
      <w:r>
        <w:rPr>
          <w:rFonts w:hint="eastAsia"/>
        </w:rPr>
        <w:t xml:space="preserve"> </w:t>
      </w:r>
      <w:r>
        <w:rPr>
          <w:rFonts w:hint="eastAsia"/>
        </w:rPr>
        <w:t>이동하도록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numPr>
          <w:ilvl w:val="1"/>
          <w:numId w:val="33"/>
        </w:numPr>
        <w:ind w:leftChars="0"/>
      </w:pPr>
      <w:r>
        <w:rPr>
          <w:rFonts w:hint="eastAsia"/>
        </w:rPr>
        <w:t>스킬을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인지하고</w:t>
      </w:r>
      <w:r>
        <w:rPr>
          <w:rFonts w:hint="eastAsia"/>
        </w:rPr>
        <w:t xml:space="preserve"> </w:t>
      </w:r>
      <w:r>
        <w:rPr>
          <w:rFonts w:hint="eastAsia"/>
        </w:rPr>
        <w:t>피하게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회피를</w:t>
      </w:r>
      <w:r>
        <w:rPr>
          <w:rFonts w:hint="eastAsia"/>
        </w:rPr>
        <w:t xml:space="preserve"> </w:t>
      </w:r>
      <w:r>
        <w:rPr>
          <w:rFonts w:hint="eastAsia"/>
        </w:rPr>
        <w:t>진행하여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numPr>
          <w:ilvl w:val="0"/>
          <w:numId w:val="33"/>
        </w:numPr>
        <w:ind w:leftChars="0"/>
      </w:pP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해동을</w:t>
      </w:r>
      <w:r>
        <w:rPr>
          <w:rFonts w:hint="eastAsia"/>
        </w:rPr>
        <w:t xml:space="preserve"> </w:t>
      </w:r>
      <w:r>
        <w:rPr>
          <w:rFonts w:hint="eastAsia"/>
        </w:rPr>
        <w:t>반복한다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numPr>
          <w:ilvl w:val="1"/>
          <w:numId w:val="33"/>
        </w:numPr>
        <w:ind w:leftChars="0"/>
      </w:pPr>
      <w:r>
        <w:rPr>
          <w:rFonts w:hint="eastAsia"/>
        </w:rPr>
        <w:t>행동의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numPr>
          <w:ilvl w:val="1"/>
          <w:numId w:val="33"/>
        </w:numPr>
        <w:ind w:leftChars="0"/>
      </w:pPr>
      <w:r>
        <w:rPr>
          <w:rFonts w:hint="eastAsia"/>
        </w:rPr>
        <w:t>공격이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:rsidR="001C6BDC" w:rsidRDefault="001C6BDC" w:rsidP="001C6BDC">
      <w:pPr>
        <w:pStyle w:val="af8"/>
        <w:numPr>
          <w:ilvl w:val="0"/>
          <w:numId w:val="33"/>
        </w:numPr>
        <w:ind w:leftChars="0"/>
      </w:pP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개시한다</w:t>
      </w:r>
      <w:r>
        <w:rPr>
          <w:rFonts w:hint="eastAsia"/>
        </w:rPr>
        <w:t>.</w:t>
      </w:r>
    </w:p>
    <w:p w:rsidR="001C6BDC" w:rsidRPr="001C6BDC" w:rsidRDefault="001C6BDC" w:rsidP="001C6BDC">
      <w:pPr>
        <w:pStyle w:val="af8"/>
        <w:numPr>
          <w:ilvl w:val="1"/>
          <w:numId w:val="33"/>
        </w:numPr>
        <w:ind w:leftChars="0"/>
        <w:rPr>
          <w:rFonts w:hint="eastAsia"/>
        </w:rPr>
      </w:pPr>
      <w:r>
        <w:rPr>
          <w:rFonts w:hint="eastAsia"/>
        </w:rPr>
        <w:t>처음의</w:t>
      </w:r>
      <w:r>
        <w:rPr>
          <w:rFonts w:hint="eastAsia"/>
        </w:rPr>
        <w:t xml:space="preserve"> </w:t>
      </w: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회피할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bookmarkStart w:id="7" w:name="_GoBack"/>
      <w:bookmarkEnd w:id="7"/>
    </w:p>
    <w:sectPr w:rsidR="001C6BDC" w:rsidRPr="001C6BDC" w:rsidSect="00F84DC2">
      <w:footerReference w:type="even" r:id="rId11"/>
      <w:footerReference w:type="default" r:id="rId12"/>
      <w:pgSz w:w="11907" w:h="16839" w:code="1"/>
      <w:pgMar w:top="1418" w:right="1440" w:bottom="1440" w:left="1440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256" w:rsidRDefault="000A7256">
      <w:pPr>
        <w:spacing w:after="0" w:line="240" w:lineRule="auto"/>
      </w:pPr>
      <w:r>
        <w:separator/>
      </w:r>
    </w:p>
  </w:endnote>
  <w:endnote w:type="continuationSeparator" w:id="0">
    <w:p w:rsidR="000A7256" w:rsidRDefault="000A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1F1" w:rsidRDefault="001811F1">
    <w:pPr>
      <w:pStyle w:val="a6"/>
    </w:pPr>
    <w:r>
      <w:rPr>
        <w:noProof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1811F1" w:rsidRDefault="001811F1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-815566720"/>
                    <w:placeholder>
                      <w:docPart w:val="C8A44342B0BE4AD19583F00C7045563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201965362"/>
                    <w:placeholder>
                      <w:docPart w:val="53439D45B0704CE6A96DF1630AF6F8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8-12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2018-08-12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1811F1" w:rsidRDefault="001811F1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1F1" w:rsidRDefault="001811F1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-379.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1811F1" w:rsidRDefault="001811F1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8496897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-1500182095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8-12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2018-08-12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</w:rPr>
      <w:pict>
        <v:oval id="_x0000_s2067" style="position:absolute;margin-left:-20.1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1811F1" w:rsidRDefault="001811F1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1811F1" w:rsidRDefault="001811F1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256" w:rsidRDefault="000A7256">
      <w:pPr>
        <w:spacing w:after="0" w:line="240" w:lineRule="auto"/>
      </w:pPr>
      <w:r>
        <w:separator/>
      </w:r>
    </w:p>
  </w:footnote>
  <w:footnote w:type="continuationSeparator" w:id="0">
    <w:p w:rsidR="000A7256" w:rsidRDefault="000A7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FAF6BA6"/>
    <w:multiLevelType w:val="hybridMultilevel"/>
    <w:tmpl w:val="C430036C"/>
    <w:lvl w:ilvl="0" w:tplc="2E200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4A541D"/>
    <w:multiLevelType w:val="hybridMultilevel"/>
    <w:tmpl w:val="4F58785E"/>
    <w:lvl w:ilvl="0" w:tplc="F0E8771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45590D"/>
    <w:multiLevelType w:val="hybridMultilevel"/>
    <w:tmpl w:val="62886024"/>
    <w:lvl w:ilvl="0" w:tplc="2A06991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1C7208"/>
    <w:multiLevelType w:val="hybridMultilevel"/>
    <w:tmpl w:val="7EBA2840"/>
    <w:lvl w:ilvl="0" w:tplc="1560737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9963E1"/>
    <w:multiLevelType w:val="hybridMultilevel"/>
    <w:tmpl w:val="3C64378E"/>
    <w:lvl w:ilvl="0" w:tplc="45F66CB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5B7120"/>
    <w:multiLevelType w:val="hybridMultilevel"/>
    <w:tmpl w:val="04D6F88C"/>
    <w:lvl w:ilvl="0" w:tplc="AE8A8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CE13CE"/>
    <w:multiLevelType w:val="hybridMultilevel"/>
    <w:tmpl w:val="E46CB7A6"/>
    <w:lvl w:ilvl="0" w:tplc="F81E48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247B22"/>
    <w:multiLevelType w:val="hybridMultilevel"/>
    <w:tmpl w:val="4412F890"/>
    <w:lvl w:ilvl="0" w:tplc="086ED9C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CE7497"/>
    <w:multiLevelType w:val="hybridMultilevel"/>
    <w:tmpl w:val="E46CB7A6"/>
    <w:lvl w:ilvl="0" w:tplc="F81E48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E6E2587"/>
    <w:multiLevelType w:val="hybridMultilevel"/>
    <w:tmpl w:val="BE08D2C6"/>
    <w:lvl w:ilvl="0" w:tplc="D2A6ABD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FD5678"/>
    <w:multiLevelType w:val="hybridMultilevel"/>
    <w:tmpl w:val="FDA69666"/>
    <w:lvl w:ilvl="0" w:tplc="44087B0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73A237B"/>
    <w:multiLevelType w:val="hybridMultilevel"/>
    <w:tmpl w:val="192C28FE"/>
    <w:lvl w:ilvl="0" w:tplc="937A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7F739A"/>
    <w:multiLevelType w:val="hybridMultilevel"/>
    <w:tmpl w:val="C5304AE6"/>
    <w:lvl w:ilvl="0" w:tplc="06EE41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092BB9"/>
    <w:multiLevelType w:val="hybridMultilevel"/>
    <w:tmpl w:val="35709A02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504EB9"/>
    <w:multiLevelType w:val="hybridMultilevel"/>
    <w:tmpl w:val="6CE02BAE"/>
    <w:lvl w:ilvl="0" w:tplc="2FC05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1B45DE"/>
    <w:multiLevelType w:val="hybridMultilevel"/>
    <w:tmpl w:val="ABECFA78"/>
    <w:lvl w:ilvl="0" w:tplc="0BF867D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147988"/>
    <w:multiLevelType w:val="hybridMultilevel"/>
    <w:tmpl w:val="3B00D37E"/>
    <w:lvl w:ilvl="0" w:tplc="33D6008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DC97869"/>
    <w:multiLevelType w:val="hybridMultilevel"/>
    <w:tmpl w:val="517A2EDA"/>
    <w:lvl w:ilvl="0" w:tplc="E328172C">
      <w:start w:val="7"/>
      <w:numFmt w:val="bullet"/>
      <w:lvlText w:val="-"/>
      <w:lvlJc w:val="left"/>
      <w:pPr>
        <w:ind w:left="760" w:hanging="360"/>
      </w:pPr>
      <w:rPr>
        <w:rFonts w:ascii="Perpetua" w:eastAsiaTheme="minorEastAsia" w:hAnsi="Perpetu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8"/>
  </w:num>
  <w:num w:numId="18">
    <w:abstractNumId w:val="14"/>
  </w:num>
  <w:num w:numId="19">
    <w:abstractNumId w:val="21"/>
  </w:num>
  <w:num w:numId="20">
    <w:abstractNumId w:val="19"/>
  </w:num>
  <w:num w:numId="21">
    <w:abstractNumId w:val="7"/>
  </w:num>
  <w:num w:numId="22">
    <w:abstractNumId w:val="10"/>
  </w:num>
  <w:num w:numId="23">
    <w:abstractNumId w:val="5"/>
  </w:num>
  <w:num w:numId="24">
    <w:abstractNumId w:val="17"/>
  </w:num>
  <w:num w:numId="25">
    <w:abstractNumId w:val="8"/>
  </w:num>
  <w:num w:numId="26">
    <w:abstractNumId w:val="12"/>
  </w:num>
  <w:num w:numId="27">
    <w:abstractNumId w:val="22"/>
  </w:num>
  <w:num w:numId="28">
    <w:abstractNumId w:val="9"/>
  </w:num>
  <w:num w:numId="29">
    <w:abstractNumId w:val="6"/>
  </w:num>
  <w:num w:numId="30">
    <w:abstractNumId w:val="20"/>
  </w:num>
  <w:num w:numId="31">
    <w:abstractNumId w:val="15"/>
  </w:num>
  <w:num w:numId="32">
    <w:abstractNumId w:val="1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51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08C"/>
    <w:rsid w:val="000A7256"/>
    <w:rsid w:val="000A74B1"/>
    <w:rsid w:val="000B4D6D"/>
    <w:rsid w:val="000D69E3"/>
    <w:rsid w:val="000E7CB8"/>
    <w:rsid w:val="001246F9"/>
    <w:rsid w:val="001811F1"/>
    <w:rsid w:val="001C3AAB"/>
    <w:rsid w:val="001C6BDC"/>
    <w:rsid w:val="001F4387"/>
    <w:rsid w:val="002245EA"/>
    <w:rsid w:val="00225D09"/>
    <w:rsid w:val="00246A46"/>
    <w:rsid w:val="002A5E76"/>
    <w:rsid w:val="00340F36"/>
    <w:rsid w:val="00342ED0"/>
    <w:rsid w:val="003B01FB"/>
    <w:rsid w:val="00403C2D"/>
    <w:rsid w:val="0053718D"/>
    <w:rsid w:val="005C334B"/>
    <w:rsid w:val="006312F4"/>
    <w:rsid w:val="00643867"/>
    <w:rsid w:val="00645971"/>
    <w:rsid w:val="006D48BD"/>
    <w:rsid w:val="006E309A"/>
    <w:rsid w:val="00723489"/>
    <w:rsid w:val="007E26CE"/>
    <w:rsid w:val="008037E4"/>
    <w:rsid w:val="0082020D"/>
    <w:rsid w:val="00866967"/>
    <w:rsid w:val="00876A84"/>
    <w:rsid w:val="00885C84"/>
    <w:rsid w:val="00890EF0"/>
    <w:rsid w:val="008B7FE8"/>
    <w:rsid w:val="008D582E"/>
    <w:rsid w:val="008D6A3B"/>
    <w:rsid w:val="008E05C4"/>
    <w:rsid w:val="008F65A1"/>
    <w:rsid w:val="00902BB9"/>
    <w:rsid w:val="0095616F"/>
    <w:rsid w:val="009F1636"/>
    <w:rsid w:val="00A446F2"/>
    <w:rsid w:val="00A71D0F"/>
    <w:rsid w:val="00AA2E6E"/>
    <w:rsid w:val="00B66D22"/>
    <w:rsid w:val="00B81055"/>
    <w:rsid w:val="00B8323B"/>
    <w:rsid w:val="00BB6F2A"/>
    <w:rsid w:val="00BC1CE4"/>
    <w:rsid w:val="00BE6860"/>
    <w:rsid w:val="00C858E0"/>
    <w:rsid w:val="00CF0E39"/>
    <w:rsid w:val="00D14BEF"/>
    <w:rsid w:val="00D20547"/>
    <w:rsid w:val="00D3198E"/>
    <w:rsid w:val="00D3508C"/>
    <w:rsid w:val="00DA27DA"/>
    <w:rsid w:val="00E17E24"/>
    <w:rsid w:val="00E613FC"/>
    <w:rsid w:val="00E73A04"/>
    <w:rsid w:val="00F84DC2"/>
    <w:rsid w:val="00FB2DA7"/>
    <w:rsid w:val="00FD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  <w14:docId w14:val="65A0DB55"/>
  <w15:docId w15:val="{E81695C5-AADA-444C-8732-A52D7B69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4DC2"/>
    <w:pPr>
      <w:spacing w:after="160"/>
    </w:pPr>
    <w:rPr>
      <w:color w:val="000000" w:themeColor="text1"/>
      <w:lang w:eastAsia="ko-KR"/>
    </w:rPr>
  </w:style>
  <w:style w:type="paragraph" w:styleId="1">
    <w:name w:val="heading 1"/>
    <w:basedOn w:val="a0"/>
    <w:next w:val="a0"/>
    <w:link w:val="1Char"/>
    <w:uiPriority w:val="9"/>
    <w:qFormat/>
    <w:rsid w:val="006E309A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6E309A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F84DC2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F84DC2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84D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84DC2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84DC2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F84DC2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F84DC2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6E309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  <w:lang w:eastAsia="ko-KR"/>
    </w:rPr>
  </w:style>
  <w:style w:type="character" w:customStyle="1" w:styleId="2Char">
    <w:name w:val="제목 2 Char"/>
    <w:basedOn w:val="a1"/>
    <w:link w:val="20"/>
    <w:uiPriority w:val="9"/>
    <w:rsid w:val="006E309A"/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  <w:lang w:eastAsia="ko-KR"/>
    </w:rPr>
  </w:style>
  <w:style w:type="character" w:customStyle="1" w:styleId="3Char">
    <w:name w:val="제목 3 Char"/>
    <w:basedOn w:val="a1"/>
    <w:link w:val="30"/>
    <w:uiPriority w:val="9"/>
    <w:rsid w:val="00F84DC2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F84DC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sid w:val="00F84DC2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F84DC2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F84DC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F84DC2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F84DC2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F84DC2"/>
    <w:rPr>
      <w:rFonts w:hAnsi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F84DC2"/>
    <w:rPr>
      <w:rFonts w:eastAsiaTheme="minorEastAsia" w:hAnsi="Tahoma"/>
      <w:color w:val="000000" w:themeColor="text1"/>
      <w:sz w:val="16"/>
      <w:szCs w:val="16"/>
      <w:lang w:eastAsia="ko-KR"/>
    </w:rPr>
  </w:style>
  <w:style w:type="paragraph" w:styleId="a9">
    <w:name w:val="Block Text"/>
    <w:aliases w:val="블록 인용"/>
    <w:uiPriority w:val="40"/>
    <w:rsid w:val="00F84DC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ko-KR"/>
    </w:rPr>
  </w:style>
  <w:style w:type="character" w:styleId="aa">
    <w:name w:val="Book Title"/>
    <w:basedOn w:val="a1"/>
    <w:uiPriority w:val="33"/>
    <w:qFormat/>
    <w:rsid w:val="00F84DC2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ko-KR"/>
    </w:rPr>
  </w:style>
  <w:style w:type="character" w:styleId="ab">
    <w:name w:val="Emphasis"/>
    <w:uiPriority w:val="20"/>
    <w:qFormat/>
    <w:rsid w:val="00F84DC2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ko-KR"/>
    </w:rPr>
  </w:style>
  <w:style w:type="paragraph" w:styleId="ac">
    <w:name w:val="header"/>
    <w:basedOn w:val="a0"/>
    <w:link w:val="Char3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F84DC2"/>
    <w:rPr>
      <w:color w:val="000000" w:themeColor="text1"/>
    </w:rPr>
  </w:style>
  <w:style w:type="character" w:customStyle="1" w:styleId="4Char">
    <w:name w:val="제목 4 Char"/>
    <w:basedOn w:val="a1"/>
    <w:link w:val="40"/>
    <w:uiPriority w:val="9"/>
    <w:rsid w:val="00F84DC2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제목 5 Char"/>
    <w:basedOn w:val="a1"/>
    <w:link w:val="50"/>
    <w:uiPriority w:val="9"/>
    <w:rsid w:val="00F84DC2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제목 6 Char"/>
    <w:basedOn w:val="a1"/>
    <w:link w:val="6"/>
    <w:uiPriority w:val="9"/>
    <w:rsid w:val="00F84DC2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F84DC2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sid w:val="00F84DC2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제목 9 Char"/>
    <w:basedOn w:val="a1"/>
    <w:link w:val="9"/>
    <w:uiPriority w:val="9"/>
    <w:rsid w:val="00F84DC2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F84DC2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F84DC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강한 인용 Char"/>
    <w:basedOn w:val="a1"/>
    <w:link w:val="ae"/>
    <w:uiPriority w:val="30"/>
    <w:rsid w:val="00F84DC2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F84DC2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F84DC2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F84DC2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F84DC2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F84DC2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F84DC2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F84DC2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F84DC2"/>
    <w:rPr>
      <w:color w:val="808080"/>
    </w:rPr>
  </w:style>
  <w:style w:type="paragraph" w:styleId="af2">
    <w:name w:val="Quote"/>
    <w:basedOn w:val="a0"/>
    <w:link w:val="Char5"/>
    <w:uiPriority w:val="29"/>
    <w:qFormat/>
    <w:rsid w:val="00F84DC2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인용 Char"/>
    <w:basedOn w:val="a1"/>
    <w:link w:val="af2"/>
    <w:uiPriority w:val="29"/>
    <w:rsid w:val="00F84DC2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F84DC2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ko-KR"/>
    </w:rPr>
  </w:style>
  <w:style w:type="character" w:styleId="af4">
    <w:name w:val="Subtle Emphasis"/>
    <w:basedOn w:val="a1"/>
    <w:uiPriority w:val="19"/>
    <w:qFormat/>
    <w:rsid w:val="00F84DC2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F84DC2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F84DC2"/>
    <w:pPr>
      <w:spacing w:after="0" w:line="240" w:lineRule="auto"/>
    </w:pPr>
    <w:rPr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sid w:val="00F84DC2"/>
    <w:rPr>
      <w:color w:val="CC9900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0B4D6D"/>
    <w:pPr>
      <w:keepNext/>
      <w:spacing w:before="0" w:after="160" w:line="276" w:lineRule="auto"/>
      <w:outlineLvl w:val="9"/>
    </w:pPr>
    <w:rPr>
      <w:b w:val="0"/>
      <w:bCs w:val="0"/>
      <w:color w:val="000000" w:themeColor="text1"/>
      <w:spacing w:val="0"/>
    </w:rPr>
  </w:style>
  <w:style w:type="paragraph" w:styleId="af8">
    <w:name w:val="List Paragraph"/>
    <w:basedOn w:val="a0"/>
    <w:uiPriority w:val="34"/>
    <w:qFormat/>
    <w:rsid w:val="009F16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51068;&#48152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8A57115B324751BB78350B4CBF81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096992-BD77-4B47-B1C4-0F8F43961E15}"/>
      </w:docPartPr>
      <w:docPartBody>
        <w:p w:rsidR="00CE0FB0" w:rsidRDefault="007C0004">
          <w:pPr>
            <w:pStyle w:val="CF8A57115B324751BB78350B4CBF816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0682599576A4146800ADCECC1B7A2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D38A1F-5E30-40DF-81F0-D6C5F2B6799B}"/>
      </w:docPartPr>
      <w:docPartBody>
        <w:p w:rsidR="00CE0FB0" w:rsidRDefault="007C0004">
          <w:pPr>
            <w:pStyle w:val="30682599576A4146800ADCECC1B7A2E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  <w:docPart>
      <w:docPartPr>
        <w:name w:val="C8A44342B0BE4AD19583F00C704556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459624-F84C-45A9-916D-33DF2A64D563}"/>
      </w:docPartPr>
      <w:docPartBody>
        <w:p w:rsidR="00CE0FB0" w:rsidRDefault="007C0004">
          <w:pPr>
            <w:pStyle w:val="C8A44342B0BE4AD19583F00C7045563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[문서 제목 입력]</w:t>
          </w:r>
        </w:p>
      </w:docPartBody>
    </w:docPart>
    <w:docPart>
      <w:docPartPr>
        <w:name w:val="53439D45B0704CE6A96DF1630AF6F8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633AAD-C830-4000-BA70-C8D9B5E9502B}"/>
      </w:docPartPr>
      <w:docPartBody>
        <w:p w:rsidR="00CE0FB0" w:rsidRDefault="007C0004">
          <w:pPr>
            <w:pStyle w:val="53439D45B0704CE6A96DF1630AF6F8C8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4"/>
    <w:rsid w:val="00094F28"/>
    <w:rsid w:val="00161FEA"/>
    <w:rsid w:val="00334406"/>
    <w:rsid w:val="007C0004"/>
    <w:rsid w:val="008A1A96"/>
    <w:rsid w:val="009966DD"/>
    <w:rsid w:val="00BF6288"/>
    <w:rsid w:val="00CE0FB0"/>
    <w:rsid w:val="00DC0F6D"/>
    <w:rsid w:val="00D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BA9DA4B50A49C4ABF26B6ADC309CEC">
    <w:name w:val="F0BA9DA4B50A49C4ABF26B6ADC309CEC"/>
    <w:pPr>
      <w:widowControl w:val="0"/>
      <w:wordWrap w:val="0"/>
      <w:autoSpaceDE w:val="0"/>
      <w:autoSpaceDN w:val="0"/>
    </w:pPr>
  </w:style>
  <w:style w:type="paragraph" w:customStyle="1" w:styleId="7698A2B503F8462484425FED0868E5EC">
    <w:name w:val="7698A2B503F8462484425FED0868E5E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F8A57115B324751BB78350B4CBF816B">
    <w:name w:val="CF8A57115B324751BB78350B4CBF816B"/>
    <w:pPr>
      <w:widowControl w:val="0"/>
      <w:wordWrap w:val="0"/>
      <w:autoSpaceDE w:val="0"/>
      <w:autoSpaceDN w:val="0"/>
    </w:pPr>
  </w:style>
  <w:style w:type="paragraph" w:customStyle="1" w:styleId="30682599576A4146800ADCECC1B7A2E4">
    <w:name w:val="30682599576A4146800ADCECC1B7A2E4"/>
    <w:pPr>
      <w:widowControl w:val="0"/>
      <w:wordWrap w:val="0"/>
      <w:autoSpaceDE w:val="0"/>
      <w:autoSpaceDN w:val="0"/>
    </w:pPr>
  </w:style>
  <w:style w:type="paragraph" w:customStyle="1" w:styleId="50535B2E7C4B4DFCB1693FE0EEB9EA6A">
    <w:name w:val="50535B2E7C4B4DFCB1693FE0EEB9EA6A"/>
    <w:pPr>
      <w:widowControl w:val="0"/>
      <w:wordWrap w:val="0"/>
      <w:autoSpaceDE w:val="0"/>
      <w:autoSpaceDN w:val="0"/>
    </w:pPr>
  </w:style>
  <w:style w:type="paragraph" w:customStyle="1" w:styleId="26D1FE848AD843AB9231F595728AA3B5">
    <w:name w:val="26D1FE848AD843AB9231F595728AA3B5"/>
    <w:pPr>
      <w:widowControl w:val="0"/>
      <w:wordWrap w:val="0"/>
      <w:autoSpaceDE w:val="0"/>
      <w:autoSpaceDN w:val="0"/>
    </w:pPr>
  </w:style>
  <w:style w:type="paragraph" w:customStyle="1" w:styleId="8E6D797617654588BF1C25D1FBF69CBB">
    <w:name w:val="8E6D797617654588BF1C25D1FBF69CBB"/>
    <w:pPr>
      <w:widowControl w:val="0"/>
      <w:wordWrap w:val="0"/>
      <w:autoSpaceDE w:val="0"/>
      <w:autoSpaceDN w:val="0"/>
    </w:pPr>
  </w:style>
  <w:style w:type="paragraph" w:customStyle="1" w:styleId="7DEA76F48FC942F588111EACD356206B">
    <w:name w:val="7DEA76F48FC942F588111EACD356206B"/>
    <w:pPr>
      <w:widowControl w:val="0"/>
      <w:wordWrap w:val="0"/>
      <w:autoSpaceDE w:val="0"/>
      <w:autoSpaceDN w:val="0"/>
    </w:pPr>
  </w:style>
  <w:style w:type="paragraph" w:customStyle="1" w:styleId="C8A44342B0BE4AD19583F00C70455637">
    <w:name w:val="C8A44342B0BE4AD19583F00C70455637"/>
    <w:pPr>
      <w:widowControl w:val="0"/>
      <w:wordWrap w:val="0"/>
      <w:autoSpaceDE w:val="0"/>
      <w:autoSpaceDN w:val="0"/>
    </w:pPr>
  </w:style>
  <w:style w:type="paragraph" w:customStyle="1" w:styleId="53439D45B0704CE6A96DF1630AF6F8C8">
    <w:name w:val="53439D45B0704CE6A96DF1630AF6F8C8"/>
    <w:pPr>
      <w:widowControl w:val="0"/>
      <w:wordWrap w:val="0"/>
      <w:autoSpaceDE w:val="0"/>
      <w:autoSpaceDN w:val="0"/>
    </w:pPr>
  </w:style>
  <w:style w:type="paragraph" w:customStyle="1" w:styleId="C56F0D0FB198494A9F434D2836052456">
    <w:name w:val="C56F0D0FB198494A9F434D2836052456"/>
    <w:pPr>
      <w:widowControl w:val="0"/>
      <w:wordWrap w:val="0"/>
      <w:autoSpaceDE w:val="0"/>
      <w:autoSpaceDN w:val="0"/>
    </w:pPr>
  </w:style>
  <w:style w:type="paragraph" w:customStyle="1" w:styleId="6061DAB174D44F7D927B9A372C393E4F">
    <w:name w:val="6061DAB174D44F7D927B9A372C393E4F"/>
    <w:pPr>
      <w:widowControl w:val="0"/>
      <w:wordWrap w:val="0"/>
      <w:autoSpaceDE w:val="0"/>
      <w:autoSpaceDN w:val="0"/>
    </w:pPr>
  </w:style>
  <w:style w:type="paragraph" w:customStyle="1" w:styleId="765A4F8220A34CA4840FE96E55EF1A0A">
    <w:name w:val="765A4F8220A34CA4840FE96E55EF1A0A"/>
    <w:rsid w:val="00161FEA"/>
    <w:pPr>
      <w:widowControl w:val="0"/>
      <w:wordWrap w:val="0"/>
      <w:autoSpaceDE w:val="0"/>
      <w:autoSpaceDN w:val="0"/>
    </w:pPr>
  </w:style>
  <w:style w:type="paragraph" w:customStyle="1" w:styleId="52ECD25A5A5E4C649D489396582CC8CC">
    <w:name w:val="52ECD25A5A5E4C649D489396582CC8CC"/>
    <w:rsid w:val="00161F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2018-08-12T00:00:00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2628326-82D4-40D1-BD2F-608A84F017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보고서(일반 양식).dotx</Template>
  <TotalTime>201</TotalTime>
  <Pages>5</Pages>
  <Words>268</Words>
  <Characters>1529</Characters>
  <Application>Microsoft Office Word</Application>
  <DocSecurity>0</DocSecurity>
  <Lines>12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상세 기획서</vt:lpstr>
      <vt:lpstr/>
      <vt:lpstr>    Heading 2</vt:lpstr>
      <vt:lpstr>        Heading 3</vt:lpstr>
    </vt:vector>
  </TitlesOfParts>
  <Company>한국산업기술대학교 게임공학과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플레이어 AI 행동</dc:subject>
  <dc:creator>김나단</dc:creator>
  <cp:keywords/>
  <dc:description/>
  <cp:lastModifiedBy>ND K</cp:lastModifiedBy>
  <cp:revision>47</cp:revision>
  <dcterms:created xsi:type="dcterms:W3CDTF">2018-04-04T10:39:00Z</dcterms:created>
  <dcterms:modified xsi:type="dcterms:W3CDTF">2018-08-12T15:34:00Z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