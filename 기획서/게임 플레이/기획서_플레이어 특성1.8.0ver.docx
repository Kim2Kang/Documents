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056FA8">
      <w:sdt>
        <w:sdtPr>
          <w:id w:val="-831605760"/>
          <w:docPartObj>
            <w:docPartGallery w:val="Cover Pages"/>
            <w:docPartUnique/>
          </w:docPartObj>
        </w:sdtPr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DD18DF0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056F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56FA8" w:rsidRDefault="00056F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56FA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56FA8" w:rsidRDefault="00056FA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56F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56FA8" w:rsidRDefault="00056F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56FA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56FA8" w:rsidRDefault="00056FA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56FA8" w:rsidRDefault="00056FA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056F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56FA8" w:rsidRDefault="00056F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56FA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56FA8" w:rsidRDefault="00056FA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56F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56FA8" w:rsidRDefault="00056F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56FA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56FA8" w:rsidRDefault="00056FA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56FA8" w:rsidRDefault="00056F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056FA8" w:rsidRDefault="00056F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056FA8" w:rsidRDefault="00056F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56FA8" w:rsidRDefault="00056F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9-09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AB26C2">
                                      <w:rPr>
                                        <w:rFonts w:hint="eastAsia"/>
                                      </w:rPr>
                                      <w:t>2018 September 9</w:t>
                                    </w:r>
                                  </w:sdtContent>
                                </w:sdt>
                              </w:p>
                              <w:p w:rsidR="00056FA8" w:rsidRDefault="00056FA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056FA8" w:rsidRDefault="00056F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056FA8" w:rsidRDefault="00056F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56FA8" w:rsidRDefault="00056F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9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AB26C2">
                                <w:rPr>
                                  <w:rFonts w:hint="eastAsia"/>
                                </w:rPr>
                                <w:t>2018 September 9</w:t>
                              </w:r>
                            </w:sdtContent>
                          </w:sdt>
                        </w:p>
                        <w:p w:rsidR="00056FA8" w:rsidRDefault="00056FA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  <w:r w:rsidR="000A616E">
            <w:lastRenderedPageBreak/>
            <w:t>9</w:t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6" w:type="dxa"/>
            <w:vAlign w:val="center"/>
          </w:tcPr>
          <w:p w:rsidR="00086C67" w:rsidRDefault="00212A23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8-02-15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.3.0</w:t>
            </w:r>
          </w:p>
        </w:tc>
        <w:tc>
          <w:tcPr>
            <w:tcW w:w="6096" w:type="dxa"/>
            <w:vAlign w:val="center"/>
          </w:tcPr>
          <w:p w:rsidR="00086C67" w:rsidRDefault="00912248" w:rsidP="00610609"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.4.0</w:t>
            </w:r>
          </w:p>
        </w:tc>
        <w:tc>
          <w:tcPr>
            <w:tcW w:w="6096" w:type="dxa"/>
            <w:vAlign w:val="center"/>
          </w:tcPr>
          <w:p w:rsidR="00086C67" w:rsidRDefault="00531C8C" w:rsidP="00610609"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.4.1</w:t>
            </w:r>
          </w:p>
        </w:tc>
        <w:tc>
          <w:tcPr>
            <w:tcW w:w="6096" w:type="dxa"/>
            <w:vAlign w:val="center"/>
          </w:tcPr>
          <w:p w:rsidR="00086C67" w:rsidRDefault="00F636DD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8-03-09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.5.0</w:t>
            </w:r>
          </w:p>
        </w:tc>
        <w:tc>
          <w:tcPr>
            <w:tcW w:w="6096" w:type="dxa"/>
            <w:vAlign w:val="center"/>
          </w:tcPr>
          <w:p w:rsidR="00086C67" w:rsidRDefault="002D309F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개편</w:t>
            </w:r>
          </w:p>
        </w:tc>
        <w:tc>
          <w:tcPr>
            <w:tcW w:w="992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8-07-10</w:t>
            </w:r>
          </w:p>
        </w:tc>
      </w:tr>
      <w:tr w:rsidR="00A95DB3" w:rsidTr="00086C67">
        <w:tc>
          <w:tcPr>
            <w:tcW w:w="675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6096" w:type="dxa"/>
            <w:vAlign w:val="center"/>
          </w:tcPr>
          <w:p w:rsidR="00A95DB3" w:rsidRDefault="00A95DB3" w:rsidP="00610609"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95DB3" w:rsidRDefault="00A95DB3" w:rsidP="00610609"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color w:val="auto"/>
              </w:rPr>
              <w:t>장난감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태엽</w:t>
            </w:r>
          </w:p>
        </w:tc>
        <w:tc>
          <w:tcPr>
            <w:tcW w:w="992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441356" w:rsidTr="00086C67">
        <w:tc>
          <w:tcPr>
            <w:tcW w:w="675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.5.2</w:t>
            </w:r>
          </w:p>
        </w:tc>
        <w:tc>
          <w:tcPr>
            <w:tcW w:w="6096" w:type="dxa"/>
            <w:vAlign w:val="center"/>
          </w:tcPr>
          <w:p w:rsidR="00441356" w:rsidRDefault="00441356" w:rsidP="00610609"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견갑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상체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방어구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신발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페밀리어로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</w:t>
            </w:r>
          </w:p>
        </w:tc>
        <w:tc>
          <w:tcPr>
            <w:tcW w:w="992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F36B81" w:rsidTr="00086C67">
        <w:tc>
          <w:tcPr>
            <w:tcW w:w="675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.6.0</w:t>
            </w:r>
          </w:p>
        </w:tc>
        <w:tc>
          <w:tcPr>
            <w:tcW w:w="6096" w:type="dxa"/>
            <w:vAlign w:val="center"/>
          </w:tcPr>
          <w:p w:rsidR="00542F0B" w:rsidRDefault="00542F0B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542F0B" w:rsidRPr="00542F0B" w:rsidRDefault="00542F0B" w:rsidP="00610609"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4E6AEF" w:rsidRDefault="004E6AEF" w:rsidP="00610609">
            <w:r>
              <w:rPr>
                <w:rFonts w:hint="eastAsia"/>
              </w:rPr>
              <w:t>남겨뒀던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</w:tc>
        <w:tc>
          <w:tcPr>
            <w:tcW w:w="992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8-09-05</w:t>
            </w:r>
          </w:p>
        </w:tc>
      </w:tr>
      <w:tr w:rsidR="000B6D38" w:rsidTr="00086C67">
        <w:tc>
          <w:tcPr>
            <w:tcW w:w="675" w:type="dxa"/>
            <w:vAlign w:val="center"/>
          </w:tcPr>
          <w:p w:rsidR="000B6D38" w:rsidRDefault="000B6D3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  <w:tc>
          <w:tcPr>
            <w:tcW w:w="6096" w:type="dxa"/>
            <w:vAlign w:val="center"/>
          </w:tcPr>
          <w:p w:rsidR="000B6D38" w:rsidRDefault="000B6D38" w:rsidP="0061060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9D02FA" w:rsidRDefault="009D02FA" w:rsidP="00610609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0B6D38" w:rsidRDefault="000B6D38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B6D38" w:rsidRDefault="000B6D3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8-09-06</w:t>
            </w:r>
          </w:p>
        </w:tc>
      </w:tr>
      <w:tr w:rsidR="00853193" w:rsidTr="00086C67">
        <w:tc>
          <w:tcPr>
            <w:tcW w:w="675" w:type="dxa"/>
            <w:vAlign w:val="center"/>
          </w:tcPr>
          <w:p w:rsidR="00853193" w:rsidRDefault="00853193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.8.0</w:t>
            </w:r>
          </w:p>
        </w:tc>
        <w:tc>
          <w:tcPr>
            <w:tcW w:w="6096" w:type="dxa"/>
            <w:vAlign w:val="center"/>
          </w:tcPr>
          <w:p w:rsidR="00853193" w:rsidRDefault="00853193" w:rsidP="00610609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853193" w:rsidRDefault="00853193" w:rsidP="006106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853193" w:rsidRDefault="00853193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853193" w:rsidRDefault="00853193" w:rsidP="00086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8-09-09</w:t>
            </w: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31C8C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40353" w:history="1">
            <w:r w:rsidR="00531C8C" w:rsidRPr="00024F82">
              <w:rPr>
                <w:rStyle w:val="af7"/>
                <w:noProof/>
              </w:rPr>
              <w:t>개요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4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문서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컨셉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5" w:history="1"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6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가정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7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옵션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8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9" w:history="1"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선택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0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1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검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2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활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3" w:history="1">
            <w:r w:rsidR="00531C8C" w:rsidRPr="00024F82">
              <w:rPr>
                <w:rStyle w:val="af7"/>
                <w:noProof/>
              </w:rPr>
              <w:t>3.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스태프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4" w:history="1"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9" w:history="1"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0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1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2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3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4" w:history="1"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9" w:history="1">
            <w:r w:rsidR="00531C8C" w:rsidRPr="00024F82">
              <w:rPr>
                <w:rStyle w:val="af7"/>
                <w:noProof/>
              </w:rPr>
              <w:t>참고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자료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056FA8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80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자료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출처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_Toc506640380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0" w:name="_Toc506640353"/>
      <w:r w:rsidRPr="003969BE">
        <w:rPr>
          <w:rFonts w:hint="eastAsia"/>
        </w:rPr>
        <w:lastRenderedPageBreak/>
        <w:t>개요</w:t>
      </w:r>
      <w:bookmarkEnd w:id="0"/>
    </w:p>
    <w:p w:rsidR="003969BE" w:rsidRDefault="003969BE" w:rsidP="003969BE">
      <w:pPr>
        <w:pStyle w:val="20"/>
        <w:numPr>
          <w:ilvl w:val="0"/>
          <w:numId w:val="12"/>
        </w:numPr>
      </w:pPr>
      <w:bookmarkStart w:id="1" w:name="_Toc506640354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1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769FC" w:rsidRDefault="002769FC" w:rsidP="002769FC"/>
    <w:p w:rsidR="002769FC" w:rsidRDefault="002769FC" w:rsidP="002769FC">
      <w:pPr>
        <w:pStyle w:val="20"/>
        <w:numPr>
          <w:ilvl w:val="0"/>
          <w:numId w:val="12"/>
        </w:numPr>
      </w:pPr>
      <w:r>
        <w:rPr>
          <w:rFonts w:hint="eastAsia"/>
        </w:rPr>
        <w:t>용어</w:t>
      </w:r>
    </w:p>
    <w:p w:rsidR="002769FC" w:rsidRDefault="002769FC" w:rsidP="002769FC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>:</w:t>
      </w:r>
      <w:r>
        <w:t xml:space="preserve"> </w:t>
      </w:r>
      <w:r w:rsidR="00374160">
        <w:rPr>
          <w:rFonts w:hint="eastAsia"/>
        </w:rPr>
        <w:t>플레이어를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따라다니는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장비를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말한다</w:t>
      </w:r>
      <w:r w:rsidR="00374160"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2" w:name="_Toc506640355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2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3" w:name="_Toc506640356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6FA8" w:rsidRDefault="00056FA8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056FA8" w:rsidRDefault="00056FA8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Pr="00F326A7" w:rsidRDefault="00C82D49" w:rsidP="00C82D49">
      <w:pPr>
        <w:pStyle w:val="af8"/>
        <w:numPr>
          <w:ilvl w:val="0"/>
          <w:numId w:val="20"/>
        </w:numPr>
        <w:ind w:leftChars="0"/>
        <w:rPr>
          <w:strike/>
        </w:rPr>
      </w:pPr>
      <w:r w:rsidRPr="00F326A7">
        <w:rPr>
          <w:rFonts w:hint="eastAsia"/>
          <w:strike/>
        </w:rPr>
        <w:t>선택하는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옵션마다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다음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중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가지</w:t>
      </w:r>
      <w:r w:rsidR="007B5EE4" w:rsidRPr="00F326A7">
        <w:rPr>
          <w:rFonts w:hint="eastAsia"/>
          <w:strike/>
        </w:rPr>
        <w:t>를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적용</w:t>
      </w:r>
      <w:r w:rsidR="007B5EE4"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>다</w:t>
      </w:r>
      <w:r w:rsidRPr="00F326A7">
        <w:rPr>
          <w:rFonts w:hint="eastAsia"/>
          <w:strike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F326A7">
        <w:tc>
          <w:tcPr>
            <w:tcW w:w="3089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FF0000"/>
              </w:rPr>
              <w:t>모델</w:t>
            </w:r>
            <w:r w:rsidRPr="00F326A7">
              <w:rPr>
                <w:rFonts w:hint="eastAsia"/>
                <w:strike/>
                <w:color w:val="FF0000"/>
              </w:rPr>
              <w:t xml:space="preserve"> </w:t>
            </w:r>
            <w:r w:rsidRPr="00F326A7">
              <w:rPr>
                <w:rFonts w:hint="eastAsia"/>
                <w:strike/>
                <w:color w:val="FF000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50"/>
              </w:rPr>
              <w:t>무기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외형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F0"/>
              </w:rPr>
              <w:t>텍스처</w:t>
            </w:r>
            <w:r w:rsidRPr="00F326A7">
              <w:rPr>
                <w:rFonts w:hint="eastAsia"/>
                <w:strike/>
                <w:color w:val="00B0F0"/>
              </w:rPr>
              <w:t xml:space="preserve"> </w:t>
            </w:r>
            <w:r w:rsidRPr="00F326A7">
              <w:rPr>
                <w:rFonts w:hint="eastAsia"/>
                <w:strike/>
                <w:color w:val="00B0F0"/>
              </w:rPr>
              <w:t>변화</w:t>
            </w:r>
          </w:p>
        </w:tc>
      </w:tr>
    </w:tbl>
    <w:p w:rsidR="00F326A7" w:rsidRDefault="00F326A7" w:rsidP="00F326A7">
      <w:pPr>
        <w:ind w:left="720"/>
      </w:pPr>
    </w:p>
    <w:p w:rsidR="00F326A7" w:rsidRDefault="00F326A7" w:rsidP="00F326A7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외형을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4" w:name="_Toc506640357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4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386723" w:rsidRDefault="00386723" w:rsidP="00386723">
            <w:pPr>
              <w:jc w:val="center"/>
            </w:pPr>
            <w:r>
              <w:rPr>
                <w:rFonts w:hint="eastAsia"/>
              </w:rPr>
              <w:t>방어력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이동속도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C82D49" w:rsidRDefault="00C82D49" w:rsidP="00C82D49"/>
    <w:p w:rsidR="009E1A00" w:rsidRDefault="009E1A00" w:rsidP="009E1A00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9E1A00" w:rsidTr="00F57FBC">
        <w:tc>
          <w:tcPr>
            <w:tcW w:w="1515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갑옷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투구</w:t>
            </w:r>
            <w:r w:rsidR="007260BB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모델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또는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장신구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추가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및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변경</w:t>
            </w:r>
          </w:p>
        </w:tc>
      </w:tr>
    </w:tbl>
    <w:p w:rsidR="009E1A00" w:rsidRPr="009E1A00" w:rsidRDefault="009E1A00" w:rsidP="009E1A00">
      <w:pPr>
        <w:ind w:left="720"/>
      </w:pPr>
    </w:p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5" w:name="_Toc506640358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5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FA8" w:rsidRPr="009E1A00" w:rsidRDefault="00056FA8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무기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FA8" w:rsidRPr="009E1A00" w:rsidRDefault="00056FA8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FA8" w:rsidRPr="009E1A00" w:rsidRDefault="00056FA8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FA8" w:rsidRPr="009E1A00" w:rsidRDefault="00056FA8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6FA8" w:rsidRPr="009E1A00" w:rsidRDefault="00056FA8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56FA8" w:rsidRDefault="00056F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56FA8" w:rsidRDefault="00056F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56FA8" w:rsidRDefault="00056F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56FA8" w:rsidRDefault="00056F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56FA8" w:rsidRDefault="00056FA8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56FA8" w:rsidRPr="009E1A00" w:rsidRDefault="00056FA8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무기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56FA8" w:rsidRPr="009E1A00" w:rsidRDefault="00056FA8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56FA8" w:rsidRPr="009E1A00" w:rsidRDefault="00056FA8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56FA8" w:rsidRPr="009E1A00" w:rsidRDefault="00056FA8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056FA8" w:rsidRPr="009E1A00" w:rsidRDefault="00056FA8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056FA8" w:rsidRDefault="00056F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056FA8" w:rsidRDefault="00056F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056FA8" w:rsidRDefault="00056F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056FA8" w:rsidRDefault="00056F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056FA8" w:rsidRDefault="00056FA8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6" w:name="_Toc506640359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6"/>
    </w:p>
    <w:p w:rsidR="00EF3A53" w:rsidRDefault="00EF3A53" w:rsidP="00EF3A53">
      <w:pPr>
        <w:pStyle w:val="20"/>
        <w:numPr>
          <w:ilvl w:val="0"/>
          <w:numId w:val="25"/>
        </w:numPr>
      </w:pPr>
      <w:bookmarkStart w:id="7" w:name="_Toc50664036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7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 w:rsidR="005E1DDC">
              <w:rPr>
                <w:rFonts w:hint="eastAsia"/>
              </w:rPr>
              <w:t xml:space="preserve"> </w:t>
            </w:r>
            <w:r w:rsidR="005E1DDC">
              <w:t>30%</w:t>
            </w:r>
            <w:r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감소</w:t>
            </w:r>
            <w:r w:rsidR="005E1DDC"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640361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8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C675A" w:rsidRDefault="000C675A" w:rsidP="000C675A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0.9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113%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 w:rsidR="00A33328"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127%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전방으로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지르는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142% </w:t>
      </w:r>
      <w:r w:rsidR="00A33328">
        <w:rPr>
          <w:rFonts w:hint="eastAsia"/>
        </w:rPr>
        <w:t>적용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C0355B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일방</w:t>
      </w:r>
      <w:r w:rsidR="009557DB">
        <w:rPr>
          <w:rFonts w:hint="eastAsia"/>
        </w:rPr>
        <w:t xml:space="preserve"> </w:t>
      </w:r>
      <w:r>
        <w:rPr>
          <w:rFonts w:hint="eastAsia"/>
        </w:rPr>
        <w:t>공</w:t>
      </w:r>
      <w:r w:rsidR="009557DB">
        <w:rPr>
          <w:rFonts w:hint="eastAsia"/>
        </w:rPr>
        <w:t>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t xml:space="preserve"> 230% </w:t>
      </w:r>
      <w:r w:rsidR="00A33328">
        <w:rPr>
          <w:rFonts w:hint="eastAsia"/>
        </w:rPr>
        <w:t>적용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640362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9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C675A" w:rsidRDefault="000C675A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</w:t>
      </w:r>
      <w:r w:rsidR="00E6539A">
        <w:t>4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A33328" w:rsidRDefault="00A33328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112% </w:t>
      </w:r>
      <w:r>
        <w:rPr>
          <w:rFonts w:hint="eastAsia"/>
        </w:rPr>
        <w:t>적용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605325" w:rsidRDefault="00605325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90% </w:t>
      </w:r>
      <w:r w:rsidR="00A33328">
        <w:rPr>
          <w:rFonts w:hint="eastAsia"/>
        </w:rPr>
        <w:t>적용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C83F83" w:rsidRDefault="00C83F83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82% </w:t>
      </w:r>
      <w:r w:rsidR="00A33328">
        <w:rPr>
          <w:rFonts w:hint="eastAsia"/>
        </w:rPr>
        <w:t>적용</w:t>
      </w:r>
    </w:p>
    <w:p w:rsidR="00E1555B" w:rsidRDefault="00E1555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A33328" w:rsidRDefault="00A33328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230% </w:t>
      </w:r>
      <w:r>
        <w:rPr>
          <w:rFonts w:hint="eastAsia"/>
        </w:rPr>
        <w:t>적용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640363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33328" w:rsidRDefault="00A33328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102%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115% </w:t>
      </w:r>
      <w:r>
        <w:rPr>
          <w:rFonts w:hint="eastAsia"/>
        </w:rPr>
        <w:t>적용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129%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Pr="00EF3A53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164% </w:t>
      </w:r>
      <w:r>
        <w:rPr>
          <w:rFonts w:hint="eastAsia"/>
        </w:rPr>
        <w:t>적용</w:t>
      </w:r>
    </w:p>
    <w:p w:rsidR="00E5375B" w:rsidRDefault="00EF3A53">
      <w:pPr>
        <w:spacing w:after="200"/>
      </w:pPr>
      <w:r>
        <w:br w:type="page"/>
      </w:r>
    </w:p>
    <w:p w:rsidR="00E5375B" w:rsidRDefault="00E5375B" w:rsidP="00E5375B">
      <w:pPr>
        <w:pStyle w:val="1"/>
      </w:pPr>
      <w:bookmarkStart w:id="11" w:name="_Toc506640364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1"/>
    </w:p>
    <w:p w:rsidR="00E5375B" w:rsidRDefault="00E5375B" w:rsidP="00E5375B">
      <w:pPr>
        <w:pStyle w:val="20"/>
        <w:ind w:firstLineChars="100" w:firstLine="295"/>
      </w:pPr>
      <w:bookmarkStart w:id="12" w:name="_Toc506640365"/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36124A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메이스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006903">
        <w:rPr>
          <w:color w:val="auto"/>
        </w:rPr>
        <w:t>5</w:t>
      </w:r>
      <w:r>
        <w:rPr>
          <w:color w:val="auto"/>
        </w:rPr>
        <w:t xml:space="preserve">0% </w:t>
      </w:r>
      <w:r>
        <w:rPr>
          <w:rFonts w:hint="eastAsia"/>
          <w:color w:val="auto"/>
        </w:rPr>
        <w:t>증가</w:t>
      </w:r>
    </w:p>
    <w:p w:rsidR="00F86924" w:rsidRPr="0036124A" w:rsidRDefault="0036124A" w:rsidP="00E5375B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오</w:t>
      </w:r>
      <w:r>
        <w:rPr>
          <w:rFonts w:hint="eastAsia"/>
          <w:color w:val="auto"/>
        </w:rPr>
        <w:t>른쪽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E5375B" w:rsidRPr="002F20C4" w:rsidRDefault="0036124A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86924" w:rsidRDefault="000C6D2A" w:rsidP="00F86924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0C6D2A">
        <w:rPr>
          <w:rFonts w:hint="eastAsia"/>
          <w:color w:val="auto"/>
        </w:rPr>
        <w:t>시야</w:t>
      </w:r>
      <w:r w:rsidRPr="000C6D2A">
        <w:rPr>
          <w:rFonts w:hint="eastAsia"/>
          <w:color w:val="auto"/>
        </w:rPr>
        <w:t xml:space="preserve"> </w:t>
      </w:r>
      <w:r w:rsidRPr="000C6D2A">
        <w:rPr>
          <w:rFonts w:hint="eastAsia"/>
          <w:color w:val="auto"/>
        </w:rPr>
        <w:t>반경</w:t>
      </w:r>
      <w:r w:rsidRPr="000C6D2A">
        <w:rPr>
          <w:rFonts w:hint="eastAsia"/>
          <w:color w:val="auto"/>
        </w:rPr>
        <w:t xml:space="preserve"> </w:t>
      </w:r>
      <w:r w:rsidRPr="000C6D2A">
        <w:rPr>
          <w:color w:val="auto"/>
        </w:rPr>
        <w:t>5</w:t>
      </w:r>
      <w:r w:rsidR="00807A75">
        <w:rPr>
          <w:color w:val="auto"/>
        </w:rPr>
        <w:t>0</w:t>
      </w:r>
      <w:r w:rsidRPr="000C6D2A">
        <w:rPr>
          <w:color w:val="auto"/>
        </w:rPr>
        <w:t xml:space="preserve">% </w:t>
      </w:r>
      <w:r w:rsidRPr="000C6D2A">
        <w:rPr>
          <w:rFonts w:hint="eastAsia"/>
          <w:color w:val="auto"/>
        </w:rPr>
        <w:t>증가</w:t>
      </w:r>
    </w:p>
    <w:p w:rsidR="000C6D2A" w:rsidRPr="000C6D2A" w:rsidRDefault="000C6D2A" w:rsidP="000C6D2A">
      <w:pPr>
        <w:pStyle w:val="af8"/>
        <w:numPr>
          <w:ilvl w:val="1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0C6D2A" w:rsidRDefault="00F86924">
      <w:pPr>
        <w:spacing w:after="200"/>
      </w:pPr>
      <w:r>
        <w:br w:type="page"/>
      </w:r>
    </w:p>
    <w:p w:rsidR="00E5375B" w:rsidRDefault="00F86924" w:rsidP="00F86924">
      <w:pPr>
        <w:pStyle w:val="20"/>
        <w:ind w:firstLineChars="96" w:firstLine="283"/>
      </w:pPr>
      <w:bookmarkStart w:id="13" w:name="_Toc50664036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F86924" w:rsidRPr="002F20C4" w:rsidRDefault="00F86924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9E7B8F" w:rsidRDefault="005B327D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 w:rsidR="00206CAF">
        <w:rPr>
          <w:color w:val="auto"/>
        </w:rPr>
        <w:t>25</w:t>
      </w:r>
      <w:r>
        <w:rPr>
          <w:color w:val="auto"/>
        </w:rPr>
        <w:t>%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9E7B8F" w:rsidRPr="009E7B8F" w:rsidRDefault="00B3261B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 w:rsidR="005B327D">
        <w:rPr>
          <w:color w:val="auto"/>
        </w:rPr>
        <w:t>‘</w:t>
      </w:r>
      <w:proofErr w:type="spellStart"/>
      <w:r w:rsidR="005B327D">
        <w:rPr>
          <w:rFonts w:hint="eastAsia"/>
          <w:color w:val="auto"/>
        </w:rPr>
        <w:t>브로드</w:t>
      </w:r>
      <w:proofErr w:type="spellEnd"/>
      <w:r w:rsidR="005B327D">
        <w:rPr>
          <w:rFonts w:hint="eastAsia"/>
          <w:color w:val="auto"/>
        </w:rPr>
        <w:t xml:space="preserve"> </w:t>
      </w:r>
      <w:proofErr w:type="spellStart"/>
      <w:r w:rsidR="005B327D">
        <w:rPr>
          <w:rFonts w:hint="eastAsia"/>
          <w:color w:val="auto"/>
        </w:rPr>
        <w:t>소드</w:t>
      </w:r>
      <w:proofErr w:type="spellEnd"/>
      <w:r w:rsidR="005B327D">
        <w:rPr>
          <w:color w:val="auto"/>
        </w:rPr>
        <w:t xml:space="preserve">’ </w:t>
      </w:r>
      <w:r w:rsidR="005B327D">
        <w:rPr>
          <w:rFonts w:hint="eastAsia"/>
          <w:color w:val="auto"/>
        </w:rPr>
        <w:t>모델로</w:t>
      </w:r>
      <w:r w:rsidR="005B327D">
        <w:rPr>
          <w:rFonts w:hint="eastAsia"/>
          <w:color w:val="auto"/>
        </w:rPr>
        <w:t xml:space="preserve"> </w:t>
      </w:r>
      <w:r w:rsidR="005B327D">
        <w:rPr>
          <w:rFonts w:hint="eastAsia"/>
          <w:color w:val="auto"/>
        </w:rPr>
        <w:t>변경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940A0A">
        <w:rPr>
          <w:color w:val="auto"/>
        </w:rPr>
        <w:t>150</w:t>
      </w:r>
      <w:r>
        <w:rPr>
          <w:color w:val="auto"/>
        </w:rPr>
        <w:t xml:space="preserve">% </w:t>
      </w:r>
      <w:r>
        <w:rPr>
          <w:rFonts w:hint="eastAsia"/>
          <w:color w:val="auto"/>
        </w:rPr>
        <w:t>증가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상체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9D169A" w:rsidRPr="009D169A" w:rsidRDefault="00651DFA" w:rsidP="005B327D">
      <w:pPr>
        <w:pStyle w:val="af8"/>
        <w:numPr>
          <w:ilvl w:val="1"/>
          <w:numId w:val="37"/>
        </w:numPr>
        <w:ind w:leftChars="0"/>
      </w:pPr>
      <w:r w:rsidRPr="009D169A">
        <w:rPr>
          <w:color w:val="auto"/>
        </w:rPr>
        <w:t>‘</w:t>
      </w:r>
      <w:r w:rsidR="006B70B3">
        <w:rPr>
          <w:rFonts w:hint="eastAsia"/>
          <w:color w:val="auto"/>
        </w:rPr>
        <w:t>강타</w:t>
      </w:r>
      <w:r w:rsidRPr="009D169A">
        <w:rPr>
          <w:color w:val="auto"/>
        </w:rPr>
        <w:t xml:space="preserve">’ </w:t>
      </w:r>
      <w:r w:rsidRPr="009D169A">
        <w:rPr>
          <w:rFonts w:hint="eastAsia"/>
          <w:color w:val="auto"/>
        </w:rPr>
        <w:t>스킬</w:t>
      </w:r>
      <w:r w:rsidRPr="009D169A">
        <w:rPr>
          <w:rFonts w:hint="eastAsia"/>
          <w:color w:val="auto"/>
        </w:rPr>
        <w:t xml:space="preserve"> </w:t>
      </w:r>
      <w:proofErr w:type="spellStart"/>
      <w:r w:rsidR="00B76D63">
        <w:rPr>
          <w:rFonts w:hint="eastAsia"/>
          <w:color w:val="auto"/>
        </w:rPr>
        <w:t>쿨타임</w:t>
      </w:r>
      <w:proofErr w:type="spellEnd"/>
      <w:r w:rsidR="00B76D63">
        <w:rPr>
          <w:rFonts w:hint="eastAsia"/>
          <w:color w:val="auto"/>
        </w:rPr>
        <w:t xml:space="preserve"> </w:t>
      </w:r>
      <w:r w:rsidR="00B76D63">
        <w:rPr>
          <w:color w:val="auto"/>
        </w:rPr>
        <w:t xml:space="preserve">50% </w:t>
      </w:r>
      <w:r w:rsidR="00B76D63">
        <w:rPr>
          <w:rFonts w:hint="eastAsia"/>
          <w:color w:val="auto"/>
        </w:rPr>
        <w:t>감소</w:t>
      </w:r>
    </w:p>
    <w:p w:rsidR="002B2D17" w:rsidRDefault="00B27309" w:rsidP="005B327D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머리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부위에</w:t>
      </w:r>
      <w:r w:rsidR="002B2D17">
        <w:rPr>
          <w:rFonts w:hint="eastAsia"/>
        </w:rPr>
        <w:t xml:space="preserve"> </w:t>
      </w:r>
      <w:proofErr w:type="spellStart"/>
      <w:r w:rsidR="002B2D17">
        <w:rPr>
          <w:rFonts w:hint="eastAsia"/>
        </w:rPr>
        <w:t>선그라스</w:t>
      </w:r>
      <w:proofErr w:type="spellEnd"/>
      <w:r w:rsidR="002B2D17">
        <w:rPr>
          <w:rFonts w:hint="eastAsia"/>
        </w:rPr>
        <w:t xml:space="preserve"> </w:t>
      </w:r>
      <w:r w:rsidR="002B2D17">
        <w:rPr>
          <w:rFonts w:hint="eastAsia"/>
        </w:rPr>
        <w:t>모델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추가</w:t>
      </w:r>
      <w:r w:rsidR="00807A75" w:rsidRPr="009D169A">
        <w:rPr>
          <w:color w:val="auto"/>
        </w:rPr>
        <w:t xml:space="preserve"> (</w:t>
      </w:r>
      <w:r w:rsidR="00807A75" w:rsidRPr="009D169A">
        <w:rPr>
          <w:rFonts w:hint="eastAsia"/>
          <w:color w:val="auto"/>
        </w:rPr>
        <w:t>방어구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모델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기획서</w:t>
      </w:r>
      <w:r w:rsidR="00807A75" w:rsidRPr="009D169A">
        <w:rPr>
          <w:rFonts w:hint="eastAsia"/>
          <w:color w:val="auto"/>
        </w:rPr>
        <w:t xml:space="preserve"> </w:t>
      </w:r>
      <w:r w:rsidR="00807A75" w:rsidRPr="009D169A">
        <w:rPr>
          <w:rFonts w:hint="eastAsia"/>
          <w:color w:val="auto"/>
        </w:rPr>
        <w:t>확인</w:t>
      </w:r>
      <w:r w:rsidR="00807A75" w:rsidRPr="009D169A">
        <w:rPr>
          <w:rFonts w:hint="eastAsia"/>
          <w:color w:val="auto"/>
        </w:rPr>
        <w:t>)</w:t>
      </w:r>
    </w:p>
    <w:p w:rsidR="00025B5A" w:rsidRPr="002B2D17" w:rsidRDefault="00025B5A" w:rsidP="005B327D">
      <w:pPr>
        <w:pStyle w:val="af8"/>
        <w:numPr>
          <w:ilvl w:val="1"/>
          <w:numId w:val="37"/>
        </w:numPr>
        <w:ind w:leftChars="0"/>
      </w:pPr>
      <w:r>
        <w:br w:type="page"/>
      </w:r>
    </w:p>
    <w:p w:rsidR="00025B5A" w:rsidRDefault="00025B5A" w:rsidP="00025B5A">
      <w:pPr>
        <w:pStyle w:val="20"/>
        <w:ind w:firstLineChars="96" w:firstLine="283"/>
      </w:pPr>
      <w:bookmarkStart w:id="14" w:name="_Toc50664036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07658C" w:rsidRDefault="0007658C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발도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 w:rsidR="006B70B3">
        <w:t>3</w:t>
      </w:r>
      <w:r>
        <w:t xml:space="preserve">0% </w:t>
      </w:r>
      <w:r>
        <w:rPr>
          <w:rFonts w:hint="eastAsia"/>
        </w:rPr>
        <w:t>증가</w:t>
      </w:r>
      <w:r w:rsidR="006B70B3">
        <w:rPr>
          <w:rFonts w:hint="eastAsia"/>
        </w:rPr>
        <w:t>,</w:t>
      </w:r>
      <w:r w:rsidR="006B70B3">
        <w:t xml:space="preserve"> </w:t>
      </w:r>
      <w:proofErr w:type="spellStart"/>
      <w:r w:rsidR="006B70B3">
        <w:rPr>
          <w:rFonts w:hint="eastAsia"/>
        </w:rPr>
        <w:t>쿨타임</w:t>
      </w:r>
      <w:proofErr w:type="spellEnd"/>
      <w:r w:rsidR="006B70B3">
        <w:rPr>
          <w:rFonts w:hint="eastAsia"/>
        </w:rPr>
        <w:t xml:space="preserve"> </w:t>
      </w:r>
      <w:r w:rsidR="006B70B3">
        <w:t xml:space="preserve">10% </w:t>
      </w:r>
      <w:r w:rsidR="006B70B3">
        <w:rPr>
          <w:rFonts w:hint="eastAsia"/>
        </w:rPr>
        <w:t>증가</w:t>
      </w:r>
    </w:p>
    <w:p w:rsidR="006B70B3" w:rsidRPr="0007658C" w:rsidRDefault="006B70B3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돌진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:rsidR="001D72D5" w:rsidRPr="00651DFA" w:rsidRDefault="00B3261B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톱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1D72D5" w:rsidRDefault="00CF44D1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CF44D1" w:rsidRPr="00651DFA" w:rsidRDefault="00CF44D1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5E1DDC" w:rsidRDefault="0021169F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21169F">
        <w:rPr>
          <w:color w:val="auto"/>
        </w:rPr>
        <w:t>‘</w:t>
      </w:r>
      <w:r w:rsidRPr="0021169F">
        <w:rPr>
          <w:rFonts w:hint="eastAsia"/>
          <w:color w:val="auto"/>
        </w:rPr>
        <w:t>저지</w:t>
      </w:r>
      <w:r w:rsidRPr="0021169F">
        <w:rPr>
          <w:color w:val="auto"/>
        </w:rPr>
        <w:t>’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스킬</w:t>
      </w:r>
      <w:r w:rsidR="00651DFA">
        <w:rPr>
          <w:rFonts w:hint="eastAsia"/>
          <w:color w:val="auto"/>
        </w:rPr>
        <w:t xml:space="preserve"> </w:t>
      </w:r>
      <w:r w:rsidR="006B70B3">
        <w:rPr>
          <w:rFonts w:hint="eastAsia"/>
          <w:color w:val="auto"/>
        </w:rPr>
        <w:t>공격</w:t>
      </w:r>
      <w:r w:rsidR="006B70B3">
        <w:rPr>
          <w:rFonts w:hint="eastAsia"/>
          <w:color w:val="auto"/>
        </w:rPr>
        <w:t xml:space="preserve"> </w:t>
      </w:r>
      <w:r w:rsidR="006B70B3">
        <w:rPr>
          <w:rFonts w:hint="eastAsia"/>
          <w:color w:val="auto"/>
        </w:rPr>
        <w:t>범위</w:t>
      </w:r>
      <w:r w:rsidR="006B70B3">
        <w:rPr>
          <w:rFonts w:hint="eastAsia"/>
          <w:color w:val="auto"/>
        </w:rPr>
        <w:t xml:space="preserve"> </w:t>
      </w:r>
      <w:r w:rsidR="006B70B3">
        <w:rPr>
          <w:color w:val="auto"/>
        </w:rPr>
        <w:t xml:space="preserve">100% </w:t>
      </w:r>
      <w:r w:rsidR="006B70B3">
        <w:rPr>
          <w:rFonts w:hint="eastAsia"/>
          <w:color w:val="auto"/>
        </w:rPr>
        <w:t>증가</w:t>
      </w:r>
    </w:p>
    <w:p w:rsidR="006B70B3" w:rsidRDefault="006B70B3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proofErr w:type="spellStart"/>
      <w:r>
        <w:rPr>
          <w:rFonts w:hint="eastAsia"/>
          <w:color w:val="auto"/>
        </w:rPr>
        <w:t>쿨타임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20% </w:t>
      </w:r>
      <w:r>
        <w:rPr>
          <w:rFonts w:hint="eastAsia"/>
          <w:color w:val="auto"/>
        </w:rPr>
        <w:t>증가</w:t>
      </w:r>
    </w:p>
    <w:p w:rsidR="00651DFA" w:rsidRDefault="00651DFA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651DFA" w:rsidRDefault="00025B5A" w:rsidP="007B7A21">
      <w:pPr>
        <w:rPr>
          <w:strike/>
        </w:rPr>
      </w:pPr>
      <w:r w:rsidRPr="00651DFA">
        <w:rPr>
          <w:strike/>
        </w:rPr>
        <w:br w:type="page"/>
      </w:r>
    </w:p>
    <w:p w:rsidR="00025B5A" w:rsidRDefault="00025B5A" w:rsidP="00025B5A">
      <w:pPr>
        <w:pStyle w:val="20"/>
        <w:ind w:firstLineChars="96" w:firstLine="283"/>
      </w:pPr>
      <w:bookmarkStart w:id="15" w:name="_Toc50664036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025B5A" w:rsidRPr="002F20C4" w:rsidRDefault="00335B5B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434E4D" w:rsidRDefault="00772C84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일반</w:t>
      </w:r>
      <w:r w:rsidR="00434E4D">
        <w:rPr>
          <w:rFonts w:hint="eastAsia"/>
        </w:rPr>
        <w:t xml:space="preserve"> </w:t>
      </w:r>
      <w:r w:rsidR="00434E4D">
        <w:rPr>
          <w:rFonts w:hint="eastAsia"/>
        </w:rPr>
        <w:t>공격력</w:t>
      </w:r>
      <w:r w:rsidR="00434E4D">
        <w:rPr>
          <w:rFonts w:hint="eastAsia"/>
        </w:rPr>
        <w:t xml:space="preserve"> </w:t>
      </w:r>
      <w:r w:rsidR="00434E4D">
        <w:t xml:space="preserve">50% </w:t>
      </w:r>
      <w:r w:rsidR="00434E4D">
        <w:rPr>
          <w:rFonts w:hint="eastAsia"/>
        </w:rPr>
        <w:t>증가</w:t>
      </w:r>
    </w:p>
    <w:p w:rsidR="00772C84" w:rsidRDefault="00772C84" w:rsidP="00434E4D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증가</w:t>
      </w:r>
    </w:p>
    <w:p w:rsidR="00772C84" w:rsidRDefault="00772C84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공격속도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감소</w:t>
      </w:r>
    </w:p>
    <w:p w:rsidR="00434E4D" w:rsidRDefault="00056FA8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 w:rsidR="00434E4D">
        <w:rPr>
          <w:rFonts w:hint="eastAsia"/>
        </w:rPr>
        <w:t>체력</w:t>
      </w:r>
      <w:r w:rsidR="00434E4D">
        <w:rPr>
          <w:rFonts w:hint="eastAsia"/>
        </w:rPr>
        <w:t xml:space="preserve"> </w:t>
      </w:r>
      <w:r w:rsidR="00B43B4F">
        <w:t>6</w:t>
      </w:r>
      <w:r w:rsidR="00434E4D">
        <w:t xml:space="preserve">0% </w:t>
      </w:r>
      <w:r w:rsidR="00434E4D">
        <w:rPr>
          <w:rFonts w:hint="eastAsia"/>
        </w:rPr>
        <w:t>감소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사브르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025B5A" w:rsidRDefault="00C433DB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 w:rsidR="00434E4D">
        <w:rPr>
          <w:rFonts w:hint="eastAsia"/>
        </w:rPr>
        <w:t>체력</w:t>
      </w:r>
      <w:r w:rsidR="00434E4D">
        <w:rPr>
          <w:rFonts w:hint="eastAsia"/>
        </w:rPr>
        <w:t xml:space="preserve"> </w:t>
      </w:r>
      <w:r w:rsidR="00434E4D">
        <w:t xml:space="preserve">100% </w:t>
      </w:r>
      <w:r w:rsidR="00434E4D">
        <w:rPr>
          <w:rFonts w:hint="eastAsia"/>
        </w:rPr>
        <w:t>증가</w:t>
      </w:r>
    </w:p>
    <w:p w:rsidR="004B21DA" w:rsidRDefault="004B21DA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방어력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:rsidR="00335B5B" w:rsidRDefault="00434E4D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이동속도</w:t>
      </w:r>
      <w:r>
        <w:rPr>
          <w:rFonts w:hint="eastAsia"/>
        </w:rPr>
        <w:t xml:space="preserve"> </w:t>
      </w:r>
      <w:r w:rsidR="004B21DA">
        <w:t>20</w:t>
      </w:r>
      <w:r>
        <w:t xml:space="preserve">% </w:t>
      </w:r>
      <w:r>
        <w:rPr>
          <w:rFonts w:hint="eastAsia"/>
        </w:rPr>
        <w:t>감소</w:t>
      </w:r>
    </w:p>
    <w:p w:rsidR="00335B5B" w:rsidRDefault="007525A4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4B21DA" w:rsidRDefault="004B21DA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434E4D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4B21DA">
        <w:t>5</w:t>
      </w:r>
      <w:r>
        <w:t xml:space="preserve">0% </w:t>
      </w:r>
      <w:r>
        <w:rPr>
          <w:rFonts w:hint="eastAsia"/>
        </w:rPr>
        <w:t>감소</w:t>
      </w:r>
    </w:p>
    <w:p w:rsidR="004B21DA" w:rsidRDefault="004B21DA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 w:rsidR="004B21DA">
        <w:rPr>
          <w:rFonts w:hint="eastAsia"/>
        </w:rPr>
        <w:t>스킬</w:t>
      </w:r>
      <w:r w:rsidR="004B21DA"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 w:rsidR="004B21DA">
        <w:t>2</w:t>
      </w:r>
      <w:r>
        <w:t xml:space="preserve">0% </w:t>
      </w:r>
      <w:r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아이스크림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Default="00DB3B84">
      <w:pPr>
        <w:spacing w:after="200"/>
      </w:pPr>
      <w:r>
        <w:br w:type="page"/>
      </w:r>
    </w:p>
    <w:p w:rsidR="00DB3B84" w:rsidRDefault="00DB3B84" w:rsidP="00DB3B84">
      <w:pPr>
        <w:pStyle w:val="1"/>
      </w:pPr>
      <w:bookmarkStart w:id="16" w:name="_Toc506640369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DB3B84" w:rsidRDefault="00DB3B84" w:rsidP="00DB3B84">
      <w:pPr>
        <w:pStyle w:val="20"/>
        <w:ind w:firstLineChars="96" w:firstLine="283"/>
      </w:pPr>
      <w:bookmarkStart w:id="17" w:name="_Toc506640370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7"/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컴파운드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보우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DC2F98" w:rsidRDefault="00C32ACF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color w:val="auto"/>
        </w:rPr>
        <w:t>5</w:t>
      </w:r>
      <w:r w:rsidR="002B203D">
        <w:rPr>
          <w:color w:val="auto"/>
        </w:rPr>
        <w:t xml:space="preserve">% </w:t>
      </w:r>
      <w:r w:rsidR="002B203D">
        <w:rPr>
          <w:rFonts w:hint="eastAsia"/>
          <w:color w:val="auto"/>
        </w:rPr>
        <w:t>확률로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공격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회피</w:t>
      </w:r>
    </w:p>
    <w:p w:rsidR="00AB109B" w:rsidRPr="00AB109B" w:rsidRDefault="007525A4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AB109B">
        <w:rPr>
          <w:rFonts w:hint="eastAsia"/>
          <w:color w:val="auto"/>
        </w:rPr>
        <w:t>적용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Pr="002F20C4" w:rsidRDefault="0036124A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AB109B" w:rsidRDefault="00AB109B" w:rsidP="00DB3B84">
      <w:pPr>
        <w:pStyle w:val="af8"/>
        <w:numPr>
          <w:ilvl w:val="1"/>
          <w:numId w:val="42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</w:t>
      </w:r>
      <w:r w:rsidR="00CA1D50">
        <w:t>50</w:t>
      </w:r>
      <w:r>
        <w:t xml:space="preserve">% </w:t>
      </w:r>
      <w:r>
        <w:rPr>
          <w:rFonts w:hint="eastAsia"/>
        </w:rPr>
        <w:t>증가</w:t>
      </w:r>
    </w:p>
    <w:p w:rsidR="00AB109B" w:rsidRPr="000C6D2A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AB109B" w:rsidRDefault="00AB109B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4"/>
        </w:rPr>
      </w:pPr>
      <w:bookmarkStart w:id="18" w:name="_Toc506640371"/>
      <w:r>
        <w:br w:type="page"/>
      </w:r>
    </w:p>
    <w:p w:rsidR="00F90FE7" w:rsidRDefault="00F90FE7" w:rsidP="009D1E91">
      <w:pPr>
        <w:pStyle w:val="20"/>
        <w:ind w:firstLineChars="96" w:firstLine="283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8"/>
    </w:p>
    <w:p w:rsidR="00F90FE7" w:rsidRPr="002F20C4" w:rsidRDefault="00F90FE7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9420E1" w:rsidRPr="009420E1" w:rsidRDefault="00AB109B" w:rsidP="009420E1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비뢰골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90FE7" w:rsidRPr="002F20C4" w:rsidRDefault="0036124A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9420E1" w:rsidRDefault="002B4371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proofErr w:type="spellStart"/>
      <w:r>
        <w:rPr>
          <w:rFonts w:hint="eastAsia"/>
          <w:color w:val="auto"/>
        </w:rPr>
        <w:t>회피율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Pr="002F20C4" w:rsidRDefault="0036124A" w:rsidP="009D1E91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9D1E91" w:rsidRDefault="000F747F" w:rsidP="009D1E91">
      <w:pPr>
        <w:pStyle w:val="af8"/>
        <w:numPr>
          <w:ilvl w:val="1"/>
          <w:numId w:val="43"/>
        </w:numPr>
        <w:ind w:leftChars="0"/>
      </w:pPr>
      <w:r>
        <w:t>‘</w:t>
      </w:r>
      <w:r w:rsidR="00E0133A">
        <w:rPr>
          <w:rFonts w:hint="eastAsia"/>
        </w:rPr>
        <w:t>폭탄</w:t>
      </w:r>
      <w:r w:rsidR="00E0133A">
        <w:rPr>
          <w:rFonts w:hint="eastAsia"/>
        </w:rPr>
        <w:t xml:space="preserve"> </w:t>
      </w:r>
      <w:r w:rsidR="00E0133A">
        <w:rPr>
          <w:rFonts w:hint="eastAsia"/>
        </w:rPr>
        <w:t>화살</w:t>
      </w:r>
      <w:r w:rsidR="00C60A9D">
        <w:t xml:space="preserve">’ </w:t>
      </w:r>
      <w:proofErr w:type="spellStart"/>
      <w:r w:rsidR="00E0133A">
        <w:rPr>
          <w:rFonts w:hint="eastAsia"/>
        </w:rPr>
        <w:t>쿨타임</w:t>
      </w:r>
      <w:proofErr w:type="spellEnd"/>
      <w:r w:rsidR="00E0133A">
        <w:rPr>
          <w:rFonts w:hint="eastAsia"/>
        </w:rPr>
        <w:t xml:space="preserve"> </w:t>
      </w:r>
      <w:r w:rsidR="00E0133A">
        <w:t xml:space="preserve">50% </w:t>
      </w:r>
      <w:r w:rsidR="00E0133A">
        <w:rPr>
          <w:rFonts w:hint="eastAsia"/>
        </w:rPr>
        <w:t>감소</w:t>
      </w:r>
    </w:p>
    <w:p w:rsidR="00C60A9D" w:rsidRPr="00C60A9D" w:rsidRDefault="00C60A9D" w:rsidP="003906D8">
      <w:pPr>
        <w:pStyle w:val="af8"/>
        <w:numPr>
          <w:ilvl w:val="1"/>
          <w:numId w:val="43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Default="009D1E91">
      <w:pPr>
        <w:spacing w:after="200"/>
      </w:pPr>
      <w:r>
        <w:br w:type="page"/>
      </w:r>
    </w:p>
    <w:p w:rsidR="009D1E91" w:rsidRDefault="009D1E91" w:rsidP="009D1E91">
      <w:pPr>
        <w:pStyle w:val="20"/>
        <w:ind w:firstLineChars="96" w:firstLine="283"/>
      </w:pPr>
      <w:bookmarkStart w:id="19" w:name="_Toc506640372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9"/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FE6C3D" w:rsidRDefault="00FE6C3D" w:rsidP="00FE6C3D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5% </w:t>
      </w:r>
      <w:r>
        <w:rPr>
          <w:rFonts w:hint="eastAsia"/>
          <w:color w:val="auto"/>
        </w:rPr>
        <w:t>증가</w:t>
      </w:r>
    </w:p>
    <w:p w:rsidR="00FE6C3D" w:rsidRPr="00204F64" w:rsidRDefault="00FE6C3D" w:rsidP="00FE6C3D">
      <w:pPr>
        <w:pStyle w:val="af8"/>
        <w:numPr>
          <w:ilvl w:val="1"/>
          <w:numId w:val="44"/>
        </w:numPr>
        <w:ind w:leftChars="0"/>
        <w:rPr>
          <w:rFonts w:hint="eastAsia"/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부메랑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쿨타임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3448CA" w:rsidRPr="003448CA" w:rsidRDefault="003448CA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바나나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3448CA" w:rsidRPr="003448CA" w:rsidRDefault="00B45C0F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537290" w:rsidRPr="001D72D5" w:rsidRDefault="003448CA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84043B" w:rsidRPr="0084043B" w:rsidRDefault="00062459" w:rsidP="0084043B">
      <w:pPr>
        <w:pStyle w:val="af8"/>
        <w:numPr>
          <w:ilvl w:val="1"/>
          <w:numId w:val="44"/>
        </w:numPr>
        <w:ind w:leftChars="0"/>
        <w:rPr>
          <w:rFonts w:hint="eastAsia"/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 w:rsidR="00833B1B">
        <w:rPr>
          <w:rFonts w:hint="eastAsia"/>
          <w:color w:val="auto"/>
        </w:rPr>
        <w:t xml:space="preserve"> </w:t>
      </w:r>
      <w:r w:rsidR="0084043B">
        <w:rPr>
          <w:rFonts w:hint="eastAsia"/>
          <w:color w:val="auto"/>
        </w:rPr>
        <w:t>공격</w:t>
      </w:r>
      <w:r w:rsidR="0084043B">
        <w:rPr>
          <w:rFonts w:hint="eastAsia"/>
          <w:color w:val="auto"/>
        </w:rPr>
        <w:t xml:space="preserve"> </w:t>
      </w:r>
      <w:r w:rsidR="0084043B">
        <w:rPr>
          <w:rFonts w:hint="eastAsia"/>
          <w:color w:val="auto"/>
        </w:rPr>
        <w:t>범위</w:t>
      </w:r>
      <w:r w:rsidR="0084043B">
        <w:rPr>
          <w:rFonts w:hint="eastAsia"/>
          <w:color w:val="auto"/>
        </w:rPr>
        <w:t xml:space="preserve"> </w:t>
      </w:r>
      <w:r w:rsidR="0084043B">
        <w:rPr>
          <w:color w:val="auto"/>
        </w:rPr>
        <w:t xml:space="preserve">50% </w:t>
      </w:r>
      <w:r w:rsidR="0084043B">
        <w:rPr>
          <w:rFonts w:hint="eastAsia"/>
          <w:color w:val="auto"/>
        </w:rPr>
        <w:t>증가</w:t>
      </w:r>
      <w:r w:rsidR="0084043B">
        <w:rPr>
          <w:rFonts w:hint="eastAsia"/>
          <w:color w:val="auto"/>
        </w:rPr>
        <w:t>,</w:t>
      </w:r>
      <w:r w:rsidR="0084043B">
        <w:rPr>
          <w:color w:val="auto"/>
        </w:rPr>
        <w:t xml:space="preserve"> </w:t>
      </w:r>
      <w:proofErr w:type="spellStart"/>
      <w:r w:rsidR="0084043B">
        <w:rPr>
          <w:rFonts w:hint="eastAsia"/>
          <w:color w:val="auto"/>
        </w:rPr>
        <w:t>쿨타임</w:t>
      </w:r>
      <w:proofErr w:type="spellEnd"/>
      <w:r w:rsidR="0084043B">
        <w:rPr>
          <w:rFonts w:hint="eastAsia"/>
          <w:color w:val="auto"/>
        </w:rPr>
        <w:t xml:space="preserve"> </w:t>
      </w:r>
      <w:r w:rsidR="0084043B">
        <w:rPr>
          <w:color w:val="auto"/>
        </w:rPr>
        <w:t xml:space="preserve">20% </w:t>
      </w:r>
      <w:r w:rsidR="0084043B">
        <w:rPr>
          <w:rFonts w:hint="eastAsia"/>
          <w:color w:val="auto"/>
        </w:rPr>
        <w:t>증가</w:t>
      </w:r>
    </w:p>
    <w:p w:rsidR="00833B1B" w:rsidRDefault="00833B1B" w:rsidP="00833B1B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 w:rsidR="00DB5EF1"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Default="008D78A0">
      <w:pPr>
        <w:spacing w:after="200"/>
      </w:pPr>
      <w:r>
        <w:br w:type="page"/>
      </w:r>
    </w:p>
    <w:p w:rsidR="008D78A0" w:rsidRDefault="008D78A0" w:rsidP="008D78A0">
      <w:pPr>
        <w:pStyle w:val="20"/>
        <w:ind w:firstLineChars="96" w:firstLine="283"/>
      </w:pPr>
      <w:bookmarkStart w:id="20" w:name="_Toc506640373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0"/>
    </w:p>
    <w:p w:rsidR="008D78A0" w:rsidRPr="002F20C4" w:rsidRDefault="008D78A0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6669AF" w:rsidRDefault="006669AF" w:rsidP="008D78A0">
      <w:pPr>
        <w:pStyle w:val="af8"/>
        <w:numPr>
          <w:ilvl w:val="1"/>
          <w:numId w:val="45"/>
        </w:numPr>
        <w:ind w:leftChars="0"/>
      </w:pPr>
      <w:r>
        <w:t xml:space="preserve"> ‘</w:t>
      </w:r>
      <w:r>
        <w:rPr>
          <w:rFonts w:hint="eastAsia"/>
        </w:rPr>
        <w:t>폭발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6669AF" w:rsidRDefault="006669AF" w:rsidP="006669AF">
      <w:pPr>
        <w:pStyle w:val="af8"/>
        <w:numPr>
          <w:ilvl w:val="1"/>
          <w:numId w:val="45"/>
        </w:numPr>
        <w:ind w:leftChars="0"/>
      </w:pPr>
      <w:r>
        <w:t>‘</w:t>
      </w: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6669AF" w:rsidRDefault="006669AF" w:rsidP="006669AF">
      <w:pPr>
        <w:pStyle w:val="af8"/>
        <w:numPr>
          <w:ilvl w:val="1"/>
          <w:numId w:val="45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6669AF" w:rsidRDefault="006669AF" w:rsidP="006669AF">
      <w:pPr>
        <w:pStyle w:val="af8"/>
        <w:numPr>
          <w:ilvl w:val="1"/>
          <w:numId w:val="45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>5</w:t>
      </w:r>
      <w:r>
        <w:t xml:space="preserve">0% </w:t>
      </w:r>
      <w:r>
        <w:rPr>
          <w:rFonts w:hint="eastAsia"/>
        </w:rPr>
        <w:t>증가</w:t>
      </w:r>
    </w:p>
    <w:p w:rsidR="006669AF" w:rsidRDefault="006669AF" w:rsidP="006669AF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 w:rsidR="00DB5EF1">
        <w:rPr>
          <w:rFonts w:hint="eastAsia"/>
        </w:rPr>
        <w:t>체력</w:t>
      </w:r>
      <w:r w:rsidR="00DB5EF1">
        <w:rPr>
          <w:rFonts w:hint="eastAsia"/>
        </w:rPr>
        <w:t xml:space="preserve"> </w:t>
      </w:r>
      <w:r>
        <w:t>3</w:t>
      </w:r>
      <w:r w:rsidR="00DB5EF1">
        <w:t xml:space="preserve">0% </w:t>
      </w:r>
      <w:r w:rsidR="00DB5EF1">
        <w:rPr>
          <w:rFonts w:hint="eastAsia"/>
        </w:rPr>
        <w:t>감소</w:t>
      </w:r>
    </w:p>
    <w:p w:rsidR="006669AF" w:rsidRDefault="006669AF" w:rsidP="006669AF">
      <w:pPr>
        <w:pStyle w:val="af8"/>
        <w:numPr>
          <w:ilvl w:val="1"/>
          <w:numId w:val="45"/>
        </w:numPr>
        <w:ind w:leftChars="0"/>
        <w:rPr>
          <w:rFonts w:hint="eastAsia"/>
        </w:rPr>
      </w:pP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감소</w:t>
      </w:r>
    </w:p>
    <w:p w:rsidR="00B150CD" w:rsidRPr="00DB5EF1" w:rsidRDefault="00B150CD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아제노스의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전투검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F57FBC" w:rsidRDefault="006669AF" w:rsidP="00F57FBC">
      <w:pPr>
        <w:pStyle w:val="af8"/>
        <w:numPr>
          <w:ilvl w:val="1"/>
          <w:numId w:val="45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CC1C55">
        <w:t>0</w:t>
      </w:r>
      <w:r>
        <w:t xml:space="preserve">% </w:t>
      </w:r>
      <w:r>
        <w:rPr>
          <w:rFonts w:hint="eastAsia"/>
        </w:rPr>
        <w:t>증가</w:t>
      </w:r>
    </w:p>
    <w:p w:rsidR="00CC1C55" w:rsidRDefault="00CC1C55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이동속도</w:t>
      </w:r>
      <w:r>
        <w:rPr>
          <w:rFonts w:hint="eastAsia"/>
        </w:rPr>
        <w:t xml:space="preserve"> </w:t>
      </w:r>
      <w:r>
        <w:t xml:space="preserve">5% </w:t>
      </w:r>
      <w:r>
        <w:rPr>
          <w:rFonts w:hint="eastAsia"/>
        </w:rPr>
        <w:t>증가</w:t>
      </w:r>
    </w:p>
    <w:p w:rsidR="00CC1C55" w:rsidRDefault="006669AF" w:rsidP="00CC1C55">
      <w:pPr>
        <w:pStyle w:val="af8"/>
        <w:numPr>
          <w:ilvl w:val="1"/>
          <w:numId w:val="45"/>
        </w:numPr>
        <w:ind w:leftChars="0"/>
        <w:rPr>
          <w:rFonts w:hint="eastAsia"/>
        </w:rPr>
      </w:pP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>1</w:t>
      </w:r>
      <w:r w:rsidR="00CC1C55">
        <w:t>5</w:t>
      </w:r>
      <w:r>
        <w:t xml:space="preserve">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B6573F" w:rsidRPr="00B6573F" w:rsidRDefault="00B6573F" w:rsidP="00B6573F">
      <w:pPr>
        <w:pStyle w:val="af8"/>
        <w:numPr>
          <w:ilvl w:val="1"/>
          <w:numId w:val="45"/>
        </w:numPr>
        <w:ind w:leftChars="0"/>
        <w:rPr>
          <w:rFonts w:hint="eastAsia"/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폭탄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재사용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50% </w:t>
      </w:r>
      <w:r>
        <w:rPr>
          <w:rFonts w:hint="eastAsia"/>
          <w:color w:val="auto"/>
        </w:rPr>
        <w:t>감소</w:t>
      </w:r>
    </w:p>
    <w:p w:rsid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>‘</w:t>
      </w:r>
      <w:r w:rsidR="00B6573F"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재사용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시간</w:t>
      </w:r>
      <w:r>
        <w:rPr>
          <w:rFonts w:hint="eastAsia"/>
          <w:color w:val="auto"/>
        </w:rPr>
        <w:t xml:space="preserve"> </w:t>
      </w:r>
      <w:r w:rsidR="00B6573F">
        <w:rPr>
          <w:color w:val="auto"/>
        </w:rPr>
        <w:t>5</w:t>
      </w:r>
      <w:r>
        <w:rPr>
          <w:color w:val="auto"/>
        </w:rPr>
        <w:t xml:space="preserve">0% </w:t>
      </w:r>
      <w:r>
        <w:rPr>
          <w:rFonts w:hint="eastAsia"/>
          <w:color w:val="auto"/>
        </w:rPr>
        <w:t>감소</w:t>
      </w:r>
    </w:p>
    <w:p w:rsidR="00B6573F" w:rsidRDefault="00B6573F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폭탄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20% </w:t>
      </w:r>
      <w:r>
        <w:rPr>
          <w:rFonts w:hint="eastAsia"/>
          <w:color w:val="auto"/>
        </w:rPr>
        <w:t>감소</w:t>
      </w:r>
    </w:p>
    <w:p w:rsid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>‘</w:t>
      </w:r>
      <w:r w:rsidR="00B6573F"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 w:rsidR="00B6573F">
        <w:rPr>
          <w:color w:val="auto"/>
        </w:rPr>
        <w:t>15</w:t>
      </w:r>
      <w:r>
        <w:rPr>
          <w:color w:val="auto"/>
        </w:rPr>
        <w:t xml:space="preserve">% </w:t>
      </w:r>
      <w:r>
        <w:rPr>
          <w:rFonts w:hint="eastAsia"/>
          <w:color w:val="auto"/>
        </w:rPr>
        <w:t>감소</w:t>
      </w:r>
    </w:p>
    <w:p w:rsidR="00DB5EF1" w:rsidRP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DB5EF1">
      <w:r>
        <w:br w:type="page"/>
      </w:r>
    </w:p>
    <w:p w:rsidR="00531C8C" w:rsidRDefault="00531C8C" w:rsidP="00531C8C">
      <w:pPr>
        <w:pStyle w:val="1"/>
      </w:pPr>
      <w:bookmarkStart w:id="21" w:name="_Toc506640374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1"/>
    </w:p>
    <w:p w:rsidR="00531C8C" w:rsidRDefault="00531C8C" w:rsidP="00531C8C">
      <w:pPr>
        <w:pStyle w:val="20"/>
        <w:ind w:firstLineChars="96" w:firstLine="283"/>
      </w:pPr>
      <w:bookmarkStart w:id="22" w:name="_Toc506640375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2"/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531C8C" w:rsidRPr="009D45AF" w:rsidRDefault="00531C8C" w:rsidP="0036124A">
      <w:pPr>
        <w:pStyle w:val="af8"/>
        <w:numPr>
          <w:ilvl w:val="1"/>
          <w:numId w:val="46"/>
        </w:numPr>
        <w:ind w:leftChars="0"/>
        <w:rPr>
          <w:color w:val="FF0000"/>
        </w:rPr>
      </w:pPr>
      <w:r>
        <w:rPr>
          <w:color w:val="auto"/>
        </w:rPr>
        <w:t>‘</w:t>
      </w:r>
      <w:r w:rsidR="009D45AF">
        <w:rPr>
          <w:rFonts w:hint="eastAsia"/>
          <w:color w:val="auto"/>
        </w:rPr>
        <w:t>빨간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펜</w:t>
      </w:r>
      <w:r w:rsidR="009D45AF">
        <w:rPr>
          <w:color w:val="auto"/>
        </w:rPr>
        <w:t>’</w:t>
      </w:r>
      <w:r w:rsidR="009D45AF">
        <w:rPr>
          <w:rFonts w:hint="eastAsia"/>
          <w:color w:val="auto"/>
        </w:rPr>
        <w:t>스킬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공격력</w:t>
      </w:r>
      <w:r w:rsidR="009D45AF">
        <w:rPr>
          <w:rFonts w:hint="eastAsia"/>
          <w:color w:val="auto"/>
        </w:rPr>
        <w:t xml:space="preserve"> </w:t>
      </w:r>
      <w:r w:rsidR="009D45AF">
        <w:rPr>
          <w:color w:val="auto"/>
        </w:rPr>
        <w:t xml:space="preserve">30% </w:t>
      </w:r>
      <w:r w:rsidR="009D45AF">
        <w:rPr>
          <w:rFonts w:hint="eastAsia"/>
          <w:color w:val="auto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연필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지우개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1E3E3D" w:rsidRDefault="003809F4" w:rsidP="0036124A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color w:val="auto"/>
        </w:rPr>
        <w:t>3</w:t>
      </w:r>
      <w:r w:rsidR="00CA4865">
        <w:rPr>
          <w:color w:val="auto"/>
        </w:rPr>
        <w:t xml:space="preserve">% </w:t>
      </w:r>
      <w:r w:rsidR="00CA4865">
        <w:rPr>
          <w:rFonts w:hint="eastAsia"/>
          <w:color w:val="auto"/>
        </w:rPr>
        <w:t>확률로</w:t>
      </w:r>
      <w:r w:rsidR="00CA4865">
        <w:rPr>
          <w:rFonts w:hint="eastAsia"/>
          <w:color w:val="auto"/>
        </w:rPr>
        <w:t xml:space="preserve"> </w:t>
      </w:r>
      <w:r w:rsidR="00CA4865">
        <w:rPr>
          <w:rFonts w:hint="eastAsia"/>
          <w:color w:val="auto"/>
        </w:rPr>
        <w:t>공격</w:t>
      </w:r>
      <w:r w:rsidR="00CA4865">
        <w:rPr>
          <w:rFonts w:hint="eastAsia"/>
          <w:color w:val="auto"/>
        </w:rPr>
        <w:t xml:space="preserve"> </w:t>
      </w:r>
      <w:r w:rsidR="00CA4865">
        <w:rPr>
          <w:rFonts w:hint="eastAsia"/>
          <w:color w:val="auto"/>
        </w:rPr>
        <w:t>흡수</w:t>
      </w:r>
    </w:p>
    <w:p w:rsidR="00CA4865" w:rsidRPr="001E3E3D" w:rsidRDefault="00CA4865" w:rsidP="0036124A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흡수</w:t>
      </w:r>
      <w:r w:rsidR="00C22793">
        <w:rPr>
          <w:rFonts w:hint="eastAsia"/>
          <w:color w:val="auto"/>
        </w:rPr>
        <w:t>한</w:t>
      </w:r>
      <w:r w:rsidR="00C22793">
        <w:rPr>
          <w:rFonts w:hint="eastAsia"/>
          <w:color w:val="auto"/>
        </w:rPr>
        <w:t xml:space="preserve"> </w:t>
      </w:r>
      <w:r w:rsidR="00C22793">
        <w:rPr>
          <w:rFonts w:hint="eastAsia"/>
          <w:color w:val="auto"/>
        </w:rPr>
        <w:t>공격력</w:t>
      </w:r>
      <w:r w:rsidR="00E6783B">
        <w:rPr>
          <w:rFonts w:hint="eastAsia"/>
          <w:color w:val="auto"/>
        </w:rPr>
        <w:t>의</w:t>
      </w:r>
      <w:r w:rsidR="00E6783B">
        <w:rPr>
          <w:rFonts w:hint="eastAsia"/>
          <w:color w:val="auto"/>
        </w:rPr>
        <w:t xml:space="preserve"> </w:t>
      </w:r>
      <w:r w:rsidR="003809F4">
        <w:rPr>
          <w:color w:val="auto"/>
        </w:rPr>
        <w:t>1</w:t>
      </w:r>
      <w:r w:rsidR="00E6783B">
        <w:rPr>
          <w:color w:val="auto"/>
        </w:rPr>
        <w:t>0%</w:t>
      </w:r>
      <w:r w:rsidR="00C22793">
        <w:rPr>
          <w:rFonts w:hint="eastAsia"/>
          <w:color w:val="auto"/>
        </w:rPr>
        <w:t xml:space="preserve"> </w:t>
      </w:r>
      <w:r w:rsidR="00C22793">
        <w:rPr>
          <w:rFonts w:hint="eastAsia"/>
          <w:color w:val="auto"/>
        </w:rPr>
        <w:t>만큼</w:t>
      </w:r>
      <w:r w:rsidR="00C22793">
        <w:rPr>
          <w:rFonts w:hint="eastAsia"/>
          <w:color w:val="auto"/>
        </w:rPr>
        <w:t xml:space="preserve"> </w:t>
      </w:r>
      <w:r w:rsidR="00C22793">
        <w:rPr>
          <w:color w:val="auto"/>
        </w:rPr>
        <w:t xml:space="preserve">HP </w:t>
      </w:r>
      <w:r w:rsidR="00C22793">
        <w:rPr>
          <w:rFonts w:hint="eastAsia"/>
          <w:color w:val="auto"/>
        </w:rPr>
        <w:t>회복</w:t>
      </w:r>
    </w:p>
    <w:p w:rsidR="002B203D" w:rsidRPr="00B40095" w:rsidRDefault="00B40095" w:rsidP="002B203D">
      <w:pPr>
        <w:pStyle w:val="af8"/>
        <w:numPr>
          <w:ilvl w:val="1"/>
          <w:numId w:val="46"/>
        </w:numPr>
        <w:ind w:leftChars="0"/>
        <w:rPr>
          <w:color w:val="auto"/>
        </w:rPr>
      </w:pPr>
      <w:r w:rsidRPr="002B203D">
        <w:rPr>
          <w:rFonts w:hint="eastAsia"/>
          <w:color w:val="auto"/>
        </w:rPr>
        <w:t>어깨</w:t>
      </w:r>
      <w:r w:rsidRPr="002B203D">
        <w:rPr>
          <w:rFonts w:hint="eastAsia"/>
          <w:color w:val="auto"/>
        </w:rPr>
        <w:t xml:space="preserve"> </w:t>
      </w:r>
      <w:r w:rsidRPr="002B203D">
        <w:rPr>
          <w:rFonts w:hint="eastAsia"/>
          <w:color w:val="auto"/>
        </w:rPr>
        <w:t>방어구</w:t>
      </w:r>
      <w:r w:rsidRPr="002B203D">
        <w:rPr>
          <w:color w:val="auto"/>
        </w:rPr>
        <w:t xml:space="preserve"> </w:t>
      </w:r>
      <w:r w:rsidRPr="002B203D">
        <w:rPr>
          <w:rFonts w:hint="eastAsia"/>
          <w:color w:val="auto"/>
        </w:rPr>
        <w:t>모델</w:t>
      </w:r>
      <w:r w:rsidRPr="002B203D">
        <w:rPr>
          <w:rFonts w:hint="eastAsia"/>
          <w:color w:val="auto"/>
        </w:rPr>
        <w:t xml:space="preserve"> </w:t>
      </w:r>
      <w:r w:rsidRPr="002B203D">
        <w:rPr>
          <w:rFonts w:hint="eastAsia"/>
          <w:color w:val="auto"/>
        </w:rPr>
        <w:t>추가</w:t>
      </w:r>
      <w:r w:rsidR="002B203D">
        <w:rPr>
          <w:color w:val="auto"/>
        </w:rPr>
        <w:t xml:space="preserve"> (</w:t>
      </w:r>
      <w:r w:rsidR="002B203D">
        <w:rPr>
          <w:rFonts w:hint="eastAsia"/>
          <w:color w:val="auto"/>
        </w:rPr>
        <w:t>방어구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모델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기획서</w:t>
      </w:r>
      <w:r w:rsidR="002B203D">
        <w:rPr>
          <w:rFonts w:hint="eastAsia"/>
          <w:color w:val="auto"/>
        </w:rPr>
        <w:t xml:space="preserve"> </w:t>
      </w:r>
      <w:r w:rsidR="002B203D">
        <w:rPr>
          <w:rFonts w:hint="eastAsia"/>
          <w:color w:val="auto"/>
        </w:rPr>
        <w:t>확인</w:t>
      </w:r>
      <w:r w:rsidR="002B203D">
        <w:rPr>
          <w:rFonts w:hint="eastAsia"/>
          <w:color w:val="auto"/>
        </w:rPr>
        <w:t>)</w:t>
      </w:r>
    </w:p>
    <w:p w:rsidR="00531C8C" w:rsidRPr="002B203D" w:rsidRDefault="0036124A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B203D">
        <w:rPr>
          <w:rFonts w:hint="eastAsia"/>
          <w:color w:val="auto"/>
        </w:rPr>
        <w:t>특수</w:t>
      </w:r>
    </w:p>
    <w:p w:rsidR="00B40095" w:rsidRDefault="00B40095" w:rsidP="00B40095">
      <w:pPr>
        <w:pStyle w:val="af8"/>
        <w:numPr>
          <w:ilvl w:val="1"/>
          <w:numId w:val="46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</w:t>
      </w:r>
      <w:r w:rsidR="00212B2F">
        <w:t>50</w:t>
      </w:r>
      <w:r>
        <w:t xml:space="preserve">% </w:t>
      </w:r>
      <w:r>
        <w:rPr>
          <w:rFonts w:hint="eastAsia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>
      <w:pPr>
        <w:spacing w:after="20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3" w:name="_Toc50664037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3"/>
    </w:p>
    <w:p w:rsidR="00531C8C" w:rsidRPr="002F20C4" w:rsidRDefault="00531C8C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BD6A00" w:rsidRDefault="004E6AEF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803EE5">
        <w:rPr>
          <w:rFonts w:hint="eastAsia"/>
          <w:color w:val="auto"/>
        </w:rPr>
        <w:t>일반</w:t>
      </w:r>
      <w:r w:rsidR="00803EE5">
        <w:rPr>
          <w:rFonts w:hint="eastAsia"/>
          <w:color w:val="auto"/>
        </w:rPr>
        <w:t xml:space="preserve"> </w:t>
      </w:r>
      <w:r w:rsidR="00803EE5">
        <w:rPr>
          <w:rFonts w:hint="eastAsia"/>
          <w:color w:val="auto"/>
        </w:rPr>
        <w:t>공격</w:t>
      </w:r>
      <w:r w:rsidR="00803EE5">
        <w:rPr>
          <w:rFonts w:hint="eastAsia"/>
          <w:color w:val="auto"/>
        </w:rPr>
        <w:t xml:space="preserve"> </w:t>
      </w:r>
      <w:r w:rsidR="00803EE5">
        <w:rPr>
          <w:rFonts w:hint="eastAsia"/>
          <w:color w:val="auto"/>
        </w:rPr>
        <w:t>범위</w:t>
      </w:r>
      <w:r w:rsidR="00803EE5">
        <w:rPr>
          <w:rFonts w:hint="eastAsia"/>
          <w:color w:val="auto"/>
        </w:rPr>
        <w:t xml:space="preserve"> </w:t>
      </w:r>
      <w:r w:rsidR="00363286">
        <w:rPr>
          <w:color w:val="auto"/>
        </w:rPr>
        <w:t>4</w:t>
      </w:r>
      <w:r w:rsidR="00CA06ED">
        <w:rPr>
          <w:color w:val="auto"/>
        </w:rPr>
        <w:t xml:space="preserve">0% </w:t>
      </w:r>
      <w:r w:rsidR="00CA06ED">
        <w:rPr>
          <w:rFonts w:hint="eastAsia"/>
          <w:color w:val="auto"/>
        </w:rPr>
        <w:t>증가</w:t>
      </w:r>
    </w:p>
    <w:p w:rsidR="00BD6A00" w:rsidRPr="00BD6A00" w:rsidRDefault="00BD6A00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번개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지팡이</w:t>
      </w:r>
      <w:r w:rsidR="00C93B1A"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C93B1A" w:rsidRDefault="00A82BC3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흡수율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7% </w:t>
      </w:r>
      <w:r>
        <w:rPr>
          <w:rFonts w:hint="eastAsia"/>
          <w:color w:val="auto"/>
        </w:rPr>
        <w:t>증가</w:t>
      </w:r>
    </w:p>
    <w:p w:rsidR="00A82BC3" w:rsidRDefault="00A82BC3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흡수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HP </w:t>
      </w:r>
      <w:r>
        <w:rPr>
          <w:rFonts w:hint="eastAsia"/>
          <w:color w:val="auto"/>
        </w:rPr>
        <w:t>전환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율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</w:p>
    <w:p w:rsidR="00C93B1A" w:rsidRPr="00C93B1A" w:rsidRDefault="00C93B1A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E12ED" w:rsidRDefault="004E6AEF" w:rsidP="0036124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FE12ED">
        <w:rPr>
          <w:color w:val="auto"/>
        </w:rPr>
        <w:t xml:space="preserve"> </w:t>
      </w:r>
      <w:r w:rsidR="00FE12ED" w:rsidRPr="00FE12ED">
        <w:rPr>
          <w:color w:val="auto"/>
        </w:rPr>
        <w:t>‘</w:t>
      </w:r>
      <w:proofErr w:type="spellStart"/>
      <w:r w:rsidR="00FE12ED" w:rsidRPr="00FE12ED">
        <w:rPr>
          <w:rFonts w:hint="eastAsia"/>
          <w:color w:val="auto"/>
        </w:rPr>
        <w:t>빨간펜</w:t>
      </w:r>
      <w:proofErr w:type="spellEnd"/>
      <w:r w:rsidR="00FE12ED" w:rsidRPr="00FE12ED">
        <w:rPr>
          <w:color w:val="auto"/>
        </w:rPr>
        <w:t xml:space="preserve">’ </w:t>
      </w:r>
      <w:r w:rsidR="00FE12ED" w:rsidRPr="00FE12ED">
        <w:rPr>
          <w:rFonts w:hint="eastAsia"/>
          <w:color w:val="auto"/>
        </w:rPr>
        <w:t>스킬</w:t>
      </w:r>
      <w:r w:rsidR="009B6319">
        <w:rPr>
          <w:rFonts w:hint="eastAsia"/>
          <w:color w:val="auto"/>
        </w:rPr>
        <w:t xml:space="preserve"> </w:t>
      </w:r>
      <w:proofErr w:type="spellStart"/>
      <w:r w:rsidR="009B6319">
        <w:rPr>
          <w:rFonts w:hint="eastAsia"/>
          <w:color w:val="auto"/>
        </w:rPr>
        <w:t>쿨타임</w:t>
      </w:r>
      <w:proofErr w:type="spellEnd"/>
      <w:r w:rsidR="009B6319">
        <w:rPr>
          <w:rFonts w:hint="eastAsia"/>
          <w:color w:val="auto"/>
        </w:rPr>
        <w:t xml:space="preserve"> </w:t>
      </w:r>
      <w:r w:rsidR="009B6319">
        <w:rPr>
          <w:color w:val="auto"/>
        </w:rPr>
        <w:t xml:space="preserve">50% </w:t>
      </w:r>
      <w:r w:rsidR="009B6319">
        <w:rPr>
          <w:rFonts w:hint="eastAsia"/>
          <w:color w:val="auto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7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B40328"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4" w:name="_Toc50664037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4"/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FE12ED" w:rsidRDefault="00356A4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파란펜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쿨타임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356A4D" w:rsidRPr="00FE12ED" w:rsidRDefault="00356A4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노란펜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쿨타임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FE12ED" w:rsidRPr="00FE12ED" w:rsidRDefault="00FE12ED" w:rsidP="0036124A">
      <w:pPr>
        <w:pStyle w:val="af8"/>
        <w:numPr>
          <w:ilvl w:val="1"/>
          <w:numId w:val="48"/>
        </w:numPr>
        <w:ind w:leftChars="0"/>
        <w:rPr>
          <w:color w:val="auto"/>
        </w:rPr>
      </w:pPr>
      <w:r w:rsidRPr="00FE12ED">
        <w:rPr>
          <w:rFonts w:hint="eastAsia"/>
          <w:color w:val="auto"/>
        </w:rPr>
        <w:t>무기</w:t>
      </w:r>
      <w:r w:rsidRPr="00FE12ED">
        <w:rPr>
          <w:rFonts w:hint="eastAsia"/>
          <w:color w:val="auto"/>
        </w:rPr>
        <w:t xml:space="preserve"> </w:t>
      </w:r>
      <w:r w:rsidRPr="00FE12ED">
        <w:rPr>
          <w:color w:val="auto"/>
        </w:rPr>
        <w:t>‘</w:t>
      </w:r>
      <w:r w:rsidRPr="00FE12ED">
        <w:rPr>
          <w:rFonts w:hint="eastAsia"/>
          <w:color w:val="auto"/>
        </w:rPr>
        <w:t>시계탑</w:t>
      </w:r>
      <w:r w:rsidRPr="00FE12ED">
        <w:rPr>
          <w:color w:val="auto"/>
        </w:rPr>
        <w:t xml:space="preserve">’ </w:t>
      </w:r>
      <w:r w:rsidRPr="00FE12ED">
        <w:rPr>
          <w:rFonts w:hint="eastAsia"/>
          <w:color w:val="auto"/>
        </w:rPr>
        <w:t>모델로</w:t>
      </w:r>
      <w:r w:rsidRPr="00FE12ED">
        <w:rPr>
          <w:rFonts w:hint="eastAsia"/>
          <w:color w:val="auto"/>
        </w:rPr>
        <w:t xml:space="preserve"> </w:t>
      </w:r>
      <w:r w:rsidRPr="00FE12ED">
        <w:rPr>
          <w:rFonts w:hint="eastAsia"/>
          <w:color w:val="auto"/>
        </w:rPr>
        <w:t>변경</w:t>
      </w:r>
    </w:p>
    <w:p w:rsidR="006401AF" w:rsidRPr="004E6AEF" w:rsidRDefault="0036124A" w:rsidP="004E6AEF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356A4D" w:rsidRPr="00356A4D" w:rsidRDefault="004E6AEF" w:rsidP="00356A4D">
      <w:pPr>
        <w:pStyle w:val="af8"/>
        <w:numPr>
          <w:ilvl w:val="1"/>
          <w:numId w:val="48"/>
        </w:numPr>
        <w:ind w:leftChars="0"/>
        <w:rPr>
          <w:rFonts w:hint="eastAsia"/>
          <w:color w:val="auto"/>
        </w:rPr>
      </w:pPr>
      <w:r>
        <w:rPr>
          <w:color w:val="auto"/>
        </w:rPr>
        <w:t xml:space="preserve"> </w:t>
      </w:r>
      <w:r w:rsidR="00FE12ED">
        <w:rPr>
          <w:color w:val="auto"/>
        </w:rPr>
        <w:t>‘</w:t>
      </w:r>
      <w:r w:rsidR="00356A4D">
        <w:rPr>
          <w:rFonts w:hint="eastAsia"/>
          <w:color w:val="auto"/>
        </w:rPr>
        <w:t>그냥</w:t>
      </w:r>
      <w:r w:rsidR="00356A4D">
        <w:rPr>
          <w:rFonts w:hint="eastAsia"/>
          <w:color w:val="auto"/>
        </w:rPr>
        <w:t xml:space="preserve"> </w:t>
      </w:r>
      <w:r w:rsidR="00356A4D">
        <w:rPr>
          <w:rFonts w:hint="eastAsia"/>
          <w:color w:val="auto"/>
        </w:rPr>
        <w:t>지우개</w:t>
      </w:r>
      <w:r w:rsidR="00356A4D">
        <w:rPr>
          <w:color w:val="auto"/>
        </w:rPr>
        <w:t xml:space="preserve">’ </w:t>
      </w:r>
      <w:r w:rsidR="00356A4D">
        <w:rPr>
          <w:rFonts w:hint="eastAsia"/>
          <w:color w:val="auto"/>
        </w:rPr>
        <w:t>공격</w:t>
      </w:r>
      <w:r w:rsidR="00356A4D">
        <w:rPr>
          <w:rFonts w:hint="eastAsia"/>
          <w:color w:val="auto"/>
        </w:rPr>
        <w:t xml:space="preserve"> </w:t>
      </w:r>
      <w:r w:rsidR="00356A4D">
        <w:rPr>
          <w:rFonts w:hint="eastAsia"/>
          <w:color w:val="auto"/>
        </w:rPr>
        <w:t>범위</w:t>
      </w:r>
      <w:r w:rsidR="00356A4D">
        <w:rPr>
          <w:rFonts w:hint="eastAsia"/>
          <w:color w:val="auto"/>
        </w:rPr>
        <w:t xml:space="preserve"> </w:t>
      </w:r>
      <w:r w:rsidR="00356A4D">
        <w:rPr>
          <w:color w:val="auto"/>
        </w:rPr>
        <w:t xml:space="preserve">100% </w:t>
      </w:r>
      <w:r w:rsidR="00356A4D">
        <w:rPr>
          <w:rFonts w:hint="eastAsia"/>
          <w:color w:val="auto"/>
        </w:rPr>
        <w:t>증가</w:t>
      </w:r>
      <w:r w:rsidR="00356A4D">
        <w:rPr>
          <w:rFonts w:hint="eastAsia"/>
          <w:color w:val="auto"/>
        </w:rPr>
        <w:t>,</w:t>
      </w:r>
      <w:r w:rsidR="00356A4D">
        <w:rPr>
          <w:color w:val="auto"/>
        </w:rPr>
        <w:t xml:space="preserve"> </w:t>
      </w:r>
      <w:proofErr w:type="spellStart"/>
      <w:r w:rsidR="00356A4D">
        <w:rPr>
          <w:rFonts w:hint="eastAsia"/>
          <w:color w:val="auto"/>
        </w:rPr>
        <w:t>쿨타임</w:t>
      </w:r>
      <w:proofErr w:type="spellEnd"/>
      <w:r w:rsidR="00356A4D">
        <w:rPr>
          <w:rFonts w:hint="eastAsia"/>
          <w:color w:val="auto"/>
        </w:rPr>
        <w:t xml:space="preserve"> </w:t>
      </w:r>
      <w:r w:rsidR="00356A4D">
        <w:rPr>
          <w:color w:val="auto"/>
        </w:rPr>
        <w:t xml:space="preserve">30% </w:t>
      </w:r>
      <w:r w:rsidR="00356A4D"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36124A">
      <w:pPr>
        <w:pStyle w:val="af8"/>
        <w:numPr>
          <w:ilvl w:val="1"/>
          <w:numId w:val="48"/>
        </w:numPr>
        <w:ind w:leftChars="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5" w:name="_Toc50664037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5"/>
    </w:p>
    <w:p w:rsidR="00531C8C" w:rsidRPr="0036124A" w:rsidRDefault="00531C8C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공격</w:t>
      </w:r>
    </w:p>
    <w:p w:rsidR="002D309F" w:rsidRDefault="007F0702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:rsidR="00161B58" w:rsidRDefault="007F0702" w:rsidP="006C5CF0">
      <w:pPr>
        <w:pStyle w:val="af8"/>
        <w:numPr>
          <w:ilvl w:val="1"/>
          <w:numId w:val="49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>18</w:t>
      </w:r>
      <w:r w:rsidR="002E43DD">
        <w:t>5</w:t>
      </w:r>
      <w:r>
        <w:t xml:space="preserve">% </w:t>
      </w:r>
      <w:r>
        <w:rPr>
          <w:rFonts w:hint="eastAsia"/>
        </w:rPr>
        <w:t>증가</w:t>
      </w:r>
      <w:r w:rsidR="006C5CF0">
        <w:rPr>
          <w:rFonts w:hint="eastAsia"/>
        </w:rPr>
        <w:t>,</w:t>
      </w:r>
      <w:r w:rsidR="006C5CF0">
        <w:t xml:space="preserve"> </w:t>
      </w:r>
      <w:proofErr w:type="spellStart"/>
      <w:r w:rsidR="006C5CF0">
        <w:rPr>
          <w:rFonts w:hint="eastAsia"/>
        </w:rPr>
        <w:t>쿨타임</w:t>
      </w:r>
      <w:proofErr w:type="spellEnd"/>
      <w:r w:rsidR="006C5CF0">
        <w:rPr>
          <w:rFonts w:hint="eastAsia"/>
        </w:rPr>
        <w:t xml:space="preserve"> </w:t>
      </w:r>
      <w:r w:rsidR="006C5CF0">
        <w:t xml:space="preserve">15% </w:t>
      </w:r>
      <w:r w:rsidR="006C5CF0">
        <w:rPr>
          <w:rFonts w:hint="eastAsia"/>
        </w:rPr>
        <w:t>증가</w:t>
      </w:r>
    </w:p>
    <w:p w:rsidR="002D309F" w:rsidRDefault="00161B58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방어력</w:t>
      </w:r>
      <w:r>
        <w:rPr>
          <w:rFonts w:hint="eastAsia"/>
        </w:rPr>
        <w:t xml:space="preserve"> </w:t>
      </w:r>
      <w:r>
        <w:t>5</w:t>
      </w:r>
      <w:r w:rsidR="00284DF6">
        <w:t>0</w:t>
      </w:r>
      <w:r>
        <w:t xml:space="preserve">% </w:t>
      </w:r>
      <w:r>
        <w:rPr>
          <w:rFonts w:hint="eastAsia"/>
        </w:rPr>
        <w:t>감소</w:t>
      </w:r>
    </w:p>
    <w:p w:rsidR="00FE12ED" w:rsidRPr="002D309F" w:rsidRDefault="00FE12ED" w:rsidP="00FE12ED">
      <w:pPr>
        <w:pStyle w:val="af8"/>
        <w:numPr>
          <w:ilvl w:val="1"/>
          <w:numId w:val="49"/>
        </w:numPr>
        <w:ind w:leftChars="0"/>
      </w:pPr>
      <w:r w:rsidRPr="002D309F">
        <w:rPr>
          <w:rFonts w:hint="eastAsia"/>
        </w:rPr>
        <w:t>무기</w:t>
      </w:r>
      <w:r w:rsidRPr="002D309F">
        <w:rPr>
          <w:rFonts w:hint="eastAsia"/>
        </w:rPr>
        <w:t xml:space="preserve"> </w:t>
      </w:r>
      <w:r w:rsidRPr="002D309F">
        <w:t>‘</w:t>
      </w:r>
      <w:proofErr w:type="spellStart"/>
      <w:r w:rsidRPr="002D309F">
        <w:rPr>
          <w:rFonts w:hint="eastAsia"/>
        </w:rPr>
        <w:t>롤리팝</w:t>
      </w:r>
      <w:proofErr w:type="spellEnd"/>
      <w:r w:rsidRPr="002D309F">
        <w:t>’</w:t>
      </w:r>
      <w:r w:rsidR="002D309F" w:rsidRPr="002D309F">
        <w:t xml:space="preserve"> </w:t>
      </w:r>
      <w:r w:rsidR="002D309F" w:rsidRPr="002D309F">
        <w:rPr>
          <w:rFonts w:hint="eastAsia"/>
        </w:rPr>
        <w:t>모델로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변경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2D309F" w:rsidRDefault="006C59A5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흡수율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증가</w:t>
      </w:r>
    </w:p>
    <w:p w:rsidR="006C59A5" w:rsidRDefault="006C59A5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흡수</w:t>
      </w:r>
      <w:r>
        <w:rPr>
          <w:rFonts w:hint="eastAsia"/>
        </w:rPr>
        <w:t xml:space="preserve"> H</w:t>
      </w:r>
      <w:r>
        <w:t xml:space="preserve">P </w:t>
      </w:r>
      <w:r>
        <w:rPr>
          <w:rFonts w:hint="eastAsia"/>
        </w:rPr>
        <w:t>전환</w:t>
      </w:r>
      <w:r>
        <w:rPr>
          <w:rFonts w:hint="eastAsia"/>
        </w:rPr>
        <w:t xml:space="preserve"> </w:t>
      </w:r>
      <w:r>
        <w:rPr>
          <w:rFonts w:hint="eastAsia"/>
        </w:rPr>
        <w:t>율</w:t>
      </w:r>
      <w:r>
        <w:rPr>
          <w:rFonts w:hint="eastAsia"/>
        </w:rPr>
        <w:t xml:space="preserve"> </w:t>
      </w:r>
      <w:r>
        <w:t xml:space="preserve">65% </w:t>
      </w:r>
      <w:r>
        <w:rPr>
          <w:rFonts w:hint="eastAsia"/>
        </w:rPr>
        <w:t>증가</w:t>
      </w:r>
    </w:p>
    <w:p w:rsidR="006C59A5" w:rsidRDefault="006C59A5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감소</w:t>
      </w:r>
    </w:p>
    <w:p w:rsidR="006C59A5" w:rsidRDefault="006C59A5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2D309F" w:rsidRDefault="004E6AEF" w:rsidP="003001DA">
      <w:pPr>
        <w:pStyle w:val="af8"/>
        <w:numPr>
          <w:ilvl w:val="1"/>
          <w:numId w:val="49"/>
        </w:numPr>
        <w:ind w:leftChars="0"/>
      </w:pPr>
      <w:r w:rsidRPr="002D309F">
        <w:t xml:space="preserve"> </w:t>
      </w:r>
      <w:r w:rsidR="003001DA">
        <w:t>‘</w:t>
      </w:r>
      <w:proofErr w:type="spellStart"/>
      <w:r w:rsidR="003001DA">
        <w:rPr>
          <w:rFonts w:hint="eastAsia"/>
        </w:rPr>
        <w:t>빨간펜</w:t>
      </w:r>
      <w:proofErr w:type="spellEnd"/>
      <w:r w:rsidR="003001DA">
        <w:t xml:space="preserve">’ </w:t>
      </w:r>
      <w:r w:rsidR="003001DA">
        <w:rPr>
          <w:rFonts w:hint="eastAsia"/>
        </w:rPr>
        <w:t>재사용</w:t>
      </w:r>
      <w:r w:rsidR="003001DA">
        <w:rPr>
          <w:rFonts w:hint="eastAsia"/>
        </w:rPr>
        <w:t xml:space="preserve"> </w:t>
      </w:r>
      <w:r w:rsidR="003001DA">
        <w:rPr>
          <w:rFonts w:hint="eastAsia"/>
        </w:rPr>
        <w:t>대기</w:t>
      </w:r>
      <w:r w:rsidR="003001DA">
        <w:rPr>
          <w:rFonts w:hint="eastAsia"/>
        </w:rPr>
        <w:t xml:space="preserve"> </w:t>
      </w:r>
      <w:r w:rsidR="003001DA">
        <w:rPr>
          <w:rFonts w:hint="eastAsia"/>
        </w:rPr>
        <w:t>시간</w:t>
      </w:r>
      <w:r w:rsidR="003001DA">
        <w:rPr>
          <w:rFonts w:hint="eastAsia"/>
        </w:rPr>
        <w:t xml:space="preserve"> </w:t>
      </w:r>
      <w:r w:rsidR="00545132">
        <w:t>35</w:t>
      </w:r>
      <w:r w:rsidR="003001DA">
        <w:t xml:space="preserve">% </w:t>
      </w:r>
      <w:r w:rsidR="003001DA">
        <w:rPr>
          <w:rFonts w:hint="eastAsia"/>
        </w:rPr>
        <w:t>감소</w:t>
      </w:r>
    </w:p>
    <w:p w:rsidR="003001DA" w:rsidRPr="002D309F" w:rsidRDefault="003001DA" w:rsidP="003001DA">
      <w:pPr>
        <w:pStyle w:val="af8"/>
        <w:numPr>
          <w:ilvl w:val="1"/>
          <w:numId w:val="49"/>
        </w:numPr>
        <w:ind w:leftChars="0"/>
      </w:pPr>
      <w:r>
        <w:t>‘</w:t>
      </w:r>
      <w:proofErr w:type="spellStart"/>
      <w:r>
        <w:rPr>
          <w:rFonts w:hint="eastAsia"/>
        </w:rPr>
        <w:t>파란</w:t>
      </w:r>
      <w:r>
        <w:rPr>
          <w:rFonts w:hint="eastAsia"/>
        </w:rPr>
        <w:t>펜</w:t>
      </w:r>
      <w:proofErr w:type="spellEnd"/>
      <w:r>
        <w:t xml:space="preserve">’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 w:rsidR="00545132">
        <w:t>3</w:t>
      </w:r>
      <w:r w:rsidR="00291C27">
        <w:t>5</w:t>
      </w:r>
      <w:r>
        <w:t xml:space="preserve">% </w:t>
      </w:r>
      <w:r>
        <w:rPr>
          <w:rFonts w:hint="eastAsia"/>
        </w:rPr>
        <w:t>감소</w:t>
      </w:r>
    </w:p>
    <w:p w:rsidR="003001DA" w:rsidRPr="002D309F" w:rsidRDefault="003001DA" w:rsidP="003001DA">
      <w:pPr>
        <w:pStyle w:val="af8"/>
        <w:numPr>
          <w:ilvl w:val="1"/>
          <w:numId w:val="49"/>
        </w:numPr>
        <w:ind w:leftChars="0"/>
      </w:pPr>
      <w:r>
        <w:t>‘</w:t>
      </w:r>
      <w:proofErr w:type="spellStart"/>
      <w:r>
        <w:rPr>
          <w:rFonts w:hint="eastAsia"/>
        </w:rPr>
        <w:t>노란</w:t>
      </w:r>
      <w:r>
        <w:rPr>
          <w:rFonts w:hint="eastAsia"/>
        </w:rPr>
        <w:t>펜</w:t>
      </w:r>
      <w:proofErr w:type="spellEnd"/>
      <w:r>
        <w:t xml:space="preserve">’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bookmarkStart w:id="26" w:name="_GoBack"/>
      <w:bookmarkEnd w:id="26"/>
      <w:r>
        <w:rPr>
          <w:rFonts w:hint="eastAsia"/>
        </w:rPr>
        <w:t xml:space="preserve"> </w:t>
      </w:r>
      <w:r w:rsidR="00545132">
        <w:t>3</w:t>
      </w:r>
      <w:r w:rsidR="00291C27">
        <w:t>5</w:t>
      </w:r>
      <w:r>
        <w:t xml:space="preserve">% </w:t>
      </w:r>
      <w:r>
        <w:rPr>
          <w:rFonts w:hint="eastAsia"/>
        </w:rPr>
        <w:t>감소</w:t>
      </w:r>
    </w:p>
    <w:p w:rsidR="003001DA" w:rsidRDefault="003001DA" w:rsidP="003001DA">
      <w:pPr>
        <w:pStyle w:val="af8"/>
        <w:numPr>
          <w:ilvl w:val="1"/>
          <w:numId w:val="49"/>
        </w:numPr>
        <w:ind w:leftChars="0"/>
      </w:pPr>
      <w:r>
        <w:t>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 w:rsidR="0063070B">
        <w:t>8</w:t>
      </w:r>
      <w:r>
        <w:t xml:space="preserve">% </w:t>
      </w:r>
      <w:r>
        <w:rPr>
          <w:rFonts w:hint="eastAsia"/>
        </w:rPr>
        <w:t>감소</w:t>
      </w:r>
    </w:p>
    <w:p w:rsidR="003001DA" w:rsidRPr="002D309F" w:rsidRDefault="003001DA" w:rsidP="003001DA">
      <w:pPr>
        <w:pStyle w:val="af8"/>
        <w:numPr>
          <w:ilvl w:val="1"/>
          <w:numId w:val="49"/>
        </w:numPr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파란</w:t>
      </w:r>
      <w:r>
        <w:rPr>
          <w:rFonts w:hint="eastAsia"/>
        </w:rPr>
        <w:t>펜</w:t>
      </w:r>
      <w:proofErr w:type="spellEnd"/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 w:rsidR="0063070B">
        <w:t>9</w:t>
      </w:r>
      <w:r>
        <w:t xml:space="preserve">% </w:t>
      </w:r>
      <w:r>
        <w:rPr>
          <w:rFonts w:hint="eastAsia"/>
        </w:rPr>
        <w:t>감소</w:t>
      </w:r>
    </w:p>
    <w:p w:rsidR="003001DA" w:rsidRPr="002D309F" w:rsidRDefault="003001DA" w:rsidP="003001DA">
      <w:pPr>
        <w:pStyle w:val="af8"/>
        <w:numPr>
          <w:ilvl w:val="1"/>
          <w:numId w:val="49"/>
        </w:numPr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노란</w:t>
      </w:r>
      <w:r>
        <w:rPr>
          <w:rFonts w:hint="eastAsia"/>
        </w:rPr>
        <w:t>펜</w:t>
      </w:r>
      <w:proofErr w:type="spellEnd"/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 w:rsidR="0063070B">
        <w:t>9</w:t>
      </w:r>
      <w:r>
        <w:t xml:space="preserve">% </w:t>
      </w:r>
      <w:r>
        <w:rPr>
          <w:rFonts w:hint="eastAsia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DB3B84" w:rsidRPr="009D1E91" w:rsidRDefault="00025B5A" w:rsidP="009D1E91">
      <w:pPr>
        <w:rPr>
          <w:color w:val="00B0F0"/>
        </w:rPr>
      </w:pPr>
      <w:r>
        <w:br w:type="page"/>
      </w:r>
    </w:p>
    <w:p w:rsidR="00A37B26" w:rsidRDefault="008B44E2" w:rsidP="008B44E2">
      <w:pPr>
        <w:pStyle w:val="1"/>
      </w:pPr>
      <w:bookmarkStart w:id="27" w:name="_Toc506640379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27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28" w:name="_Toc506640380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28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9D45AF" w:rsidRPr="00473B19" w:rsidRDefault="00056FA8" w:rsidP="002F6630">
      <w:pPr>
        <w:pStyle w:val="af8"/>
        <w:ind w:leftChars="0" w:left="851"/>
      </w:pPr>
      <w:hyperlink r:id="rId13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  <w:r w:rsidR="009D45AF">
        <w:t xml:space="preserve"> </w:t>
      </w:r>
    </w:p>
    <w:sectPr w:rsidR="009D45AF" w:rsidRPr="00473B19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AF" w:rsidRDefault="00734EAF">
      <w:pPr>
        <w:spacing w:after="0" w:line="240" w:lineRule="auto"/>
      </w:pPr>
      <w:r>
        <w:separator/>
      </w:r>
    </w:p>
  </w:endnote>
  <w:endnote w:type="continuationSeparator" w:id="0">
    <w:p w:rsidR="00734EAF" w:rsidRDefault="0073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FA8" w:rsidRDefault="00056FA8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56FA8" w:rsidRDefault="00056F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9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AB26C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056FA8" w:rsidRDefault="00056F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9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 w:rsidR="00AB26C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C27A5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56FA8" w:rsidRDefault="00056F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056FA8" w:rsidRDefault="00056F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FA8" w:rsidRDefault="00056FA8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56FA8" w:rsidRDefault="00056FA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9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AB26C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056FA8" w:rsidRDefault="00056F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9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 w:rsidR="00AB26C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65DE185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56FA8" w:rsidRDefault="00056F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056FA8" w:rsidRDefault="00056F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56FA8" w:rsidRDefault="00056FA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AF" w:rsidRDefault="00734EAF">
      <w:pPr>
        <w:spacing w:after="0" w:line="240" w:lineRule="auto"/>
      </w:pPr>
      <w:r>
        <w:separator/>
      </w:r>
    </w:p>
  </w:footnote>
  <w:footnote w:type="continuationSeparator" w:id="0">
    <w:p w:rsidR="00734EAF" w:rsidRDefault="00734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AB575D8"/>
    <w:multiLevelType w:val="hybridMultilevel"/>
    <w:tmpl w:val="6CA68F2C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0CF70ACC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0EFE4AC2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076DA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3A63FE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CB8760F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EB0D0E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5683E02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59A41E2"/>
    <w:multiLevelType w:val="hybridMultilevel"/>
    <w:tmpl w:val="7514EC26"/>
    <w:lvl w:ilvl="0" w:tplc="FADEC21A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29AF4796"/>
    <w:multiLevelType w:val="hybridMultilevel"/>
    <w:tmpl w:val="F1C6C822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FF26C5C"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7D221F8A">
      <w:start w:val="1"/>
      <w:numFmt w:val="bullet"/>
      <w:lvlText w:val=""/>
      <w:lvlJc w:val="left"/>
      <w:pPr>
        <w:ind w:left="2720" w:hanging="360"/>
      </w:pPr>
      <w:rPr>
        <w:rFonts w:ascii="Wingdings" w:eastAsiaTheme="maj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D8C2164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0974C61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987243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3C4E41FE"/>
    <w:multiLevelType w:val="hybridMultilevel"/>
    <w:tmpl w:val="B8CE6232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8" w15:restartNumberingAfterBreak="0">
    <w:nsid w:val="3D5A6DCC"/>
    <w:multiLevelType w:val="hybridMultilevel"/>
    <w:tmpl w:val="CBDA0E72"/>
    <w:lvl w:ilvl="0" w:tplc="8356F7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39D2AED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9B14ED7"/>
    <w:multiLevelType w:val="hybridMultilevel"/>
    <w:tmpl w:val="CC103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B3A0417"/>
    <w:multiLevelType w:val="hybridMultilevel"/>
    <w:tmpl w:val="14B0116A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 w15:restartNumberingAfterBreak="0">
    <w:nsid w:val="5C67369F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82228B"/>
    <w:multiLevelType w:val="hybridMultilevel"/>
    <w:tmpl w:val="A5484740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5E2C478E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3E62A2B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55F282A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33"/>
  </w:num>
  <w:num w:numId="12">
    <w:abstractNumId w:val="32"/>
  </w:num>
  <w:num w:numId="13">
    <w:abstractNumId w:val="43"/>
  </w:num>
  <w:num w:numId="14">
    <w:abstractNumId w:val="22"/>
  </w:num>
  <w:num w:numId="15">
    <w:abstractNumId w:val="42"/>
  </w:num>
  <w:num w:numId="16">
    <w:abstractNumId w:val="23"/>
  </w:num>
  <w:num w:numId="17">
    <w:abstractNumId w:val="26"/>
  </w:num>
  <w:num w:numId="18">
    <w:abstractNumId w:val="9"/>
  </w:num>
  <w:num w:numId="19">
    <w:abstractNumId w:val="34"/>
  </w:num>
  <w:num w:numId="20">
    <w:abstractNumId w:val="6"/>
  </w:num>
  <w:num w:numId="21">
    <w:abstractNumId w:val="44"/>
  </w:num>
  <w:num w:numId="22">
    <w:abstractNumId w:val="13"/>
  </w:num>
  <w:num w:numId="23">
    <w:abstractNumId w:val="35"/>
  </w:num>
  <w:num w:numId="24">
    <w:abstractNumId w:val="38"/>
  </w:num>
  <w:num w:numId="25">
    <w:abstractNumId w:val="15"/>
  </w:num>
  <w:num w:numId="26">
    <w:abstractNumId w:val="30"/>
  </w:num>
  <w:num w:numId="27">
    <w:abstractNumId w:val="5"/>
  </w:num>
  <w:num w:numId="28">
    <w:abstractNumId w:val="16"/>
  </w:num>
  <w:num w:numId="29">
    <w:abstractNumId w:val="39"/>
  </w:num>
  <w:num w:numId="30">
    <w:abstractNumId w:val="20"/>
  </w:num>
  <w:num w:numId="31">
    <w:abstractNumId w:val="36"/>
  </w:num>
  <w:num w:numId="32">
    <w:abstractNumId w:val="27"/>
  </w:num>
  <w:num w:numId="33">
    <w:abstractNumId w:val="7"/>
  </w:num>
  <w:num w:numId="34">
    <w:abstractNumId w:val="31"/>
  </w:num>
  <w:num w:numId="35">
    <w:abstractNumId w:val="28"/>
  </w:num>
  <w:num w:numId="36">
    <w:abstractNumId w:val="12"/>
  </w:num>
  <w:num w:numId="37">
    <w:abstractNumId w:val="14"/>
  </w:num>
  <w:num w:numId="38">
    <w:abstractNumId w:val="8"/>
  </w:num>
  <w:num w:numId="39">
    <w:abstractNumId w:val="40"/>
  </w:num>
  <w:num w:numId="40">
    <w:abstractNumId w:val="25"/>
  </w:num>
  <w:num w:numId="41">
    <w:abstractNumId w:val="18"/>
  </w:num>
  <w:num w:numId="42">
    <w:abstractNumId w:val="41"/>
  </w:num>
  <w:num w:numId="43">
    <w:abstractNumId w:val="29"/>
  </w:num>
  <w:num w:numId="44">
    <w:abstractNumId w:val="11"/>
  </w:num>
  <w:num w:numId="45">
    <w:abstractNumId w:val="21"/>
  </w:num>
  <w:num w:numId="46">
    <w:abstractNumId w:val="37"/>
  </w:num>
  <w:num w:numId="47">
    <w:abstractNumId w:val="17"/>
  </w:num>
  <w:num w:numId="48">
    <w:abstractNumId w:val="10"/>
  </w:num>
  <w:num w:numId="49">
    <w:abstractNumId w:val="2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06903"/>
    <w:rsid w:val="00025B5A"/>
    <w:rsid w:val="0004022D"/>
    <w:rsid w:val="00040299"/>
    <w:rsid w:val="00043CE3"/>
    <w:rsid w:val="00056FA8"/>
    <w:rsid w:val="00062459"/>
    <w:rsid w:val="0007658C"/>
    <w:rsid w:val="00084E2D"/>
    <w:rsid w:val="00086C67"/>
    <w:rsid w:val="00086CF7"/>
    <w:rsid w:val="000A616E"/>
    <w:rsid w:val="000B61DD"/>
    <w:rsid w:val="000B6D38"/>
    <w:rsid w:val="000C675A"/>
    <w:rsid w:val="000C6D2A"/>
    <w:rsid w:val="000F5B08"/>
    <w:rsid w:val="000F747F"/>
    <w:rsid w:val="00112A7C"/>
    <w:rsid w:val="00125447"/>
    <w:rsid w:val="00161B58"/>
    <w:rsid w:val="00166262"/>
    <w:rsid w:val="00181995"/>
    <w:rsid w:val="001A223A"/>
    <w:rsid w:val="001B6F2C"/>
    <w:rsid w:val="001C3E4E"/>
    <w:rsid w:val="001D72D5"/>
    <w:rsid w:val="001E3E3D"/>
    <w:rsid w:val="00204653"/>
    <w:rsid w:val="00204901"/>
    <w:rsid w:val="00204F64"/>
    <w:rsid w:val="00206CAF"/>
    <w:rsid w:val="0021169F"/>
    <w:rsid w:val="002128B2"/>
    <w:rsid w:val="00212A23"/>
    <w:rsid w:val="00212B2F"/>
    <w:rsid w:val="002306A2"/>
    <w:rsid w:val="00232EDC"/>
    <w:rsid w:val="00260E44"/>
    <w:rsid w:val="00266583"/>
    <w:rsid w:val="00272F97"/>
    <w:rsid w:val="002769FC"/>
    <w:rsid w:val="00284DF6"/>
    <w:rsid w:val="00291C27"/>
    <w:rsid w:val="00293DF3"/>
    <w:rsid w:val="002B182E"/>
    <w:rsid w:val="002B203D"/>
    <w:rsid w:val="002B2D17"/>
    <w:rsid w:val="002B4371"/>
    <w:rsid w:val="002C38CB"/>
    <w:rsid w:val="002C40BC"/>
    <w:rsid w:val="002D309F"/>
    <w:rsid w:val="002D4A3D"/>
    <w:rsid w:val="002E43DD"/>
    <w:rsid w:val="002F195D"/>
    <w:rsid w:val="002F20C4"/>
    <w:rsid w:val="002F6630"/>
    <w:rsid w:val="002F6BCB"/>
    <w:rsid w:val="003001DA"/>
    <w:rsid w:val="00327BCF"/>
    <w:rsid w:val="00335B5B"/>
    <w:rsid w:val="0034449F"/>
    <w:rsid w:val="003448CA"/>
    <w:rsid w:val="00350139"/>
    <w:rsid w:val="003567CC"/>
    <w:rsid w:val="00356A4D"/>
    <w:rsid w:val="0036124A"/>
    <w:rsid w:val="00363286"/>
    <w:rsid w:val="00374160"/>
    <w:rsid w:val="003809F4"/>
    <w:rsid w:val="00386723"/>
    <w:rsid w:val="003906D8"/>
    <w:rsid w:val="00390C34"/>
    <w:rsid w:val="003969BE"/>
    <w:rsid w:val="003A341F"/>
    <w:rsid w:val="003D27A8"/>
    <w:rsid w:val="003D7B54"/>
    <w:rsid w:val="003F19C8"/>
    <w:rsid w:val="003F7BEC"/>
    <w:rsid w:val="00403B84"/>
    <w:rsid w:val="004152AD"/>
    <w:rsid w:val="00426C6C"/>
    <w:rsid w:val="00434E4D"/>
    <w:rsid w:val="0043763C"/>
    <w:rsid w:val="0044108C"/>
    <w:rsid w:val="00441356"/>
    <w:rsid w:val="00445733"/>
    <w:rsid w:val="004635FD"/>
    <w:rsid w:val="00473B19"/>
    <w:rsid w:val="00477476"/>
    <w:rsid w:val="004B0653"/>
    <w:rsid w:val="004B21DA"/>
    <w:rsid w:val="004B57FA"/>
    <w:rsid w:val="004B70C0"/>
    <w:rsid w:val="004E6AEF"/>
    <w:rsid w:val="00521897"/>
    <w:rsid w:val="00525A3F"/>
    <w:rsid w:val="00531C8C"/>
    <w:rsid w:val="00532DBC"/>
    <w:rsid w:val="00537290"/>
    <w:rsid w:val="00542F0B"/>
    <w:rsid w:val="00545132"/>
    <w:rsid w:val="00550EE4"/>
    <w:rsid w:val="00573C29"/>
    <w:rsid w:val="00593A76"/>
    <w:rsid w:val="00594F37"/>
    <w:rsid w:val="005B327D"/>
    <w:rsid w:val="005C12ED"/>
    <w:rsid w:val="005D061B"/>
    <w:rsid w:val="005D71D7"/>
    <w:rsid w:val="005E1DDC"/>
    <w:rsid w:val="005F4BBC"/>
    <w:rsid w:val="00605325"/>
    <w:rsid w:val="00610609"/>
    <w:rsid w:val="0061672B"/>
    <w:rsid w:val="0063070B"/>
    <w:rsid w:val="00635AD1"/>
    <w:rsid w:val="006401AF"/>
    <w:rsid w:val="006401CF"/>
    <w:rsid w:val="006429D3"/>
    <w:rsid w:val="00651DFA"/>
    <w:rsid w:val="006669AF"/>
    <w:rsid w:val="00691EDC"/>
    <w:rsid w:val="006B02BA"/>
    <w:rsid w:val="006B23AA"/>
    <w:rsid w:val="006B70B3"/>
    <w:rsid w:val="006C59A5"/>
    <w:rsid w:val="006C5CF0"/>
    <w:rsid w:val="00701DC4"/>
    <w:rsid w:val="00702160"/>
    <w:rsid w:val="00720EA9"/>
    <w:rsid w:val="0072104F"/>
    <w:rsid w:val="007260BB"/>
    <w:rsid w:val="00734EAF"/>
    <w:rsid w:val="007525A4"/>
    <w:rsid w:val="0076468D"/>
    <w:rsid w:val="00772C84"/>
    <w:rsid w:val="00773AEE"/>
    <w:rsid w:val="0079244F"/>
    <w:rsid w:val="007B0B96"/>
    <w:rsid w:val="007B5EE4"/>
    <w:rsid w:val="007B7A21"/>
    <w:rsid w:val="007C074C"/>
    <w:rsid w:val="007C1DEF"/>
    <w:rsid w:val="007E71FE"/>
    <w:rsid w:val="007F0702"/>
    <w:rsid w:val="00803EE5"/>
    <w:rsid w:val="00807A75"/>
    <w:rsid w:val="00810D1B"/>
    <w:rsid w:val="0081203A"/>
    <w:rsid w:val="008151F6"/>
    <w:rsid w:val="00833B1B"/>
    <w:rsid w:val="0084043B"/>
    <w:rsid w:val="008468DD"/>
    <w:rsid w:val="00853193"/>
    <w:rsid w:val="00867E26"/>
    <w:rsid w:val="008977F5"/>
    <w:rsid w:val="008A3B81"/>
    <w:rsid w:val="008B33FE"/>
    <w:rsid w:val="008B44E2"/>
    <w:rsid w:val="008B70C4"/>
    <w:rsid w:val="008C6CFB"/>
    <w:rsid w:val="008D78A0"/>
    <w:rsid w:val="008E0E8E"/>
    <w:rsid w:val="008E21EE"/>
    <w:rsid w:val="008F5636"/>
    <w:rsid w:val="008F6E7A"/>
    <w:rsid w:val="00903C2D"/>
    <w:rsid w:val="00912248"/>
    <w:rsid w:val="00916D07"/>
    <w:rsid w:val="00926FF3"/>
    <w:rsid w:val="00940A0A"/>
    <w:rsid w:val="009420E1"/>
    <w:rsid w:val="009557DB"/>
    <w:rsid w:val="009933B7"/>
    <w:rsid w:val="009A12F4"/>
    <w:rsid w:val="009B6319"/>
    <w:rsid w:val="009D02FA"/>
    <w:rsid w:val="009D169A"/>
    <w:rsid w:val="009D1E91"/>
    <w:rsid w:val="009D45AF"/>
    <w:rsid w:val="009E1A00"/>
    <w:rsid w:val="009E7B8F"/>
    <w:rsid w:val="009F7D50"/>
    <w:rsid w:val="00A02105"/>
    <w:rsid w:val="00A234BE"/>
    <w:rsid w:val="00A33328"/>
    <w:rsid w:val="00A37B26"/>
    <w:rsid w:val="00A465F7"/>
    <w:rsid w:val="00A60C3F"/>
    <w:rsid w:val="00A77327"/>
    <w:rsid w:val="00A80D74"/>
    <w:rsid w:val="00A8232F"/>
    <w:rsid w:val="00A82BC3"/>
    <w:rsid w:val="00A95DB3"/>
    <w:rsid w:val="00AA05DB"/>
    <w:rsid w:val="00AA5CAB"/>
    <w:rsid w:val="00AB109B"/>
    <w:rsid w:val="00AB26C2"/>
    <w:rsid w:val="00AB6020"/>
    <w:rsid w:val="00AB761C"/>
    <w:rsid w:val="00AD547F"/>
    <w:rsid w:val="00AF483F"/>
    <w:rsid w:val="00AF6714"/>
    <w:rsid w:val="00B051E4"/>
    <w:rsid w:val="00B150CD"/>
    <w:rsid w:val="00B25334"/>
    <w:rsid w:val="00B27309"/>
    <w:rsid w:val="00B3261B"/>
    <w:rsid w:val="00B40095"/>
    <w:rsid w:val="00B40328"/>
    <w:rsid w:val="00B43B4F"/>
    <w:rsid w:val="00B45C0F"/>
    <w:rsid w:val="00B54C95"/>
    <w:rsid w:val="00B6573F"/>
    <w:rsid w:val="00B733C1"/>
    <w:rsid w:val="00B76D63"/>
    <w:rsid w:val="00B86D7C"/>
    <w:rsid w:val="00B8714D"/>
    <w:rsid w:val="00BA3B34"/>
    <w:rsid w:val="00BB1859"/>
    <w:rsid w:val="00BD6A00"/>
    <w:rsid w:val="00BE22AB"/>
    <w:rsid w:val="00C0355B"/>
    <w:rsid w:val="00C13931"/>
    <w:rsid w:val="00C21C2C"/>
    <w:rsid w:val="00C22793"/>
    <w:rsid w:val="00C2397C"/>
    <w:rsid w:val="00C27A4C"/>
    <w:rsid w:val="00C32ACF"/>
    <w:rsid w:val="00C3526E"/>
    <w:rsid w:val="00C433DB"/>
    <w:rsid w:val="00C60A9D"/>
    <w:rsid w:val="00C614C5"/>
    <w:rsid w:val="00C71390"/>
    <w:rsid w:val="00C72BBF"/>
    <w:rsid w:val="00C82D49"/>
    <w:rsid w:val="00C83F83"/>
    <w:rsid w:val="00C93033"/>
    <w:rsid w:val="00C93B1A"/>
    <w:rsid w:val="00C9510B"/>
    <w:rsid w:val="00CA06ED"/>
    <w:rsid w:val="00CA1D50"/>
    <w:rsid w:val="00CA4865"/>
    <w:rsid w:val="00CA7F87"/>
    <w:rsid w:val="00CB5023"/>
    <w:rsid w:val="00CC1C55"/>
    <w:rsid w:val="00CF3AB2"/>
    <w:rsid w:val="00CF44D1"/>
    <w:rsid w:val="00D35F94"/>
    <w:rsid w:val="00D36BE2"/>
    <w:rsid w:val="00D713B5"/>
    <w:rsid w:val="00D92D76"/>
    <w:rsid w:val="00D94A71"/>
    <w:rsid w:val="00DB3B84"/>
    <w:rsid w:val="00DB416F"/>
    <w:rsid w:val="00DB5EF1"/>
    <w:rsid w:val="00DC2F98"/>
    <w:rsid w:val="00DC70DB"/>
    <w:rsid w:val="00DE3AB9"/>
    <w:rsid w:val="00E0133A"/>
    <w:rsid w:val="00E072DB"/>
    <w:rsid w:val="00E1003E"/>
    <w:rsid w:val="00E133F9"/>
    <w:rsid w:val="00E1555B"/>
    <w:rsid w:val="00E421EB"/>
    <w:rsid w:val="00E5375B"/>
    <w:rsid w:val="00E55D1F"/>
    <w:rsid w:val="00E624C4"/>
    <w:rsid w:val="00E6539A"/>
    <w:rsid w:val="00E6783B"/>
    <w:rsid w:val="00E81FA9"/>
    <w:rsid w:val="00EA7BC2"/>
    <w:rsid w:val="00ED4C46"/>
    <w:rsid w:val="00EF09DA"/>
    <w:rsid w:val="00EF2503"/>
    <w:rsid w:val="00EF3A53"/>
    <w:rsid w:val="00F03ABE"/>
    <w:rsid w:val="00F14584"/>
    <w:rsid w:val="00F26282"/>
    <w:rsid w:val="00F326A7"/>
    <w:rsid w:val="00F36B81"/>
    <w:rsid w:val="00F5078F"/>
    <w:rsid w:val="00F55E27"/>
    <w:rsid w:val="00F57591"/>
    <w:rsid w:val="00F57FBC"/>
    <w:rsid w:val="00F636DD"/>
    <w:rsid w:val="00F74EA9"/>
    <w:rsid w:val="00F85227"/>
    <w:rsid w:val="00F86924"/>
    <w:rsid w:val="00F90FE7"/>
    <w:rsid w:val="00FE12ED"/>
    <w:rsid w:val="00FE3427"/>
    <w:rsid w:val="00FE6C3D"/>
    <w:rsid w:val="00FF10D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D989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izeprophet.tistory.com/8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13A4B"/>
    <w:rsid w:val="0003301E"/>
    <w:rsid w:val="00126121"/>
    <w:rsid w:val="00182A19"/>
    <w:rsid w:val="001D7132"/>
    <w:rsid w:val="0023499E"/>
    <w:rsid w:val="00394758"/>
    <w:rsid w:val="00476119"/>
    <w:rsid w:val="004A2C56"/>
    <w:rsid w:val="00581E42"/>
    <w:rsid w:val="00825602"/>
    <w:rsid w:val="00844814"/>
    <w:rsid w:val="00896273"/>
    <w:rsid w:val="009A536E"/>
    <w:rsid w:val="00B360E6"/>
    <w:rsid w:val="00B37D15"/>
    <w:rsid w:val="00C85D53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4C1A896-E82D-44BF-AFFB-719DB658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1007</TotalTime>
  <Pages>24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K ND</cp:lastModifiedBy>
  <cp:revision>214</cp:revision>
  <dcterms:created xsi:type="dcterms:W3CDTF">2018-02-12T05:05:00Z</dcterms:created>
  <dcterms:modified xsi:type="dcterms:W3CDTF">2018-09-09T10:21:00Z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