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34" w:rsidRDefault="005D061B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07CBE65" id="도형 622" o:spid="_x0000_s1026" style="position:absolute;left:0;text-align:left;margin-left:0;margin-top:0;width:561.35pt;height:742.95pt;z-index:25165158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807A7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07A75" w:rsidRDefault="00807A7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07A7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807A75" w:rsidRDefault="005D061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2E498252E3748EEBF7FFFBDA4C2255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07A7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상세</w:t>
                                          </w:r>
                                          <w:r w:rsidR="00807A7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807A7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07A7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07A75" w:rsidRDefault="00807A7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07A75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807A75" w:rsidRDefault="005D061B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D77167F4CF21496C87B27333CF17082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07A7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플레이어</w:t>
                                          </w:r>
                                          <w:r w:rsidR="00807A7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807A7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특</w:t>
                                          </w:r>
                                          <w:r w:rsidR="00807A7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성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07A75" w:rsidRDefault="00807A7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5056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807A7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07A75" w:rsidRDefault="00807A7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07A7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807A75" w:rsidRDefault="005D061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2E498252E3748EEBF7FFFBDA4C2255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7A7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상세</w:t>
                                    </w:r>
                                    <w:r w:rsidR="00807A7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07A7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07A7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07A75" w:rsidRDefault="00807A7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07A75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807A75" w:rsidRDefault="005D061B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D77167F4CF21496C87B27333CF17082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7A75">
                                      <w:rPr>
                                        <w:sz w:val="36"/>
                                        <w:szCs w:val="36"/>
                                      </w:rPr>
                                      <w:t>플레이어</w:t>
                                    </w:r>
                                    <w:r w:rsidR="00807A75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807A75">
                                      <w:rPr>
                                        <w:sz w:val="36"/>
                                        <w:szCs w:val="36"/>
                                      </w:rPr>
                                      <w:t>특</w:t>
                                    </w:r>
                                    <w:r w:rsidR="00807A7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성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07A75" w:rsidRDefault="00807A7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F0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807A75" w:rsidRDefault="005D061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7A75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한국산업기술대학교</w:t>
                                    </w:r>
                                    <w:r w:rsidR="00807A75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807A75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게임공학과</w:t>
                                    </w:r>
                                  </w:sdtContent>
                                </w:sdt>
                              </w:p>
                              <w:p w:rsidR="00807A75" w:rsidRDefault="00807A7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807A75" w:rsidRDefault="005D061B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9-05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07A75">
                                      <w:rPr>
                                        <w:rFonts w:hint="eastAsia"/>
                                      </w:rPr>
                                      <w:t>2018 September 5</w:t>
                                    </w:r>
                                  </w:sdtContent>
                                </w:sdt>
                              </w:p>
                              <w:p w:rsidR="00807A75" w:rsidRDefault="00807A7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4851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807A75" w:rsidRDefault="005D061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7A75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한국산업기술대학교</w:t>
                              </w:r>
                              <w:r w:rsidR="00807A75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807A75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게임공학과</w:t>
                              </w:r>
                            </w:sdtContent>
                          </w:sdt>
                        </w:p>
                        <w:p w:rsidR="00807A75" w:rsidRDefault="00807A7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807A75" w:rsidRDefault="005D061B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05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07A75">
                                <w:rPr>
                                  <w:rFonts w:hint="eastAsia"/>
                                </w:rPr>
                                <w:t>2018 September 5</w:t>
                              </w:r>
                            </w:sdtContent>
                          </w:sdt>
                        </w:p>
                        <w:p w:rsidR="00807A75" w:rsidRDefault="00807A7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</w:rPr>
                                <w:t>김나단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F09DA">
            <w:br w:type="page"/>
          </w:r>
          <w:r w:rsidR="000A616E">
            <w:lastRenderedPageBreak/>
            <w:t>9</w:t>
          </w:r>
        </w:sdtContent>
      </w:sdt>
    </w:p>
    <w:p w:rsidR="00B25334" w:rsidRDefault="00086C67">
      <w:pPr>
        <w:pStyle w:val="a4"/>
        <w:rPr>
          <w:smallCaps w:val="0"/>
        </w:rPr>
      </w:pPr>
      <w:r>
        <w:rPr>
          <w:rFonts w:hint="eastAsia"/>
          <w:smallCaps w:val="0"/>
        </w:rPr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75"/>
        <w:gridCol w:w="6096"/>
        <w:gridCol w:w="992"/>
        <w:gridCol w:w="1506"/>
      </w:tblGrid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6096" w:type="dxa"/>
            <w:vAlign w:val="center"/>
          </w:tcPr>
          <w:p w:rsidR="00086C67" w:rsidRDefault="00610609" w:rsidP="00610609"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43763C" w:rsidRDefault="0043763C" w:rsidP="00610609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="00426C6C"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86C67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8-02-12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6" w:type="dxa"/>
            <w:vAlign w:val="center"/>
          </w:tcPr>
          <w:p w:rsidR="00086C67" w:rsidRDefault="00040299" w:rsidP="00610609"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D36BE2" w:rsidRDefault="00D36BE2" w:rsidP="00610609">
            <w:r>
              <w:rPr>
                <w:rFonts w:hint="eastAsia"/>
              </w:rPr>
              <w:t>상태이상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040299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8-02-13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.2.0</w:t>
            </w:r>
          </w:p>
        </w:tc>
        <w:tc>
          <w:tcPr>
            <w:tcW w:w="6096" w:type="dxa"/>
            <w:vAlign w:val="center"/>
          </w:tcPr>
          <w:p w:rsidR="00086C67" w:rsidRDefault="00212A23" w:rsidP="00610609">
            <w:r>
              <w:rPr>
                <w:rFonts w:hint="eastAsia"/>
              </w:rPr>
              <w:t>근접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E5375B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8-02-15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.3.0</w:t>
            </w:r>
          </w:p>
        </w:tc>
        <w:tc>
          <w:tcPr>
            <w:tcW w:w="6096" w:type="dxa"/>
            <w:vAlign w:val="center"/>
          </w:tcPr>
          <w:p w:rsidR="00086C67" w:rsidRDefault="00912248" w:rsidP="00610609">
            <w:r>
              <w:rPr>
                <w:rFonts w:hint="eastAsia"/>
              </w:rPr>
              <w:t>원거리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912248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8-02-17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531C8C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.4.0</w:t>
            </w:r>
          </w:p>
        </w:tc>
        <w:tc>
          <w:tcPr>
            <w:tcW w:w="6096" w:type="dxa"/>
            <w:vAlign w:val="center"/>
          </w:tcPr>
          <w:p w:rsidR="00086C67" w:rsidRDefault="00531C8C" w:rsidP="00610609">
            <w:r>
              <w:rPr>
                <w:rFonts w:hint="eastAsia"/>
              </w:rPr>
              <w:t>마법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2" w:type="dxa"/>
            <w:vAlign w:val="center"/>
          </w:tcPr>
          <w:p w:rsidR="00086C67" w:rsidRDefault="00531C8C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531C8C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8-02-17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F636DD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.4.1</w:t>
            </w:r>
          </w:p>
        </w:tc>
        <w:tc>
          <w:tcPr>
            <w:tcW w:w="6096" w:type="dxa"/>
            <w:vAlign w:val="center"/>
          </w:tcPr>
          <w:p w:rsidR="00086C67" w:rsidRDefault="00F636DD" w:rsidP="00610609">
            <w:r>
              <w:rPr>
                <w:rFonts w:hint="eastAsia"/>
              </w:rPr>
              <w:t>근접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992" w:type="dxa"/>
            <w:vAlign w:val="center"/>
          </w:tcPr>
          <w:p w:rsidR="00086C67" w:rsidRDefault="00F636DD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F636DD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8-03-09</w:t>
            </w:r>
          </w:p>
        </w:tc>
      </w:tr>
      <w:tr w:rsidR="00086C67" w:rsidTr="00086C67">
        <w:tc>
          <w:tcPr>
            <w:tcW w:w="675" w:type="dxa"/>
            <w:vAlign w:val="center"/>
          </w:tcPr>
          <w:p w:rsidR="00086C67" w:rsidRDefault="002D309F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.5.0</w:t>
            </w:r>
          </w:p>
        </w:tc>
        <w:tc>
          <w:tcPr>
            <w:tcW w:w="6096" w:type="dxa"/>
            <w:vAlign w:val="center"/>
          </w:tcPr>
          <w:p w:rsidR="00086C67" w:rsidRDefault="002D309F" w:rsidP="00610609">
            <w:r>
              <w:rPr>
                <w:rFonts w:hint="eastAsia"/>
              </w:rPr>
              <w:t>플레이어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개편</w:t>
            </w:r>
          </w:p>
        </w:tc>
        <w:tc>
          <w:tcPr>
            <w:tcW w:w="992" w:type="dxa"/>
            <w:vAlign w:val="center"/>
          </w:tcPr>
          <w:p w:rsidR="00086C67" w:rsidRDefault="002D309F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086C67" w:rsidRDefault="002D309F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8-07-10</w:t>
            </w:r>
          </w:p>
        </w:tc>
      </w:tr>
      <w:tr w:rsidR="00A95DB3" w:rsidTr="00086C67">
        <w:tc>
          <w:tcPr>
            <w:tcW w:w="675" w:type="dxa"/>
            <w:vAlign w:val="center"/>
          </w:tcPr>
          <w:p w:rsidR="00A95DB3" w:rsidRDefault="00A95DB3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6096" w:type="dxa"/>
            <w:vAlign w:val="center"/>
          </w:tcPr>
          <w:p w:rsidR="00A95DB3" w:rsidRDefault="00A95DB3" w:rsidP="00610609">
            <w:r>
              <w:rPr>
                <w:rFonts w:hint="eastAsia"/>
              </w:rPr>
              <w:t>특수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t>17</w:t>
            </w:r>
            <w:r>
              <w:rPr>
                <w:rFonts w:hint="eastAsia"/>
              </w:rPr>
              <w:t>레벨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  <w:p w:rsidR="00A95DB3" w:rsidRDefault="00A95DB3" w:rsidP="00610609"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  <w:color w:val="auto"/>
              </w:rPr>
              <w:t>장난감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태엽</w:t>
            </w:r>
          </w:p>
        </w:tc>
        <w:tc>
          <w:tcPr>
            <w:tcW w:w="992" w:type="dxa"/>
            <w:vAlign w:val="center"/>
          </w:tcPr>
          <w:p w:rsidR="00A95DB3" w:rsidRDefault="00A95DB3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A95DB3" w:rsidRDefault="00A95DB3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8-07-11</w:t>
            </w:r>
          </w:p>
        </w:tc>
      </w:tr>
      <w:tr w:rsidR="00441356" w:rsidTr="00086C67">
        <w:tc>
          <w:tcPr>
            <w:tcW w:w="675" w:type="dxa"/>
            <w:vAlign w:val="center"/>
          </w:tcPr>
          <w:p w:rsidR="00441356" w:rsidRDefault="00441356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.5.2</w:t>
            </w:r>
          </w:p>
        </w:tc>
        <w:tc>
          <w:tcPr>
            <w:tcW w:w="6096" w:type="dxa"/>
            <w:vAlign w:val="center"/>
          </w:tcPr>
          <w:p w:rsidR="00441356" w:rsidRDefault="00441356" w:rsidP="00610609">
            <w:r>
              <w:rPr>
                <w:rFonts w:hint="eastAsia"/>
              </w:rPr>
              <w:t>방어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견갑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상체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방어구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신발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페밀리어로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441356" w:rsidRDefault="00441356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441356" w:rsidRDefault="00441356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8-07-11</w:t>
            </w:r>
          </w:p>
        </w:tc>
      </w:tr>
      <w:tr w:rsidR="00F36B81" w:rsidTr="00086C67">
        <w:tc>
          <w:tcPr>
            <w:tcW w:w="675" w:type="dxa"/>
            <w:vAlign w:val="center"/>
          </w:tcPr>
          <w:p w:rsidR="00F36B81" w:rsidRDefault="00F36B81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.6.0</w:t>
            </w:r>
          </w:p>
        </w:tc>
        <w:tc>
          <w:tcPr>
            <w:tcW w:w="6096" w:type="dxa"/>
            <w:vAlign w:val="center"/>
          </w:tcPr>
          <w:p w:rsidR="00542F0B" w:rsidRDefault="00542F0B" w:rsidP="00610609">
            <w:r>
              <w:rPr>
                <w:rFonts w:hint="eastAsia"/>
              </w:rPr>
              <w:t>플레이어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공격력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542F0B" w:rsidRPr="00542F0B" w:rsidRDefault="00542F0B" w:rsidP="006106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밸런스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4E6AEF" w:rsidRDefault="004E6AEF" w:rsidP="00610609">
            <w:r>
              <w:rPr>
                <w:rFonts w:hint="eastAsia"/>
              </w:rPr>
              <w:t>남겨뒀던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</w:t>
            </w:r>
          </w:p>
        </w:tc>
        <w:tc>
          <w:tcPr>
            <w:tcW w:w="992" w:type="dxa"/>
            <w:vAlign w:val="center"/>
          </w:tcPr>
          <w:p w:rsidR="00F36B81" w:rsidRDefault="00F36B81" w:rsidP="00086C67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506" w:type="dxa"/>
            <w:vAlign w:val="center"/>
          </w:tcPr>
          <w:p w:rsidR="00F36B81" w:rsidRDefault="00F36B81" w:rsidP="00086C67">
            <w:pPr>
              <w:jc w:val="center"/>
            </w:pPr>
            <w:r>
              <w:rPr>
                <w:rFonts w:hint="eastAsia"/>
              </w:rPr>
              <w:t>1</w:t>
            </w:r>
            <w:r>
              <w:t>8-09-05</w:t>
            </w:r>
          </w:p>
        </w:tc>
      </w:tr>
    </w:tbl>
    <w:p w:rsidR="00610609" w:rsidRDefault="00610609" w:rsidP="00086C67"/>
    <w:p w:rsidR="00610609" w:rsidRDefault="00610609">
      <w:pPr>
        <w:spacing w:after="200"/>
      </w:pPr>
      <w:r>
        <w:br w:type="page"/>
      </w:r>
    </w:p>
    <w:p w:rsidR="00610609" w:rsidRDefault="00610609" w:rsidP="006106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138628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609" w:rsidRDefault="00610609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531C8C" w:rsidRDefault="00610609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40353" w:history="1">
            <w:r w:rsidR="00531C8C" w:rsidRPr="00024F82">
              <w:rPr>
                <w:rStyle w:val="af7"/>
                <w:noProof/>
              </w:rPr>
              <w:t>개요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_Toc506640353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4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문서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컨셉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_Toc506640354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5" w:history="1">
            <w:r w:rsidR="00531C8C" w:rsidRPr="00024F82">
              <w:rPr>
                <w:rStyle w:val="af7"/>
                <w:noProof/>
              </w:rPr>
              <w:t>기본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사항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_Toc506640355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4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6" w:history="1">
            <w:r w:rsidR="00531C8C" w:rsidRPr="00024F82">
              <w:rPr>
                <w:rStyle w:val="af7"/>
                <w:noProof/>
              </w:rPr>
              <w:t>0.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가정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사항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_Toc506640356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4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7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특성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옵션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_Toc506640357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5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8" w:history="1">
            <w:r w:rsidR="00531C8C" w:rsidRPr="00024F82">
              <w:rPr>
                <w:rStyle w:val="af7"/>
                <w:noProof/>
              </w:rPr>
              <w:t>2.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특성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_Toc506640358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6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59" w:history="1"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선택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_Toc506640359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7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0" w:history="1">
            <w:r w:rsidR="00531C8C" w:rsidRPr="00024F82">
              <w:rPr>
                <w:rStyle w:val="af7"/>
                <w:noProof/>
              </w:rPr>
              <w:t>0.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기본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사항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_Toc506640360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7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1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근접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>(</w:t>
            </w:r>
            <w:r w:rsidR="00531C8C" w:rsidRPr="00024F82">
              <w:rPr>
                <w:rStyle w:val="af7"/>
                <w:noProof/>
              </w:rPr>
              <w:t>검</w:t>
            </w:r>
            <w:r w:rsidR="00531C8C" w:rsidRPr="00024F82">
              <w:rPr>
                <w:rStyle w:val="af7"/>
                <w:noProof/>
              </w:rPr>
              <w:t>)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_Toc506640361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8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2" w:history="1">
            <w:r w:rsidR="00531C8C" w:rsidRPr="00024F82">
              <w:rPr>
                <w:rStyle w:val="af7"/>
                <w:noProof/>
              </w:rPr>
              <w:t>2.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원거리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>(</w:t>
            </w:r>
            <w:r w:rsidR="00531C8C" w:rsidRPr="00024F82">
              <w:rPr>
                <w:rStyle w:val="af7"/>
                <w:noProof/>
              </w:rPr>
              <w:t>활</w:t>
            </w:r>
            <w:r w:rsidR="00531C8C" w:rsidRPr="00024F82">
              <w:rPr>
                <w:rStyle w:val="af7"/>
                <w:noProof/>
              </w:rPr>
              <w:t>)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_Toc506640362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9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3" w:history="1">
            <w:r w:rsidR="00531C8C" w:rsidRPr="00024F82">
              <w:rPr>
                <w:rStyle w:val="af7"/>
                <w:noProof/>
              </w:rPr>
              <w:t>3.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마법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>(</w:t>
            </w:r>
            <w:r w:rsidR="00531C8C" w:rsidRPr="00024F82">
              <w:rPr>
                <w:rStyle w:val="af7"/>
                <w:noProof/>
              </w:rPr>
              <w:t>스태프</w:t>
            </w:r>
            <w:r w:rsidR="00531C8C" w:rsidRPr="00024F82">
              <w:rPr>
                <w:rStyle w:val="af7"/>
                <w:noProof/>
              </w:rPr>
              <w:t>)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_Toc506640363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10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4" w:history="1">
            <w:r w:rsidR="00531C8C" w:rsidRPr="00024F82">
              <w:rPr>
                <w:rStyle w:val="af7"/>
                <w:noProof/>
              </w:rPr>
              <w:t>근접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_Toc506640364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11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5" w:history="1">
            <w:r w:rsidR="00531C8C" w:rsidRPr="00024F82">
              <w:rPr>
                <w:rStyle w:val="af7"/>
                <w:noProof/>
              </w:rPr>
              <w:t>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_Toc506640365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11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6" w:history="1">
            <w:r w:rsidR="00531C8C" w:rsidRPr="00024F82">
              <w:rPr>
                <w:rStyle w:val="af7"/>
                <w:noProof/>
              </w:rPr>
              <w:t>12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_Toc506640366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12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7" w:history="1">
            <w:r w:rsidR="00531C8C" w:rsidRPr="00024F82">
              <w:rPr>
                <w:rStyle w:val="af7"/>
                <w:noProof/>
              </w:rPr>
              <w:t>17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_Toc506640367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8" w:history="1">
            <w:r w:rsidR="00531C8C" w:rsidRPr="00024F82">
              <w:rPr>
                <w:rStyle w:val="af7"/>
                <w:noProof/>
              </w:rPr>
              <w:t>21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_Toc506640368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14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69" w:history="1">
            <w:r w:rsidR="00531C8C" w:rsidRPr="00024F82">
              <w:rPr>
                <w:rStyle w:val="af7"/>
                <w:noProof/>
              </w:rPr>
              <w:t>원거리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_Toc506640369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15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0" w:history="1">
            <w:r w:rsidR="00531C8C" w:rsidRPr="00024F82">
              <w:rPr>
                <w:rStyle w:val="af7"/>
                <w:noProof/>
              </w:rPr>
              <w:t>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_Toc506640370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15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1" w:history="1">
            <w:r w:rsidR="00531C8C" w:rsidRPr="00024F82">
              <w:rPr>
                <w:rStyle w:val="af7"/>
                <w:noProof/>
              </w:rPr>
              <w:t>12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_Toc506640371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16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2" w:history="1">
            <w:r w:rsidR="00531C8C" w:rsidRPr="00024F82">
              <w:rPr>
                <w:rStyle w:val="af7"/>
                <w:noProof/>
              </w:rPr>
              <w:t>17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_Toc506640372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17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3" w:history="1">
            <w:r w:rsidR="00531C8C" w:rsidRPr="00024F82">
              <w:rPr>
                <w:rStyle w:val="af7"/>
                <w:noProof/>
              </w:rPr>
              <w:t>21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_Toc506640373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18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4" w:history="1">
            <w:r w:rsidR="00531C8C" w:rsidRPr="00024F82">
              <w:rPr>
                <w:rStyle w:val="af7"/>
                <w:noProof/>
              </w:rPr>
              <w:t>마법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무기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_Toc506640374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19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5" w:history="1">
            <w:r w:rsidR="00531C8C" w:rsidRPr="00024F82">
              <w:rPr>
                <w:rStyle w:val="af7"/>
                <w:noProof/>
              </w:rPr>
              <w:t>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_Toc506640375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19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6" w:history="1">
            <w:r w:rsidR="00531C8C" w:rsidRPr="00024F82">
              <w:rPr>
                <w:rStyle w:val="af7"/>
                <w:noProof/>
              </w:rPr>
              <w:t>12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_Toc506640376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20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7" w:history="1">
            <w:r w:rsidR="00531C8C" w:rsidRPr="00024F82">
              <w:rPr>
                <w:rStyle w:val="af7"/>
                <w:noProof/>
              </w:rPr>
              <w:t>17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_Toc506640377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21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8" w:history="1">
            <w:r w:rsidR="00531C8C" w:rsidRPr="00024F82">
              <w:rPr>
                <w:rStyle w:val="af7"/>
                <w:noProof/>
              </w:rPr>
              <w:t>21</w:t>
            </w:r>
            <w:r w:rsidR="00531C8C" w:rsidRPr="00024F82">
              <w:rPr>
                <w:rStyle w:val="af7"/>
                <w:noProof/>
              </w:rPr>
              <w:t>레벨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특성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_Toc506640378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22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79" w:history="1">
            <w:r w:rsidR="00531C8C" w:rsidRPr="00024F82">
              <w:rPr>
                <w:rStyle w:val="af7"/>
                <w:noProof/>
              </w:rPr>
              <w:t>참고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자료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_Toc506640379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531C8C" w:rsidRDefault="005D061B">
          <w:pPr>
            <w:pStyle w:val="21"/>
            <w:tabs>
              <w:tab w:val="left" w:pos="662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6640380" w:history="1">
            <w:r w:rsidR="00531C8C" w:rsidRPr="00024F82">
              <w:rPr>
                <w:rStyle w:val="af7"/>
                <w:noProof/>
              </w:rPr>
              <w:t>1.</w:t>
            </w:r>
            <w:r w:rsidR="00531C8C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31C8C" w:rsidRPr="00024F82">
              <w:rPr>
                <w:rStyle w:val="af7"/>
                <w:noProof/>
              </w:rPr>
              <w:t>자료</w:t>
            </w:r>
            <w:r w:rsidR="00531C8C" w:rsidRPr="00024F82">
              <w:rPr>
                <w:rStyle w:val="af7"/>
                <w:noProof/>
              </w:rPr>
              <w:t xml:space="preserve"> </w:t>
            </w:r>
            <w:r w:rsidR="00531C8C" w:rsidRPr="00024F82">
              <w:rPr>
                <w:rStyle w:val="af7"/>
                <w:noProof/>
              </w:rPr>
              <w:t>출처</w:t>
            </w:r>
            <w:r w:rsidR="00531C8C">
              <w:rPr>
                <w:noProof/>
                <w:webHidden/>
              </w:rPr>
              <w:tab/>
            </w:r>
            <w:r w:rsidR="00531C8C">
              <w:rPr>
                <w:noProof/>
                <w:webHidden/>
              </w:rPr>
              <w:fldChar w:fldCharType="begin"/>
            </w:r>
            <w:r w:rsidR="00531C8C">
              <w:rPr>
                <w:noProof/>
                <w:webHidden/>
              </w:rPr>
              <w:instrText xml:space="preserve"> PAGEREF _Toc506640380 \h </w:instrText>
            </w:r>
            <w:r w:rsidR="00531C8C">
              <w:rPr>
                <w:noProof/>
                <w:webHidden/>
              </w:rPr>
            </w:r>
            <w:r w:rsidR="00531C8C">
              <w:rPr>
                <w:noProof/>
                <w:webHidden/>
              </w:rPr>
              <w:fldChar w:fldCharType="separate"/>
            </w:r>
            <w:r w:rsidR="00531C8C">
              <w:rPr>
                <w:noProof/>
                <w:webHidden/>
              </w:rPr>
              <w:t>23</w:t>
            </w:r>
            <w:r w:rsidR="00531C8C">
              <w:rPr>
                <w:noProof/>
                <w:webHidden/>
              </w:rPr>
              <w:fldChar w:fldCharType="end"/>
            </w:r>
          </w:hyperlink>
        </w:p>
        <w:p w:rsidR="00610609" w:rsidRDefault="00610609">
          <w:r>
            <w:rPr>
              <w:b/>
              <w:bCs/>
              <w:lang w:val="ko-KR"/>
            </w:rPr>
            <w:fldChar w:fldCharType="end"/>
          </w:r>
        </w:p>
      </w:sdtContent>
    </w:sdt>
    <w:p w:rsidR="003969BE" w:rsidRDefault="003969BE">
      <w:pPr>
        <w:spacing w:after="200"/>
      </w:pPr>
      <w:r>
        <w:br w:type="page"/>
      </w:r>
    </w:p>
    <w:p w:rsidR="00B25334" w:rsidRDefault="003969BE" w:rsidP="003969BE">
      <w:pPr>
        <w:pStyle w:val="1"/>
      </w:pPr>
      <w:bookmarkStart w:id="1" w:name="_Toc506640353"/>
      <w:r w:rsidRPr="003969BE">
        <w:rPr>
          <w:rFonts w:hint="eastAsia"/>
        </w:rPr>
        <w:lastRenderedPageBreak/>
        <w:t>개요</w:t>
      </w:r>
      <w:bookmarkEnd w:id="1"/>
    </w:p>
    <w:p w:rsidR="003969BE" w:rsidRDefault="003969BE" w:rsidP="003969BE">
      <w:pPr>
        <w:pStyle w:val="20"/>
        <w:numPr>
          <w:ilvl w:val="0"/>
          <w:numId w:val="12"/>
        </w:numPr>
      </w:pPr>
      <w:bookmarkStart w:id="2" w:name="_Toc506640354"/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bookmarkEnd w:id="2"/>
    </w:p>
    <w:p w:rsidR="003F19C8" w:rsidRDefault="003F19C8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명시하기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팀원이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이해한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E21EE" w:rsidRDefault="008E21EE" w:rsidP="003F19C8">
      <w:pPr>
        <w:pStyle w:val="af8"/>
        <w:numPr>
          <w:ilvl w:val="0"/>
          <w:numId w:val="14"/>
        </w:numPr>
        <w:ind w:leftChars="0"/>
      </w:pP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769FC" w:rsidRDefault="002769FC" w:rsidP="002769FC"/>
    <w:p w:rsidR="002769FC" w:rsidRDefault="002769FC" w:rsidP="002769FC">
      <w:pPr>
        <w:pStyle w:val="20"/>
        <w:numPr>
          <w:ilvl w:val="0"/>
          <w:numId w:val="12"/>
        </w:numPr>
      </w:pPr>
      <w:r>
        <w:rPr>
          <w:rFonts w:hint="eastAsia"/>
        </w:rPr>
        <w:t>용어</w:t>
      </w:r>
    </w:p>
    <w:p w:rsidR="002769FC" w:rsidRDefault="002769FC" w:rsidP="002769FC">
      <w:pPr>
        <w:pStyle w:val="af8"/>
        <w:numPr>
          <w:ilvl w:val="0"/>
          <w:numId w:val="50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>:</w:t>
      </w:r>
      <w:r>
        <w:t xml:space="preserve"> </w:t>
      </w:r>
      <w:r w:rsidR="00374160">
        <w:rPr>
          <w:rFonts w:hint="eastAsia"/>
        </w:rPr>
        <w:t>플레이어를</w:t>
      </w:r>
      <w:r w:rsidR="00374160">
        <w:rPr>
          <w:rFonts w:hint="eastAsia"/>
        </w:rPr>
        <w:t xml:space="preserve"> </w:t>
      </w:r>
      <w:r w:rsidR="00374160">
        <w:rPr>
          <w:rFonts w:hint="eastAsia"/>
        </w:rPr>
        <w:t>따라다니는</w:t>
      </w:r>
      <w:r w:rsidR="00374160">
        <w:rPr>
          <w:rFonts w:hint="eastAsia"/>
        </w:rPr>
        <w:t xml:space="preserve"> </w:t>
      </w:r>
      <w:r w:rsidR="00374160">
        <w:rPr>
          <w:rFonts w:hint="eastAsia"/>
        </w:rPr>
        <w:t>장비를</w:t>
      </w:r>
      <w:r w:rsidR="00374160">
        <w:rPr>
          <w:rFonts w:hint="eastAsia"/>
        </w:rPr>
        <w:t xml:space="preserve"> </w:t>
      </w:r>
      <w:r w:rsidR="00374160">
        <w:rPr>
          <w:rFonts w:hint="eastAsia"/>
        </w:rPr>
        <w:t>말한다</w:t>
      </w:r>
      <w:r w:rsidR="00374160">
        <w:rPr>
          <w:rFonts w:hint="eastAsia"/>
        </w:rPr>
        <w:t>.</w:t>
      </w:r>
    </w:p>
    <w:p w:rsidR="003F19C8" w:rsidRDefault="003F19C8">
      <w:pPr>
        <w:spacing w:after="200"/>
      </w:pPr>
      <w:r>
        <w:br w:type="page"/>
      </w:r>
    </w:p>
    <w:p w:rsidR="003F19C8" w:rsidRDefault="00CF3AB2" w:rsidP="003F19C8">
      <w:pPr>
        <w:pStyle w:val="1"/>
      </w:pPr>
      <w:bookmarkStart w:id="3" w:name="_Toc506640355"/>
      <w:r>
        <w:rPr>
          <w:rFonts w:hint="eastAsia"/>
        </w:rPr>
        <w:lastRenderedPageBreak/>
        <w:t>기본</w:t>
      </w:r>
      <w:r w:rsidR="003F19C8">
        <w:rPr>
          <w:rFonts w:hint="eastAsia"/>
        </w:rPr>
        <w:t xml:space="preserve"> </w:t>
      </w:r>
      <w:r w:rsidR="00916D07">
        <w:rPr>
          <w:rFonts w:hint="eastAsia"/>
        </w:rPr>
        <w:t>사항</w:t>
      </w:r>
      <w:bookmarkEnd w:id="3"/>
    </w:p>
    <w:p w:rsidR="00EF09DA" w:rsidRPr="00EF09DA" w:rsidRDefault="00C82D49" w:rsidP="00EF09DA">
      <w:pPr>
        <w:pStyle w:val="20"/>
        <w:numPr>
          <w:ilvl w:val="0"/>
          <w:numId w:val="15"/>
        </w:numPr>
      </w:pPr>
      <w:bookmarkStart w:id="4" w:name="_Toc506640356"/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4"/>
    </w:p>
    <w:p w:rsidR="00EF09DA" w:rsidRDefault="00AD547F" w:rsidP="008B44E2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특성에서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경우들을</w:t>
      </w:r>
      <w:r>
        <w:rPr>
          <w:rFonts w:hint="eastAsia"/>
        </w:rPr>
        <w:t xml:space="preserve"> </w:t>
      </w:r>
      <w:r>
        <w:rPr>
          <w:rFonts w:hint="eastAsia"/>
        </w:rPr>
        <w:t>옵션이라고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16D07" w:rsidRDefault="00916D07" w:rsidP="00916D07">
      <w:pPr>
        <w:pStyle w:val="af8"/>
        <w:numPr>
          <w:ilvl w:val="1"/>
          <w:numId w:val="20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436112</wp:posOffset>
                </wp:positionV>
                <wp:extent cx="3513455" cy="3881755"/>
                <wp:effectExtent l="0" t="0" r="0" b="4445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881755"/>
                          <a:chOff x="0" y="0"/>
                          <a:chExt cx="3513455" cy="3881887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3628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554083"/>
                            <a:ext cx="3513455" cy="32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07A75" w:rsidRDefault="00807A75">
                              <w:r>
                                <w:t>그림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1 </w:t>
                              </w:r>
                              <w:proofErr w:type="spellStart"/>
                              <w:r>
                                <w:t>히오스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특성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선택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8" style="position:absolute;left:0;text-align:left;margin-left:35.7pt;margin-top:34.35pt;width:276.65pt;height:305.65pt;z-index:-251663872" coordsize="35134,38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9" type="#_x0000_t75" style="position:absolute;width:35134;height:36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top:35540;width:35134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807A75" w:rsidRDefault="00807A75">
                        <w:r>
                          <w:t>그림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1 </w:t>
                        </w:r>
                        <w:proofErr w:type="spellStart"/>
                        <w:r>
                          <w:t>히오스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특성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선택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C82D49" w:rsidRDefault="00C82D49" w:rsidP="00C82D49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C82D49" w:rsidRPr="00F326A7" w:rsidRDefault="00C82D49" w:rsidP="00C82D49">
      <w:pPr>
        <w:pStyle w:val="af8"/>
        <w:numPr>
          <w:ilvl w:val="0"/>
          <w:numId w:val="20"/>
        </w:numPr>
        <w:ind w:leftChars="0"/>
        <w:rPr>
          <w:strike/>
        </w:rPr>
      </w:pPr>
      <w:r w:rsidRPr="00F326A7">
        <w:rPr>
          <w:rFonts w:hint="eastAsia"/>
          <w:strike/>
        </w:rPr>
        <w:t>선택하는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옵션마다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다음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중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한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가지</w:t>
      </w:r>
      <w:r w:rsidR="007B5EE4" w:rsidRPr="00F326A7">
        <w:rPr>
          <w:rFonts w:hint="eastAsia"/>
          <w:strike/>
        </w:rPr>
        <w:t>를</w:t>
      </w:r>
      <w:r w:rsidRPr="00F326A7">
        <w:rPr>
          <w:rFonts w:hint="eastAsia"/>
          <w:strike/>
        </w:rPr>
        <w:t xml:space="preserve"> </w:t>
      </w:r>
      <w:r w:rsidRPr="00F326A7">
        <w:rPr>
          <w:rFonts w:hint="eastAsia"/>
          <w:strike/>
        </w:rPr>
        <w:t>적용</w:t>
      </w:r>
      <w:r w:rsidR="007B5EE4" w:rsidRPr="00F326A7">
        <w:rPr>
          <w:rFonts w:hint="eastAsia"/>
          <w:strike/>
        </w:rPr>
        <w:t>한</w:t>
      </w:r>
      <w:r w:rsidRPr="00F326A7">
        <w:rPr>
          <w:rFonts w:hint="eastAsia"/>
          <w:strike/>
        </w:rPr>
        <w:t>다</w:t>
      </w:r>
      <w:r w:rsidRPr="00F326A7">
        <w:rPr>
          <w:rFonts w:hint="eastAsia"/>
          <w:strike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49"/>
        <w:gridCol w:w="2871"/>
      </w:tblGrid>
      <w:tr w:rsidR="00C82D49" w:rsidTr="00F326A7">
        <w:tc>
          <w:tcPr>
            <w:tcW w:w="3089" w:type="dxa"/>
            <w:shd w:val="clear" w:color="auto" w:fill="D9D9D9" w:themeFill="background1" w:themeFillShade="D9"/>
            <w:vAlign w:val="center"/>
          </w:tcPr>
          <w:p w:rsidR="00C82D49" w:rsidRPr="00F326A7" w:rsidRDefault="00C82D49" w:rsidP="00C82D49">
            <w:pPr>
              <w:jc w:val="center"/>
              <w:rPr>
                <w:strike/>
              </w:rPr>
            </w:pPr>
            <w:r w:rsidRPr="00F326A7">
              <w:rPr>
                <w:rFonts w:hint="eastAsia"/>
                <w:strike/>
                <w:color w:val="FF0000"/>
              </w:rPr>
              <w:t>모델</w:t>
            </w:r>
            <w:r w:rsidRPr="00F326A7">
              <w:rPr>
                <w:rFonts w:hint="eastAsia"/>
                <w:strike/>
                <w:color w:val="FF0000"/>
              </w:rPr>
              <w:t xml:space="preserve"> </w:t>
            </w:r>
            <w:r w:rsidRPr="00F326A7">
              <w:rPr>
                <w:rFonts w:hint="eastAsia"/>
                <w:strike/>
                <w:color w:val="FF0000"/>
              </w:rPr>
              <w:t>변화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:rsidR="00C82D49" w:rsidRPr="00F326A7" w:rsidRDefault="00C82D49" w:rsidP="00C82D49">
            <w:pPr>
              <w:jc w:val="center"/>
              <w:rPr>
                <w:strike/>
              </w:rPr>
            </w:pPr>
            <w:r w:rsidRPr="00F326A7">
              <w:rPr>
                <w:rFonts w:hint="eastAsia"/>
                <w:strike/>
                <w:color w:val="00B050"/>
              </w:rPr>
              <w:t>무기</w:t>
            </w:r>
            <w:r w:rsidRPr="00F326A7">
              <w:rPr>
                <w:rFonts w:hint="eastAsia"/>
                <w:strike/>
                <w:color w:val="00B050"/>
              </w:rPr>
              <w:t xml:space="preserve"> </w:t>
            </w:r>
            <w:r w:rsidRPr="00F326A7">
              <w:rPr>
                <w:rFonts w:hint="eastAsia"/>
                <w:strike/>
                <w:color w:val="00B050"/>
              </w:rPr>
              <w:t>외형</w:t>
            </w:r>
            <w:r w:rsidRPr="00F326A7">
              <w:rPr>
                <w:rFonts w:hint="eastAsia"/>
                <w:strike/>
                <w:color w:val="00B050"/>
              </w:rPr>
              <w:t xml:space="preserve"> </w:t>
            </w:r>
            <w:r w:rsidRPr="00F326A7">
              <w:rPr>
                <w:rFonts w:hint="eastAsia"/>
                <w:strike/>
                <w:color w:val="00B050"/>
              </w:rPr>
              <w:t>변화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:rsidR="00C82D49" w:rsidRPr="00F326A7" w:rsidRDefault="00C82D49" w:rsidP="00C82D49">
            <w:pPr>
              <w:jc w:val="center"/>
              <w:rPr>
                <w:strike/>
              </w:rPr>
            </w:pPr>
            <w:r w:rsidRPr="00F326A7">
              <w:rPr>
                <w:rFonts w:hint="eastAsia"/>
                <w:strike/>
                <w:color w:val="00B0F0"/>
              </w:rPr>
              <w:t>텍스처</w:t>
            </w:r>
            <w:r w:rsidRPr="00F326A7">
              <w:rPr>
                <w:rFonts w:hint="eastAsia"/>
                <w:strike/>
                <w:color w:val="00B0F0"/>
              </w:rPr>
              <w:t xml:space="preserve"> </w:t>
            </w:r>
            <w:r w:rsidRPr="00F326A7">
              <w:rPr>
                <w:rFonts w:hint="eastAsia"/>
                <w:strike/>
                <w:color w:val="00B0F0"/>
              </w:rPr>
              <w:t>변화</w:t>
            </w:r>
          </w:p>
        </w:tc>
      </w:tr>
    </w:tbl>
    <w:p w:rsidR="00F326A7" w:rsidRDefault="00F326A7" w:rsidP="00F326A7">
      <w:pPr>
        <w:ind w:left="720"/>
      </w:pPr>
    </w:p>
    <w:p w:rsidR="00F326A7" w:rsidRDefault="00F326A7" w:rsidP="00F326A7">
      <w:pPr>
        <w:pStyle w:val="af8"/>
        <w:numPr>
          <w:ilvl w:val="0"/>
          <w:numId w:val="20"/>
        </w:numPr>
        <w:ind w:leftChars="0"/>
      </w:pP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외형을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p w:rsidR="008B44E2" w:rsidRDefault="008B44E2">
      <w:pPr>
        <w:spacing w:after="200"/>
      </w:pPr>
      <w:r>
        <w:br w:type="page"/>
      </w:r>
    </w:p>
    <w:p w:rsidR="00C3526E" w:rsidRPr="00C3526E" w:rsidRDefault="00A37B26" w:rsidP="00C3526E">
      <w:pPr>
        <w:pStyle w:val="20"/>
        <w:numPr>
          <w:ilvl w:val="0"/>
          <w:numId w:val="15"/>
        </w:numPr>
      </w:pPr>
      <w:bookmarkStart w:id="5" w:name="_Toc506640357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 w:rsidR="00C82D49">
        <w:rPr>
          <w:rFonts w:hint="eastAsia"/>
        </w:rPr>
        <w:t>옵션</w:t>
      </w:r>
      <w:bookmarkEnd w:id="5"/>
    </w:p>
    <w:p w:rsidR="005F4BBC" w:rsidRDefault="00C3526E" w:rsidP="005F4BBC">
      <w:pPr>
        <w:pStyle w:val="af8"/>
        <w:numPr>
          <w:ilvl w:val="0"/>
          <w:numId w:val="17"/>
        </w:numPr>
        <w:ind w:leftChars="0"/>
      </w:pP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A02105" w:rsidTr="00A02105">
        <w:tc>
          <w:tcPr>
            <w:tcW w:w="1515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옵션</w:t>
            </w:r>
          </w:p>
        </w:tc>
        <w:tc>
          <w:tcPr>
            <w:tcW w:w="7052" w:type="dxa"/>
            <w:vAlign w:val="center"/>
          </w:tcPr>
          <w:p w:rsidR="00A02105" w:rsidRPr="00B86D7C" w:rsidRDefault="00A02105" w:rsidP="00A02105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A02105" w:rsidP="00A02105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7052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공격력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  <w:tc>
          <w:tcPr>
            <w:tcW w:w="7052" w:type="dxa"/>
            <w:vAlign w:val="center"/>
          </w:tcPr>
          <w:p w:rsidR="00386723" w:rsidRDefault="00386723" w:rsidP="00386723">
            <w:pPr>
              <w:jc w:val="center"/>
            </w:pPr>
            <w:r>
              <w:rPr>
                <w:rFonts w:hint="eastAsia"/>
              </w:rPr>
              <w:t>방어력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체력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이동속도</w:t>
            </w:r>
          </w:p>
        </w:tc>
      </w:tr>
      <w:tr w:rsidR="00A02105" w:rsidTr="00A02105">
        <w:tc>
          <w:tcPr>
            <w:tcW w:w="1515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특수</w:t>
            </w:r>
          </w:p>
        </w:tc>
        <w:tc>
          <w:tcPr>
            <w:tcW w:w="7052" w:type="dxa"/>
            <w:vAlign w:val="center"/>
          </w:tcPr>
          <w:p w:rsidR="00A02105" w:rsidRDefault="00386723" w:rsidP="00A02105">
            <w:pPr>
              <w:jc w:val="center"/>
            </w:pPr>
            <w:r>
              <w:rPr>
                <w:rFonts w:hint="eastAsia"/>
              </w:rPr>
              <w:t>특수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재사용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</w:t>
            </w:r>
          </w:p>
        </w:tc>
      </w:tr>
    </w:tbl>
    <w:p w:rsidR="00C82D49" w:rsidRDefault="00C82D49" w:rsidP="00C82D49"/>
    <w:p w:rsidR="009E1A00" w:rsidRDefault="009E1A00" w:rsidP="009E1A00">
      <w:pPr>
        <w:pStyle w:val="af8"/>
        <w:numPr>
          <w:ilvl w:val="0"/>
          <w:numId w:val="17"/>
        </w:numPr>
        <w:ind w:leftChars="0"/>
      </w:pPr>
      <w:r>
        <w:rPr>
          <w:rFonts w:hint="eastAsia"/>
        </w:rPr>
        <w:t>특성의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9E1A00" w:rsidTr="00F57FBC">
        <w:tc>
          <w:tcPr>
            <w:tcW w:w="1515" w:type="dxa"/>
            <w:vAlign w:val="center"/>
          </w:tcPr>
          <w:p w:rsidR="009E1A00" w:rsidRPr="00B86D7C" w:rsidRDefault="009E1A00" w:rsidP="00F57FBC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옵션</w:t>
            </w:r>
          </w:p>
        </w:tc>
        <w:tc>
          <w:tcPr>
            <w:tcW w:w="7052" w:type="dxa"/>
            <w:vAlign w:val="center"/>
          </w:tcPr>
          <w:p w:rsidR="009E1A00" w:rsidRPr="00B86D7C" w:rsidRDefault="009E1A00" w:rsidP="00F57FBC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9E1A00" w:rsidTr="00F57FBC">
        <w:tc>
          <w:tcPr>
            <w:tcW w:w="1515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7052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9E1A00" w:rsidTr="00F57FBC">
        <w:tc>
          <w:tcPr>
            <w:tcW w:w="1515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방어</w:t>
            </w:r>
          </w:p>
        </w:tc>
        <w:tc>
          <w:tcPr>
            <w:tcW w:w="7052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갑옷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</w:tr>
      <w:tr w:rsidR="009E1A00" w:rsidTr="00F57FBC">
        <w:tc>
          <w:tcPr>
            <w:tcW w:w="1515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특수</w:t>
            </w:r>
          </w:p>
        </w:tc>
        <w:tc>
          <w:tcPr>
            <w:tcW w:w="7052" w:type="dxa"/>
            <w:vAlign w:val="center"/>
          </w:tcPr>
          <w:p w:rsidR="009E1A00" w:rsidRDefault="009E1A00" w:rsidP="00F57FBC">
            <w:pPr>
              <w:jc w:val="center"/>
            </w:pPr>
            <w:r>
              <w:rPr>
                <w:rFonts w:hint="eastAsia"/>
              </w:rPr>
              <w:t>투구</w:t>
            </w:r>
            <w:r w:rsidR="007260BB">
              <w:rPr>
                <w:rFonts w:hint="eastAsia"/>
              </w:rPr>
              <w:t xml:space="preserve"> </w:t>
            </w:r>
            <w:r w:rsidR="0036124A">
              <w:rPr>
                <w:rFonts w:hint="eastAsia"/>
              </w:rPr>
              <w:t>모델</w:t>
            </w:r>
            <w:r w:rsidR="0036124A">
              <w:rPr>
                <w:rFonts w:hint="eastAsia"/>
              </w:rPr>
              <w:t xml:space="preserve"> </w:t>
            </w:r>
            <w:r w:rsidR="0036124A">
              <w:rPr>
                <w:rFonts w:hint="eastAsia"/>
              </w:rPr>
              <w:t>또는</w:t>
            </w:r>
            <w:r w:rsidR="0036124A">
              <w:rPr>
                <w:rFonts w:hint="eastAsia"/>
              </w:rPr>
              <w:t xml:space="preserve"> </w:t>
            </w:r>
            <w:r w:rsidR="0036124A">
              <w:rPr>
                <w:rFonts w:hint="eastAsia"/>
              </w:rPr>
              <w:t>장신구</w:t>
            </w:r>
            <w:r w:rsidR="007260BB">
              <w:rPr>
                <w:rFonts w:hint="eastAsia"/>
              </w:rPr>
              <w:t xml:space="preserve"> </w:t>
            </w:r>
            <w:r w:rsidR="007260BB">
              <w:rPr>
                <w:rFonts w:hint="eastAsia"/>
              </w:rPr>
              <w:t>추가</w:t>
            </w:r>
            <w:r w:rsidR="007260BB">
              <w:rPr>
                <w:rFonts w:hint="eastAsia"/>
              </w:rPr>
              <w:t xml:space="preserve"> </w:t>
            </w:r>
            <w:r w:rsidR="007260BB">
              <w:rPr>
                <w:rFonts w:hint="eastAsia"/>
              </w:rPr>
              <w:t>및</w:t>
            </w:r>
            <w:r w:rsidR="007260BB">
              <w:rPr>
                <w:rFonts w:hint="eastAsia"/>
              </w:rPr>
              <w:t xml:space="preserve"> </w:t>
            </w:r>
            <w:r w:rsidR="007260BB">
              <w:rPr>
                <w:rFonts w:hint="eastAsia"/>
              </w:rPr>
              <w:t>변경</w:t>
            </w:r>
          </w:p>
        </w:tc>
      </w:tr>
    </w:tbl>
    <w:p w:rsidR="009E1A00" w:rsidRPr="009E1A00" w:rsidRDefault="009E1A00" w:rsidP="009E1A00">
      <w:pPr>
        <w:ind w:left="720"/>
      </w:pPr>
    </w:p>
    <w:p w:rsidR="00C82D49" w:rsidRDefault="00C82D49">
      <w:pPr>
        <w:spacing w:after="200"/>
      </w:pPr>
      <w:r>
        <w:br w:type="page"/>
      </w:r>
    </w:p>
    <w:p w:rsidR="00C82D49" w:rsidRDefault="00C82D49" w:rsidP="00C82D49">
      <w:pPr>
        <w:pStyle w:val="20"/>
        <w:numPr>
          <w:ilvl w:val="0"/>
          <w:numId w:val="15"/>
        </w:numPr>
      </w:pPr>
      <w:bookmarkStart w:id="6" w:name="_Toc506640358"/>
      <w:r>
        <w:rPr>
          <w:rFonts w:hint="eastAsia"/>
        </w:rPr>
        <w:lastRenderedPageBreak/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bookmarkEnd w:id="6"/>
    </w:p>
    <w:p w:rsidR="008B44E2" w:rsidRDefault="00C3526E" w:rsidP="008B44E2">
      <w:pPr>
        <w:pStyle w:val="af8"/>
        <w:numPr>
          <w:ilvl w:val="0"/>
          <w:numId w:val="19"/>
        </w:numPr>
        <w:ind w:leftChars="0"/>
      </w:pP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레벨은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특성은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8B44E2" w:rsidRDefault="008B44E2" w:rsidP="008B44E2">
      <w:pPr>
        <w:pStyle w:val="af8"/>
        <w:numPr>
          <w:ilvl w:val="1"/>
          <w:numId w:val="19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가지이다</w:t>
      </w:r>
      <w:r>
        <w:rPr>
          <w:rFonts w:hint="eastAsia"/>
        </w:rPr>
        <w:t>.</w:t>
      </w:r>
    </w:p>
    <w:p w:rsidR="002F6BCB" w:rsidRDefault="003D7B54" w:rsidP="002F6BCB"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488195</wp:posOffset>
                </wp:positionH>
                <wp:positionV relativeFrom="paragraph">
                  <wp:posOffset>208915</wp:posOffset>
                </wp:positionV>
                <wp:extent cx="2811995" cy="3855493"/>
                <wp:effectExtent l="0" t="0" r="26670" b="12065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995" cy="3855493"/>
                          <a:chOff x="0" y="0"/>
                          <a:chExt cx="2811995" cy="3855493"/>
                        </a:xfrm>
                      </wpg:grpSpPr>
                      <wpg:grpSp>
                        <wpg:cNvPr id="18" name="그룹 18"/>
                        <wpg:cNvGrpSpPr/>
                        <wpg:grpSpPr>
                          <a:xfrm>
                            <a:off x="698739" y="0"/>
                            <a:ext cx="2113256" cy="3855493"/>
                            <a:chOff x="0" y="0"/>
                            <a:chExt cx="2113256" cy="3855493"/>
                          </a:xfrm>
                        </wpg:grpSpPr>
                        <wpg:grpSp>
                          <wpg:cNvPr id="13" name="그룹 13"/>
                          <wpg:cNvGrpSpPr/>
                          <wpg:grpSpPr>
                            <a:xfrm>
                              <a:off x="0" y="0"/>
                              <a:ext cx="2113256" cy="3855493"/>
                              <a:chOff x="0" y="0"/>
                              <a:chExt cx="2113256" cy="3855493"/>
                            </a:xfrm>
                          </wpg:grpSpPr>
                          <wps:wsp>
                            <wps:cNvPr id="4" name="직사각형 4"/>
                            <wps:cNvSpPr/>
                            <wps:spPr>
                              <a:xfrm>
                                <a:off x="0" y="0"/>
                                <a:ext cx="2113256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7A75" w:rsidRPr="009E1A00" w:rsidRDefault="00807A75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무기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선택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직사각형 5"/>
                            <wps:cNvSpPr/>
                            <wps:spPr>
                              <a:xfrm>
                                <a:off x="0" y="879895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7A75" w:rsidRPr="009E1A00" w:rsidRDefault="00807A75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직사각형 6"/>
                            <wps:cNvSpPr/>
                            <wps:spPr>
                              <a:xfrm>
                                <a:off x="0" y="1759789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7A75" w:rsidRPr="009E1A00" w:rsidRDefault="00807A75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0" y="2639683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7A75" w:rsidRPr="009E1A00" w:rsidRDefault="00807A75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0" y="3519578"/>
                                <a:ext cx="2112645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7A75" w:rsidRPr="009E1A00" w:rsidRDefault="00807A75" w:rsidP="002F6BCB">
                                  <w:pPr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proofErr w:type="gramStart"/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>공격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proofErr w:type="gramEnd"/>
                                  <w:r w:rsidRPr="009E1A00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방어</w:t>
                                  </w:r>
                                  <w:r w:rsidRPr="009E1A00">
                                    <w:rPr>
                                      <w:rFonts w:hint="eastAsia"/>
                                      <w:color w:val="auto"/>
                                    </w:rPr>
                                    <w:t xml:space="preserve"> </w:t>
                                  </w:r>
                                  <w:r w:rsidRPr="009E1A00">
                                    <w:rPr>
                                      <w:color w:val="auto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hint="eastAsia"/>
                                      <w:color w:val="auto"/>
                                    </w:rPr>
                                    <w:t>특수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그룹 17"/>
                          <wpg:cNvGrpSpPr/>
                          <wpg:grpSpPr>
                            <a:xfrm>
                              <a:off x="1052423" y="336430"/>
                              <a:ext cx="0" cy="3183243"/>
                              <a:chOff x="0" y="0"/>
                              <a:chExt cx="0" cy="3183243"/>
                            </a:xfrm>
                          </wpg:grpSpPr>
                          <wps:wsp>
                            <wps:cNvPr id="9" name="직선 화살표 연결선 9"/>
                            <wps:cNvCnPr/>
                            <wps:spPr>
                              <a:xfrm>
                                <a:off x="0" y="0"/>
                                <a:ext cx="0" cy="543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직선 화살표 연결선 10"/>
                            <wps:cNvCnPr/>
                            <wps:spPr>
                              <a:xfrm>
                                <a:off x="0" y="879895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직선 화살표 연결선 11"/>
                            <wps:cNvCnPr/>
                            <wps:spPr>
                              <a:xfrm>
                                <a:off x="0" y="1759789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직선 화살표 연결선 12"/>
                            <wps:cNvCnPr/>
                            <wps:spPr>
                              <a:xfrm>
                                <a:off x="0" y="2639683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5" name="그룹 25"/>
                        <wpg:cNvGrpSpPr/>
                        <wpg:grpSpPr>
                          <a:xfrm>
                            <a:off x="0" y="60385"/>
                            <a:ext cx="552090" cy="3743732"/>
                            <a:chOff x="0" y="0"/>
                            <a:chExt cx="552090" cy="3743732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07A75" w:rsidRDefault="00807A75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879894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07A75" w:rsidRDefault="00807A75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759789"/>
                              <a:ext cx="552090" cy="2242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07A75" w:rsidRDefault="00807A75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2639683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07A75" w:rsidRDefault="00807A75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3519577"/>
                              <a:ext cx="551815" cy="2241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07A75" w:rsidRDefault="00807A75" w:rsidP="003D27A8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  <w:r>
                                  <w:t>V. 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6" o:spid="_x0000_s1031" style="position:absolute;margin-left:38.45pt;margin-top:16.45pt;width:221.4pt;height:303.6pt;z-index:251695616" coordsize="28119,3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">
                <v:group id="그룹 18" o:spid="_x0000_s1032" style="position:absolute;left:6987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그룹 13" o:spid="_x0000_s1033" style="position:absolute;width:21132;height:38554" coordsize="21132,3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직사각형 4" o:spid="_x0000_s1034" style="position:absolute;width:21132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07A75" w:rsidRPr="009E1A00" w:rsidRDefault="00807A75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무기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선택</w:t>
                            </w:r>
                          </w:p>
                        </w:txbxContent>
                      </v:textbox>
                    </v:rect>
                    <v:rect id="직사각형 5" o:spid="_x0000_s1035" style="position:absolute;top:8798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07A75" w:rsidRPr="009E1A00" w:rsidRDefault="00807A75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  <v:rect id="직사각형 6" o:spid="_x0000_s1036" style="position:absolute;top:17597;width:21126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07A75" w:rsidRPr="009E1A00" w:rsidRDefault="00807A75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  <v:rect id="직사각형 7" o:spid="_x0000_s1037" style="position:absolute;top:26396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07A75" w:rsidRPr="009E1A00" w:rsidRDefault="00807A75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 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  <v:rect id="직사각형 8" o:spid="_x0000_s1038" style="position:absolute;top:35195;width:21126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:rsidR="00807A75" w:rsidRPr="009E1A00" w:rsidRDefault="00807A75" w:rsidP="002F6BCB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>공격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>/</w:t>
                            </w:r>
                            <w:proofErr w:type="gramEnd"/>
                            <w:r w:rsidRPr="009E1A00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방어</w:t>
                            </w:r>
                            <w:r w:rsidRPr="009E1A00">
                              <w:rPr>
                                <w:rFonts w:hint="eastAsia"/>
                                <w:color w:val="auto"/>
                              </w:rPr>
                              <w:t xml:space="preserve"> </w:t>
                            </w:r>
                            <w:r w:rsidRPr="009E1A00">
                              <w:rPr>
                                <w:color w:val="auto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특수</w:t>
                            </w:r>
                          </w:p>
                        </w:txbxContent>
                      </v:textbox>
                    </v:rect>
                  </v:group>
                  <v:group id="그룹 17" o:spid="_x0000_s1039" style="position:absolute;left:10524;top:3364;width:0;height:31832" coordsize="0,3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40" type="#_x0000_t32" style="position:absolute;width:0;height:5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" strokecolor="black [1920]" strokeweight="1.5pt">
                      <v:stroke endarrow="block"/>
                    </v:shape>
                    <v:shape id="직선 화살표 연결선 10" o:spid="_x0000_s1041" type="#_x0000_t32" style="position:absolute;top:8798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" strokecolor="black [1920]" strokeweight="1.5pt">
                      <v:stroke endarrow="block"/>
                    </v:shape>
                    <v:shape id="직선 화살표 연결선 11" o:spid="_x0000_s1042" type="#_x0000_t32" style="position:absolute;top:17597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" strokecolor="black [1920]" strokeweight="1.5pt">
                      <v:stroke endarrow="block"/>
                    </v:shape>
                    <v:shape id="직선 화살표 연결선 12" o:spid="_x0000_s1043" type="#_x0000_t32" style="position:absolute;top:26396;width:0;height:5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" strokecolor="black [1920]" strokeweight="1.5pt">
                      <v:stroke endarrow="block"/>
                    </v:shape>
                  </v:group>
                </v:group>
                <v:group id="그룹 25" o:spid="_x0000_s1044" style="position:absolute;top:603;width:5520;height:37438" coordsize="5520,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19" o:spid="_x0000_s1045" type="#_x0000_t202" style="position:absolute;width:5520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<v:textbox>
                      <w:txbxContent>
                        <w:p w:rsidR="00807A75" w:rsidRDefault="00807A75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</w:t>
                          </w:r>
                        </w:p>
                      </w:txbxContent>
                    </v:textbox>
                  </v:shape>
                  <v:shape id="Text Box 20" o:spid="_x0000_s1046" type="#_x0000_t202" style="position:absolute;top:8798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807A75" w:rsidRDefault="00807A75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7</w:t>
                          </w:r>
                        </w:p>
                      </w:txbxContent>
                    </v:textbox>
                  </v:shape>
                  <v:shape id="Text Box 21" o:spid="_x0000_s1047" type="#_x0000_t202" style="position:absolute;top:17597;width:5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807A75" w:rsidRDefault="00807A75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12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top:26396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807A75" w:rsidRDefault="00807A75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17</w:t>
                          </w:r>
                        </w:p>
                      </w:txbxContent>
                    </v:textbox>
                  </v:shape>
                  <v:shape id="Text Box 24" o:spid="_x0000_s1049" type="#_x0000_t202" style="position:absolute;top:35195;width:5518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807A75" w:rsidRDefault="00807A75" w:rsidP="003D27A8">
                          <w:r>
                            <w:rPr>
                              <w:rFonts w:hint="eastAsia"/>
                            </w:rPr>
                            <w:t>L</w:t>
                          </w:r>
                          <w:r>
                            <w:t>V. 21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F6BCB" w:rsidRDefault="002F6BCB" w:rsidP="002F6BCB"/>
    <w:p w:rsidR="00EF3A53" w:rsidRDefault="008B44E2">
      <w:pPr>
        <w:spacing w:after="200"/>
      </w:pPr>
      <w:r>
        <w:br w:type="page"/>
      </w:r>
    </w:p>
    <w:p w:rsidR="00EF3A53" w:rsidRDefault="00EF3A53" w:rsidP="00EF3A53">
      <w:pPr>
        <w:pStyle w:val="1"/>
      </w:pPr>
      <w:bookmarkStart w:id="7" w:name="_Toc506640359"/>
      <w:r>
        <w:rPr>
          <w:rFonts w:hint="eastAsia"/>
        </w:rPr>
        <w:lastRenderedPageBreak/>
        <w:t>무기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7"/>
    </w:p>
    <w:p w:rsidR="00EF3A53" w:rsidRDefault="00EF3A53" w:rsidP="00EF3A53">
      <w:pPr>
        <w:pStyle w:val="20"/>
        <w:numPr>
          <w:ilvl w:val="0"/>
          <w:numId w:val="25"/>
        </w:numPr>
      </w:pPr>
      <w:bookmarkStart w:id="8" w:name="_Toc50664036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8"/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1"/>
          <w:numId w:val="27"/>
        </w:numPr>
        <w:ind w:leftChars="0"/>
      </w:pPr>
      <w:r>
        <w:rPr>
          <w:rFonts w:hint="eastAsia"/>
        </w:rPr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무기에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스킬이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:rsidR="00EF3A53" w:rsidRDefault="00EF3A53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무기마다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403B84" w:rsidRDefault="00403B84" w:rsidP="00EF3A53">
      <w:pPr>
        <w:pStyle w:val="af8"/>
        <w:numPr>
          <w:ilvl w:val="0"/>
          <w:numId w:val="27"/>
        </w:numPr>
        <w:ind w:leftChars="0"/>
      </w:pPr>
      <w:r>
        <w:rPr>
          <w:rFonts w:hint="eastAsia"/>
        </w:rPr>
        <w:t>스킬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상태이상의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52"/>
      </w:tblGrid>
      <w:tr w:rsidR="00B8714D" w:rsidTr="00B8714D">
        <w:tc>
          <w:tcPr>
            <w:tcW w:w="1515" w:type="dxa"/>
            <w:vAlign w:val="center"/>
          </w:tcPr>
          <w:p w:rsidR="00B8714D" w:rsidRPr="00B86D7C" w:rsidRDefault="00B8714D" w:rsidP="00B8714D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종류</w:t>
            </w:r>
          </w:p>
        </w:tc>
        <w:tc>
          <w:tcPr>
            <w:tcW w:w="7052" w:type="dxa"/>
            <w:vAlign w:val="center"/>
          </w:tcPr>
          <w:p w:rsidR="00B8714D" w:rsidRPr="00B86D7C" w:rsidRDefault="00B8714D" w:rsidP="00B8714D">
            <w:pPr>
              <w:jc w:val="center"/>
              <w:rPr>
                <w:b/>
              </w:rPr>
            </w:pPr>
            <w:r w:rsidRPr="00B86D7C">
              <w:rPr>
                <w:rFonts w:hint="eastAsia"/>
                <w:b/>
              </w:rPr>
              <w:t>내용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감속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속도가</w:t>
            </w:r>
            <w:r w:rsidR="005E1DDC">
              <w:rPr>
                <w:rFonts w:hint="eastAsia"/>
              </w:rPr>
              <w:t xml:space="preserve"> </w:t>
            </w:r>
            <w:r w:rsidR="005E1DDC">
              <w:t>30%</w:t>
            </w:r>
            <w:r>
              <w:rPr>
                <w:rFonts w:hint="eastAsia"/>
              </w:rPr>
              <w:t xml:space="preserve"> </w:t>
            </w:r>
            <w:r w:rsidR="005E1DDC">
              <w:rPr>
                <w:rFonts w:hint="eastAsia"/>
              </w:rPr>
              <w:t>감소</w:t>
            </w:r>
            <w:r w:rsidR="005E1DDC">
              <w:rPr>
                <w:rFonts w:hint="eastAsia"/>
              </w:rPr>
              <w:t xml:space="preserve"> </w:t>
            </w:r>
            <w:r w:rsidR="005E1DDC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기절</w:t>
            </w:r>
          </w:p>
        </w:tc>
        <w:tc>
          <w:tcPr>
            <w:tcW w:w="7052" w:type="dxa"/>
            <w:vAlign w:val="center"/>
          </w:tcPr>
          <w:p w:rsidR="00B8714D" w:rsidRDefault="00B8714D" w:rsidP="00B8714D">
            <w:pPr>
              <w:jc w:val="center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B8714D" w:rsidTr="00B8714D">
        <w:tc>
          <w:tcPr>
            <w:tcW w:w="1515" w:type="dxa"/>
            <w:vAlign w:val="center"/>
          </w:tcPr>
          <w:p w:rsidR="00B8714D" w:rsidRDefault="00867E26" w:rsidP="00B8714D">
            <w:pPr>
              <w:jc w:val="center"/>
            </w:pPr>
            <w:r>
              <w:rPr>
                <w:rFonts w:hint="eastAsia"/>
              </w:rPr>
              <w:t>출혈</w:t>
            </w:r>
          </w:p>
        </w:tc>
        <w:tc>
          <w:tcPr>
            <w:tcW w:w="7052" w:type="dxa"/>
            <w:vAlign w:val="center"/>
          </w:tcPr>
          <w:p w:rsidR="00867E26" w:rsidRPr="00867E26" w:rsidRDefault="00867E26" w:rsidP="00867E26">
            <w:pPr>
              <w:jc w:val="center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일정량의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감소한다</w:t>
            </w:r>
            <w:r>
              <w:rPr>
                <w:rFonts w:hint="eastAsia"/>
              </w:rPr>
              <w:t>.</w:t>
            </w:r>
          </w:p>
        </w:tc>
      </w:tr>
      <w:tr w:rsidR="00867E26" w:rsidTr="00B8714D">
        <w:tc>
          <w:tcPr>
            <w:tcW w:w="1515" w:type="dxa"/>
            <w:vAlign w:val="center"/>
          </w:tcPr>
          <w:p w:rsidR="00867E26" w:rsidRDefault="00B86D7C" w:rsidP="00B8714D">
            <w:pPr>
              <w:jc w:val="center"/>
            </w:pPr>
            <w:r>
              <w:rPr>
                <w:rFonts w:hint="eastAsia"/>
              </w:rPr>
              <w:t>파열</w:t>
            </w:r>
          </w:p>
        </w:tc>
        <w:tc>
          <w:tcPr>
            <w:tcW w:w="7052" w:type="dxa"/>
            <w:vAlign w:val="center"/>
          </w:tcPr>
          <w:p w:rsidR="00B86D7C" w:rsidRDefault="00B86D7C" w:rsidP="00B86D7C">
            <w:pPr>
              <w:jc w:val="center"/>
            </w:pPr>
            <w:r>
              <w:rPr>
                <w:rFonts w:hint="eastAsia"/>
              </w:rPr>
              <w:t>방어력이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량이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증가한다</w:t>
            </w:r>
            <w:r>
              <w:rPr>
                <w:rFonts w:hint="eastAsia"/>
              </w:rPr>
              <w:t>.</w:t>
            </w:r>
          </w:p>
        </w:tc>
      </w:tr>
    </w:tbl>
    <w:p w:rsidR="00B8714D" w:rsidRDefault="00B8714D" w:rsidP="00B8714D">
      <w:pPr>
        <w:ind w:left="720"/>
      </w:pP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9" w:name="_Toc506640361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검</w:t>
      </w:r>
      <w:r>
        <w:rPr>
          <w:rFonts w:hint="eastAsia"/>
        </w:rPr>
        <w:t>)</w:t>
      </w:r>
      <w:bookmarkEnd w:id="9"/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043CE3" w:rsidRDefault="00043CE3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기획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 w:rsidR="00A8232F">
        <w:t>-</w:t>
      </w:r>
      <w:r w:rsidR="00A8232F">
        <w:rPr>
          <w:rFonts w:hint="eastAsia"/>
        </w:rPr>
        <w:t>플레이어</w:t>
      </w:r>
      <w:r w:rsidR="00A8232F">
        <w:rPr>
          <w:rFonts w:hint="eastAsia"/>
        </w:rPr>
        <w:t>-</w:t>
      </w:r>
      <w:r w:rsidR="00A8232F">
        <w:rPr>
          <w:rFonts w:hint="eastAsia"/>
        </w:rPr>
        <w:t>기본</w:t>
      </w:r>
      <w:r w:rsidR="00A8232F">
        <w:rPr>
          <w:rFonts w:hint="eastAsia"/>
        </w:rPr>
        <w:t xml:space="preserve"> </w:t>
      </w:r>
      <w:r w:rsidR="00A8232F"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43CE3" w:rsidRDefault="00A8232F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043CE3">
        <w:t>(33, 33, 33)</w:t>
      </w:r>
      <w:r w:rsidR="00043CE3">
        <w:rPr>
          <w:rFonts w:hint="eastAsia"/>
        </w:rPr>
        <w:t>로</w:t>
      </w:r>
      <w:r w:rsidR="00043CE3">
        <w:rPr>
          <w:rFonts w:hint="eastAsia"/>
        </w:rPr>
        <w:t xml:space="preserve"> </w:t>
      </w:r>
      <w:r w:rsidR="00043CE3">
        <w:rPr>
          <w:rFonts w:hint="eastAsia"/>
        </w:rPr>
        <w:t>설정한다</w:t>
      </w:r>
      <w:r w:rsidR="00043CE3">
        <w:rPr>
          <w:rFonts w:hint="eastAsia"/>
        </w:rPr>
        <w:t>.</w:t>
      </w:r>
    </w:p>
    <w:p w:rsidR="000C675A" w:rsidRDefault="000C675A" w:rsidP="000C675A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공격력은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0.9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043CE3" w:rsidRDefault="00043CE3" w:rsidP="00043CE3">
      <w:pPr>
        <w:pStyle w:val="af8"/>
        <w:numPr>
          <w:ilvl w:val="0"/>
          <w:numId w:val="28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043CE3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강타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6B02BA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113% </w:t>
      </w:r>
      <w:r w:rsidR="00A33328">
        <w:rPr>
          <w:rFonts w:hint="eastAsia"/>
        </w:rPr>
        <w:t>적용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발도</w:t>
      </w:r>
    </w:p>
    <w:p w:rsidR="00B54C95" w:rsidRDefault="00B54C95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휘둘러</w:t>
      </w:r>
      <w:r>
        <w:rPr>
          <w:rFonts w:hint="eastAsia"/>
        </w:rPr>
        <w:t xml:space="preserve"> </w:t>
      </w:r>
      <w:r>
        <w:rPr>
          <w:rFonts w:hint="eastAsia"/>
        </w:rPr>
        <w:t>전방</w:t>
      </w:r>
      <w:r>
        <w:rPr>
          <w:rFonts w:hint="eastAsia"/>
        </w:rPr>
        <w:t xml:space="preserve"> </w:t>
      </w:r>
      <w:r>
        <w:t>180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6B02BA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 w:rsidR="00A33328"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127% </w:t>
      </w:r>
      <w:r w:rsidR="00A33328">
        <w:rPr>
          <w:rFonts w:hint="eastAsia"/>
        </w:rPr>
        <w:t>적용</w:t>
      </w:r>
    </w:p>
    <w:p w:rsidR="00D35F94" w:rsidRDefault="00B54C95" w:rsidP="00043CE3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돌진</w:t>
      </w:r>
    </w:p>
    <w:p w:rsidR="00B54C95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위치에서</w:t>
      </w:r>
      <w:r>
        <w:rPr>
          <w:rFonts w:hint="eastAsia"/>
        </w:rPr>
        <w:t xml:space="preserve"> </w:t>
      </w:r>
      <w:r>
        <w:rPr>
          <w:rFonts w:hint="eastAsia"/>
        </w:rPr>
        <w:t>전방으로</w:t>
      </w:r>
      <w:r>
        <w:rPr>
          <w:rFonts w:hint="eastAsia"/>
        </w:rPr>
        <w:t xml:space="preserve"> </w:t>
      </w: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지르는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B02BA" w:rsidRDefault="006B02BA" w:rsidP="00B54C95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142% </w:t>
      </w:r>
      <w:r w:rsidR="00A33328">
        <w:rPr>
          <w:rFonts w:hint="eastAsia"/>
        </w:rPr>
        <w:t>적용</w:t>
      </w:r>
    </w:p>
    <w:p w:rsidR="00D35F94" w:rsidRDefault="00B54C95" w:rsidP="00D35F94">
      <w:pPr>
        <w:pStyle w:val="af8"/>
        <w:numPr>
          <w:ilvl w:val="1"/>
          <w:numId w:val="28"/>
        </w:numPr>
        <w:ind w:leftChars="0"/>
      </w:pPr>
      <w:r>
        <w:rPr>
          <w:rFonts w:hint="eastAsia"/>
        </w:rPr>
        <w:t>저지</w:t>
      </w:r>
    </w:p>
    <w:p w:rsidR="00477476" w:rsidRDefault="00B54C95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검을</w:t>
      </w:r>
      <w:r>
        <w:rPr>
          <w:rFonts w:hint="eastAsia"/>
        </w:rPr>
        <w:t xml:space="preserve"> </w:t>
      </w:r>
      <w:r>
        <w:rPr>
          <w:rFonts w:hint="eastAsia"/>
        </w:rPr>
        <w:t>내려찍어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A33328" w:rsidRDefault="00C0355B" w:rsidP="00477476">
      <w:pPr>
        <w:pStyle w:val="af8"/>
        <w:numPr>
          <w:ilvl w:val="2"/>
          <w:numId w:val="28"/>
        </w:numPr>
        <w:ind w:leftChars="0"/>
      </w:pPr>
      <w:r>
        <w:rPr>
          <w:rFonts w:hint="eastAsia"/>
        </w:rPr>
        <w:t>일방</w:t>
      </w:r>
      <w:r w:rsidR="009557DB">
        <w:rPr>
          <w:rFonts w:hint="eastAsia"/>
        </w:rPr>
        <w:t xml:space="preserve"> </w:t>
      </w:r>
      <w:r>
        <w:rPr>
          <w:rFonts w:hint="eastAsia"/>
        </w:rPr>
        <w:t>공</w:t>
      </w:r>
      <w:r w:rsidR="009557DB">
        <w:rPr>
          <w:rFonts w:hint="eastAsia"/>
        </w:rPr>
        <w:t>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t xml:space="preserve"> 230% </w:t>
      </w:r>
      <w:r w:rsidR="00A33328">
        <w:rPr>
          <w:rFonts w:hint="eastAsia"/>
        </w:rPr>
        <w:t>적용</w:t>
      </w:r>
    </w:p>
    <w:p w:rsidR="00EF3A53" w:rsidRDefault="00EF3A53" w:rsidP="00477476">
      <w:pPr>
        <w:pStyle w:val="af8"/>
        <w:numPr>
          <w:ilvl w:val="2"/>
          <w:numId w:val="28"/>
        </w:numPr>
        <w:ind w:leftChars="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10" w:name="_Toc506640362"/>
      <w:r>
        <w:rPr>
          <w:rFonts w:hint="eastAsia"/>
        </w:rPr>
        <w:lastRenderedPageBreak/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활</w:t>
      </w:r>
      <w:r>
        <w:rPr>
          <w:rFonts w:hint="eastAsia"/>
        </w:rPr>
        <w:t>)</w:t>
      </w:r>
      <w:bookmarkEnd w:id="10"/>
    </w:p>
    <w:p w:rsidR="00EF3A53" w:rsidRDefault="00A8232F" w:rsidP="00EF3A53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그래픽</w:t>
      </w:r>
      <w:r>
        <w:rPr>
          <w:rFonts w:hint="eastAsia"/>
        </w:rP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(188, 96, 43)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0C675A" w:rsidRDefault="000C675A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공격력은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1.</w:t>
      </w:r>
      <w:r w:rsidR="00E6539A">
        <w:t>4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D35F94" w:rsidRDefault="00525A3F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폭탄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부착된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발사한다</w:t>
      </w:r>
      <w:r>
        <w:rPr>
          <w:rFonts w:hint="eastAsia"/>
        </w:rPr>
        <w:t>.</w:t>
      </w:r>
    </w:p>
    <w:p w:rsidR="00525A3F" w:rsidRDefault="00525A3F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rPr>
          <w:rFonts w:hint="eastAsia"/>
        </w:rPr>
        <w:t>폭탄이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A33328" w:rsidRDefault="00A33328" w:rsidP="00525A3F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112% </w:t>
      </w:r>
      <w:r>
        <w:rPr>
          <w:rFonts w:hint="eastAsia"/>
        </w:rPr>
        <w:t>적용</w:t>
      </w:r>
    </w:p>
    <w:p w:rsidR="00D35F94" w:rsidRDefault="00477476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대왕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477476" w:rsidRDefault="00477476" w:rsidP="00477476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거대한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605325" w:rsidRDefault="00605325" w:rsidP="00477476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90% </w:t>
      </w:r>
      <w:r w:rsidR="00A33328">
        <w:rPr>
          <w:rFonts w:hint="eastAsia"/>
        </w:rPr>
        <w:t>적용</w:t>
      </w:r>
    </w:p>
    <w:p w:rsidR="00D35F94" w:rsidRDefault="002C38CB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부메랑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2C38CB" w:rsidRDefault="002C38CB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 w:rsidR="00B051E4">
        <w:t xml:space="preserve"> </w:t>
      </w:r>
      <w:r w:rsidR="00B051E4">
        <w:rPr>
          <w:rFonts w:hint="eastAsia"/>
        </w:rPr>
        <w:t>이동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돌아오는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화살을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발사하여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경로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상에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피해를</w:t>
      </w:r>
      <w:r w:rsidR="00B051E4">
        <w:rPr>
          <w:rFonts w:hint="eastAsia"/>
        </w:rPr>
        <w:t xml:space="preserve"> </w:t>
      </w:r>
      <w:r w:rsidR="00B051E4">
        <w:rPr>
          <w:rFonts w:hint="eastAsia"/>
        </w:rPr>
        <w:t>준다</w:t>
      </w:r>
      <w:r w:rsidR="00B051E4">
        <w:rPr>
          <w:rFonts w:hint="eastAsia"/>
        </w:rPr>
        <w:t>.</w:t>
      </w:r>
    </w:p>
    <w:p w:rsidR="00C83F83" w:rsidRDefault="00C83F83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 w:rsidR="00A33328">
        <w:rPr>
          <w:rFonts w:hint="eastAsia"/>
        </w:rPr>
        <w:t xml:space="preserve"> </w:t>
      </w:r>
      <w:r w:rsidR="00A33328">
        <w:rPr>
          <w:rFonts w:hint="eastAsia"/>
        </w:rPr>
        <w:t>기준</w:t>
      </w:r>
      <w:r w:rsidR="00A33328">
        <w:rPr>
          <w:rFonts w:hint="eastAsia"/>
        </w:rPr>
        <w:t xml:space="preserve"> </w:t>
      </w:r>
      <w:r w:rsidR="00A33328">
        <w:t xml:space="preserve">82% </w:t>
      </w:r>
      <w:r w:rsidR="00A33328">
        <w:rPr>
          <w:rFonts w:hint="eastAsia"/>
        </w:rPr>
        <w:t>적용</w:t>
      </w:r>
    </w:p>
    <w:p w:rsidR="00E1555B" w:rsidRDefault="00E1555B" w:rsidP="002C38CB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증가된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D35F94" w:rsidRDefault="00CB5023" w:rsidP="00A8232F">
      <w:pPr>
        <w:pStyle w:val="af8"/>
        <w:numPr>
          <w:ilvl w:val="1"/>
          <w:numId w:val="29"/>
        </w:numPr>
        <w:ind w:leftChars="0"/>
      </w:pPr>
      <w:r>
        <w:rPr>
          <w:rFonts w:hint="eastAsia"/>
        </w:rPr>
        <w:t>톱날</w:t>
      </w:r>
      <w:r>
        <w:rPr>
          <w:rFonts w:hint="eastAsia"/>
        </w:rPr>
        <w:t xml:space="preserve"> </w:t>
      </w:r>
      <w:r>
        <w:rPr>
          <w:rFonts w:hint="eastAsia"/>
        </w:rPr>
        <w:t>화살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회전하는</w:t>
      </w:r>
      <w:r>
        <w:rPr>
          <w:rFonts w:hint="eastAsia"/>
        </w:rPr>
        <w:t xml:space="preserve"> </w:t>
      </w:r>
      <w:r>
        <w:rPr>
          <w:rFonts w:hint="eastAsia"/>
        </w:rPr>
        <w:t>화살을</w:t>
      </w:r>
      <w:r>
        <w:rPr>
          <w:rFonts w:hint="eastAsia"/>
        </w:rPr>
        <w:t xml:space="preserve"> </w:t>
      </w:r>
      <w:r>
        <w:rPr>
          <w:rFonts w:hint="eastAsia"/>
        </w:rPr>
        <w:t>발사하여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CB5023" w:rsidRDefault="00CB5023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화살의</w:t>
      </w:r>
      <w:r>
        <w:rPr>
          <w:rFonts w:hint="eastAsia"/>
        </w:rPr>
        <w:t xml:space="preserve"> </w:t>
      </w:r>
      <w:r>
        <w:rPr>
          <w:rFonts w:hint="eastAsia"/>
        </w:rPr>
        <w:t>속도와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절반이다</w:t>
      </w:r>
      <w:r>
        <w:rPr>
          <w:rFonts w:hint="eastAsia"/>
        </w:rPr>
        <w:t>.</w:t>
      </w:r>
    </w:p>
    <w:p w:rsidR="00A33328" w:rsidRDefault="00A33328" w:rsidP="00CB5023">
      <w:pPr>
        <w:pStyle w:val="af8"/>
        <w:numPr>
          <w:ilvl w:val="2"/>
          <w:numId w:val="29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230% </w:t>
      </w:r>
      <w:r>
        <w:rPr>
          <w:rFonts w:hint="eastAsia"/>
        </w:rPr>
        <w:t>적용</w:t>
      </w:r>
    </w:p>
    <w:p w:rsidR="00EF3A53" w:rsidRDefault="00EF3A53">
      <w:pPr>
        <w:spacing w:after="200"/>
      </w:pPr>
      <w:r>
        <w:br w:type="page"/>
      </w:r>
    </w:p>
    <w:p w:rsidR="00EF3A53" w:rsidRDefault="00EF3A53" w:rsidP="00EF3A53">
      <w:pPr>
        <w:pStyle w:val="20"/>
        <w:numPr>
          <w:ilvl w:val="0"/>
          <w:numId w:val="25"/>
        </w:numPr>
      </w:pPr>
      <w:bookmarkStart w:id="11" w:name="_Toc506640363"/>
      <w:r>
        <w:rPr>
          <w:rFonts w:hint="eastAsia"/>
        </w:rPr>
        <w:lastRenderedPageBreak/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>(</w:t>
      </w:r>
      <w:r>
        <w:rPr>
          <w:rFonts w:hint="eastAsia"/>
        </w:rPr>
        <w:t>스태프</w:t>
      </w:r>
      <w:r>
        <w:rPr>
          <w:rFonts w:hint="eastAsia"/>
        </w:rPr>
        <w:t>)</w:t>
      </w:r>
      <w:bookmarkEnd w:id="11"/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그래픽</w:t>
      </w:r>
      <w:r>
        <w:t>-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t>-</w:t>
      </w:r>
      <w:r>
        <w:rPr>
          <w:rFonts w:hint="eastAsia"/>
        </w:rPr>
        <w:t>플레이어</w:t>
      </w:r>
      <w:r>
        <w:rPr>
          <w:rFonts w:hint="eastAsia"/>
        </w:rPr>
        <w:t>-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지팡이를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A8232F" w:rsidRDefault="00A8232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텍스처를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Albedo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(</w:t>
      </w:r>
      <w:r w:rsidR="00C27A4C">
        <w:t>219, 58, 0</w:t>
      </w:r>
      <w: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A33328" w:rsidRDefault="00A33328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공격력은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1.5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:rsidR="00EF3A53" w:rsidRDefault="00A8232F" w:rsidP="00EF3A53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스킬</w:t>
      </w:r>
    </w:p>
    <w:p w:rsidR="00A8232F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불타는</w:t>
      </w:r>
      <w:r>
        <w:rPr>
          <w:rFonts w:hint="eastAsia"/>
        </w:rPr>
        <w:t xml:space="preserve"> </w:t>
      </w:r>
      <w:r>
        <w:rPr>
          <w:rFonts w:hint="eastAsia"/>
        </w:rPr>
        <w:t>공을</w:t>
      </w:r>
      <w:r>
        <w:rPr>
          <w:rFonts w:hint="eastAsia"/>
        </w:rPr>
        <w:t xml:space="preserve"> </w:t>
      </w:r>
      <w:r>
        <w:rPr>
          <w:rFonts w:hint="eastAsia"/>
        </w:rPr>
        <w:t>던진다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폭발하여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A33328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102% </w:t>
      </w:r>
      <w:r>
        <w:rPr>
          <w:rFonts w:hint="eastAsia"/>
        </w:rPr>
        <w:t>적용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파란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얼음이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A33328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115% </w:t>
      </w:r>
      <w:r>
        <w:rPr>
          <w:rFonts w:hint="eastAsia"/>
        </w:rPr>
        <w:t>적용</w:t>
      </w:r>
    </w:p>
    <w:p w:rsidR="00D35F94" w:rsidRDefault="0079244F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노란</w:t>
      </w:r>
      <w:r>
        <w:rPr>
          <w:rFonts w:hint="eastAsia"/>
        </w:rPr>
        <w:t xml:space="preserve"> </w:t>
      </w:r>
      <w:r>
        <w:rPr>
          <w:rFonts w:hint="eastAsia"/>
        </w:rPr>
        <w:t>펜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전기가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79244F" w:rsidRDefault="0079244F" w:rsidP="0079244F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기절</w:t>
      </w:r>
      <w:r>
        <w:t xml:space="preserve">’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>.</w:t>
      </w:r>
    </w:p>
    <w:p w:rsidR="00A33328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129% </w:t>
      </w:r>
      <w:r>
        <w:rPr>
          <w:rFonts w:hint="eastAsia"/>
        </w:rPr>
        <w:t>적용</w:t>
      </w:r>
    </w:p>
    <w:p w:rsidR="00D35F94" w:rsidRDefault="007E71FE" w:rsidP="00A8232F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지우개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지우개를</w:t>
      </w:r>
      <w:r>
        <w:rPr>
          <w:rFonts w:hint="eastAsia"/>
        </w:rPr>
        <w:t xml:space="preserve"> </w:t>
      </w:r>
      <w:r>
        <w:rPr>
          <w:rFonts w:hint="eastAsia"/>
        </w:rPr>
        <w:t>떨어뜨린다</w:t>
      </w:r>
      <w:r>
        <w:rPr>
          <w:rFonts w:hint="eastAsia"/>
        </w:rPr>
        <w:t>.</w:t>
      </w:r>
    </w:p>
    <w:p w:rsidR="007E71FE" w:rsidRDefault="007E71FE" w:rsidP="007E71FE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지우개에</w:t>
      </w:r>
      <w:r>
        <w:rPr>
          <w:rFonts w:hint="eastAsia"/>
        </w:rPr>
        <w:t xml:space="preserve"> </w:t>
      </w:r>
      <w:r>
        <w:rPr>
          <w:rFonts w:hint="eastAsia"/>
        </w:rPr>
        <w:t>적중한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입힌다</w:t>
      </w:r>
      <w:r>
        <w:rPr>
          <w:rFonts w:hint="eastAsia"/>
        </w:rPr>
        <w:t>.</w:t>
      </w:r>
    </w:p>
    <w:p w:rsidR="00A33328" w:rsidRPr="00EF3A53" w:rsidRDefault="00A33328" w:rsidP="00A33328">
      <w:pPr>
        <w:pStyle w:val="af8"/>
        <w:numPr>
          <w:ilvl w:val="2"/>
          <w:numId w:val="30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t xml:space="preserve">164% </w:t>
      </w:r>
      <w:r>
        <w:rPr>
          <w:rFonts w:hint="eastAsia"/>
        </w:rPr>
        <w:t>적용</w:t>
      </w:r>
    </w:p>
    <w:p w:rsidR="00E5375B" w:rsidRDefault="00EF3A53">
      <w:pPr>
        <w:spacing w:after="200"/>
      </w:pPr>
      <w:r>
        <w:br w:type="page"/>
      </w:r>
    </w:p>
    <w:p w:rsidR="00E5375B" w:rsidRDefault="00E5375B" w:rsidP="00E5375B">
      <w:pPr>
        <w:pStyle w:val="1"/>
      </w:pPr>
      <w:bookmarkStart w:id="12" w:name="_Toc506640364"/>
      <w:r>
        <w:rPr>
          <w:rFonts w:hint="eastAsia"/>
        </w:rPr>
        <w:lastRenderedPageBreak/>
        <w:t>근접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2"/>
    </w:p>
    <w:p w:rsidR="00E5375B" w:rsidRDefault="00E5375B" w:rsidP="00E5375B">
      <w:pPr>
        <w:pStyle w:val="20"/>
        <w:ind w:firstLineChars="100" w:firstLine="295"/>
      </w:pPr>
      <w:bookmarkStart w:id="13" w:name="_Toc506640365"/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3"/>
    </w:p>
    <w:p w:rsidR="00E5375B" w:rsidRPr="002F20C4" w:rsidRDefault="00E5375B" w:rsidP="00E5375B">
      <w:pPr>
        <w:pStyle w:val="af8"/>
        <w:numPr>
          <w:ilvl w:val="0"/>
          <w:numId w:val="3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E5375B" w:rsidRPr="00F86924" w:rsidRDefault="00F86924" w:rsidP="00E5375B">
      <w:pPr>
        <w:pStyle w:val="af8"/>
        <w:numPr>
          <w:ilvl w:val="1"/>
          <w:numId w:val="36"/>
        </w:numPr>
        <w:ind w:leftChars="0"/>
        <w:rPr>
          <w:color w:val="FF0000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강타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F86924" w:rsidRPr="00E5375B" w:rsidRDefault="0036124A" w:rsidP="00E5375B">
      <w:pPr>
        <w:pStyle w:val="af8"/>
        <w:numPr>
          <w:ilvl w:val="1"/>
          <w:numId w:val="36"/>
        </w:numPr>
        <w:ind w:leftChars="0"/>
        <w:rPr>
          <w:color w:val="FF0000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메이스</w:t>
      </w:r>
      <w:proofErr w:type="spellEnd"/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E5375B" w:rsidRPr="002F20C4" w:rsidRDefault="00E5375B" w:rsidP="00E5375B">
      <w:pPr>
        <w:pStyle w:val="af8"/>
        <w:numPr>
          <w:ilvl w:val="0"/>
          <w:numId w:val="3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방어</w:t>
      </w:r>
    </w:p>
    <w:p w:rsidR="00E5375B" w:rsidRPr="00F86924" w:rsidRDefault="00F86924" w:rsidP="00E5375B">
      <w:pPr>
        <w:pStyle w:val="af8"/>
        <w:numPr>
          <w:ilvl w:val="1"/>
          <w:numId w:val="36"/>
        </w:numPr>
        <w:ind w:leftChars="0"/>
        <w:rPr>
          <w:color w:val="00B0F0"/>
        </w:rPr>
      </w:pP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 w:rsidR="00006903">
        <w:rPr>
          <w:color w:val="auto"/>
        </w:rPr>
        <w:t>5</w:t>
      </w:r>
      <w:r>
        <w:rPr>
          <w:color w:val="auto"/>
        </w:rPr>
        <w:t xml:space="preserve">0% </w:t>
      </w:r>
      <w:r>
        <w:rPr>
          <w:rFonts w:hint="eastAsia"/>
          <w:color w:val="auto"/>
        </w:rPr>
        <w:t>증가</w:t>
      </w:r>
    </w:p>
    <w:p w:rsidR="00F86924" w:rsidRPr="0036124A" w:rsidRDefault="0036124A" w:rsidP="00E5375B">
      <w:pPr>
        <w:pStyle w:val="af8"/>
        <w:numPr>
          <w:ilvl w:val="1"/>
          <w:numId w:val="36"/>
        </w:numPr>
        <w:ind w:leftChars="0"/>
        <w:rPr>
          <w:color w:val="auto"/>
        </w:rPr>
      </w:pPr>
      <w:r w:rsidRPr="0036124A">
        <w:rPr>
          <w:rFonts w:hint="eastAsia"/>
          <w:color w:val="auto"/>
        </w:rPr>
        <w:t>오</w:t>
      </w:r>
      <w:r>
        <w:rPr>
          <w:rFonts w:hint="eastAsia"/>
          <w:color w:val="auto"/>
        </w:rPr>
        <w:t>른쪽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어깨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E5375B" w:rsidRPr="002F20C4" w:rsidRDefault="0036124A" w:rsidP="00E5375B">
      <w:pPr>
        <w:pStyle w:val="af8"/>
        <w:numPr>
          <w:ilvl w:val="0"/>
          <w:numId w:val="36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F86924" w:rsidRDefault="000C6D2A" w:rsidP="00F86924">
      <w:pPr>
        <w:pStyle w:val="af8"/>
        <w:numPr>
          <w:ilvl w:val="1"/>
          <w:numId w:val="36"/>
        </w:numPr>
        <w:ind w:leftChars="0"/>
        <w:rPr>
          <w:color w:val="auto"/>
        </w:rPr>
      </w:pPr>
      <w:r w:rsidRPr="000C6D2A">
        <w:rPr>
          <w:rFonts w:hint="eastAsia"/>
          <w:color w:val="auto"/>
        </w:rPr>
        <w:t>시야</w:t>
      </w:r>
      <w:r w:rsidRPr="000C6D2A">
        <w:rPr>
          <w:rFonts w:hint="eastAsia"/>
          <w:color w:val="auto"/>
        </w:rPr>
        <w:t xml:space="preserve"> </w:t>
      </w:r>
      <w:r w:rsidRPr="000C6D2A">
        <w:rPr>
          <w:rFonts w:hint="eastAsia"/>
          <w:color w:val="auto"/>
        </w:rPr>
        <w:t>반경</w:t>
      </w:r>
      <w:r w:rsidRPr="000C6D2A">
        <w:rPr>
          <w:rFonts w:hint="eastAsia"/>
          <w:color w:val="auto"/>
        </w:rPr>
        <w:t xml:space="preserve"> </w:t>
      </w:r>
      <w:r w:rsidRPr="000C6D2A">
        <w:rPr>
          <w:color w:val="auto"/>
        </w:rPr>
        <w:t>5</w:t>
      </w:r>
      <w:r w:rsidR="00807A75">
        <w:rPr>
          <w:color w:val="auto"/>
        </w:rPr>
        <w:t>0</w:t>
      </w:r>
      <w:r w:rsidRPr="000C6D2A">
        <w:rPr>
          <w:color w:val="auto"/>
        </w:rPr>
        <w:t xml:space="preserve">% </w:t>
      </w:r>
      <w:r w:rsidRPr="000C6D2A">
        <w:rPr>
          <w:rFonts w:hint="eastAsia"/>
          <w:color w:val="auto"/>
        </w:rPr>
        <w:t>증가</w:t>
      </w:r>
    </w:p>
    <w:p w:rsidR="000C6D2A" w:rsidRPr="000C6D2A" w:rsidRDefault="000C6D2A" w:rsidP="000C6D2A">
      <w:pPr>
        <w:pStyle w:val="af8"/>
        <w:numPr>
          <w:ilvl w:val="1"/>
          <w:numId w:val="36"/>
        </w:numPr>
        <w:ind w:leftChars="0"/>
        <w:rPr>
          <w:color w:val="auto"/>
        </w:rPr>
      </w:pPr>
      <w:r>
        <w:rPr>
          <w:rFonts w:hint="eastAsia"/>
          <w:color w:val="auto"/>
        </w:rPr>
        <w:t>얼굴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부위에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F86924" w:rsidRPr="000C6D2A" w:rsidRDefault="00F86924">
      <w:pPr>
        <w:spacing w:after="200"/>
      </w:pPr>
      <w:r>
        <w:br w:type="page"/>
      </w:r>
    </w:p>
    <w:p w:rsidR="00E5375B" w:rsidRDefault="00F86924" w:rsidP="00F86924">
      <w:pPr>
        <w:pStyle w:val="20"/>
        <w:ind w:firstLineChars="96" w:firstLine="283"/>
      </w:pPr>
      <w:bookmarkStart w:id="14" w:name="_Toc506640366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4"/>
    </w:p>
    <w:p w:rsidR="00F86924" w:rsidRPr="002F20C4" w:rsidRDefault="00F86924" w:rsidP="00F86924">
      <w:pPr>
        <w:pStyle w:val="af8"/>
        <w:numPr>
          <w:ilvl w:val="0"/>
          <w:numId w:val="37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9E7B8F" w:rsidRDefault="005B327D" w:rsidP="009E7B8F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 w:rsidR="006401CF">
        <w:rPr>
          <w:color w:val="auto"/>
        </w:rPr>
        <w:t>5</w:t>
      </w:r>
      <w:r w:rsidR="00702160">
        <w:rPr>
          <w:color w:val="auto"/>
        </w:rPr>
        <w:t>0</w:t>
      </w:r>
      <w:r>
        <w:rPr>
          <w:color w:val="auto"/>
        </w:rPr>
        <w:t>%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9E7B8F" w:rsidRPr="009E7B8F" w:rsidRDefault="00B3261B" w:rsidP="009E7B8F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 w:rsidR="005B327D">
        <w:rPr>
          <w:color w:val="auto"/>
        </w:rPr>
        <w:t>‘</w:t>
      </w:r>
      <w:proofErr w:type="spellStart"/>
      <w:r w:rsidR="005B327D">
        <w:rPr>
          <w:rFonts w:hint="eastAsia"/>
          <w:color w:val="auto"/>
        </w:rPr>
        <w:t>브로드</w:t>
      </w:r>
      <w:proofErr w:type="spellEnd"/>
      <w:r w:rsidR="005B327D">
        <w:rPr>
          <w:rFonts w:hint="eastAsia"/>
          <w:color w:val="auto"/>
        </w:rPr>
        <w:t xml:space="preserve"> </w:t>
      </w:r>
      <w:proofErr w:type="spellStart"/>
      <w:r w:rsidR="005B327D">
        <w:rPr>
          <w:rFonts w:hint="eastAsia"/>
          <w:color w:val="auto"/>
        </w:rPr>
        <w:t>소드</w:t>
      </w:r>
      <w:proofErr w:type="spellEnd"/>
      <w:r w:rsidR="005B327D">
        <w:rPr>
          <w:color w:val="auto"/>
        </w:rPr>
        <w:t xml:space="preserve">’ </w:t>
      </w:r>
      <w:r w:rsidR="005B327D">
        <w:rPr>
          <w:rFonts w:hint="eastAsia"/>
          <w:color w:val="auto"/>
        </w:rPr>
        <w:t>모델로</w:t>
      </w:r>
      <w:r w:rsidR="005B327D">
        <w:rPr>
          <w:rFonts w:hint="eastAsia"/>
          <w:color w:val="auto"/>
        </w:rPr>
        <w:t xml:space="preserve"> </w:t>
      </w:r>
      <w:r w:rsidR="005B327D">
        <w:rPr>
          <w:rFonts w:hint="eastAsia"/>
          <w:color w:val="auto"/>
        </w:rPr>
        <w:t>변경</w:t>
      </w:r>
    </w:p>
    <w:p w:rsidR="00F86924" w:rsidRPr="002F20C4" w:rsidRDefault="0036124A" w:rsidP="00F86924">
      <w:pPr>
        <w:pStyle w:val="af8"/>
        <w:numPr>
          <w:ilvl w:val="0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5B327D" w:rsidRDefault="005B327D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방어력</w:t>
      </w:r>
      <w:r>
        <w:rPr>
          <w:rFonts w:hint="eastAsia"/>
          <w:color w:val="auto"/>
        </w:rPr>
        <w:t xml:space="preserve"> </w:t>
      </w:r>
      <w:r w:rsidR="00940A0A">
        <w:rPr>
          <w:color w:val="auto"/>
        </w:rPr>
        <w:t>150</w:t>
      </w:r>
      <w:r>
        <w:rPr>
          <w:color w:val="auto"/>
        </w:rPr>
        <w:t xml:space="preserve">% </w:t>
      </w:r>
      <w:r>
        <w:rPr>
          <w:rFonts w:hint="eastAsia"/>
          <w:color w:val="auto"/>
        </w:rPr>
        <w:t>증가</w:t>
      </w:r>
    </w:p>
    <w:p w:rsidR="005B327D" w:rsidRDefault="005B327D" w:rsidP="00F86924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상체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F86924" w:rsidRPr="002F20C4" w:rsidRDefault="0036124A" w:rsidP="00F86924">
      <w:pPr>
        <w:pStyle w:val="af8"/>
        <w:numPr>
          <w:ilvl w:val="0"/>
          <w:numId w:val="37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5B327D" w:rsidRDefault="00651DFA" w:rsidP="005B327D">
      <w:pPr>
        <w:pStyle w:val="af8"/>
        <w:numPr>
          <w:ilvl w:val="1"/>
          <w:numId w:val="37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발도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스킬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범위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전방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180</w:t>
      </w:r>
      <w:r>
        <w:rPr>
          <w:rFonts w:hint="eastAsia"/>
          <w:color w:val="auto"/>
        </w:rPr>
        <w:t>도에서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원형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범위로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2B2D17" w:rsidRDefault="00B27309" w:rsidP="005B327D">
      <w:pPr>
        <w:pStyle w:val="af8"/>
        <w:numPr>
          <w:ilvl w:val="1"/>
          <w:numId w:val="37"/>
        </w:numPr>
        <w:ind w:leftChars="0"/>
      </w:pPr>
      <w:r>
        <w:rPr>
          <w:rFonts w:hint="eastAsia"/>
        </w:rPr>
        <w:t>머리</w:t>
      </w:r>
      <w:r w:rsidR="002B2D17">
        <w:rPr>
          <w:rFonts w:hint="eastAsia"/>
        </w:rPr>
        <w:t xml:space="preserve"> </w:t>
      </w:r>
      <w:r w:rsidR="002B2D17">
        <w:rPr>
          <w:rFonts w:hint="eastAsia"/>
        </w:rPr>
        <w:t>부위에</w:t>
      </w:r>
      <w:r w:rsidR="002B2D17">
        <w:rPr>
          <w:rFonts w:hint="eastAsia"/>
        </w:rPr>
        <w:t xml:space="preserve"> </w:t>
      </w:r>
      <w:proofErr w:type="spellStart"/>
      <w:r w:rsidR="002B2D17">
        <w:rPr>
          <w:rFonts w:hint="eastAsia"/>
        </w:rPr>
        <w:t>선그라스</w:t>
      </w:r>
      <w:proofErr w:type="spellEnd"/>
      <w:r w:rsidR="002B2D17">
        <w:rPr>
          <w:rFonts w:hint="eastAsia"/>
        </w:rPr>
        <w:t xml:space="preserve"> </w:t>
      </w:r>
      <w:r w:rsidR="002B2D17">
        <w:rPr>
          <w:rFonts w:hint="eastAsia"/>
        </w:rPr>
        <w:t>모델</w:t>
      </w:r>
      <w:r w:rsidR="002B2D17">
        <w:rPr>
          <w:rFonts w:hint="eastAsia"/>
        </w:rPr>
        <w:t xml:space="preserve"> </w:t>
      </w:r>
      <w:r w:rsidR="002B2D17">
        <w:rPr>
          <w:rFonts w:hint="eastAsia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025B5A" w:rsidRPr="002B2D17" w:rsidRDefault="00025B5A" w:rsidP="005B327D">
      <w:pPr>
        <w:pStyle w:val="af8"/>
        <w:numPr>
          <w:ilvl w:val="1"/>
          <w:numId w:val="37"/>
        </w:numPr>
        <w:ind w:leftChars="0"/>
      </w:pPr>
      <w:r>
        <w:br w:type="page"/>
      </w:r>
    </w:p>
    <w:p w:rsidR="00025B5A" w:rsidRDefault="00025B5A" w:rsidP="00025B5A">
      <w:pPr>
        <w:pStyle w:val="20"/>
        <w:ind w:firstLineChars="96" w:firstLine="283"/>
      </w:pPr>
      <w:bookmarkStart w:id="15" w:name="_Toc50664036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5"/>
    </w:p>
    <w:p w:rsidR="00025B5A" w:rsidRPr="002F20C4" w:rsidRDefault="0036124A" w:rsidP="00025B5A">
      <w:pPr>
        <w:pStyle w:val="af8"/>
        <w:numPr>
          <w:ilvl w:val="0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</w:p>
    <w:p w:rsidR="0007658C" w:rsidRPr="0007658C" w:rsidRDefault="0007658C" w:rsidP="00651DFA">
      <w:pPr>
        <w:pStyle w:val="af8"/>
        <w:numPr>
          <w:ilvl w:val="1"/>
          <w:numId w:val="37"/>
        </w:numPr>
        <w:ind w:leftChars="0"/>
      </w:pPr>
      <w:r>
        <w:rPr>
          <w:rFonts w:hint="eastAsia"/>
        </w:rPr>
        <w:t>발도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40% </w:t>
      </w:r>
      <w:r>
        <w:rPr>
          <w:rFonts w:hint="eastAsia"/>
        </w:rPr>
        <w:t>증가</w:t>
      </w:r>
    </w:p>
    <w:p w:rsidR="001D72D5" w:rsidRPr="00651DFA" w:rsidRDefault="00B3261B" w:rsidP="00651DFA">
      <w:pPr>
        <w:pStyle w:val="af8"/>
        <w:numPr>
          <w:ilvl w:val="1"/>
          <w:numId w:val="37"/>
        </w:numPr>
        <w:ind w:leftChars="0"/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톱</w:t>
      </w:r>
      <w:r>
        <w:rPr>
          <w:color w:val="auto"/>
        </w:rPr>
        <w:t>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025B5A" w:rsidRPr="002F20C4" w:rsidRDefault="0036124A" w:rsidP="00025B5A">
      <w:pPr>
        <w:pStyle w:val="af8"/>
        <w:numPr>
          <w:ilvl w:val="0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1D72D5" w:rsidRDefault="00CF44D1" w:rsidP="00025B5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CF44D1" w:rsidRPr="00651DFA" w:rsidRDefault="00CF44D1" w:rsidP="00651DF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신발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025B5A" w:rsidRPr="002F20C4" w:rsidRDefault="0036124A" w:rsidP="00025B5A">
      <w:pPr>
        <w:pStyle w:val="af8"/>
        <w:numPr>
          <w:ilvl w:val="0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5E1DDC" w:rsidRDefault="0021169F" w:rsidP="00651DFA">
      <w:pPr>
        <w:pStyle w:val="af8"/>
        <w:numPr>
          <w:ilvl w:val="1"/>
          <w:numId w:val="40"/>
        </w:numPr>
        <w:ind w:leftChars="0"/>
        <w:rPr>
          <w:color w:val="auto"/>
        </w:rPr>
      </w:pPr>
      <w:r w:rsidRPr="0021169F">
        <w:rPr>
          <w:color w:val="auto"/>
        </w:rPr>
        <w:t>‘</w:t>
      </w:r>
      <w:r w:rsidRPr="0021169F">
        <w:rPr>
          <w:rFonts w:hint="eastAsia"/>
          <w:color w:val="auto"/>
        </w:rPr>
        <w:t>저지</w:t>
      </w:r>
      <w:r w:rsidRPr="0021169F">
        <w:rPr>
          <w:color w:val="auto"/>
        </w:rPr>
        <w:t>’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스킬</w:t>
      </w:r>
      <w:r w:rsidR="00651DFA">
        <w:rPr>
          <w:rFonts w:hint="eastAsia"/>
          <w:color w:val="auto"/>
        </w:rPr>
        <w:t xml:space="preserve"> </w:t>
      </w:r>
      <w:r w:rsidR="00651DFA">
        <w:rPr>
          <w:rFonts w:hint="eastAsia"/>
          <w:color w:val="auto"/>
        </w:rPr>
        <w:t>재사용</w:t>
      </w:r>
      <w:r w:rsidR="00651DFA">
        <w:rPr>
          <w:rFonts w:hint="eastAsia"/>
          <w:color w:val="auto"/>
        </w:rPr>
        <w:t xml:space="preserve"> </w:t>
      </w:r>
      <w:r w:rsidR="00651DFA">
        <w:rPr>
          <w:rFonts w:hint="eastAsia"/>
          <w:color w:val="auto"/>
        </w:rPr>
        <w:t>대기</w:t>
      </w:r>
      <w:r w:rsidR="00651DFA">
        <w:rPr>
          <w:rFonts w:hint="eastAsia"/>
          <w:color w:val="auto"/>
        </w:rPr>
        <w:t xml:space="preserve"> </w:t>
      </w:r>
      <w:r w:rsidR="00651DFA">
        <w:rPr>
          <w:rFonts w:hint="eastAsia"/>
          <w:color w:val="auto"/>
        </w:rPr>
        <w:t>시간</w:t>
      </w:r>
      <w:r w:rsidR="00651DFA">
        <w:rPr>
          <w:rFonts w:hint="eastAsia"/>
          <w:color w:val="auto"/>
        </w:rPr>
        <w:t xml:space="preserve"> </w:t>
      </w:r>
      <w:r w:rsidR="00651DFA">
        <w:rPr>
          <w:color w:val="auto"/>
        </w:rPr>
        <w:t xml:space="preserve">50% </w:t>
      </w:r>
      <w:r w:rsidR="00651DFA">
        <w:rPr>
          <w:rFonts w:hint="eastAsia"/>
          <w:color w:val="auto"/>
        </w:rPr>
        <w:t>감소</w:t>
      </w:r>
    </w:p>
    <w:p w:rsidR="00651DFA" w:rsidRDefault="00651DFA" w:rsidP="00651DFA">
      <w:pPr>
        <w:pStyle w:val="af8"/>
        <w:numPr>
          <w:ilvl w:val="1"/>
          <w:numId w:val="40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장난감</w:t>
      </w:r>
      <w:r w:rsidR="00A95DB3"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태엽</w:t>
      </w:r>
      <w:r w:rsidR="00A95DB3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025B5A" w:rsidRPr="00651DFA" w:rsidRDefault="00025B5A" w:rsidP="007B7A21">
      <w:pPr>
        <w:rPr>
          <w:strike/>
        </w:rPr>
      </w:pPr>
      <w:r w:rsidRPr="00651DFA">
        <w:rPr>
          <w:strike/>
        </w:rPr>
        <w:br w:type="page"/>
      </w:r>
    </w:p>
    <w:p w:rsidR="00025B5A" w:rsidRDefault="00025B5A" w:rsidP="00025B5A">
      <w:pPr>
        <w:pStyle w:val="20"/>
        <w:ind w:firstLineChars="96" w:firstLine="283"/>
      </w:pPr>
      <w:bookmarkStart w:id="16" w:name="_Toc506640368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6"/>
    </w:p>
    <w:p w:rsidR="00025B5A" w:rsidRPr="002F20C4" w:rsidRDefault="00335B5B" w:rsidP="00025B5A">
      <w:pPr>
        <w:pStyle w:val="af8"/>
        <w:numPr>
          <w:ilvl w:val="0"/>
          <w:numId w:val="41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434E4D" w:rsidRDefault="00434E4D" w:rsidP="00434E4D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증가</w:t>
      </w:r>
    </w:p>
    <w:p w:rsidR="00434E4D" w:rsidRDefault="00434E4D" w:rsidP="00434E4D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감소</w:t>
      </w:r>
    </w:p>
    <w:p w:rsidR="00434E4D" w:rsidRDefault="00434E4D" w:rsidP="00434E4D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사브르</w:t>
      </w:r>
      <w:proofErr w:type="spellEnd"/>
      <w:r>
        <w:t xml:space="preserve">’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025B5A" w:rsidRPr="002F20C4" w:rsidRDefault="0036124A" w:rsidP="00025B5A">
      <w:pPr>
        <w:pStyle w:val="af8"/>
        <w:numPr>
          <w:ilvl w:val="0"/>
          <w:numId w:val="41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025B5A" w:rsidRDefault="00434E4D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증가</w:t>
      </w:r>
    </w:p>
    <w:p w:rsidR="00335B5B" w:rsidRDefault="00434E4D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이동속도</w:t>
      </w:r>
      <w:r>
        <w:rPr>
          <w:rFonts w:hint="eastAsia"/>
        </w:rPr>
        <w:t xml:space="preserve"> </w:t>
      </w:r>
      <w:r>
        <w:t xml:space="preserve">15% </w:t>
      </w:r>
      <w:r>
        <w:rPr>
          <w:rFonts w:hint="eastAsia"/>
        </w:rPr>
        <w:t>감소</w:t>
      </w:r>
    </w:p>
    <w:p w:rsidR="00335B5B" w:rsidRDefault="007525A4" w:rsidP="00025B5A">
      <w:pPr>
        <w:pStyle w:val="af8"/>
        <w:numPr>
          <w:ilvl w:val="1"/>
          <w:numId w:val="41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025B5A" w:rsidRPr="002F20C4" w:rsidRDefault="0036124A" w:rsidP="00025B5A">
      <w:pPr>
        <w:pStyle w:val="af8"/>
        <w:numPr>
          <w:ilvl w:val="0"/>
          <w:numId w:val="41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434E4D" w:rsidRDefault="004E6AEF" w:rsidP="00434E4D">
      <w:pPr>
        <w:pStyle w:val="af8"/>
        <w:numPr>
          <w:ilvl w:val="1"/>
          <w:numId w:val="41"/>
        </w:numPr>
        <w:spacing w:after="200"/>
        <w:ind w:leftChars="0"/>
      </w:pPr>
      <w:r>
        <w:t xml:space="preserve"> </w:t>
      </w:r>
      <w:r w:rsidR="008E0E8E">
        <w:t>‘</w:t>
      </w:r>
      <w:r w:rsidR="008E0E8E">
        <w:rPr>
          <w:rFonts w:hint="eastAsia"/>
        </w:rPr>
        <w:t>발도</w:t>
      </w:r>
      <w:r w:rsidR="008E0E8E">
        <w:t xml:space="preserve">’ </w:t>
      </w:r>
      <w:r w:rsidR="008E0E8E">
        <w:rPr>
          <w:rFonts w:hint="eastAsia"/>
        </w:rPr>
        <w:t>재사용</w:t>
      </w:r>
      <w:r w:rsidR="008E0E8E">
        <w:rPr>
          <w:rFonts w:hint="eastAsia"/>
        </w:rPr>
        <w:t xml:space="preserve"> </w:t>
      </w:r>
      <w:r w:rsidR="008E0E8E">
        <w:rPr>
          <w:rFonts w:hint="eastAsia"/>
        </w:rPr>
        <w:t>대기</w:t>
      </w:r>
      <w:r w:rsidR="008E0E8E">
        <w:rPr>
          <w:rFonts w:hint="eastAsia"/>
        </w:rPr>
        <w:t xml:space="preserve"> </w:t>
      </w:r>
      <w:r w:rsidR="008E0E8E">
        <w:rPr>
          <w:rFonts w:hint="eastAsia"/>
        </w:rPr>
        <w:t>시간</w:t>
      </w:r>
      <w:r w:rsidR="008E0E8E">
        <w:rPr>
          <w:rFonts w:hint="eastAsia"/>
        </w:rPr>
        <w:t xml:space="preserve"> </w:t>
      </w:r>
      <w:r w:rsidR="008E0E8E">
        <w:t xml:space="preserve">90% </w:t>
      </w:r>
      <w:r w:rsidR="008E0E8E">
        <w:rPr>
          <w:rFonts w:hint="eastAsia"/>
        </w:rPr>
        <w:t>감소</w:t>
      </w:r>
    </w:p>
    <w:p w:rsidR="008E0E8E" w:rsidRDefault="008E0E8E" w:rsidP="00434E4D">
      <w:pPr>
        <w:pStyle w:val="af8"/>
        <w:numPr>
          <w:ilvl w:val="1"/>
          <w:numId w:val="41"/>
        </w:numPr>
        <w:spacing w:after="200"/>
        <w:ind w:leftChars="0"/>
      </w:pPr>
      <w:r>
        <w:t>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60% </w:t>
      </w:r>
      <w:r>
        <w:rPr>
          <w:rFonts w:hint="eastAsia"/>
        </w:rPr>
        <w:t>감소</w:t>
      </w:r>
    </w:p>
    <w:p w:rsidR="008E0E8E" w:rsidRDefault="008E0E8E" w:rsidP="00434E4D">
      <w:pPr>
        <w:pStyle w:val="af8"/>
        <w:numPr>
          <w:ilvl w:val="1"/>
          <w:numId w:val="41"/>
        </w:numPr>
        <w:spacing w:after="200"/>
        <w:ind w:leftChars="0"/>
      </w:pP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아이스크림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DB3B84" w:rsidRDefault="00DB3B84">
      <w:pPr>
        <w:spacing w:after="200"/>
      </w:pPr>
      <w:r>
        <w:br w:type="page"/>
      </w:r>
    </w:p>
    <w:p w:rsidR="00DB3B84" w:rsidRDefault="00DB3B84" w:rsidP="00DB3B84">
      <w:pPr>
        <w:pStyle w:val="1"/>
      </w:pPr>
      <w:bookmarkStart w:id="17" w:name="_Toc506640369"/>
      <w:r>
        <w:rPr>
          <w:rFonts w:hint="eastAsia"/>
        </w:rPr>
        <w:lastRenderedPageBreak/>
        <w:t>원거리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7"/>
    </w:p>
    <w:p w:rsidR="00DB3B84" w:rsidRDefault="00DB3B84" w:rsidP="00DB3B84">
      <w:pPr>
        <w:pStyle w:val="20"/>
        <w:ind w:firstLineChars="96" w:firstLine="283"/>
      </w:pPr>
      <w:bookmarkStart w:id="18" w:name="_Toc506640370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8"/>
    </w:p>
    <w:p w:rsidR="00DB3B84" w:rsidRPr="002F20C4" w:rsidRDefault="00DB3B84" w:rsidP="00DB3B84">
      <w:pPr>
        <w:pStyle w:val="af8"/>
        <w:numPr>
          <w:ilvl w:val="0"/>
          <w:numId w:val="42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AB109B" w:rsidRDefault="00AB109B" w:rsidP="00AB109B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AB109B" w:rsidRPr="00AB109B" w:rsidRDefault="00AB109B" w:rsidP="00AB109B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컴파운드</w:t>
      </w:r>
      <w:proofErr w:type="spellEnd"/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보우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4635FD" w:rsidRDefault="004635FD" w:rsidP="004635F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333875" cy="2643664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10" cy="26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FD" w:rsidRPr="004635FD" w:rsidRDefault="004635FD" w:rsidP="004635FD">
      <w:r w:rsidRPr="004635FD"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4 </w:t>
      </w:r>
      <w:proofErr w:type="spellStart"/>
      <w:r>
        <w:rPr>
          <w:rFonts w:hint="eastAsia"/>
        </w:rPr>
        <w:t>드래고니카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궁수</w:t>
      </w:r>
    </w:p>
    <w:p w:rsidR="00DB3B84" w:rsidRPr="002F20C4" w:rsidRDefault="00DB3B84" w:rsidP="00DB3B84">
      <w:pPr>
        <w:pStyle w:val="af8"/>
        <w:numPr>
          <w:ilvl w:val="0"/>
          <w:numId w:val="42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방어</w:t>
      </w:r>
    </w:p>
    <w:p w:rsidR="00DC2F98" w:rsidRDefault="00AB109B" w:rsidP="00573C29">
      <w:pPr>
        <w:pStyle w:val="af8"/>
        <w:numPr>
          <w:ilvl w:val="1"/>
          <w:numId w:val="42"/>
        </w:numPr>
        <w:ind w:leftChars="0"/>
        <w:rPr>
          <w:color w:val="auto"/>
        </w:rPr>
      </w:pPr>
      <w:r w:rsidRPr="00AB109B"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15% </w:t>
      </w:r>
      <w:r>
        <w:rPr>
          <w:rFonts w:hint="eastAsia"/>
          <w:color w:val="auto"/>
        </w:rPr>
        <w:t>증가</w:t>
      </w:r>
    </w:p>
    <w:p w:rsidR="00AB109B" w:rsidRPr="00AB109B" w:rsidRDefault="007525A4" w:rsidP="00573C29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어깨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 w:rsidR="00AB109B">
        <w:rPr>
          <w:rFonts w:hint="eastAsia"/>
          <w:color w:val="auto"/>
        </w:rPr>
        <w:t>적용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DB3B84" w:rsidRPr="002F20C4" w:rsidRDefault="0036124A" w:rsidP="00DB3B84">
      <w:pPr>
        <w:pStyle w:val="af8"/>
        <w:numPr>
          <w:ilvl w:val="0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AB109B" w:rsidRDefault="00AB109B" w:rsidP="00DB3B84">
      <w:pPr>
        <w:pStyle w:val="af8"/>
        <w:numPr>
          <w:ilvl w:val="1"/>
          <w:numId w:val="42"/>
        </w:numPr>
        <w:ind w:leftChars="0"/>
      </w:pPr>
      <w:r w:rsidRPr="00AB109B">
        <w:rPr>
          <w:rFonts w:hint="eastAsia"/>
        </w:rPr>
        <w:t>시야</w:t>
      </w:r>
      <w:r>
        <w:rPr>
          <w:rFonts w:hint="eastAsia"/>
        </w:rPr>
        <w:t xml:space="preserve"> </w:t>
      </w:r>
      <w:r>
        <w:rPr>
          <w:rFonts w:hint="eastAsia"/>
        </w:rPr>
        <w:t>반경</w:t>
      </w:r>
      <w:r>
        <w:t xml:space="preserve"> 15% </w:t>
      </w:r>
      <w:r>
        <w:rPr>
          <w:rFonts w:hint="eastAsia"/>
        </w:rPr>
        <w:t>증가</w:t>
      </w:r>
    </w:p>
    <w:p w:rsidR="00AB109B" w:rsidRPr="000C6D2A" w:rsidRDefault="00AB109B" w:rsidP="00AB109B">
      <w:pPr>
        <w:pStyle w:val="af8"/>
        <w:numPr>
          <w:ilvl w:val="1"/>
          <w:numId w:val="42"/>
        </w:numPr>
        <w:ind w:leftChars="0"/>
        <w:rPr>
          <w:color w:val="auto"/>
        </w:rPr>
      </w:pPr>
      <w:r>
        <w:rPr>
          <w:rFonts w:hint="eastAsia"/>
          <w:color w:val="auto"/>
        </w:rPr>
        <w:t>얼굴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부위에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AB109B" w:rsidRDefault="00AB109B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4"/>
        </w:rPr>
      </w:pPr>
      <w:bookmarkStart w:id="19" w:name="_Toc506640371"/>
      <w:r>
        <w:br w:type="page"/>
      </w:r>
    </w:p>
    <w:p w:rsidR="00F90FE7" w:rsidRDefault="00F90FE7" w:rsidP="009D1E91">
      <w:pPr>
        <w:pStyle w:val="20"/>
        <w:ind w:firstLineChars="96" w:firstLine="283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19"/>
    </w:p>
    <w:p w:rsidR="00F90FE7" w:rsidRPr="002F20C4" w:rsidRDefault="00F90FE7" w:rsidP="00F90FE7">
      <w:pPr>
        <w:pStyle w:val="af8"/>
        <w:numPr>
          <w:ilvl w:val="0"/>
          <w:numId w:val="43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532DBC" w:rsidRDefault="00AB109B" w:rsidP="00AB109B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일반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15% </w:t>
      </w:r>
      <w:r>
        <w:rPr>
          <w:rFonts w:hint="eastAsia"/>
          <w:color w:val="auto"/>
        </w:rPr>
        <w:t>증가</w:t>
      </w:r>
    </w:p>
    <w:p w:rsidR="00AB109B" w:rsidRPr="00AB109B" w:rsidRDefault="00AB109B" w:rsidP="00AB109B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증가</w:t>
      </w:r>
    </w:p>
    <w:p w:rsidR="009420E1" w:rsidRPr="009420E1" w:rsidRDefault="00AB109B" w:rsidP="009420E1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비뢰골</w:t>
      </w:r>
      <w:proofErr w:type="spellEnd"/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F90FE7" w:rsidRPr="002F20C4" w:rsidRDefault="0036124A" w:rsidP="00F90FE7">
      <w:pPr>
        <w:pStyle w:val="af8"/>
        <w:numPr>
          <w:ilvl w:val="0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9420E1" w:rsidRDefault="00AB109B" w:rsidP="00AB109B">
      <w:pPr>
        <w:pStyle w:val="af8"/>
        <w:numPr>
          <w:ilvl w:val="1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25% </w:t>
      </w:r>
      <w:r>
        <w:rPr>
          <w:rFonts w:hint="eastAsia"/>
          <w:color w:val="auto"/>
        </w:rPr>
        <w:t>증가</w:t>
      </w:r>
    </w:p>
    <w:p w:rsidR="00AB109B" w:rsidRPr="00AB109B" w:rsidRDefault="00AB109B" w:rsidP="00AB109B">
      <w:pPr>
        <w:pStyle w:val="af8"/>
        <w:numPr>
          <w:ilvl w:val="1"/>
          <w:numId w:val="43"/>
        </w:numPr>
        <w:ind w:leftChars="0"/>
        <w:rPr>
          <w:color w:val="auto"/>
        </w:rPr>
      </w:pPr>
      <w:r w:rsidRPr="00AB109B">
        <w:rPr>
          <w:rFonts w:hint="eastAsia"/>
          <w:color w:val="auto"/>
        </w:rPr>
        <w:t>상체</w:t>
      </w:r>
      <w:r w:rsidRPr="00AB109B">
        <w:rPr>
          <w:rFonts w:hint="eastAsia"/>
          <w:color w:val="auto"/>
        </w:rPr>
        <w:t xml:space="preserve"> </w:t>
      </w:r>
      <w:r w:rsidRPr="00AB109B">
        <w:rPr>
          <w:rFonts w:hint="eastAsia"/>
          <w:color w:val="auto"/>
        </w:rPr>
        <w:t>방어구</w:t>
      </w:r>
      <w:r w:rsidRPr="00AB109B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9D1E91" w:rsidRPr="002F20C4" w:rsidRDefault="0036124A" w:rsidP="009D1E91">
      <w:pPr>
        <w:pStyle w:val="af8"/>
        <w:numPr>
          <w:ilvl w:val="0"/>
          <w:numId w:val="43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9D1E91" w:rsidRDefault="000F747F" w:rsidP="009D1E91">
      <w:pPr>
        <w:pStyle w:val="af8"/>
        <w:numPr>
          <w:ilvl w:val="1"/>
          <w:numId w:val="43"/>
        </w:numPr>
        <w:ind w:leftChars="0"/>
      </w:pPr>
      <w:r>
        <w:t>‘</w:t>
      </w:r>
      <w:r w:rsidR="00C60A9D">
        <w:rPr>
          <w:rFonts w:hint="eastAsia"/>
        </w:rPr>
        <w:t>대왕</w:t>
      </w:r>
      <w:r w:rsidR="00C60A9D">
        <w:rPr>
          <w:rFonts w:hint="eastAsia"/>
        </w:rPr>
        <w:t xml:space="preserve"> </w:t>
      </w:r>
      <w:r w:rsidR="00C60A9D">
        <w:rPr>
          <w:rFonts w:hint="eastAsia"/>
        </w:rPr>
        <w:t>화살</w:t>
      </w:r>
      <w:r w:rsidR="00C60A9D">
        <w:t xml:space="preserve">’ </w:t>
      </w:r>
      <w:r w:rsidR="00C60A9D">
        <w:rPr>
          <w:rFonts w:hint="eastAsia"/>
        </w:rPr>
        <w:t>공격</w:t>
      </w:r>
      <w:r w:rsidR="00C60A9D">
        <w:rPr>
          <w:rFonts w:hint="eastAsia"/>
        </w:rPr>
        <w:t xml:space="preserve"> </w:t>
      </w:r>
      <w:r w:rsidR="00C60A9D">
        <w:rPr>
          <w:rFonts w:hint="eastAsia"/>
        </w:rPr>
        <w:t>범위</w:t>
      </w:r>
      <w:r w:rsidR="00C60A9D">
        <w:rPr>
          <w:rFonts w:hint="eastAsia"/>
        </w:rPr>
        <w:t xml:space="preserve"> </w:t>
      </w:r>
      <w:r w:rsidR="00C60A9D">
        <w:t xml:space="preserve">50% </w:t>
      </w:r>
      <w:r w:rsidR="00C60A9D">
        <w:rPr>
          <w:rFonts w:hint="eastAsia"/>
        </w:rPr>
        <w:t>증가</w:t>
      </w:r>
    </w:p>
    <w:p w:rsidR="00C60A9D" w:rsidRPr="00C60A9D" w:rsidRDefault="00C60A9D" w:rsidP="003906D8">
      <w:pPr>
        <w:pStyle w:val="af8"/>
        <w:numPr>
          <w:ilvl w:val="1"/>
          <w:numId w:val="43"/>
        </w:numPr>
        <w:ind w:leftChars="0"/>
      </w:pP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선그라스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9D1E91" w:rsidRDefault="009D1E91">
      <w:pPr>
        <w:spacing w:after="200"/>
      </w:pPr>
      <w:r>
        <w:br w:type="page"/>
      </w:r>
    </w:p>
    <w:p w:rsidR="009D1E91" w:rsidRDefault="009D1E91" w:rsidP="009D1E91">
      <w:pPr>
        <w:pStyle w:val="20"/>
        <w:ind w:firstLineChars="96" w:firstLine="283"/>
      </w:pPr>
      <w:bookmarkStart w:id="20" w:name="_Toc506640372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0"/>
    </w:p>
    <w:p w:rsidR="008D78A0" w:rsidRPr="002F20C4" w:rsidRDefault="0036124A" w:rsidP="008D78A0">
      <w:pPr>
        <w:pStyle w:val="af8"/>
        <w:numPr>
          <w:ilvl w:val="0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</w:p>
    <w:p w:rsidR="003448CA" w:rsidRDefault="003448CA" w:rsidP="0004022D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현재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따라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공격속도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3448CA" w:rsidRDefault="003448CA" w:rsidP="003448CA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감소한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1%</w:t>
      </w:r>
      <w:r>
        <w:rPr>
          <w:rFonts w:hint="eastAsia"/>
          <w:color w:val="auto"/>
        </w:rPr>
        <w:t>당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0.5%</w:t>
      </w:r>
      <w:r>
        <w:rPr>
          <w:rFonts w:hint="eastAsia"/>
          <w:color w:val="auto"/>
        </w:rPr>
        <w:t>증가</w:t>
      </w:r>
    </w:p>
    <w:p w:rsidR="003448CA" w:rsidRPr="003448CA" w:rsidRDefault="003448CA" w:rsidP="003448CA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바나나</w:t>
      </w:r>
      <w:r>
        <w:rPr>
          <w:color w:val="auto"/>
        </w:rPr>
        <w:t>’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8D78A0" w:rsidRPr="002F20C4" w:rsidRDefault="0036124A" w:rsidP="008D78A0">
      <w:pPr>
        <w:pStyle w:val="af8"/>
        <w:numPr>
          <w:ilvl w:val="0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3448CA" w:rsidRPr="003448CA" w:rsidRDefault="00F74EA9" w:rsidP="003448CA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color w:val="auto"/>
        </w:rPr>
        <w:t>‘</w:t>
      </w:r>
      <w:r w:rsidR="003448CA">
        <w:rPr>
          <w:rFonts w:hint="eastAsia"/>
          <w:color w:val="auto"/>
        </w:rPr>
        <w:t>부메랑</w:t>
      </w:r>
      <w:r w:rsidR="003448CA">
        <w:rPr>
          <w:rFonts w:hint="eastAsia"/>
          <w:color w:val="auto"/>
        </w:rPr>
        <w:t xml:space="preserve"> </w:t>
      </w:r>
      <w:r w:rsidR="003448CA">
        <w:rPr>
          <w:rFonts w:hint="eastAsia"/>
          <w:color w:val="auto"/>
        </w:rPr>
        <w:t>화살</w:t>
      </w:r>
      <w:r>
        <w:rPr>
          <w:color w:val="auto"/>
        </w:rPr>
        <w:t>’</w:t>
      </w:r>
      <w:r w:rsidR="003448CA">
        <w:rPr>
          <w:rFonts w:hint="eastAsia"/>
          <w:color w:val="auto"/>
        </w:rPr>
        <w:t>사용</w:t>
      </w:r>
      <w:r w:rsidR="003448CA">
        <w:rPr>
          <w:rFonts w:hint="eastAsia"/>
          <w:color w:val="auto"/>
        </w:rPr>
        <w:t xml:space="preserve"> </w:t>
      </w:r>
      <w:r w:rsidR="003448CA">
        <w:rPr>
          <w:rFonts w:hint="eastAsia"/>
          <w:color w:val="auto"/>
        </w:rPr>
        <w:t>시</w:t>
      </w:r>
      <w:r w:rsidR="003448CA">
        <w:rPr>
          <w:rFonts w:hint="eastAsia"/>
          <w:color w:val="auto"/>
        </w:rPr>
        <w:t xml:space="preserve"> 3</w:t>
      </w:r>
      <w:r w:rsidR="003448CA">
        <w:rPr>
          <w:rFonts w:hint="eastAsia"/>
          <w:color w:val="auto"/>
        </w:rPr>
        <w:t>초간</w:t>
      </w:r>
      <w:r w:rsidR="003448CA">
        <w:rPr>
          <w:rFonts w:hint="eastAsia"/>
          <w:color w:val="auto"/>
        </w:rPr>
        <w:t xml:space="preserve"> </w:t>
      </w:r>
      <w:r w:rsidR="003448CA">
        <w:rPr>
          <w:rFonts w:hint="eastAsia"/>
          <w:color w:val="auto"/>
        </w:rPr>
        <w:t>이동속도</w:t>
      </w:r>
      <w:r w:rsidR="003448CA">
        <w:rPr>
          <w:rFonts w:hint="eastAsia"/>
          <w:color w:val="auto"/>
        </w:rPr>
        <w:t xml:space="preserve"> </w:t>
      </w:r>
      <w:r w:rsidR="003448CA">
        <w:rPr>
          <w:color w:val="auto"/>
        </w:rPr>
        <w:t xml:space="preserve">50% </w:t>
      </w:r>
      <w:r w:rsidR="003448CA">
        <w:rPr>
          <w:rFonts w:hint="eastAsia"/>
          <w:color w:val="auto"/>
        </w:rPr>
        <w:t>증가</w:t>
      </w:r>
    </w:p>
    <w:p w:rsidR="00537290" w:rsidRPr="001D72D5" w:rsidRDefault="003448CA" w:rsidP="008D78A0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신발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8D78A0" w:rsidRPr="002F20C4" w:rsidRDefault="0036124A" w:rsidP="008D78A0">
      <w:pPr>
        <w:pStyle w:val="af8"/>
        <w:numPr>
          <w:ilvl w:val="0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8D78A0" w:rsidRDefault="00062459" w:rsidP="008D78A0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톱날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>’</w:t>
      </w:r>
      <w:r w:rsidR="00833B1B">
        <w:rPr>
          <w:rFonts w:hint="eastAsia"/>
          <w:color w:val="auto"/>
        </w:rPr>
        <w:t xml:space="preserve"> </w:t>
      </w:r>
      <w:r w:rsidR="00833B1B">
        <w:rPr>
          <w:rFonts w:hint="eastAsia"/>
          <w:color w:val="auto"/>
        </w:rPr>
        <w:t>재사용</w:t>
      </w:r>
      <w:r w:rsidR="00833B1B">
        <w:rPr>
          <w:rFonts w:hint="eastAsia"/>
          <w:color w:val="auto"/>
        </w:rPr>
        <w:t xml:space="preserve"> </w:t>
      </w:r>
      <w:r w:rsidR="00833B1B">
        <w:rPr>
          <w:rFonts w:hint="eastAsia"/>
          <w:color w:val="auto"/>
        </w:rPr>
        <w:t>대기</w:t>
      </w:r>
      <w:r w:rsidR="00833B1B">
        <w:rPr>
          <w:rFonts w:hint="eastAsia"/>
          <w:color w:val="auto"/>
        </w:rPr>
        <w:t xml:space="preserve"> </w:t>
      </w:r>
      <w:r w:rsidR="00833B1B">
        <w:rPr>
          <w:rFonts w:hint="eastAsia"/>
          <w:color w:val="auto"/>
        </w:rPr>
        <w:t>시간</w:t>
      </w:r>
      <w:r w:rsidR="00833B1B">
        <w:rPr>
          <w:rFonts w:hint="eastAsia"/>
          <w:color w:val="auto"/>
        </w:rPr>
        <w:t xml:space="preserve"> </w:t>
      </w:r>
      <w:r w:rsidR="00833B1B">
        <w:rPr>
          <w:color w:val="auto"/>
        </w:rPr>
        <w:t xml:space="preserve">50% </w:t>
      </w:r>
      <w:r w:rsidR="00833B1B">
        <w:rPr>
          <w:rFonts w:hint="eastAsia"/>
          <w:color w:val="auto"/>
        </w:rPr>
        <w:t>감소</w:t>
      </w:r>
    </w:p>
    <w:p w:rsidR="00833B1B" w:rsidRDefault="00833B1B" w:rsidP="00833B1B">
      <w:pPr>
        <w:pStyle w:val="af8"/>
        <w:numPr>
          <w:ilvl w:val="1"/>
          <w:numId w:val="44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 w:rsidR="00DB5EF1">
        <w:rPr>
          <w:color w:val="auto"/>
        </w:rPr>
        <w:t xml:space="preserve"> </w:t>
      </w:r>
      <w:r w:rsidR="00A95DB3">
        <w:rPr>
          <w:rFonts w:hint="eastAsia"/>
          <w:color w:val="auto"/>
        </w:rPr>
        <w:t>장난감</w:t>
      </w:r>
      <w:r w:rsidR="00A95DB3"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태엽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807A75">
        <w:rPr>
          <w:color w:val="auto"/>
        </w:rPr>
        <w:t xml:space="preserve"> (</w:t>
      </w:r>
      <w:r w:rsidR="00807A75">
        <w:rPr>
          <w:rFonts w:hint="eastAsia"/>
          <w:color w:val="auto"/>
        </w:rPr>
        <w:t>방어구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모델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기획서</w:t>
      </w:r>
      <w:r w:rsidR="00807A75">
        <w:rPr>
          <w:rFonts w:hint="eastAsia"/>
          <w:color w:val="auto"/>
        </w:rPr>
        <w:t xml:space="preserve"> </w:t>
      </w:r>
      <w:r w:rsidR="00807A75">
        <w:rPr>
          <w:rFonts w:hint="eastAsia"/>
          <w:color w:val="auto"/>
        </w:rPr>
        <w:t>확인</w:t>
      </w:r>
      <w:r w:rsidR="00807A75">
        <w:rPr>
          <w:rFonts w:hint="eastAsia"/>
          <w:color w:val="auto"/>
        </w:rPr>
        <w:t>)</w:t>
      </w:r>
    </w:p>
    <w:p w:rsidR="008D78A0" w:rsidRDefault="008D78A0">
      <w:pPr>
        <w:spacing w:after="200"/>
      </w:pPr>
      <w:r>
        <w:br w:type="page"/>
      </w:r>
    </w:p>
    <w:p w:rsidR="008D78A0" w:rsidRDefault="008D78A0" w:rsidP="008D78A0">
      <w:pPr>
        <w:pStyle w:val="20"/>
        <w:ind w:firstLineChars="96" w:firstLine="283"/>
      </w:pPr>
      <w:bookmarkStart w:id="21" w:name="_Toc506640373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1"/>
    </w:p>
    <w:p w:rsidR="008D78A0" w:rsidRPr="002F20C4" w:rsidRDefault="008D78A0" w:rsidP="008D78A0">
      <w:pPr>
        <w:pStyle w:val="af8"/>
        <w:numPr>
          <w:ilvl w:val="0"/>
          <w:numId w:val="45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DB5EF1" w:rsidRDefault="00DB5EF1" w:rsidP="008D78A0">
      <w:pPr>
        <w:pStyle w:val="af8"/>
        <w:numPr>
          <w:ilvl w:val="1"/>
          <w:numId w:val="45"/>
        </w:numPr>
        <w:ind w:leftChars="0"/>
      </w:pPr>
      <w:r w:rsidRPr="00DB5EF1">
        <w:rPr>
          <w:rFonts w:hint="eastAsia"/>
        </w:rPr>
        <w:t>모든</w:t>
      </w:r>
      <w: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 w:rsidRPr="00DB5EF1">
        <w:rPr>
          <w:rFonts w:hint="eastAsia"/>
        </w:rPr>
        <w:t xml:space="preserve"> </w:t>
      </w:r>
      <w:r w:rsidRPr="00DB5EF1">
        <w:t xml:space="preserve">25% </w:t>
      </w:r>
      <w:r w:rsidRPr="00DB5EF1">
        <w:rPr>
          <w:rFonts w:hint="eastAsia"/>
        </w:rPr>
        <w:t>증가</w:t>
      </w:r>
    </w:p>
    <w:p w:rsidR="00DB5EF1" w:rsidRDefault="00DB5EF1" w:rsidP="008D78A0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:rsidR="00DB5EF1" w:rsidRDefault="00DB5EF1" w:rsidP="008D78A0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 w:rsidR="00E55D1F">
        <w:t>3</w:t>
      </w:r>
      <w:r>
        <w:t xml:space="preserve">0% </w:t>
      </w:r>
      <w:r>
        <w:rPr>
          <w:rFonts w:hint="eastAsia"/>
        </w:rPr>
        <w:t>감소</w:t>
      </w:r>
    </w:p>
    <w:p w:rsidR="00B150CD" w:rsidRPr="00DB5EF1" w:rsidRDefault="00B150CD" w:rsidP="008D78A0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아제노스의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전투검</w:t>
      </w:r>
      <w:proofErr w:type="spellEnd"/>
      <w:r>
        <w:t xml:space="preserve">’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8D78A0" w:rsidRPr="002F20C4" w:rsidRDefault="0036124A" w:rsidP="008D78A0">
      <w:pPr>
        <w:pStyle w:val="af8"/>
        <w:numPr>
          <w:ilvl w:val="0"/>
          <w:numId w:val="45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C93033" w:rsidRPr="00F57FBC" w:rsidRDefault="008D78A0" w:rsidP="00C93033">
      <w:pPr>
        <w:pStyle w:val="af8"/>
        <w:numPr>
          <w:ilvl w:val="1"/>
          <w:numId w:val="45"/>
        </w:numPr>
        <w:ind w:leftChars="0"/>
        <w:rPr>
          <w:strike/>
        </w:rPr>
      </w:pPr>
      <w:r w:rsidRPr="00F57FBC">
        <w:rPr>
          <w:strike/>
        </w:rPr>
        <w:t>‘</w:t>
      </w:r>
      <w:r w:rsidR="00C93033" w:rsidRPr="00F57FBC">
        <w:rPr>
          <w:rFonts w:hint="eastAsia"/>
          <w:strike/>
        </w:rPr>
        <w:t>대왕</w:t>
      </w:r>
      <w:r w:rsidR="00C93033" w:rsidRPr="00F57FBC">
        <w:rPr>
          <w:rFonts w:hint="eastAsia"/>
          <w:strike/>
        </w:rPr>
        <w:t xml:space="preserve"> </w:t>
      </w:r>
      <w:r w:rsidR="00C93033" w:rsidRPr="00F57FBC">
        <w:rPr>
          <w:rFonts w:hint="eastAsia"/>
          <w:strike/>
        </w:rPr>
        <w:t>화살</w:t>
      </w:r>
      <w:r w:rsidR="00C93033" w:rsidRPr="00F57FBC">
        <w:rPr>
          <w:strike/>
        </w:rPr>
        <w:t>’</w:t>
      </w:r>
      <w:r w:rsidR="00C93033" w:rsidRPr="00F57FBC">
        <w:rPr>
          <w:rFonts w:hint="eastAsia"/>
          <w:strike/>
        </w:rPr>
        <w:t>의</w:t>
      </w:r>
      <w:r w:rsidR="00C93033" w:rsidRPr="00F57FBC">
        <w:rPr>
          <w:strike/>
        </w:rPr>
        <w:t xml:space="preserve"> ‘</w:t>
      </w:r>
      <w:r w:rsidR="00C93033" w:rsidRPr="00F57FBC">
        <w:rPr>
          <w:rFonts w:hint="eastAsia"/>
          <w:strike/>
        </w:rPr>
        <w:t>감속</w:t>
      </w:r>
      <w:r w:rsidR="00C93033" w:rsidRPr="00F57FBC">
        <w:rPr>
          <w:strike/>
        </w:rPr>
        <w:t xml:space="preserve">’ </w:t>
      </w:r>
      <w:r w:rsidR="00C93033" w:rsidRPr="00F57FBC">
        <w:rPr>
          <w:rFonts w:hint="eastAsia"/>
          <w:strike/>
        </w:rPr>
        <w:t>수치를</w:t>
      </w:r>
      <w:r w:rsidR="00C93033" w:rsidRPr="00F57FBC">
        <w:rPr>
          <w:rFonts w:hint="eastAsia"/>
          <w:strike/>
        </w:rPr>
        <w:t xml:space="preserve"> </w:t>
      </w:r>
      <w:r w:rsidR="00C93033" w:rsidRPr="00F57FBC">
        <w:rPr>
          <w:strike/>
        </w:rPr>
        <w:t>30%</w:t>
      </w:r>
      <w:r w:rsidR="00C93033" w:rsidRPr="00F57FBC">
        <w:rPr>
          <w:rFonts w:hint="eastAsia"/>
          <w:strike/>
        </w:rPr>
        <w:t>에서</w:t>
      </w:r>
      <w:r w:rsidR="00C93033" w:rsidRPr="00F57FBC">
        <w:rPr>
          <w:rFonts w:hint="eastAsia"/>
          <w:strike/>
        </w:rPr>
        <w:t xml:space="preserve"> </w:t>
      </w:r>
      <w:r w:rsidR="00C93033" w:rsidRPr="00F57FBC">
        <w:rPr>
          <w:strike/>
        </w:rPr>
        <w:t>50%</w:t>
      </w:r>
      <w:r w:rsidR="00C93033" w:rsidRPr="00F57FBC">
        <w:rPr>
          <w:rFonts w:hint="eastAsia"/>
          <w:strike/>
        </w:rPr>
        <w:t>로</w:t>
      </w:r>
      <w:r w:rsidR="00C93033" w:rsidRPr="00F57FBC">
        <w:rPr>
          <w:rFonts w:hint="eastAsia"/>
          <w:strike/>
        </w:rPr>
        <w:t xml:space="preserve"> </w:t>
      </w:r>
      <w:r w:rsidR="00C93033" w:rsidRPr="00F57FBC">
        <w:rPr>
          <w:rFonts w:hint="eastAsia"/>
          <w:strike/>
        </w:rPr>
        <w:t>증가</w:t>
      </w:r>
    </w:p>
    <w:p w:rsidR="00C93033" w:rsidRPr="00F57FBC" w:rsidRDefault="008B33FE" w:rsidP="00C93033">
      <w:pPr>
        <w:pStyle w:val="af8"/>
        <w:numPr>
          <w:ilvl w:val="1"/>
          <w:numId w:val="45"/>
        </w:numPr>
        <w:ind w:leftChars="0"/>
        <w:rPr>
          <w:strike/>
        </w:rPr>
      </w:pPr>
      <w:r w:rsidRPr="00F57FBC">
        <w:rPr>
          <w:rFonts w:hint="eastAsia"/>
          <w:strike/>
        </w:rPr>
        <w:t>특수</w:t>
      </w:r>
      <w:r w:rsidRPr="00F57FBC">
        <w:rPr>
          <w:rFonts w:hint="eastAsia"/>
          <w:strike/>
        </w:rPr>
        <w:t xml:space="preserve"> </w:t>
      </w:r>
      <w:r w:rsidRPr="00F57FBC">
        <w:rPr>
          <w:rFonts w:hint="eastAsia"/>
          <w:strike/>
        </w:rPr>
        <w:t>효과의</w:t>
      </w:r>
      <w:r w:rsidRPr="00F57FBC">
        <w:rPr>
          <w:rFonts w:hint="eastAsia"/>
          <w:strike/>
        </w:rPr>
        <w:t xml:space="preserve"> </w:t>
      </w:r>
      <w:r w:rsidRPr="00F57FBC">
        <w:rPr>
          <w:rFonts w:hint="eastAsia"/>
          <w:strike/>
        </w:rPr>
        <w:t>적용</w:t>
      </w:r>
      <w:r w:rsidRPr="00F57FBC">
        <w:rPr>
          <w:rFonts w:hint="eastAsia"/>
          <w:strike/>
        </w:rPr>
        <w:t xml:space="preserve"> </w:t>
      </w:r>
      <w:r w:rsidRPr="00F57FBC">
        <w:rPr>
          <w:rFonts w:hint="eastAsia"/>
          <w:strike/>
        </w:rPr>
        <w:t>제한</w:t>
      </w:r>
      <w:r w:rsidRPr="00F57FBC">
        <w:rPr>
          <w:rFonts w:hint="eastAsia"/>
          <w:strike/>
        </w:rPr>
        <w:t xml:space="preserve"> </w:t>
      </w:r>
      <w:r w:rsidRPr="00F57FBC">
        <w:rPr>
          <w:rFonts w:hint="eastAsia"/>
          <w:strike/>
        </w:rPr>
        <w:t>제거</w:t>
      </w:r>
      <w:r w:rsidRPr="00F57FBC">
        <w:rPr>
          <w:rFonts w:hint="eastAsia"/>
          <w:strike/>
        </w:rPr>
        <w:t>(</w:t>
      </w:r>
      <w:r w:rsidRPr="00F57FBC">
        <w:rPr>
          <w:strike/>
        </w:rPr>
        <w:t>3</w:t>
      </w:r>
      <w:r w:rsidRPr="00F57FBC">
        <w:rPr>
          <w:rFonts w:hint="eastAsia"/>
          <w:strike/>
        </w:rPr>
        <w:t>명</w:t>
      </w:r>
      <w:r w:rsidRPr="00F57FBC">
        <w:rPr>
          <w:rFonts w:hint="eastAsia"/>
          <w:strike/>
        </w:rPr>
        <w:t>-</w:t>
      </w:r>
      <w:r w:rsidRPr="00F57FBC">
        <w:rPr>
          <w:strike/>
        </w:rPr>
        <w:t>&gt;</w:t>
      </w:r>
      <w:r w:rsidRPr="00F57FBC">
        <w:rPr>
          <w:rFonts w:hint="eastAsia"/>
          <w:strike/>
        </w:rPr>
        <w:t>무제한</w:t>
      </w:r>
      <w:r w:rsidRPr="00F57FBC">
        <w:rPr>
          <w:rFonts w:hint="eastAsia"/>
          <w:strike/>
        </w:rPr>
        <w:t>)</w:t>
      </w:r>
    </w:p>
    <w:p w:rsidR="008B33FE" w:rsidRPr="00F57FBC" w:rsidRDefault="00691EDC" w:rsidP="00C93033">
      <w:pPr>
        <w:pStyle w:val="af8"/>
        <w:numPr>
          <w:ilvl w:val="1"/>
          <w:numId w:val="45"/>
        </w:numPr>
        <w:ind w:leftChars="0"/>
        <w:rPr>
          <w:strike/>
        </w:rPr>
      </w:pPr>
      <w:r w:rsidRPr="00F57FBC">
        <w:rPr>
          <w:strike/>
        </w:rPr>
        <w:t>‘</w:t>
      </w:r>
      <w:proofErr w:type="spellStart"/>
      <w:r w:rsidRPr="00F57FBC">
        <w:rPr>
          <w:rFonts w:hint="eastAsia"/>
          <w:strike/>
        </w:rPr>
        <w:t>젤다의</w:t>
      </w:r>
      <w:proofErr w:type="spellEnd"/>
      <w:r w:rsidRPr="00F57FBC">
        <w:rPr>
          <w:rFonts w:hint="eastAsia"/>
          <w:strike/>
        </w:rPr>
        <w:t xml:space="preserve"> </w:t>
      </w:r>
      <w:r w:rsidRPr="00F57FBC">
        <w:rPr>
          <w:rFonts w:hint="eastAsia"/>
          <w:strike/>
        </w:rPr>
        <w:t>전설</w:t>
      </w:r>
      <w:r w:rsidRPr="00F57FBC">
        <w:rPr>
          <w:rFonts w:hint="eastAsia"/>
          <w:strike/>
        </w:rPr>
        <w:t>-</w:t>
      </w:r>
      <w:r w:rsidRPr="00F57FBC">
        <w:rPr>
          <w:rFonts w:hint="eastAsia"/>
          <w:strike/>
        </w:rPr>
        <w:t>링크</w:t>
      </w:r>
      <w:r w:rsidRPr="00F57FBC">
        <w:rPr>
          <w:strike/>
        </w:rPr>
        <w:t xml:space="preserve">’ </w:t>
      </w:r>
      <w:r w:rsidRPr="00F57FBC">
        <w:rPr>
          <w:rFonts w:hint="eastAsia"/>
          <w:strike/>
        </w:rPr>
        <w:t>요정</w:t>
      </w:r>
      <w:r w:rsidRPr="00F57FBC">
        <w:rPr>
          <w:rFonts w:hint="eastAsia"/>
          <w:strike/>
        </w:rPr>
        <w:t xml:space="preserve"> </w:t>
      </w:r>
      <w:r w:rsidRPr="00F57FBC">
        <w:rPr>
          <w:rFonts w:hint="eastAsia"/>
          <w:strike/>
        </w:rPr>
        <w:t>옷</w:t>
      </w:r>
      <w:r w:rsidRPr="00F57FBC">
        <w:rPr>
          <w:rFonts w:hint="eastAsia"/>
          <w:strike/>
        </w:rPr>
        <w:t xml:space="preserve"> </w:t>
      </w:r>
      <w:r w:rsidRPr="00F57FBC">
        <w:rPr>
          <w:rFonts w:hint="eastAsia"/>
          <w:strike/>
        </w:rPr>
        <w:t>입은</w:t>
      </w:r>
      <w:r w:rsidRPr="00F57FBC">
        <w:rPr>
          <w:rFonts w:hint="eastAsia"/>
          <w:strike/>
        </w:rPr>
        <w:t xml:space="preserve"> </w:t>
      </w:r>
      <w:r w:rsidRPr="00F57FBC">
        <w:rPr>
          <w:rFonts w:hint="eastAsia"/>
          <w:strike/>
        </w:rPr>
        <w:t>모델로</w:t>
      </w:r>
      <w:r w:rsidRPr="00F57FBC">
        <w:rPr>
          <w:rFonts w:hint="eastAsia"/>
          <w:strike/>
        </w:rPr>
        <w:t xml:space="preserve"> </w:t>
      </w:r>
      <w:r w:rsidRPr="00F57FBC">
        <w:rPr>
          <w:rFonts w:hint="eastAsia"/>
          <w:strike/>
        </w:rPr>
        <w:t>변경</w:t>
      </w:r>
    </w:p>
    <w:p w:rsidR="002306A2" w:rsidRDefault="002306A2" w:rsidP="002306A2">
      <w:pPr>
        <w:ind w:firstLine="400"/>
      </w:pPr>
      <w:r>
        <w:rPr>
          <w:noProof/>
        </w:rPr>
        <w:drawing>
          <wp:inline distT="0" distB="0" distL="0" distR="0">
            <wp:extent cx="4219575" cy="3164681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04" cy="316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A2" w:rsidRDefault="002306A2" w:rsidP="002306A2">
      <w:pPr>
        <w:ind w:firstLine="40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젤다의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링크</w:t>
      </w:r>
    </w:p>
    <w:p w:rsidR="00F57FBC" w:rsidRDefault="00F57FBC" w:rsidP="00F57FBC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2</w:t>
      </w:r>
      <w:r w:rsidR="00E55D1F">
        <w:t>5</w:t>
      </w:r>
      <w:r>
        <w:t xml:space="preserve">% </w:t>
      </w:r>
      <w:r>
        <w:rPr>
          <w:rFonts w:hint="eastAsia"/>
        </w:rPr>
        <w:t>증가</w:t>
      </w:r>
    </w:p>
    <w:p w:rsidR="00F57FBC" w:rsidRDefault="00F57FBC" w:rsidP="00F57FBC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증가</w:t>
      </w:r>
    </w:p>
    <w:p w:rsidR="00F57FBC" w:rsidRDefault="00F57FBC" w:rsidP="00F57FBC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감소</w:t>
      </w:r>
    </w:p>
    <w:p w:rsidR="007525A4" w:rsidRDefault="007525A4" w:rsidP="007525A4">
      <w:pPr>
        <w:pStyle w:val="af8"/>
        <w:numPr>
          <w:ilvl w:val="1"/>
          <w:numId w:val="45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8D78A0" w:rsidRPr="002F20C4" w:rsidRDefault="0036124A" w:rsidP="008D78A0">
      <w:pPr>
        <w:pStyle w:val="af8"/>
        <w:numPr>
          <w:ilvl w:val="0"/>
          <w:numId w:val="45"/>
        </w:numPr>
        <w:ind w:leftChars="0"/>
        <w:rPr>
          <w:color w:val="auto"/>
        </w:rPr>
      </w:pPr>
      <w:r>
        <w:rPr>
          <w:rFonts w:hint="eastAsia"/>
          <w:color w:val="auto"/>
        </w:rPr>
        <w:lastRenderedPageBreak/>
        <w:t>특수</w:t>
      </w:r>
    </w:p>
    <w:p w:rsidR="00DB5EF1" w:rsidRDefault="004E6AEF" w:rsidP="00DB5EF1">
      <w:pPr>
        <w:pStyle w:val="af8"/>
        <w:numPr>
          <w:ilvl w:val="1"/>
          <w:numId w:val="45"/>
        </w:numPr>
        <w:ind w:leftChars="0"/>
        <w:rPr>
          <w:color w:val="auto"/>
        </w:rPr>
      </w:pPr>
      <w:r>
        <w:rPr>
          <w:color w:val="auto"/>
        </w:rPr>
        <w:t xml:space="preserve"> </w:t>
      </w:r>
      <w:r w:rsidR="00DB5EF1">
        <w:rPr>
          <w:color w:val="auto"/>
        </w:rPr>
        <w:t>‘</w:t>
      </w:r>
      <w:r w:rsidR="00DB5EF1">
        <w:rPr>
          <w:rFonts w:hint="eastAsia"/>
          <w:color w:val="auto"/>
        </w:rPr>
        <w:t>대왕</w:t>
      </w:r>
      <w:r w:rsidR="00DB5EF1">
        <w:rPr>
          <w:rFonts w:hint="eastAsia"/>
          <w:color w:val="auto"/>
        </w:rPr>
        <w:t xml:space="preserve"> </w:t>
      </w:r>
      <w:r w:rsidR="00DB5EF1">
        <w:rPr>
          <w:rFonts w:hint="eastAsia"/>
          <w:color w:val="auto"/>
        </w:rPr>
        <w:t>화살</w:t>
      </w:r>
      <w:r w:rsidR="00DB5EF1">
        <w:rPr>
          <w:color w:val="auto"/>
        </w:rPr>
        <w:t xml:space="preserve">’ </w:t>
      </w:r>
      <w:r w:rsidR="00DB5EF1">
        <w:rPr>
          <w:rFonts w:hint="eastAsia"/>
          <w:color w:val="auto"/>
        </w:rPr>
        <w:t>재사용</w:t>
      </w:r>
      <w:r w:rsidR="00DB5EF1">
        <w:rPr>
          <w:rFonts w:hint="eastAsia"/>
          <w:color w:val="auto"/>
        </w:rPr>
        <w:t xml:space="preserve"> </w:t>
      </w:r>
      <w:r w:rsidR="00DB5EF1">
        <w:rPr>
          <w:rFonts w:hint="eastAsia"/>
          <w:color w:val="auto"/>
        </w:rPr>
        <w:t>대기</w:t>
      </w:r>
      <w:r w:rsidR="00DB5EF1">
        <w:rPr>
          <w:rFonts w:hint="eastAsia"/>
          <w:color w:val="auto"/>
        </w:rPr>
        <w:t xml:space="preserve"> </w:t>
      </w:r>
      <w:r w:rsidR="00DB5EF1">
        <w:rPr>
          <w:rFonts w:hint="eastAsia"/>
          <w:color w:val="auto"/>
        </w:rPr>
        <w:t>시간</w:t>
      </w:r>
      <w:r w:rsidR="00DB5EF1">
        <w:rPr>
          <w:rFonts w:hint="eastAsia"/>
          <w:color w:val="auto"/>
        </w:rPr>
        <w:t xml:space="preserve"> </w:t>
      </w:r>
      <w:r w:rsidR="00DB5EF1">
        <w:rPr>
          <w:color w:val="auto"/>
        </w:rPr>
        <w:t xml:space="preserve">90% </w:t>
      </w:r>
      <w:r w:rsidR="00DB5EF1">
        <w:rPr>
          <w:rFonts w:hint="eastAsia"/>
          <w:color w:val="auto"/>
        </w:rPr>
        <w:t>감소</w:t>
      </w:r>
    </w:p>
    <w:p w:rsidR="00DB5EF1" w:rsidRDefault="00DB5EF1" w:rsidP="00DB5EF1">
      <w:pPr>
        <w:pStyle w:val="af8"/>
        <w:numPr>
          <w:ilvl w:val="1"/>
          <w:numId w:val="45"/>
        </w:numPr>
        <w:ind w:leftChars="0"/>
        <w:rPr>
          <w:color w:val="auto"/>
        </w:rPr>
      </w:pPr>
      <w:r>
        <w:rPr>
          <w:color w:val="auto"/>
        </w:rPr>
        <w:t>‘</w:t>
      </w:r>
      <w:r>
        <w:rPr>
          <w:rFonts w:hint="eastAsia"/>
          <w:color w:val="auto"/>
        </w:rPr>
        <w:t>대왕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화살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60% </w:t>
      </w:r>
      <w:r>
        <w:rPr>
          <w:rFonts w:hint="eastAsia"/>
          <w:color w:val="auto"/>
        </w:rPr>
        <w:t>감소</w:t>
      </w:r>
    </w:p>
    <w:p w:rsidR="00DB5EF1" w:rsidRPr="00DB5EF1" w:rsidRDefault="00DB5EF1" w:rsidP="00DB5EF1">
      <w:pPr>
        <w:pStyle w:val="af8"/>
        <w:numPr>
          <w:ilvl w:val="1"/>
          <w:numId w:val="45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아이스크림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 w:rsidP="00DB5EF1">
      <w:r>
        <w:br w:type="page"/>
      </w:r>
    </w:p>
    <w:p w:rsidR="00531C8C" w:rsidRDefault="00531C8C" w:rsidP="00531C8C">
      <w:pPr>
        <w:pStyle w:val="1"/>
      </w:pPr>
      <w:bookmarkStart w:id="22" w:name="_Toc506640374"/>
      <w:r>
        <w:rPr>
          <w:rFonts w:hint="eastAsia"/>
        </w:rPr>
        <w:lastRenderedPageBreak/>
        <w:t>마법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2"/>
    </w:p>
    <w:p w:rsidR="00531C8C" w:rsidRDefault="00531C8C" w:rsidP="00531C8C">
      <w:pPr>
        <w:pStyle w:val="20"/>
        <w:ind w:firstLineChars="96" w:firstLine="283"/>
      </w:pPr>
      <w:bookmarkStart w:id="23" w:name="_Toc506640375"/>
      <w:r>
        <w:rPr>
          <w:rFonts w:hint="eastAsia"/>
        </w:rP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3"/>
    </w:p>
    <w:p w:rsidR="00531C8C" w:rsidRPr="002F20C4" w:rsidRDefault="00531C8C" w:rsidP="0036124A">
      <w:pPr>
        <w:pStyle w:val="af8"/>
        <w:numPr>
          <w:ilvl w:val="0"/>
          <w:numId w:val="4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531C8C" w:rsidRPr="009D45AF" w:rsidRDefault="00531C8C" w:rsidP="0036124A">
      <w:pPr>
        <w:pStyle w:val="af8"/>
        <w:numPr>
          <w:ilvl w:val="1"/>
          <w:numId w:val="46"/>
        </w:numPr>
        <w:ind w:leftChars="0"/>
        <w:rPr>
          <w:color w:val="FF0000"/>
        </w:rPr>
      </w:pPr>
      <w:r>
        <w:rPr>
          <w:color w:val="auto"/>
        </w:rPr>
        <w:t>‘</w:t>
      </w:r>
      <w:r w:rsidR="009D45AF">
        <w:rPr>
          <w:rFonts w:hint="eastAsia"/>
          <w:color w:val="auto"/>
        </w:rPr>
        <w:t>빨간</w:t>
      </w:r>
      <w:r w:rsidR="009D45AF">
        <w:rPr>
          <w:rFonts w:hint="eastAsia"/>
          <w:color w:val="auto"/>
        </w:rPr>
        <w:t xml:space="preserve"> </w:t>
      </w:r>
      <w:r w:rsidR="009D45AF">
        <w:rPr>
          <w:rFonts w:hint="eastAsia"/>
          <w:color w:val="auto"/>
        </w:rPr>
        <w:t>펜</w:t>
      </w:r>
      <w:r w:rsidR="009D45AF">
        <w:rPr>
          <w:color w:val="auto"/>
        </w:rPr>
        <w:t>’</w:t>
      </w:r>
      <w:r w:rsidR="009D45AF">
        <w:rPr>
          <w:rFonts w:hint="eastAsia"/>
          <w:color w:val="auto"/>
        </w:rPr>
        <w:t>스킬</w:t>
      </w:r>
      <w:r w:rsidR="009D45AF">
        <w:rPr>
          <w:rFonts w:hint="eastAsia"/>
          <w:color w:val="auto"/>
        </w:rPr>
        <w:t xml:space="preserve"> </w:t>
      </w:r>
      <w:r w:rsidR="009D45AF">
        <w:rPr>
          <w:rFonts w:hint="eastAsia"/>
          <w:color w:val="auto"/>
        </w:rPr>
        <w:t>공격력</w:t>
      </w:r>
      <w:r w:rsidR="009D45AF">
        <w:rPr>
          <w:rFonts w:hint="eastAsia"/>
          <w:color w:val="auto"/>
        </w:rPr>
        <w:t xml:space="preserve"> </w:t>
      </w:r>
      <w:r w:rsidR="009D45AF">
        <w:rPr>
          <w:color w:val="auto"/>
        </w:rPr>
        <w:t xml:space="preserve">30% </w:t>
      </w:r>
      <w:r w:rsidR="009D45AF">
        <w:rPr>
          <w:rFonts w:hint="eastAsia"/>
          <w:color w:val="auto"/>
        </w:rPr>
        <w:t>증가</w:t>
      </w:r>
    </w:p>
    <w:p w:rsidR="00B40095" w:rsidRPr="00B40095" w:rsidRDefault="00B40095" w:rsidP="00B40095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연필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지우개</w:t>
      </w:r>
      <w:r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531C8C" w:rsidRPr="002F20C4" w:rsidRDefault="00531C8C" w:rsidP="0036124A">
      <w:pPr>
        <w:pStyle w:val="af8"/>
        <w:numPr>
          <w:ilvl w:val="0"/>
          <w:numId w:val="46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방어</w:t>
      </w:r>
    </w:p>
    <w:p w:rsidR="001E3E3D" w:rsidRPr="001E3E3D" w:rsidRDefault="00B40095" w:rsidP="0036124A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 xml:space="preserve">0% </w:t>
      </w:r>
      <w:r>
        <w:rPr>
          <w:rFonts w:hint="eastAsia"/>
          <w:color w:val="auto"/>
        </w:rPr>
        <w:t>확률로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회피</w:t>
      </w:r>
    </w:p>
    <w:p w:rsidR="00531C8C" w:rsidRPr="00B40095" w:rsidRDefault="00B40095" w:rsidP="00B40095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어깨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방어구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(</w:t>
      </w:r>
      <w:r>
        <w:rPr>
          <w:rFonts w:hint="eastAsia"/>
          <w:color w:val="auto"/>
        </w:rPr>
        <w:t>W</w:t>
      </w:r>
      <w:r>
        <w:rPr>
          <w:color w:val="auto"/>
        </w:rPr>
        <w:t xml:space="preserve">arning </w:t>
      </w:r>
      <w:r>
        <w:rPr>
          <w:rFonts w:hint="eastAsia"/>
          <w:color w:val="auto"/>
        </w:rPr>
        <w:t>추가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설명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필요</w:t>
      </w:r>
      <w:r>
        <w:rPr>
          <w:rFonts w:hint="eastAsia"/>
          <w:color w:val="auto"/>
        </w:rPr>
        <w:t>)</w:t>
      </w:r>
    </w:p>
    <w:p w:rsidR="00531C8C" w:rsidRPr="002F20C4" w:rsidRDefault="0036124A" w:rsidP="0036124A">
      <w:pPr>
        <w:pStyle w:val="af8"/>
        <w:numPr>
          <w:ilvl w:val="0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B40095" w:rsidRDefault="00B40095" w:rsidP="00B40095">
      <w:pPr>
        <w:pStyle w:val="af8"/>
        <w:numPr>
          <w:ilvl w:val="1"/>
          <w:numId w:val="46"/>
        </w:numPr>
        <w:ind w:leftChars="0"/>
      </w:pPr>
      <w:r w:rsidRPr="00AB109B">
        <w:rPr>
          <w:rFonts w:hint="eastAsia"/>
        </w:rPr>
        <w:t>시야</w:t>
      </w:r>
      <w:r>
        <w:rPr>
          <w:rFonts w:hint="eastAsia"/>
        </w:rPr>
        <w:t xml:space="preserve"> </w:t>
      </w:r>
      <w:r>
        <w:rPr>
          <w:rFonts w:hint="eastAsia"/>
        </w:rPr>
        <w:t>반경</w:t>
      </w:r>
      <w:r>
        <w:t xml:space="preserve"> 15% </w:t>
      </w:r>
      <w:r>
        <w:rPr>
          <w:rFonts w:hint="eastAsia"/>
        </w:rPr>
        <w:t>증가</w:t>
      </w:r>
    </w:p>
    <w:p w:rsidR="00B40095" w:rsidRPr="00B40095" w:rsidRDefault="00B40095" w:rsidP="00B40095">
      <w:pPr>
        <w:pStyle w:val="af8"/>
        <w:numPr>
          <w:ilvl w:val="1"/>
          <w:numId w:val="46"/>
        </w:numPr>
        <w:ind w:leftChars="0"/>
        <w:rPr>
          <w:color w:val="auto"/>
        </w:rPr>
      </w:pPr>
      <w:r>
        <w:rPr>
          <w:rFonts w:hint="eastAsia"/>
          <w:color w:val="auto"/>
        </w:rPr>
        <w:t>얼굴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부위에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안경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>
      <w:pPr>
        <w:spacing w:after="200"/>
      </w:pPr>
      <w:r>
        <w:br w:type="page"/>
      </w:r>
    </w:p>
    <w:p w:rsidR="00531C8C" w:rsidRDefault="00531C8C" w:rsidP="00531C8C">
      <w:pPr>
        <w:pStyle w:val="20"/>
        <w:ind w:firstLineChars="96" w:firstLine="283"/>
      </w:pPr>
      <w:bookmarkStart w:id="24" w:name="_Toc506640376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4"/>
    </w:p>
    <w:p w:rsidR="00531C8C" w:rsidRPr="002F20C4" w:rsidRDefault="00531C8C" w:rsidP="0036124A">
      <w:pPr>
        <w:pStyle w:val="af8"/>
        <w:numPr>
          <w:ilvl w:val="0"/>
          <w:numId w:val="47"/>
        </w:numPr>
        <w:ind w:leftChars="0"/>
        <w:rPr>
          <w:color w:val="auto"/>
        </w:rPr>
      </w:pPr>
      <w:r w:rsidRPr="002F20C4">
        <w:rPr>
          <w:rFonts w:hint="eastAsia"/>
          <w:color w:val="auto"/>
        </w:rPr>
        <w:t>공격</w:t>
      </w:r>
    </w:p>
    <w:p w:rsidR="00BD6A00" w:rsidRDefault="004E6AEF" w:rsidP="00BD6A00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color w:val="auto"/>
        </w:rPr>
        <w:t xml:space="preserve"> </w:t>
      </w:r>
      <w:r w:rsidR="00BD6A00">
        <w:rPr>
          <w:color w:val="auto"/>
        </w:rPr>
        <w:t>‘</w:t>
      </w:r>
      <w:r w:rsidR="00BD6A00">
        <w:rPr>
          <w:rFonts w:hint="eastAsia"/>
          <w:color w:val="auto"/>
        </w:rPr>
        <w:t>노란</w:t>
      </w:r>
      <w:r w:rsidR="00BD6A00">
        <w:rPr>
          <w:rFonts w:hint="eastAsia"/>
          <w:color w:val="auto"/>
        </w:rPr>
        <w:t xml:space="preserve"> </w:t>
      </w:r>
      <w:r w:rsidR="00BD6A00">
        <w:rPr>
          <w:rFonts w:hint="eastAsia"/>
          <w:color w:val="auto"/>
        </w:rPr>
        <w:t>펜</w:t>
      </w:r>
      <w:r w:rsidR="00BD6A00">
        <w:rPr>
          <w:color w:val="auto"/>
        </w:rPr>
        <w:t xml:space="preserve">’ </w:t>
      </w:r>
      <w:r w:rsidR="00BD6A00">
        <w:rPr>
          <w:rFonts w:hint="eastAsia"/>
          <w:color w:val="auto"/>
        </w:rPr>
        <w:t>스킬</w:t>
      </w:r>
      <w:r w:rsidR="00BD6A00">
        <w:rPr>
          <w:rFonts w:hint="eastAsia"/>
          <w:color w:val="auto"/>
        </w:rPr>
        <w:t xml:space="preserve"> </w:t>
      </w:r>
      <w:r w:rsidR="00BD6A00">
        <w:rPr>
          <w:rFonts w:hint="eastAsia"/>
          <w:color w:val="auto"/>
        </w:rPr>
        <w:t>범위</w:t>
      </w:r>
      <w:r w:rsidR="00BD6A00">
        <w:rPr>
          <w:rFonts w:hint="eastAsia"/>
          <w:color w:val="auto"/>
        </w:rPr>
        <w:t xml:space="preserve"> </w:t>
      </w:r>
      <w:r w:rsidR="00C93B1A">
        <w:rPr>
          <w:color w:val="auto"/>
        </w:rPr>
        <w:t>4</w:t>
      </w:r>
      <w:r w:rsidR="00BD6A00">
        <w:rPr>
          <w:color w:val="auto"/>
        </w:rPr>
        <w:t xml:space="preserve">0% </w:t>
      </w:r>
      <w:r w:rsidR="00BD6A00">
        <w:rPr>
          <w:rFonts w:hint="eastAsia"/>
          <w:color w:val="auto"/>
        </w:rPr>
        <w:t>증가</w:t>
      </w:r>
    </w:p>
    <w:p w:rsidR="00BD6A00" w:rsidRPr="00BD6A00" w:rsidRDefault="00BD6A00" w:rsidP="00BD6A00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무기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r>
        <w:rPr>
          <w:rFonts w:hint="eastAsia"/>
          <w:color w:val="auto"/>
        </w:rPr>
        <w:t>번개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모양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지팡이</w:t>
      </w:r>
      <w:r w:rsidR="00C93B1A">
        <w:rPr>
          <w:color w:val="auto"/>
        </w:rPr>
        <w:t xml:space="preserve">’ </w:t>
      </w:r>
      <w:r>
        <w:rPr>
          <w:rFonts w:hint="eastAsia"/>
          <w:color w:val="auto"/>
        </w:rPr>
        <w:t>모델로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변경</w:t>
      </w:r>
    </w:p>
    <w:p w:rsidR="00531C8C" w:rsidRPr="002F20C4" w:rsidRDefault="0036124A" w:rsidP="0036124A">
      <w:pPr>
        <w:pStyle w:val="af8"/>
        <w:numPr>
          <w:ilvl w:val="0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C93B1A" w:rsidRDefault="00FE12ED" w:rsidP="00C93B1A">
      <w:pPr>
        <w:pStyle w:val="af8"/>
        <w:numPr>
          <w:ilvl w:val="1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피격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시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10% </w:t>
      </w:r>
      <w:r>
        <w:rPr>
          <w:rFonts w:hint="eastAsia"/>
          <w:color w:val="auto"/>
        </w:rPr>
        <w:t>확률로</w:t>
      </w:r>
      <w:r>
        <w:rPr>
          <w:rFonts w:hint="eastAsia"/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피해량</w:t>
      </w:r>
      <w:proofErr w:type="spellEnd"/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체력으로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흡수</w:t>
      </w:r>
    </w:p>
    <w:p w:rsidR="00C93B1A" w:rsidRPr="00C93B1A" w:rsidRDefault="00C93B1A" w:rsidP="00C93B1A">
      <w:pPr>
        <w:pStyle w:val="af8"/>
        <w:numPr>
          <w:ilvl w:val="1"/>
          <w:numId w:val="47"/>
        </w:numPr>
        <w:ind w:leftChars="0"/>
        <w:rPr>
          <w:color w:val="auto"/>
        </w:rPr>
      </w:pPr>
      <w:r w:rsidRPr="00AB109B">
        <w:rPr>
          <w:rFonts w:hint="eastAsia"/>
          <w:color w:val="auto"/>
        </w:rPr>
        <w:t>상체</w:t>
      </w:r>
      <w:r w:rsidRPr="00AB109B">
        <w:rPr>
          <w:rFonts w:hint="eastAsia"/>
          <w:color w:val="auto"/>
        </w:rPr>
        <w:t xml:space="preserve"> </w:t>
      </w:r>
      <w:r w:rsidRPr="00AB109B">
        <w:rPr>
          <w:rFonts w:hint="eastAsia"/>
          <w:color w:val="auto"/>
        </w:rPr>
        <w:t>방어구</w:t>
      </w:r>
      <w:r w:rsidRPr="00AB109B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Pr="002F20C4" w:rsidRDefault="0036124A" w:rsidP="0036124A">
      <w:pPr>
        <w:pStyle w:val="af8"/>
        <w:numPr>
          <w:ilvl w:val="0"/>
          <w:numId w:val="47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FE12ED" w:rsidRDefault="004E6AEF" w:rsidP="0036124A">
      <w:pPr>
        <w:pStyle w:val="af8"/>
        <w:numPr>
          <w:ilvl w:val="1"/>
          <w:numId w:val="47"/>
        </w:numPr>
        <w:ind w:leftChars="0"/>
        <w:rPr>
          <w:color w:val="auto"/>
        </w:rPr>
      </w:pPr>
      <w:r w:rsidRPr="00FE12ED">
        <w:rPr>
          <w:color w:val="auto"/>
        </w:rPr>
        <w:t xml:space="preserve"> </w:t>
      </w:r>
      <w:r w:rsidR="00FE12ED" w:rsidRPr="00FE12ED">
        <w:rPr>
          <w:color w:val="auto"/>
        </w:rPr>
        <w:t>‘</w:t>
      </w:r>
      <w:proofErr w:type="spellStart"/>
      <w:r w:rsidR="00FE12ED" w:rsidRPr="00FE12ED">
        <w:rPr>
          <w:rFonts w:hint="eastAsia"/>
          <w:color w:val="auto"/>
        </w:rPr>
        <w:t>빨간펜</w:t>
      </w:r>
      <w:proofErr w:type="spellEnd"/>
      <w:r w:rsidR="00FE12ED" w:rsidRPr="00FE12ED">
        <w:rPr>
          <w:color w:val="auto"/>
        </w:rPr>
        <w:t xml:space="preserve">’ </w:t>
      </w:r>
      <w:r w:rsidR="00FE12ED" w:rsidRPr="00FE12ED">
        <w:rPr>
          <w:rFonts w:hint="eastAsia"/>
          <w:color w:val="auto"/>
        </w:rPr>
        <w:t>스킬</w:t>
      </w:r>
      <w:r w:rsidR="00FE12ED" w:rsidRPr="00FE12ED">
        <w:rPr>
          <w:rFonts w:hint="eastAsia"/>
          <w:color w:val="auto"/>
        </w:rPr>
        <w:t xml:space="preserve"> </w:t>
      </w:r>
      <w:r w:rsidR="00FE12ED" w:rsidRPr="00FE12ED">
        <w:rPr>
          <w:rFonts w:hint="eastAsia"/>
          <w:color w:val="auto"/>
        </w:rPr>
        <w:t>공격</w:t>
      </w:r>
      <w:r w:rsidR="00FE12ED" w:rsidRPr="00FE12ED">
        <w:rPr>
          <w:rFonts w:hint="eastAsia"/>
          <w:color w:val="auto"/>
        </w:rPr>
        <w:t xml:space="preserve"> </w:t>
      </w:r>
      <w:r w:rsidR="00FE12ED" w:rsidRPr="00FE12ED">
        <w:rPr>
          <w:rFonts w:hint="eastAsia"/>
          <w:color w:val="auto"/>
        </w:rPr>
        <w:t>범위</w:t>
      </w:r>
      <w:r w:rsidR="00FE12ED" w:rsidRPr="00FE12ED">
        <w:rPr>
          <w:rFonts w:hint="eastAsia"/>
          <w:color w:val="auto"/>
        </w:rPr>
        <w:t xml:space="preserve"> </w:t>
      </w:r>
      <w:r w:rsidR="00FE12ED" w:rsidRPr="00FE12ED">
        <w:rPr>
          <w:color w:val="auto"/>
        </w:rPr>
        <w:t xml:space="preserve">50% </w:t>
      </w:r>
      <w:r w:rsidR="00FE12ED" w:rsidRPr="00FE12ED">
        <w:rPr>
          <w:rFonts w:hint="eastAsia"/>
          <w:color w:val="auto"/>
        </w:rPr>
        <w:t>증가</w:t>
      </w:r>
    </w:p>
    <w:p w:rsidR="00FE12ED" w:rsidRPr="00FE12ED" w:rsidRDefault="00FE12ED" w:rsidP="00FE12ED">
      <w:pPr>
        <w:pStyle w:val="af8"/>
        <w:numPr>
          <w:ilvl w:val="1"/>
          <w:numId w:val="47"/>
        </w:numPr>
        <w:ind w:leftChars="0"/>
      </w:pP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선그라스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 w:rsidP="00B40328">
      <w:r>
        <w:br w:type="page"/>
      </w:r>
    </w:p>
    <w:p w:rsidR="00531C8C" w:rsidRDefault="00531C8C" w:rsidP="00531C8C">
      <w:pPr>
        <w:pStyle w:val="20"/>
        <w:ind w:firstLineChars="96" w:firstLine="283"/>
      </w:pPr>
      <w:bookmarkStart w:id="25" w:name="_Toc50664037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5"/>
    </w:p>
    <w:p w:rsidR="00531C8C" w:rsidRPr="0036124A" w:rsidRDefault="0036124A" w:rsidP="0036124A">
      <w:pPr>
        <w:pStyle w:val="af8"/>
        <w:numPr>
          <w:ilvl w:val="0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공격</w:t>
      </w:r>
    </w:p>
    <w:p w:rsid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현재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수치에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따라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‘</w:t>
      </w:r>
      <w:proofErr w:type="spellStart"/>
      <w:r>
        <w:rPr>
          <w:rFonts w:hint="eastAsia"/>
          <w:color w:val="auto"/>
        </w:rPr>
        <w:t>빨간펜</w:t>
      </w:r>
      <w:proofErr w:type="spellEnd"/>
      <w:r>
        <w:rPr>
          <w:color w:val="auto"/>
        </w:rPr>
        <w:t xml:space="preserve">’ </w:t>
      </w:r>
      <w:r>
        <w:rPr>
          <w:rFonts w:hint="eastAsia"/>
          <w:color w:val="auto"/>
        </w:rPr>
        <w:t>스킬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증가</w:t>
      </w:r>
    </w:p>
    <w:p w:rsidR="00FE12ED" w:rsidRP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감소한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체력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1%</w:t>
      </w:r>
      <w:r>
        <w:rPr>
          <w:rFonts w:hint="eastAsia"/>
          <w:color w:val="auto"/>
        </w:rPr>
        <w:t>당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공격력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2% </w:t>
      </w:r>
      <w:r>
        <w:rPr>
          <w:rFonts w:hint="eastAsia"/>
          <w:color w:val="auto"/>
        </w:rPr>
        <w:t>증가</w:t>
      </w:r>
    </w:p>
    <w:p w:rsidR="00FE12ED" w:rsidRPr="00FE12ED" w:rsidRDefault="00FE12ED" w:rsidP="0036124A">
      <w:pPr>
        <w:pStyle w:val="af8"/>
        <w:numPr>
          <w:ilvl w:val="1"/>
          <w:numId w:val="48"/>
        </w:numPr>
        <w:ind w:leftChars="0"/>
        <w:rPr>
          <w:color w:val="auto"/>
        </w:rPr>
      </w:pPr>
      <w:r w:rsidRPr="00FE12ED">
        <w:rPr>
          <w:rFonts w:hint="eastAsia"/>
          <w:color w:val="auto"/>
        </w:rPr>
        <w:t>무기</w:t>
      </w:r>
      <w:r w:rsidRPr="00FE12ED">
        <w:rPr>
          <w:rFonts w:hint="eastAsia"/>
          <w:color w:val="auto"/>
        </w:rPr>
        <w:t xml:space="preserve"> </w:t>
      </w:r>
      <w:r w:rsidRPr="00FE12ED">
        <w:rPr>
          <w:color w:val="auto"/>
        </w:rPr>
        <w:t>‘</w:t>
      </w:r>
      <w:r w:rsidRPr="00FE12ED">
        <w:rPr>
          <w:rFonts w:hint="eastAsia"/>
          <w:color w:val="auto"/>
        </w:rPr>
        <w:t>시계탑</w:t>
      </w:r>
      <w:r w:rsidRPr="00FE12ED">
        <w:rPr>
          <w:color w:val="auto"/>
        </w:rPr>
        <w:t xml:space="preserve">’ </w:t>
      </w:r>
      <w:r w:rsidRPr="00FE12ED">
        <w:rPr>
          <w:rFonts w:hint="eastAsia"/>
          <w:color w:val="auto"/>
        </w:rPr>
        <w:t>모델로</w:t>
      </w:r>
      <w:r w:rsidRPr="00FE12ED">
        <w:rPr>
          <w:rFonts w:hint="eastAsia"/>
          <w:color w:val="auto"/>
        </w:rPr>
        <w:t xml:space="preserve"> </w:t>
      </w:r>
      <w:r w:rsidRPr="00FE12ED">
        <w:rPr>
          <w:rFonts w:hint="eastAsia"/>
          <w:color w:val="auto"/>
        </w:rPr>
        <w:t>변경</w:t>
      </w:r>
    </w:p>
    <w:p w:rsidR="006401AF" w:rsidRPr="004E6AEF" w:rsidRDefault="0036124A" w:rsidP="004E6AEF">
      <w:pPr>
        <w:pStyle w:val="af8"/>
        <w:numPr>
          <w:ilvl w:val="0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이동속도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30% </w:t>
      </w:r>
      <w:r>
        <w:rPr>
          <w:rFonts w:hint="eastAsia"/>
          <w:color w:val="auto"/>
        </w:rPr>
        <w:t>증가</w:t>
      </w:r>
    </w:p>
    <w:p w:rsidR="00FE12ED" w:rsidRP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신발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Pr="0036124A" w:rsidRDefault="0036124A" w:rsidP="0036124A">
      <w:pPr>
        <w:pStyle w:val="af8"/>
        <w:numPr>
          <w:ilvl w:val="0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FE12ED" w:rsidRDefault="004E6AEF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color w:val="auto"/>
        </w:rPr>
        <w:t xml:space="preserve"> </w:t>
      </w:r>
      <w:r w:rsidR="00FE12ED">
        <w:rPr>
          <w:color w:val="auto"/>
        </w:rPr>
        <w:t>‘</w:t>
      </w:r>
      <w:proofErr w:type="spellStart"/>
      <w:r w:rsidR="00FE12ED">
        <w:rPr>
          <w:rFonts w:hint="eastAsia"/>
          <w:color w:val="auto"/>
        </w:rPr>
        <w:t>파란펜</w:t>
      </w:r>
      <w:proofErr w:type="spellEnd"/>
      <w:r w:rsidR="00FE12ED">
        <w:rPr>
          <w:color w:val="auto"/>
        </w:rPr>
        <w:t>’</w:t>
      </w:r>
      <w:r w:rsidR="00FE12ED">
        <w:rPr>
          <w:rFonts w:hint="eastAsia"/>
          <w:color w:val="auto"/>
        </w:rPr>
        <w:t>스킬</w:t>
      </w:r>
      <w:r w:rsidR="00FE12ED">
        <w:rPr>
          <w:rFonts w:hint="eastAsia"/>
          <w:color w:val="auto"/>
        </w:rPr>
        <w:t xml:space="preserve"> </w:t>
      </w:r>
      <w:r w:rsidR="00FE12ED">
        <w:rPr>
          <w:rFonts w:hint="eastAsia"/>
          <w:color w:val="auto"/>
        </w:rPr>
        <w:t>재사용</w:t>
      </w:r>
      <w:r w:rsidR="00FE12ED">
        <w:rPr>
          <w:rFonts w:hint="eastAsia"/>
          <w:color w:val="auto"/>
        </w:rPr>
        <w:t xml:space="preserve"> </w:t>
      </w:r>
      <w:r w:rsidR="00FE12ED">
        <w:rPr>
          <w:rFonts w:hint="eastAsia"/>
          <w:color w:val="auto"/>
        </w:rPr>
        <w:t>대기</w:t>
      </w:r>
      <w:r w:rsidR="00FE12ED">
        <w:rPr>
          <w:rFonts w:hint="eastAsia"/>
          <w:color w:val="auto"/>
        </w:rPr>
        <w:t xml:space="preserve"> </w:t>
      </w:r>
      <w:r w:rsidR="00FE12ED">
        <w:rPr>
          <w:rFonts w:hint="eastAsia"/>
          <w:color w:val="auto"/>
        </w:rPr>
        <w:t>시간</w:t>
      </w:r>
      <w:r w:rsidR="00FE12ED">
        <w:rPr>
          <w:rFonts w:hint="eastAsia"/>
          <w:color w:val="auto"/>
        </w:rPr>
        <w:t xml:space="preserve"> </w:t>
      </w:r>
      <w:r w:rsidR="00FE12ED">
        <w:rPr>
          <w:color w:val="auto"/>
        </w:rPr>
        <w:t xml:space="preserve">50% </w:t>
      </w:r>
      <w:r w:rsidR="00FE12ED">
        <w:rPr>
          <w:rFonts w:hint="eastAsia"/>
          <w:color w:val="auto"/>
        </w:rPr>
        <w:t>감소</w:t>
      </w:r>
    </w:p>
    <w:p w:rsidR="00FE12ED" w:rsidRPr="00FE12ED" w:rsidRDefault="00FE12ED" w:rsidP="00FE12ED">
      <w:pPr>
        <w:pStyle w:val="af8"/>
        <w:numPr>
          <w:ilvl w:val="1"/>
          <w:numId w:val="48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 w:rsidR="00A95DB3">
        <w:rPr>
          <w:rFonts w:hint="eastAsia"/>
          <w:color w:val="auto"/>
        </w:rPr>
        <w:t>장난감</w:t>
      </w:r>
      <w:r w:rsidR="00A95DB3">
        <w:rPr>
          <w:rFonts w:hint="eastAsia"/>
          <w:color w:val="auto"/>
        </w:rPr>
        <w:t xml:space="preserve"> </w:t>
      </w:r>
      <w:r w:rsidR="00A95DB3">
        <w:rPr>
          <w:rFonts w:hint="eastAsia"/>
          <w:color w:val="auto"/>
        </w:rPr>
        <w:t>태엽</w:t>
      </w:r>
      <w:r w:rsidR="00A95DB3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Default="00531C8C" w:rsidP="0036124A">
      <w:pPr>
        <w:pStyle w:val="af8"/>
        <w:numPr>
          <w:ilvl w:val="1"/>
          <w:numId w:val="48"/>
        </w:numPr>
        <w:ind w:leftChars="0"/>
      </w:pPr>
      <w:r>
        <w:br w:type="page"/>
      </w:r>
    </w:p>
    <w:p w:rsidR="00531C8C" w:rsidRDefault="00531C8C" w:rsidP="00531C8C">
      <w:pPr>
        <w:pStyle w:val="20"/>
        <w:ind w:firstLineChars="96" w:firstLine="283"/>
      </w:pPr>
      <w:bookmarkStart w:id="26" w:name="_Toc506640378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26"/>
    </w:p>
    <w:p w:rsidR="00531C8C" w:rsidRPr="0036124A" w:rsidRDefault="00531C8C" w:rsidP="0036124A">
      <w:pPr>
        <w:pStyle w:val="af8"/>
        <w:numPr>
          <w:ilvl w:val="0"/>
          <w:numId w:val="49"/>
        </w:numPr>
        <w:ind w:leftChars="0"/>
        <w:rPr>
          <w:color w:val="auto"/>
        </w:rPr>
      </w:pPr>
      <w:r w:rsidRPr="0036124A">
        <w:rPr>
          <w:rFonts w:hint="eastAsia"/>
          <w:color w:val="auto"/>
        </w:rPr>
        <w:t>공격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증가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공격력</w:t>
      </w:r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감소</w:t>
      </w:r>
    </w:p>
    <w:p w:rsidR="00FE12ED" w:rsidRPr="002D309F" w:rsidRDefault="00FE12ED" w:rsidP="00FE12ED">
      <w:pPr>
        <w:pStyle w:val="af8"/>
        <w:numPr>
          <w:ilvl w:val="1"/>
          <w:numId w:val="49"/>
        </w:numPr>
        <w:ind w:leftChars="0"/>
      </w:pPr>
      <w:r w:rsidRPr="002D309F">
        <w:rPr>
          <w:rFonts w:hint="eastAsia"/>
        </w:rPr>
        <w:t>무기</w:t>
      </w:r>
      <w:r w:rsidRPr="002D309F">
        <w:rPr>
          <w:rFonts w:hint="eastAsia"/>
        </w:rPr>
        <w:t xml:space="preserve"> </w:t>
      </w:r>
      <w:r w:rsidRPr="002D309F">
        <w:t>‘</w:t>
      </w:r>
      <w:proofErr w:type="spellStart"/>
      <w:r w:rsidRPr="002D309F">
        <w:rPr>
          <w:rFonts w:hint="eastAsia"/>
        </w:rPr>
        <w:t>롤리팝</w:t>
      </w:r>
      <w:proofErr w:type="spellEnd"/>
      <w:r w:rsidRPr="002D309F">
        <w:t>’</w:t>
      </w:r>
      <w:r w:rsidR="002D309F" w:rsidRPr="002D309F">
        <w:t xml:space="preserve"> </w:t>
      </w:r>
      <w:r w:rsidR="002D309F" w:rsidRPr="002D309F">
        <w:rPr>
          <w:rFonts w:hint="eastAsia"/>
        </w:rPr>
        <w:t>모델로</w:t>
      </w:r>
      <w:r w:rsidR="002D309F" w:rsidRPr="002D309F">
        <w:rPr>
          <w:rFonts w:hint="eastAsia"/>
        </w:rPr>
        <w:t xml:space="preserve"> </w:t>
      </w:r>
      <w:r w:rsidR="002D309F" w:rsidRPr="002D309F">
        <w:rPr>
          <w:rFonts w:hint="eastAsia"/>
        </w:rPr>
        <w:t>변경</w:t>
      </w:r>
    </w:p>
    <w:p w:rsidR="00531C8C" w:rsidRPr="0036124A" w:rsidRDefault="0036124A" w:rsidP="0036124A">
      <w:pPr>
        <w:pStyle w:val="af8"/>
        <w:numPr>
          <w:ilvl w:val="0"/>
          <w:numId w:val="49"/>
        </w:numPr>
        <w:ind w:leftChars="0"/>
        <w:rPr>
          <w:color w:val="auto"/>
        </w:rPr>
      </w:pPr>
      <w:r>
        <w:rPr>
          <w:rFonts w:hint="eastAsia"/>
          <w:color w:val="auto"/>
        </w:rPr>
        <w:t>방어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피격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25% </w:t>
      </w:r>
      <w:r>
        <w:rPr>
          <w:rFonts w:hint="eastAsia"/>
        </w:rPr>
        <w:t>확률로</w:t>
      </w:r>
      <w:r>
        <w:rPr>
          <w:rFonts w:hint="eastAsia"/>
        </w:rPr>
        <w:t xml:space="preserve"> </w:t>
      </w:r>
      <w:r>
        <w:rPr>
          <w:rFonts w:hint="eastAsia"/>
        </w:rPr>
        <w:t>회피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피격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25% </w:t>
      </w:r>
      <w:r>
        <w:rPr>
          <w:rFonts w:hint="eastAsia"/>
        </w:rPr>
        <w:t>확률로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흡수</w:t>
      </w:r>
    </w:p>
    <w:p w:rsidR="002D309F" w:rsidRDefault="002D309F" w:rsidP="002D309F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감소</w:t>
      </w:r>
    </w:p>
    <w:p w:rsidR="007525A4" w:rsidRDefault="007525A4" w:rsidP="007525A4">
      <w:pPr>
        <w:pStyle w:val="af8"/>
        <w:numPr>
          <w:ilvl w:val="1"/>
          <w:numId w:val="49"/>
        </w:numPr>
        <w:ind w:leftChars="0"/>
      </w:pPr>
      <w:r>
        <w:rPr>
          <w:rFonts w:hint="eastAsia"/>
        </w:rPr>
        <w:t>페밀리어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531C8C" w:rsidRPr="0036124A" w:rsidRDefault="0036124A" w:rsidP="0036124A">
      <w:pPr>
        <w:pStyle w:val="af8"/>
        <w:numPr>
          <w:ilvl w:val="0"/>
          <w:numId w:val="49"/>
        </w:numPr>
        <w:ind w:leftChars="0"/>
        <w:rPr>
          <w:color w:val="auto"/>
        </w:rPr>
      </w:pPr>
      <w:r>
        <w:rPr>
          <w:rFonts w:hint="eastAsia"/>
          <w:color w:val="auto"/>
        </w:rPr>
        <w:t>특수</w:t>
      </w:r>
    </w:p>
    <w:p w:rsidR="002D309F" w:rsidRPr="002D309F" w:rsidRDefault="004E6AEF" w:rsidP="0036124A">
      <w:pPr>
        <w:pStyle w:val="af8"/>
        <w:numPr>
          <w:ilvl w:val="1"/>
          <w:numId w:val="49"/>
        </w:numPr>
        <w:ind w:leftChars="0"/>
      </w:pPr>
      <w:r w:rsidRPr="002D309F">
        <w:t xml:space="preserve"> </w:t>
      </w:r>
      <w:r w:rsidR="002D309F" w:rsidRPr="002D309F">
        <w:t>‘</w:t>
      </w:r>
      <w:proofErr w:type="spellStart"/>
      <w:r w:rsidR="002D309F" w:rsidRPr="002D309F">
        <w:rPr>
          <w:rFonts w:hint="eastAsia"/>
        </w:rPr>
        <w:t>파란펜</w:t>
      </w:r>
      <w:proofErr w:type="spellEnd"/>
      <w:r w:rsidR="002D309F" w:rsidRPr="002D309F">
        <w:t>’</w:t>
      </w:r>
      <w:r w:rsidR="002D309F" w:rsidRPr="002D309F">
        <w:rPr>
          <w:rFonts w:hint="eastAsia"/>
        </w:rPr>
        <w:t xml:space="preserve"> </w:t>
      </w:r>
      <w:r w:rsidR="002D309F" w:rsidRPr="002D309F">
        <w:rPr>
          <w:rFonts w:hint="eastAsia"/>
        </w:rPr>
        <w:t>재사용</w:t>
      </w:r>
      <w:r w:rsidR="002D309F" w:rsidRPr="002D309F">
        <w:rPr>
          <w:rFonts w:hint="eastAsia"/>
        </w:rPr>
        <w:t xml:space="preserve"> </w:t>
      </w:r>
      <w:r w:rsidR="002D309F" w:rsidRPr="002D309F">
        <w:rPr>
          <w:rFonts w:hint="eastAsia"/>
        </w:rPr>
        <w:t>대기시간</w:t>
      </w:r>
      <w:r w:rsidR="002D309F" w:rsidRPr="002D309F">
        <w:rPr>
          <w:rFonts w:hint="eastAsia"/>
        </w:rPr>
        <w:t xml:space="preserve"> </w:t>
      </w:r>
      <w:r w:rsidR="002D309F" w:rsidRPr="002D309F">
        <w:t xml:space="preserve">90% </w:t>
      </w:r>
      <w:r w:rsidR="002D309F" w:rsidRPr="002D309F">
        <w:rPr>
          <w:rFonts w:hint="eastAsia"/>
        </w:rPr>
        <w:t>감소</w:t>
      </w:r>
    </w:p>
    <w:p w:rsidR="002D309F" w:rsidRPr="002D309F" w:rsidRDefault="002D309F" w:rsidP="002D309F">
      <w:pPr>
        <w:pStyle w:val="af8"/>
        <w:numPr>
          <w:ilvl w:val="1"/>
          <w:numId w:val="49"/>
        </w:numPr>
        <w:ind w:leftChars="0"/>
      </w:pPr>
      <w:r w:rsidRPr="002D309F">
        <w:t>‘</w:t>
      </w:r>
      <w:proofErr w:type="spellStart"/>
      <w:r w:rsidRPr="002D309F">
        <w:rPr>
          <w:rFonts w:hint="eastAsia"/>
        </w:rPr>
        <w:t>파란펜</w:t>
      </w:r>
      <w:proofErr w:type="spellEnd"/>
      <w:r w:rsidRPr="002D309F">
        <w:t>’</w:t>
      </w:r>
      <w:r w:rsidRPr="002D309F">
        <w:rPr>
          <w:rFonts w:hint="eastAsia"/>
        </w:rPr>
        <w:t xml:space="preserve"> </w:t>
      </w:r>
      <w:r w:rsidRPr="002D309F">
        <w:rPr>
          <w:rFonts w:hint="eastAsia"/>
        </w:rPr>
        <w:t>공격력</w:t>
      </w:r>
      <w:r w:rsidRPr="002D309F">
        <w:rPr>
          <w:rFonts w:hint="eastAsia"/>
        </w:rPr>
        <w:t xml:space="preserve"> </w:t>
      </w:r>
      <w:r w:rsidRPr="002D309F">
        <w:t xml:space="preserve">60% </w:t>
      </w:r>
      <w:r w:rsidRPr="002D309F">
        <w:rPr>
          <w:rFonts w:hint="eastAsia"/>
        </w:rPr>
        <w:t>감소</w:t>
      </w:r>
    </w:p>
    <w:p w:rsidR="00FE12ED" w:rsidRPr="00FE12ED" w:rsidRDefault="00FE12ED" w:rsidP="00FE12ED">
      <w:pPr>
        <w:pStyle w:val="af8"/>
        <w:numPr>
          <w:ilvl w:val="1"/>
          <w:numId w:val="49"/>
        </w:numPr>
        <w:ind w:leftChars="0"/>
        <w:rPr>
          <w:color w:val="auto"/>
        </w:rPr>
      </w:pPr>
      <w:r>
        <w:rPr>
          <w:rFonts w:hint="eastAsia"/>
          <w:color w:val="auto"/>
        </w:rPr>
        <w:t>머리에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아이스크림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모델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추가</w:t>
      </w:r>
      <w:r w:rsidR="004E6AEF">
        <w:rPr>
          <w:color w:val="auto"/>
        </w:rPr>
        <w:t xml:space="preserve"> (</w:t>
      </w:r>
      <w:r w:rsidR="004E6AEF">
        <w:rPr>
          <w:rFonts w:hint="eastAsia"/>
          <w:color w:val="auto"/>
        </w:rPr>
        <w:t>방어구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모델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기획서</w:t>
      </w:r>
      <w:r w:rsidR="004E6AEF">
        <w:rPr>
          <w:rFonts w:hint="eastAsia"/>
          <w:color w:val="auto"/>
        </w:rPr>
        <w:t xml:space="preserve"> </w:t>
      </w:r>
      <w:r w:rsidR="004E6AEF">
        <w:rPr>
          <w:rFonts w:hint="eastAsia"/>
          <w:color w:val="auto"/>
        </w:rPr>
        <w:t>확인</w:t>
      </w:r>
      <w:r w:rsidR="004E6AEF">
        <w:rPr>
          <w:rFonts w:hint="eastAsia"/>
          <w:color w:val="auto"/>
        </w:rPr>
        <w:t>)</w:t>
      </w:r>
    </w:p>
    <w:p w:rsidR="00DB3B84" w:rsidRPr="009D1E91" w:rsidRDefault="00025B5A" w:rsidP="009D1E91">
      <w:pPr>
        <w:rPr>
          <w:color w:val="00B0F0"/>
        </w:rPr>
      </w:pPr>
      <w:r>
        <w:br w:type="page"/>
      </w:r>
    </w:p>
    <w:p w:rsidR="00A37B26" w:rsidRDefault="008B44E2" w:rsidP="008B44E2">
      <w:pPr>
        <w:pStyle w:val="1"/>
      </w:pPr>
      <w:bookmarkStart w:id="27" w:name="_Toc506640379"/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bookmarkEnd w:id="27"/>
    </w:p>
    <w:p w:rsidR="008B44E2" w:rsidRDefault="008B44E2" w:rsidP="00473B19">
      <w:pPr>
        <w:pStyle w:val="20"/>
        <w:numPr>
          <w:ilvl w:val="2"/>
          <w:numId w:val="19"/>
        </w:numPr>
        <w:ind w:left="851"/>
      </w:pPr>
      <w:bookmarkStart w:id="28" w:name="_Toc506640380"/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bookmarkEnd w:id="28"/>
    </w:p>
    <w:p w:rsidR="00473B19" w:rsidRDefault="00473B19" w:rsidP="00473B19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히오스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:rsidR="00473B19" w:rsidRDefault="005D061B" w:rsidP="00473B19">
      <w:pPr>
        <w:pStyle w:val="af8"/>
        <w:ind w:leftChars="0" w:left="851"/>
      </w:pPr>
      <w:hyperlink r:id="rId15" w:history="1">
        <w:r w:rsidR="00473B19" w:rsidRPr="00370929">
          <w:rPr>
            <w:rStyle w:val="af7"/>
          </w:rPr>
          <w:t>http://wizeprophet.tistory.com/81</w:t>
        </w:r>
      </w:hyperlink>
      <w:r w:rsidR="00473B19">
        <w:t xml:space="preserve"> </w:t>
      </w:r>
    </w:p>
    <w:p w:rsidR="00635AD1" w:rsidRDefault="00635AD1" w:rsidP="00635AD1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늪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p w:rsidR="00635AD1" w:rsidRDefault="005D061B" w:rsidP="00635AD1">
      <w:pPr>
        <w:pStyle w:val="af8"/>
        <w:ind w:leftChars="0" w:left="851"/>
      </w:pPr>
      <w:hyperlink r:id="rId16" w:history="1">
        <w:r w:rsidR="00635AD1" w:rsidRPr="00BD0983">
          <w:rPr>
            <w:rStyle w:val="af7"/>
          </w:rPr>
          <w:t>http://guardtop.com/coal-tar-need-know/</w:t>
        </w:r>
      </w:hyperlink>
      <w:r w:rsidR="00635AD1">
        <w:t xml:space="preserve"> </w:t>
      </w:r>
      <w:r w:rsidR="00720EA9">
        <w:rPr>
          <w:rFonts w:hint="eastAsia"/>
        </w:rPr>
        <w:t>의</w:t>
      </w:r>
      <w:r w:rsidR="00720EA9">
        <w:rPr>
          <w:rFonts w:hint="eastAsia"/>
        </w:rPr>
        <w:t xml:space="preserve"> </w:t>
      </w:r>
      <w:r w:rsidR="00720EA9">
        <w:rPr>
          <w:rFonts w:hint="eastAsia"/>
        </w:rPr>
        <w:t>사진</w:t>
      </w:r>
      <w:r w:rsidR="00720EA9">
        <w:rPr>
          <w:rFonts w:hint="eastAsia"/>
        </w:rPr>
        <w:t xml:space="preserve"> </w:t>
      </w:r>
      <w:r w:rsidR="00720EA9">
        <w:rPr>
          <w:rFonts w:hint="eastAsia"/>
        </w:rPr>
        <w:t>수정</w:t>
      </w:r>
    </w:p>
    <w:p w:rsidR="00A80D74" w:rsidRDefault="00A80D74" w:rsidP="00A80D74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3 </w:t>
      </w:r>
      <w:proofErr w:type="spellStart"/>
      <w:r>
        <w:rPr>
          <w:rFonts w:hint="eastAsia"/>
        </w:rPr>
        <w:t>사브르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7C074C" w:rsidRDefault="005D061B" w:rsidP="007C074C">
      <w:pPr>
        <w:ind w:left="851"/>
      </w:pPr>
      <w:hyperlink r:id="rId17" w:history="1">
        <w:r w:rsidR="00A80D74" w:rsidRPr="00BD0983">
          <w:rPr>
            <w:rStyle w:val="af7"/>
          </w:rPr>
          <w:t>http://prints.rmg.co.uk/art/510257/turkish-scimitar</w:t>
        </w:r>
      </w:hyperlink>
      <w:r w:rsidR="00A80D74">
        <w:t xml:space="preserve"> </w:t>
      </w:r>
    </w:p>
    <w:p w:rsidR="007C074C" w:rsidRDefault="007C074C" w:rsidP="007C074C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4 </w:t>
      </w:r>
      <w:proofErr w:type="spellStart"/>
      <w:r>
        <w:rPr>
          <w:rFonts w:hint="eastAsia"/>
        </w:rPr>
        <w:t>드래고니카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궁수</w:t>
      </w:r>
    </w:p>
    <w:p w:rsidR="007C074C" w:rsidRDefault="005D061B" w:rsidP="007C074C">
      <w:pPr>
        <w:ind w:left="851"/>
      </w:pPr>
      <w:hyperlink r:id="rId18" w:history="1">
        <w:r w:rsidR="007C074C" w:rsidRPr="0074281B">
          <w:rPr>
            <w:rStyle w:val="af7"/>
          </w:rPr>
          <w:t>http://m.gameshot.net/common/con_view.php?code=GA4805a2639731e</w:t>
        </w:r>
      </w:hyperlink>
      <w:r w:rsidR="007C074C">
        <w:t xml:space="preserve"> </w:t>
      </w:r>
    </w:p>
    <w:p w:rsidR="008F6E7A" w:rsidRDefault="008F6E7A" w:rsidP="008F6E7A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젤다의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링크</w:t>
      </w:r>
    </w:p>
    <w:p w:rsidR="008F6E7A" w:rsidRDefault="005D061B" w:rsidP="008F6E7A">
      <w:pPr>
        <w:pStyle w:val="af8"/>
        <w:ind w:leftChars="0" w:left="851"/>
      </w:pPr>
      <w:hyperlink r:id="rId19" w:history="1">
        <w:r w:rsidR="008F6E7A" w:rsidRPr="0074281B">
          <w:rPr>
            <w:rStyle w:val="af7"/>
          </w:rPr>
          <w:t>https://www.pinterest.co.kr/pin/560346378606338504/?autologin=true</w:t>
        </w:r>
      </w:hyperlink>
      <w:r w:rsidR="008F6E7A">
        <w:t xml:space="preserve"> </w:t>
      </w:r>
    </w:p>
    <w:p w:rsidR="009D45AF" w:rsidRDefault="009D45AF" w:rsidP="009D45AF">
      <w:pPr>
        <w:pStyle w:val="af8"/>
        <w:numPr>
          <w:ilvl w:val="0"/>
          <w:numId w:val="21"/>
        </w:numPr>
        <w:ind w:leftChars="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6 </w:t>
      </w:r>
      <w:r>
        <w:rPr>
          <w:rFonts w:hint="eastAsia"/>
        </w:rPr>
        <w:t>로브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p w:rsidR="009D45AF" w:rsidRPr="00473B19" w:rsidRDefault="005D061B" w:rsidP="0036124A">
      <w:pPr>
        <w:ind w:left="720"/>
      </w:pPr>
      <w:hyperlink r:id="rId20" w:history="1">
        <w:r w:rsidR="009D45AF" w:rsidRPr="00696493">
          <w:rPr>
            <w:rStyle w:val="af7"/>
          </w:rPr>
          <w:t>https://www.aliexpress.com/item/Star-Wars-Kenobi-Jedi-TUNIC-Men-Hooded-Brown-Robe-Cloak-Outfit-Movie-Cosplay-Costume-New-Arrival/32321150913.html</w:t>
        </w:r>
      </w:hyperlink>
      <w:r w:rsidR="009D45AF">
        <w:t xml:space="preserve"> </w:t>
      </w:r>
    </w:p>
    <w:sectPr w:rsidR="009D45AF" w:rsidRPr="00473B19">
      <w:footerReference w:type="even" r:id="rId21"/>
      <w:footerReference w:type="default" r:id="rId2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61B" w:rsidRDefault="005D061B">
      <w:pPr>
        <w:spacing w:after="0" w:line="240" w:lineRule="auto"/>
      </w:pPr>
      <w:r>
        <w:separator/>
      </w:r>
    </w:p>
  </w:endnote>
  <w:endnote w:type="continuationSeparator" w:id="0">
    <w:p w:rsidR="005D061B" w:rsidRDefault="005D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A75" w:rsidRDefault="00807A7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07A75" w:rsidRDefault="005D061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7A7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807A7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807A7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807A7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0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07A7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2018-09-05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5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807A75" w:rsidRDefault="005D061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07A7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807A7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807A7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807A7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9-0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07A7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2018-09-05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C24CF79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07A75" w:rsidRDefault="00807A7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7C1DE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5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807A75" w:rsidRDefault="00807A7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7C1DE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A75" w:rsidRDefault="00807A7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07A75" w:rsidRDefault="005D061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7A7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807A7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807A7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807A7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9-0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07A75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2018-09-05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5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807A75" w:rsidRDefault="005D061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07A7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807A7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807A7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807A7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9-0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07A75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2018-09-05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026ACF0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07A75" w:rsidRDefault="00807A7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Pr="007C1DE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19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5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807A75" w:rsidRDefault="00807A7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Pr="007C1DE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19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07A75" w:rsidRDefault="00807A75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61B" w:rsidRDefault="005D061B">
      <w:pPr>
        <w:spacing w:after="0" w:line="240" w:lineRule="auto"/>
      </w:pPr>
      <w:r>
        <w:separator/>
      </w:r>
    </w:p>
  </w:footnote>
  <w:footnote w:type="continuationSeparator" w:id="0">
    <w:p w:rsidR="005D061B" w:rsidRDefault="005D0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0206ED8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046122B8"/>
    <w:multiLevelType w:val="hybridMultilevel"/>
    <w:tmpl w:val="0F92B986"/>
    <w:lvl w:ilvl="0" w:tplc="DC820612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AB575D8"/>
    <w:multiLevelType w:val="hybridMultilevel"/>
    <w:tmpl w:val="6CA68F2C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0CF70ACC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E57439F"/>
    <w:multiLevelType w:val="hybridMultilevel"/>
    <w:tmpl w:val="C7C427D6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0EFE4AC2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8076DA9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3A63FE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8A3CDA"/>
    <w:multiLevelType w:val="hybridMultilevel"/>
    <w:tmpl w:val="4E98750C"/>
    <w:lvl w:ilvl="0" w:tplc="C3CE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CB8760F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BA419D"/>
    <w:multiLevelType w:val="hybridMultilevel"/>
    <w:tmpl w:val="675C8AAA"/>
    <w:lvl w:ilvl="0" w:tplc="FD86C22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4417F15"/>
    <w:multiLevelType w:val="hybridMultilevel"/>
    <w:tmpl w:val="ADFE90AE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4EB0D0E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5683E02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59A41E2"/>
    <w:multiLevelType w:val="hybridMultilevel"/>
    <w:tmpl w:val="7514EC26"/>
    <w:lvl w:ilvl="0" w:tplc="FADEC21A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29AF4796"/>
    <w:multiLevelType w:val="hybridMultilevel"/>
    <w:tmpl w:val="F1C6C822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4FF26C5C"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7D221F8A">
      <w:start w:val="1"/>
      <w:numFmt w:val="bullet"/>
      <w:lvlText w:val=""/>
      <w:lvlJc w:val="left"/>
      <w:pPr>
        <w:ind w:left="2720" w:hanging="360"/>
      </w:pPr>
      <w:rPr>
        <w:rFonts w:ascii="Wingdings" w:eastAsiaTheme="majorEastAsia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2D8C2164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EF813D9"/>
    <w:multiLevelType w:val="hybridMultilevel"/>
    <w:tmpl w:val="0E9E407A"/>
    <w:lvl w:ilvl="0" w:tplc="1556F320">
      <w:start w:val="1"/>
      <w:numFmt w:val="upperLetter"/>
      <w:lvlText w:val="%1."/>
      <w:lvlJc w:val="left"/>
      <w:pPr>
        <w:ind w:left="108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2FD96557"/>
    <w:multiLevelType w:val="hybridMultilevel"/>
    <w:tmpl w:val="6194E8D6"/>
    <w:lvl w:ilvl="0" w:tplc="B96C0BA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0974C61"/>
    <w:multiLevelType w:val="hybridMultilevel"/>
    <w:tmpl w:val="7C64AB7A"/>
    <w:lvl w:ilvl="0" w:tplc="DCD4634E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9872439"/>
    <w:multiLevelType w:val="hybridMultilevel"/>
    <w:tmpl w:val="2BDCDB46"/>
    <w:lvl w:ilvl="0" w:tplc="6E1ED968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9B2C88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A157439"/>
    <w:multiLevelType w:val="hybridMultilevel"/>
    <w:tmpl w:val="BC244FA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3C4E41FE"/>
    <w:multiLevelType w:val="hybridMultilevel"/>
    <w:tmpl w:val="B8CE6232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8" w15:restartNumberingAfterBreak="0">
    <w:nsid w:val="3D5A6DCC"/>
    <w:multiLevelType w:val="hybridMultilevel"/>
    <w:tmpl w:val="CBDA0E72"/>
    <w:lvl w:ilvl="0" w:tplc="8356F7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39D2AED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6D80087"/>
    <w:multiLevelType w:val="hybridMultilevel"/>
    <w:tmpl w:val="54CEE46C"/>
    <w:lvl w:ilvl="0" w:tplc="930E0F1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9B14ED7"/>
    <w:multiLevelType w:val="hybridMultilevel"/>
    <w:tmpl w:val="CC1038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4A3F1501"/>
    <w:multiLevelType w:val="hybridMultilevel"/>
    <w:tmpl w:val="AE903F80"/>
    <w:lvl w:ilvl="0" w:tplc="C7DA9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C5D4654"/>
    <w:multiLevelType w:val="hybridMultilevel"/>
    <w:tmpl w:val="4852F028"/>
    <w:lvl w:ilvl="0" w:tplc="B86A2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D101994"/>
    <w:multiLevelType w:val="hybridMultilevel"/>
    <w:tmpl w:val="BDD4F48E"/>
    <w:lvl w:ilvl="0" w:tplc="AF98EA44">
      <w:start w:val="1"/>
      <w:numFmt w:val="upperLetter"/>
      <w:lvlText w:val="%1."/>
      <w:lvlJc w:val="left"/>
      <w:pPr>
        <w:ind w:left="1080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A7389C9A">
      <w:start w:val="1"/>
      <w:numFmt w:val="decimal"/>
      <w:lvlText w:val="%3."/>
      <w:lvlJc w:val="left"/>
      <w:pPr>
        <w:ind w:left="18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5" w15:restartNumberingAfterBreak="0">
    <w:nsid w:val="54FE68D6"/>
    <w:multiLevelType w:val="hybridMultilevel"/>
    <w:tmpl w:val="1C1C9FCC"/>
    <w:lvl w:ilvl="0" w:tplc="D812A4A0"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5B3A0417"/>
    <w:multiLevelType w:val="hybridMultilevel"/>
    <w:tmpl w:val="14B0116A"/>
    <w:lvl w:ilvl="0" w:tplc="C5B8BA20">
      <w:start w:val="1"/>
      <w:numFmt w:val="upperLetter"/>
      <w:lvlText w:val="%1."/>
      <w:lvlJc w:val="left"/>
      <w:pPr>
        <w:ind w:left="228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7" w15:restartNumberingAfterBreak="0">
    <w:nsid w:val="5C67369F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DDB679D"/>
    <w:multiLevelType w:val="hybridMultilevel"/>
    <w:tmpl w:val="D50015EA"/>
    <w:lvl w:ilvl="0" w:tplc="13EA44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082228B"/>
    <w:multiLevelType w:val="hybridMultilevel"/>
    <w:tmpl w:val="A5484740"/>
    <w:lvl w:ilvl="0" w:tplc="C5B8BA20">
      <w:start w:val="1"/>
      <w:numFmt w:val="upperLetter"/>
      <w:lvlText w:val="%1."/>
      <w:lvlJc w:val="left"/>
      <w:pPr>
        <w:ind w:left="1120" w:hanging="360"/>
      </w:pPr>
      <w:rPr>
        <w:rFonts w:asciiTheme="majorHAnsi" w:hAnsiTheme="majorHAnsi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5E2C478E">
      <w:start w:val="1"/>
      <w:numFmt w:val="decimal"/>
      <w:lvlText w:val="%4."/>
      <w:lvlJc w:val="left"/>
      <w:pPr>
        <w:ind w:left="232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3E62A2B"/>
    <w:multiLevelType w:val="hybridMultilevel"/>
    <w:tmpl w:val="3F76EB82"/>
    <w:lvl w:ilvl="0" w:tplc="DB10A5B4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 w:tplc="69C2C796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55F282A"/>
    <w:multiLevelType w:val="hybridMultilevel"/>
    <w:tmpl w:val="FD368638"/>
    <w:lvl w:ilvl="0" w:tplc="E230CA5C">
      <w:start w:val="1"/>
      <w:numFmt w:val="upperLetter"/>
      <w:lvlText w:val="%1."/>
      <w:lvlJc w:val="left"/>
      <w:pPr>
        <w:ind w:left="760" w:hanging="360"/>
      </w:pPr>
      <w:rPr>
        <w:rFonts w:asciiTheme="majorHAnsi" w:hAnsiTheme="majorHAnsi" w:hint="default"/>
        <w:sz w:val="28"/>
      </w:rPr>
    </w:lvl>
    <w:lvl w:ilvl="1" w:tplc="7F16FDBE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6174462"/>
    <w:multiLevelType w:val="hybridMultilevel"/>
    <w:tmpl w:val="7DE43864"/>
    <w:lvl w:ilvl="0" w:tplc="DBAA8D8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709778A"/>
    <w:multiLevelType w:val="hybridMultilevel"/>
    <w:tmpl w:val="F8C43F1E"/>
    <w:lvl w:ilvl="0" w:tplc="602A7F9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89E2158"/>
    <w:multiLevelType w:val="hybridMultilevel"/>
    <w:tmpl w:val="49F0E15A"/>
    <w:lvl w:ilvl="0" w:tplc="B3DC9C94">
      <w:start w:val="1"/>
      <w:numFmt w:val="upperLetter"/>
      <w:lvlText w:val="%1."/>
      <w:lvlJc w:val="left"/>
      <w:pPr>
        <w:ind w:left="851" w:hanging="360"/>
      </w:pPr>
      <w:rPr>
        <w:rFonts w:ascii="Franklin Gothic Book" w:hAnsi="Franklin Gothic Book"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91" w:hanging="400"/>
      </w:pPr>
    </w:lvl>
    <w:lvl w:ilvl="2" w:tplc="0409001B" w:tentative="1">
      <w:start w:val="1"/>
      <w:numFmt w:val="lowerRoman"/>
      <w:lvlText w:val="%3."/>
      <w:lvlJc w:val="right"/>
      <w:pPr>
        <w:ind w:left="1691" w:hanging="400"/>
      </w:pPr>
    </w:lvl>
    <w:lvl w:ilvl="3" w:tplc="0409000F" w:tentative="1">
      <w:start w:val="1"/>
      <w:numFmt w:val="decimal"/>
      <w:lvlText w:val="%4."/>
      <w:lvlJc w:val="left"/>
      <w:pPr>
        <w:ind w:left="2091" w:hanging="400"/>
      </w:pPr>
    </w:lvl>
    <w:lvl w:ilvl="4" w:tplc="04090019" w:tentative="1">
      <w:start w:val="1"/>
      <w:numFmt w:val="upperLetter"/>
      <w:lvlText w:val="%5."/>
      <w:lvlJc w:val="left"/>
      <w:pPr>
        <w:ind w:left="2491" w:hanging="400"/>
      </w:pPr>
    </w:lvl>
    <w:lvl w:ilvl="5" w:tplc="0409001B" w:tentative="1">
      <w:start w:val="1"/>
      <w:numFmt w:val="lowerRoman"/>
      <w:lvlText w:val="%6."/>
      <w:lvlJc w:val="right"/>
      <w:pPr>
        <w:ind w:left="2891" w:hanging="400"/>
      </w:pPr>
    </w:lvl>
    <w:lvl w:ilvl="6" w:tplc="0409000F" w:tentative="1">
      <w:start w:val="1"/>
      <w:numFmt w:val="decimal"/>
      <w:lvlText w:val="%7."/>
      <w:lvlJc w:val="left"/>
      <w:pPr>
        <w:ind w:left="3291" w:hanging="400"/>
      </w:pPr>
    </w:lvl>
    <w:lvl w:ilvl="7" w:tplc="04090019" w:tentative="1">
      <w:start w:val="1"/>
      <w:numFmt w:val="upperLetter"/>
      <w:lvlText w:val="%8."/>
      <w:lvlJc w:val="left"/>
      <w:pPr>
        <w:ind w:left="3691" w:hanging="400"/>
      </w:pPr>
    </w:lvl>
    <w:lvl w:ilvl="8" w:tplc="0409001B" w:tentative="1">
      <w:start w:val="1"/>
      <w:numFmt w:val="lowerRoman"/>
      <w:lvlText w:val="%9."/>
      <w:lvlJc w:val="right"/>
      <w:pPr>
        <w:ind w:left="4091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33"/>
  </w:num>
  <w:num w:numId="12">
    <w:abstractNumId w:val="32"/>
  </w:num>
  <w:num w:numId="13">
    <w:abstractNumId w:val="43"/>
  </w:num>
  <w:num w:numId="14">
    <w:abstractNumId w:val="22"/>
  </w:num>
  <w:num w:numId="15">
    <w:abstractNumId w:val="42"/>
  </w:num>
  <w:num w:numId="16">
    <w:abstractNumId w:val="23"/>
  </w:num>
  <w:num w:numId="17">
    <w:abstractNumId w:val="26"/>
  </w:num>
  <w:num w:numId="18">
    <w:abstractNumId w:val="9"/>
  </w:num>
  <w:num w:numId="19">
    <w:abstractNumId w:val="34"/>
  </w:num>
  <w:num w:numId="20">
    <w:abstractNumId w:val="6"/>
  </w:num>
  <w:num w:numId="21">
    <w:abstractNumId w:val="44"/>
  </w:num>
  <w:num w:numId="22">
    <w:abstractNumId w:val="13"/>
  </w:num>
  <w:num w:numId="23">
    <w:abstractNumId w:val="35"/>
  </w:num>
  <w:num w:numId="24">
    <w:abstractNumId w:val="38"/>
  </w:num>
  <w:num w:numId="25">
    <w:abstractNumId w:val="15"/>
  </w:num>
  <w:num w:numId="26">
    <w:abstractNumId w:val="30"/>
  </w:num>
  <w:num w:numId="27">
    <w:abstractNumId w:val="5"/>
  </w:num>
  <w:num w:numId="28">
    <w:abstractNumId w:val="16"/>
  </w:num>
  <w:num w:numId="29">
    <w:abstractNumId w:val="39"/>
  </w:num>
  <w:num w:numId="30">
    <w:abstractNumId w:val="20"/>
  </w:num>
  <w:num w:numId="31">
    <w:abstractNumId w:val="36"/>
  </w:num>
  <w:num w:numId="32">
    <w:abstractNumId w:val="27"/>
  </w:num>
  <w:num w:numId="33">
    <w:abstractNumId w:val="7"/>
  </w:num>
  <w:num w:numId="34">
    <w:abstractNumId w:val="31"/>
  </w:num>
  <w:num w:numId="35">
    <w:abstractNumId w:val="28"/>
  </w:num>
  <w:num w:numId="36">
    <w:abstractNumId w:val="12"/>
  </w:num>
  <w:num w:numId="37">
    <w:abstractNumId w:val="14"/>
  </w:num>
  <w:num w:numId="38">
    <w:abstractNumId w:val="8"/>
  </w:num>
  <w:num w:numId="39">
    <w:abstractNumId w:val="40"/>
  </w:num>
  <w:num w:numId="40">
    <w:abstractNumId w:val="25"/>
  </w:num>
  <w:num w:numId="41">
    <w:abstractNumId w:val="18"/>
  </w:num>
  <w:num w:numId="42">
    <w:abstractNumId w:val="41"/>
  </w:num>
  <w:num w:numId="43">
    <w:abstractNumId w:val="29"/>
  </w:num>
  <w:num w:numId="44">
    <w:abstractNumId w:val="11"/>
  </w:num>
  <w:num w:numId="45">
    <w:abstractNumId w:val="21"/>
  </w:num>
  <w:num w:numId="46">
    <w:abstractNumId w:val="37"/>
  </w:num>
  <w:num w:numId="47">
    <w:abstractNumId w:val="17"/>
  </w:num>
  <w:num w:numId="48">
    <w:abstractNumId w:val="10"/>
  </w:num>
  <w:num w:numId="49">
    <w:abstractNumId w:val="24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583"/>
    <w:rsid w:val="00006903"/>
    <w:rsid w:val="00025B5A"/>
    <w:rsid w:val="0004022D"/>
    <w:rsid w:val="00040299"/>
    <w:rsid w:val="00043CE3"/>
    <w:rsid w:val="00062459"/>
    <w:rsid w:val="0007658C"/>
    <w:rsid w:val="00084E2D"/>
    <w:rsid w:val="00086C67"/>
    <w:rsid w:val="00086CF7"/>
    <w:rsid w:val="000A616E"/>
    <w:rsid w:val="000B61DD"/>
    <w:rsid w:val="000C675A"/>
    <w:rsid w:val="000C6D2A"/>
    <w:rsid w:val="000F5B08"/>
    <w:rsid w:val="000F747F"/>
    <w:rsid w:val="00125447"/>
    <w:rsid w:val="00166262"/>
    <w:rsid w:val="00181995"/>
    <w:rsid w:val="001A223A"/>
    <w:rsid w:val="001B6F2C"/>
    <w:rsid w:val="001C3E4E"/>
    <w:rsid w:val="001D72D5"/>
    <w:rsid w:val="001E3E3D"/>
    <w:rsid w:val="00204653"/>
    <w:rsid w:val="00204901"/>
    <w:rsid w:val="0021169F"/>
    <w:rsid w:val="002128B2"/>
    <w:rsid w:val="00212A23"/>
    <w:rsid w:val="002306A2"/>
    <w:rsid w:val="00232EDC"/>
    <w:rsid w:val="00266583"/>
    <w:rsid w:val="00272F97"/>
    <w:rsid w:val="002769FC"/>
    <w:rsid w:val="00293DF3"/>
    <w:rsid w:val="002B182E"/>
    <w:rsid w:val="002B2D17"/>
    <w:rsid w:val="002C38CB"/>
    <w:rsid w:val="002C40BC"/>
    <w:rsid w:val="002D309F"/>
    <w:rsid w:val="002D4A3D"/>
    <w:rsid w:val="002F195D"/>
    <w:rsid w:val="002F20C4"/>
    <w:rsid w:val="002F6BCB"/>
    <w:rsid w:val="00327BCF"/>
    <w:rsid w:val="00335B5B"/>
    <w:rsid w:val="0034449F"/>
    <w:rsid w:val="003448CA"/>
    <w:rsid w:val="00350139"/>
    <w:rsid w:val="003567CC"/>
    <w:rsid w:val="0036124A"/>
    <w:rsid w:val="00374160"/>
    <w:rsid w:val="00386723"/>
    <w:rsid w:val="003906D8"/>
    <w:rsid w:val="00390C34"/>
    <w:rsid w:val="003969BE"/>
    <w:rsid w:val="003D27A8"/>
    <w:rsid w:val="003D7B54"/>
    <w:rsid w:val="003F19C8"/>
    <w:rsid w:val="00403B84"/>
    <w:rsid w:val="004152AD"/>
    <w:rsid w:val="00426C6C"/>
    <w:rsid w:val="00434E4D"/>
    <w:rsid w:val="0043763C"/>
    <w:rsid w:val="0044108C"/>
    <w:rsid w:val="00441356"/>
    <w:rsid w:val="004635FD"/>
    <w:rsid w:val="00473B19"/>
    <w:rsid w:val="00477476"/>
    <w:rsid w:val="004B0653"/>
    <w:rsid w:val="004B57FA"/>
    <w:rsid w:val="004B70C0"/>
    <w:rsid w:val="004E6AEF"/>
    <w:rsid w:val="00525A3F"/>
    <w:rsid w:val="00531C8C"/>
    <w:rsid w:val="00532DBC"/>
    <w:rsid w:val="00537290"/>
    <w:rsid w:val="00542F0B"/>
    <w:rsid w:val="00573C29"/>
    <w:rsid w:val="00593A76"/>
    <w:rsid w:val="00594F37"/>
    <w:rsid w:val="005B327D"/>
    <w:rsid w:val="005C12ED"/>
    <w:rsid w:val="005D061B"/>
    <w:rsid w:val="005D71D7"/>
    <w:rsid w:val="005E1DDC"/>
    <w:rsid w:val="005F4BBC"/>
    <w:rsid w:val="00605325"/>
    <w:rsid w:val="00610609"/>
    <w:rsid w:val="0061672B"/>
    <w:rsid w:val="00635AD1"/>
    <w:rsid w:val="006401AF"/>
    <w:rsid w:val="006401CF"/>
    <w:rsid w:val="006429D3"/>
    <w:rsid w:val="00651DFA"/>
    <w:rsid w:val="00691EDC"/>
    <w:rsid w:val="006B02BA"/>
    <w:rsid w:val="006B23AA"/>
    <w:rsid w:val="00701DC4"/>
    <w:rsid w:val="00702160"/>
    <w:rsid w:val="00720EA9"/>
    <w:rsid w:val="007260BB"/>
    <w:rsid w:val="007525A4"/>
    <w:rsid w:val="0076468D"/>
    <w:rsid w:val="00773AEE"/>
    <w:rsid w:val="0079244F"/>
    <w:rsid w:val="007B0B96"/>
    <w:rsid w:val="007B5EE4"/>
    <w:rsid w:val="007B7A21"/>
    <w:rsid w:val="007C074C"/>
    <w:rsid w:val="007C1DEF"/>
    <w:rsid w:val="007E71FE"/>
    <w:rsid w:val="00807A75"/>
    <w:rsid w:val="00810D1B"/>
    <w:rsid w:val="00833B1B"/>
    <w:rsid w:val="008468DD"/>
    <w:rsid w:val="00867E26"/>
    <w:rsid w:val="008A3B81"/>
    <w:rsid w:val="008B33FE"/>
    <w:rsid w:val="008B44E2"/>
    <w:rsid w:val="008B70C4"/>
    <w:rsid w:val="008D78A0"/>
    <w:rsid w:val="008E0E8E"/>
    <w:rsid w:val="008E21EE"/>
    <w:rsid w:val="008F5636"/>
    <w:rsid w:val="008F6E7A"/>
    <w:rsid w:val="00903C2D"/>
    <w:rsid w:val="00912248"/>
    <w:rsid w:val="00916D07"/>
    <w:rsid w:val="00926FF3"/>
    <w:rsid w:val="00940A0A"/>
    <w:rsid w:val="009420E1"/>
    <w:rsid w:val="009557DB"/>
    <w:rsid w:val="009933B7"/>
    <w:rsid w:val="009D1E91"/>
    <w:rsid w:val="009D45AF"/>
    <w:rsid w:val="009E1A00"/>
    <w:rsid w:val="009E7B8F"/>
    <w:rsid w:val="009F7D50"/>
    <w:rsid w:val="00A02105"/>
    <w:rsid w:val="00A234BE"/>
    <w:rsid w:val="00A33328"/>
    <w:rsid w:val="00A37B26"/>
    <w:rsid w:val="00A465F7"/>
    <w:rsid w:val="00A60C3F"/>
    <w:rsid w:val="00A77327"/>
    <w:rsid w:val="00A80D74"/>
    <w:rsid w:val="00A8232F"/>
    <w:rsid w:val="00A95DB3"/>
    <w:rsid w:val="00AA05DB"/>
    <w:rsid w:val="00AA5CAB"/>
    <w:rsid w:val="00AB109B"/>
    <w:rsid w:val="00AB6020"/>
    <w:rsid w:val="00AB761C"/>
    <w:rsid w:val="00AD547F"/>
    <w:rsid w:val="00AF483F"/>
    <w:rsid w:val="00AF6714"/>
    <w:rsid w:val="00B051E4"/>
    <w:rsid w:val="00B150CD"/>
    <w:rsid w:val="00B25334"/>
    <w:rsid w:val="00B27309"/>
    <w:rsid w:val="00B3261B"/>
    <w:rsid w:val="00B40095"/>
    <w:rsid w:val="00B40328"/>
    <w:rsid w:val="00B54C95"/>
    <w:rsid w:val="00B733C1"/>
    <w:rsid w:val="00B86D7C"/>
    <w:rsid w:val="00B8714D"/>
    <w:rsid w:val="00BA3B34"/>
    <w:rsid w:val="00BB1859"/>
    <w:rsid w:val="00BD6A00"/>
    <w:rsid w:val="00BE22AB"/>
    <w:rsid w:val="00C0355B"/>
    <w:rsid w:val="00C13931"/>
    <w:rsid w:val="00C21C2C"/>
    <w:rsid w:val="00C2397C"/>
    <w:rsid w:val="00C27A4C"/>
    <w:rsid w:val="00C3526E"/>
    <w:rsid w:val="00C60A9D"/>
    <w:rsid w:val="00C614C5"/>
    <w:rsid w:val="00C72BBF"/>
    <w:rsid w:val="00C82D49"/>
    <w:rsid w:val="00C83F83"/>
    <w:rsid w:val="00C93033"/>
    <w:rsid w:val="00C93B1A"/>
    <w:rsid w:val="00C9510B"/>
    <w:rsid w:val="00CA7F87"/>
    <w:rsid w:val="00CB5023"/>
    <w:rsid w:val="00CF3AB2"/>
    <w:rsid w:val="00CF44D1"/>
    <w:rsid w:val="00D35F94"/>
    <w:rsid w:val="00D36BE2"/>
    <w:rsid w:val="00D713B5"/>
    <w:rsid w:val="00D92D76"/>
    <w:rsid w:val="00D94A71"/>
    <w:rsid w:val="00DB3B84"/>
    <w:rsid w:val="00DB5EF1"/>
    <w:rsid w:val="00DC2F98"/>
    <w:rsid w:val="00DE3AB9"/>
    <w:rsid w:val="00E072DB"/>
    <w:rsid w:val="00E1003E"/>
    <w:rsid w:val="00E133F9"/>
    <w:rsid w:val="00E1555B"/>
    <w:rsid w:val="00E421EB"/>
    <w:rsid w:val="00E5375B"/>
    <w:rsid w:val="00E55D1F"/>
    <w:rsid w:val="00E624C4"/>
    <w:rsid w:val="00E6539A"/>
    <w:rsid w:val="00EA7BC2"/>
    <w:rsid w:val="00ED4C46"/>
    <w:rsid w:val="00EF09DA"/>
    <w:rsid w:val="00EF2503"/>
    <w:rsid w:val="00EF3A53"/>
    <w:rsid w:val="00F03ABE"/>
    <w:rsid w:val="00F14584"/>
    <w:rsid w:val="00F326A7"/>
    <w:rsid w:val="00F36B81"/>
    <w:rsid w:val="00F5078F"/>
    <w:rsid w:val="00F55E27"/>
    <w:rsid w:val="00F57591"/>
    <w:rsid w:val="00F57FBC"/>
    <w:rsid w:val="00F636DD"/>
    <w:rsid w:val="00F74EA9"/>
    <w:rsid w:val="00F85227"/>
    <w:rsid w:val="00F86924"/>
    <w:rsid w:val="00F90FE7"/>
    <w:rsid w:val="00FE12ED"/>
    <w:rsid w:val="00FE3427"/>
    <w:rsid w:val="00FF10DF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F7DE4"/>
  <w15:docId w15:val="{92481ABA-06C8-4583-BD6E-04B91ECD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F19C8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paragraph" w:styleId="20">
    <w:name w:val="heading 2"/>
    <w:basedOn w:val="a0"/>
    <w:next w:val="a0"/>
    <w:link w:val="2Char"/>
    <w:uiPriority w:val="9"/>
    <w:qFormat/>
    <w:rsid w:val="003969BE"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qFormat/>
    <w:rsid w:val="003F19C8"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9B2D1F" w:themeColor="accent2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F19C8"/>
    <w:rPr>
      <w:rFonts w:asciiTheme="majorHAnsi" w:eastAsiaTheme="majorEastAsia" w:hAnsiTheme="majorHAnsi" w:cs="Times New Roman"/>
      <w:b/>
      <w:color w:val="D34817" w:themeColor="accent1"/>
      <w:spacing w:val="20"/>
      <w:sz w:val="48"/>
      <w:szCs w:val="28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2Char">
    <w:name w:val="제목 2 Char"/>
    <w:basedOn w:val="a1"/>
    <w:link w:val="20"/>
    <w:uiPriority w:val="9"/>
    <w:rsid w:val="003969BE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3F19C8"/>
    <w:rPr>
      <w:rFonts w:asciiTheme="majorHAnsi" w:eastAsiaTheme="majorEastAsia" w:hAnsiTheme="majorHAnsi" w:cs="Times New Roman"/>
      <w:b/>
      <w:color w:val="9B2D1F" w:themeColor="accent2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610609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  <w14:textFill>
        <w14:solidFill>
          <w14:schemeClr w14:val="accent1">
            <w14:lumMod w14:val="75000"/>
            <w14:lumMod w14:val="60000"/>
            <w14:lumOff w14:val="40000"/>
            <w14:lumMod w14:val="75000"/>
          </w14:schemeClr>
        </w14:solidFill>
      </w14:textFill>
    </w:rPr>
  </w:style>
  <w:style w:type="character" w:styleId="af7">
    <w:name w:val="Hyperlink"/>
    <w:basedOn w:val="a1"/>
    <w:uiPriority w:val="99"/>
    <w:unhideWhenUsed/>
    <w:rsid w:val="003969B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3969BE"/>
    <w:pPr>
      <w:ind w:leftChars="400" w:left="800"/>
    </w:pPr>
  </w:style>
  <w:style w:type="character" w:styleId="af9">
    <w:name w:val="Unresolved Mention"/>
    <w:basedOn w:val="a1"/>
    <w:uiPriority w:val="99"/>
    <w:semiHidden/>
    <w:unhideWhenUsed/>
    <w:rsid w:val="00473B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://m.gameshot.net/common/con_view.php?code=GA4805a2639731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prints.rmg.co.uk/art/510257/turkish-scimita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guardtop.com/coal-tar-need-know/" TargetMode="External"/><Relationship Id="rId20" Type="http://schemas.openxmlformats.org/officeDocument/2006/relationships/hyperlink" Target="https://www.aliexpress.com/item/Star-Wars-Kenobi-Jedi-TUNIC-Men-Hooded-Brown-Robe-Cloak-Outfit-Movie-Cosplay-Costume-New-Arrival/32321150913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wizeprophet.tistory.com/81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pinterest.co.kr/pin/560346378606338504/?autologin=tru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E498252E3748EEBF7FFFBDA4C225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93300C-3F90-4D60-8FA1-1D03DC09E9C5}"/>
      </w:docPartPr>
      <w:docPartBody>
        <w:p w:rsidR="00844814" w:rsidRDefault="00EE602C">
          <w:pPr>
            <w:pStyle w:val="F2E498252E3748EEBF7FFFBDA4C2255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D77167F4CF21496C87B27333CF1708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D0E418-B6F6-4362-BC01-CAF43F31A8DA}"/>
      </w:docPartPr>
      <w:docPartBody>
        <w:p w:rsidR="00844814" w:rsidRDefault="00EE602C">
          <w:pPr>
            <w:pStyle w:val="D77167F4CF21496C87B27333CF17082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2C"/>
    <w:rsid w:val="0003301E"/>
    <w:rsid w:val="00126121"/>
    <w:rsid w:val="00182A19"/>
    <w:rsid w:val="001D7132"/>
    <w:rsid w:val="0023499E"/>
    <w:rsid w:val="00476119"/>
    <w:rsid w:val="004A2C56"/>
    <w:rsid w:val="00581E42"/>
    <w:rsid w:val="00825602"/>
    <w:rsid w:val="00844814"/>
    <w:rsid w:val="00896273"/>
    <w:rsid w:val="009A536E"/>
    <w:rsid w:val="00B360E6"/>
    <w:rsid w:val="00B37D15"/>
    <w:rsid w:val="00C85D53"/>
    <w:rsid w:val="00EA0786"/>
    <w:rsid w:val="00E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024D2B56B34F2EB92E1FE5B075282B">
    <w:name w:val="56024D2B56B34F2EB92E1FE5B075282B"/>
    <w:pPr>
      <w:widowControl w:val="0"/>
      <w:wordWrap w:val="0"/>
      <w:autoSpaceDE w:val="0"/>
      <w:autoSpaceDN w:val="0"/>
    </w:pPr>
  </w:style>
  <w:style w:type="paragraph" w:customStyle="1" w:styleId="95A68601F1BA4D60B2DD74EDE0977A68">
    <w:name w:val="95A68601F1BA4D60B2DD74EDE0977A68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2E498252E3748EEBF7FFFBDA4C22554">
    <w:name w:val="F2E498252E3748EEBF7FFFBDA4C22554"/>
    <w:pPr>
      <w:widowControl w:val="0"/>
      <w:wordWrap w:val="0"/>
      <w:autoSpaceDE w:val="0"/>
      <w:autoSpaceDN w:val="0"/>
    </w:pPr>
  </w:style>
  <w:style w:type="paragraph" w:customStyle="1" w:styleId="D77167F4CF21496C87B27333CF170824">
    <w:name w:val="D77167F4CF21496C87B27333CF17082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2018-09-05T00:00:00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5B35222-338F-4A5F-B407-F4F495FB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839</TotalTime>
  <Pages>25</Pages>
  <Words>1184</Words>
  <Characters>6755</Characters>
  <Application>Microsoft Office Word</Application>
  <DocSecurity>0</DocSecurity>
  <Lines>56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플레이어 특성</dc:subject>
  <dc:creator>김나단</dc:creator>
  <cp:keywords/>
  <dc:description/>
  <cp:lastModifiedBy>K ND</cp:lastModifiedBy>
  <cp:revision>158</cp:revision>
  <dcterms:created xsi:type="dcterms:W3CDTF">2018-02-12T05:05:00Z</dcterms:created>
  <dcterms:modified xsi:type="dcterms:W3CDTF">2018-09-05T11:43:00Z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