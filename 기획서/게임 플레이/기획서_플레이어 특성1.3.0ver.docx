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4635FD">
      <w:sdt>
        <w:sdtPr>
          <w:id w:val="-831605760"/>
          <w:docPartObj>
            <w:docPartGallery w:val="Cover Pages"/>
            <w:docPartUnique/>
          </w:docPartObj>
        </w:sdtPr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14DBB1B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4635F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635FD" w:rsidRDefault="004635F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635F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4635FD" w:rsidRDefault="004635F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635F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4635FD" w:rsidRDefault="004635FD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635F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4635FD" w:rsidRDefault="004635F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635FD" w:rsidRDefault="004635F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4635F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635FD" w:rsidRDefault="004635F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635F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4635FD" w:rsidRDefault="004635F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635F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4635FD" w:rsidRDefault="004635FD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635F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4635FD" w:rsidRDefault="004635F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635FD" w:rsidRDefault="004635F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4635FD" w:rsidRDefault="004635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4635FD" w:rsidRDefault="004635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4635FD" w:rsidRDefault="004635F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17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2018 February 17</w:t>
                                    </w:r>
                                  </w:sdtContent>
                                </w:sdt>
                              </w:p>
                              <w:p w:rsidR="004635FD" w:rsidRDefault="004635FD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4635FD" w:rsidRDefault="004635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4635FD" w:rsidRDefault="004635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4635FD" w:rsidRDefault="004635F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7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2018 February 17</w:t>
                              </w:r>
                            </w:sdtContent>
                          </w:sdt>
                        </w:p>
                        <w:p w:rsidR="004635FD" w:rsidRDefault="004635FD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6" w:type="dxa"/>
            <w:vAlign w:val="center"/>
          </w:tcPr>
          <w:p w:rsidR="00086C67" w:rsidRDefault="00212A23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8-02-15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.3.0</w:t>
            </w:r>
          </w:p>
        </w:tc>
        <w:tc>
          <w:tcPr>
            <w:tcW w:w="6096" w:type="dxa"/>
            <w:vAlign w:val="center"/>
          </w:tcPr>
          <w:p w:rsidR="00086C67" w:rsidRDefault="00912248" w:rsidP="00610609"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6096" w:type="dxa"/>
            <w:vAlign w:val="center"/>
          </w:tcPr>
          <w:p w:rsidR="00086C67" w:rsidRDefault="00086C67" w:rsidP="00610609"/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912248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21776" w:history="1">
            <w:r w:rsidR="00912248" w:rsidRPr="00BC3400">
              <w:rPr>
                <w:rStyle w:val="af7"/>
                <w:noProof/>
              </w:rPr>
              <w:t>개요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_Toc506621776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3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77" w:history="1">
            <w:r w:rsidR="00912248" w:rsidRPr="00BC3400">
              <w:rPr>
                <w:rStyle w:val="af7"/>
                <w:noProof/>
              </w:rPr>
              <w:t>1.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문서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컨셉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_Toc506621777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3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78" w:history="1">
            <w:r w:rsidR="00912248" w:rsidRPr="00BC3400">
              <w:rPr>
                <w:rStyle w:val="af7"/>
                <w:noProof/>
              </w:rPr>
              <w:t>기본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사항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_Toc506621778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4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79" w:history="1">
            <w:r w:rsidR="00912248" w:rsidRPr="00BC3400">
              <w:rPr>
                <w:rStyle w:val="af7"/>
                <w:noProof/>
              </w:rPr>
              <w:t>0.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가정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사항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_Toc506621779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4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0" w:history="1">
            <w:r w:rsidR="00912248" w:rsidRPr="00BC3400">
              <w:rPr>
                <w:rStyle w:val="af7"/>
                <w:noProof/>
              </w:rPr>
              <w:t>1.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특성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옵션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_Toc506621780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5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1" w:history="1">
            <w:r w:rsidR="00912248" w:rsidRPr="00BC3400">
              <w:rPr>
                <w:rStyle w:val="af7"/>
                <w:noProof/>
              </w:rPr>
              <w:t>2.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특성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_Toc506621781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6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2" w:history="1"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선택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_Toc506621782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7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3" w:history="1">
            <w:r w:rsidR="00912248" w:rsidRPr="00BC3400">
              <w:rPr>
                <w:rStyle w:val="af7"/>
                <w:noProof/>
              </w:rPr>
              <w:t>0.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기본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사항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_Toc506621783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7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4" w:history="1">
            <w:r w:rsidR="00912248" w:rsidRPr="00BC3400">
              <w:rPr>
                <w:rStyle w:val="af7"/>
                <w:noProof/>
              </w:rPr>
              <w:t>1.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근접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>(</w:t>
            </w:r>
            <w:r w:rsidR="00912248" w:rsidRPr="00BC3400">
              <w:rPr>
                <w:rStyle w:val="af7"/>
                <w:noProof/>
              </w:rPr>
              <w:t>검</w:t>
            </w:r>
            <w:r w:rsidR="00912248" w:rsidRPr="00BC3400">
              <w:rPr>
                <w:rStyle w:val="af7"/>
                <w:noProof/>
              </w:rPr>
              <w:t>)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_Toc506621784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8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5" w:history="1">
            <w:r w:rsidR="00912248" w:rsidRPr="00BC3400">
              <w:rPr>
                <w:rStyle w:val="af7"/>
                <w:noProof/>
              </w:rPr>
              <w:t>2.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원거리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>(</w:t>
            </w:r>
            <w:r w:rsidR="00912248" w:rsidRPr="00BC3400">
              <w:rPr>
                <w:rStyle w:val="af7"/>
                <w:noProof/>
              </w:rPr>
              <w:t>활</w:t>
            </w:r>
            <w:r w:rsidR="00912248" w:rsidRPr="00BC3400">
              <w:rPr>
                <w:rStyle w:val="af7"/>
                <w:noProof/>
              </w:rPr>
              <w:t>)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_Toc506621785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9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6" w:history="1">
            <w:r w:rsidR="00912248" w:rsidRPr="00BC3400">
              <w:rPr>
                <w:rStyle w:val="af7"/>
                <w:noProof/>
              </w:rPr>
              <w:t>3.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마법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>(</w:t>
            </w:r>
            <w:r w:rsidR="00912248" w:rsidRPr="00BC3400">
              <w:rPr>
                <w:rStyle w:val="af7"/>
                <w:noProof/>
              </w:rPr>
              <w:t>스태프</w:t>
            </w:r>
            <w:r w:rsidR="00912248" w:rsidRPr="00BC3400">
              <w:rPr>
                <w:rStyle w:val="af7"/>
                <w:noProof/>
              </w:rPr>
              <w:t>)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_Toc506621786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10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7" w:history="1">
            <w:r w:rsidR="00912248" w:rsidRPr="00BC3400">
              <w:rPr>
                <w:rStyle w:val="af7"/>
                <w:noProof/>
              </w:rPr>
              <w:t>근접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_Toc506621787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11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8" w:history="1">
            <w:r w:rsidR="00912248" w:rsidRPr="00BC3400">
              <w:rPr>
                <w:rStyle w:val="af7"/>
                <w:noProof/>
              </w:rPr>
              <w:t>7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_Toc506621788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11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89" w:history="1">
            <w:r w:rsidR="00912248" w:rsidRPr="00BC3400">
              <w:rPr>
                <w:rStyle w:val="af7"/>
                <w:noProof/>
              </w:rPr>
              <w:t>12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_Toc506621789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12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0" w:history="1">
            <w:r w:rsidR="00912248" w:rsidRPr="00BC3400">
              <w:rPr>
                <w:rStyle w:val="af7"/>
                <w:noProof/>
              </w:rPr>
              <w:t>17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_Toc506621790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13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1" w:history="1">
            <w:r w:rsidR="00912248" w:rsidRPr="00BC3400">
              <w:rPr>
                <w:rStyle w:val="af7"/>
                <w:noProof/>
              </w:rPr>
              <w:t>21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_Toc506621791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14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2" w:history="1">
            <w:r w:rsidR="00912248" w:rsidRPr="00BC3400">
              <w:rPr>
                <w:rStyle w:val="af7"/>
                <w:noProof/>
              </w:rPr>
              <w:t>원거리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무기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_Toc506621792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15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3" w:history="1">
            <w:r w:rsidR="00912248" w:rsidRPr="00BC3400">
              <w:rPr>
                <w:rStyle w:val="af7"/>
                <w:noProof/>
              </w:rPr>
              <w:t>7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_Toc506621793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15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4" w:history="1">
            <w:r w:rsidR="00912248" w:rsidRPr="00BC3400">
              <w:rPr>
                <w:rStyle w:val="af7"/>
                <w:noProof/>
              </w:rPr>
              <w:t>12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_Toc506621794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16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5" w:history="1">
            <w:r w:rsidR="00912248" w:rsidRPr="00BC3400">
              <w:rPr>
                <w:rStyle w:val="af7"/>
                <w:noProof/>
              </w:rPr>
              <w:t>17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_Toc506621795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17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6" w:history="1">
            <w:r w:rsidR="00912248" w:rsidRPr="00BC3400">
              <w:rPr>
                <w:rStyle w:val="af7"/>
                <w:noProof/>
              </w:rPr>
              <w:t>21</w:t>
            </w:r>
            <w:r w:rsidR="00912248" w:rsidRPr="00BC3400">
              <w:rPr>
                <w:rStyle w:val="af7"/>
                <w:noProof/>
              </w:rPr>
              <w:t>레벨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특성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_Toc506621796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18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7" w:history="1">
            <w:r w:rsidR="00912248" w:rsidRPr="00BC3400">
              <w:rPr>
                <w:rStyle w:val="af7"/>
                <w:noProof/>
              </w:rPr>
              <w:t>참고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자료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_Toc506621797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19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912248" w:rsidRDefault="004635FD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21798" w:history="1">
            <w:r w:rsidR="00912248" w:rsidRPr="00BC3400">
              <w:rPr>
                <w:rStyle w:val="af7"/>
                <w:noProof/>
              </w:rPr>
              <w:t>1.</w:t>
            </w:r>
            <w:r w:rsidR="00912248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912248" w:rsidRPr="00BC3400">
              <w:rPr>
                <w:rStyle w:val="af7"/>
                <w:noProof/>
              </w:rPr>
              <w:t>자료</w:t>
            </w:r>
            <w:r w:rsidR="00912248" w:rsidRPr="00BC3400">
              <w:rPr>
                <w:rStyle w:val="af7"/>
                <w:noProof/>
              </w:rPr>
              <w:t xml:space="preserve"> </w:t>
            </w:r>
            <w:r w:rsidR="00912248" w:rsidRPr="00BC3400">
              <w:rPr>
                <w:rStyle w:val="af7"/>
                <w:noProof/>
              </w:rPr>
              <w:t>출처</w:t>
            </w:r>
            <w:r w:rsidR="00912248">
              <w:rPr>
                <w:noProof/>
                <w:webHidden/>
              </w:rPr>
              <w:tab/>
            </w:r>
            <w:r w:rsidR="00912248">
              <w:rPr>
                <w:noProof/>
                <w:webHidden/>
              </w:rPr>
              <w:fldChar w:fldCharType="begin"/>
            </w:r>
            <w:r w:rsidR="00912248">
              <w:rPr>
                <w:noProof/>
                <w:webHidden/>
              </w:rPr>
              <w:instrText xml:space="preserve"> PAGEREF _Toc506621798 \h </w:instrText>
            </w:r>
            <w:r w:rsidR="00912248">
              <w:rPr>
                <w:noProof/>
                <w:webHidden/>
              </w:rPr>
            </w:r>
            <w:r w:rsidR="00912248">
              <w:rPr>
                <w:noProof/>
                <w:webHidden/>
              </w:rPr>
              <w:fldChar w:fldCharType="separate"/>
            </w:r>
            <w:r w:rsidR="00912248">
              <w:rPr>
                <w:noProof/>
                <w:webHidden/>
              </w:rPr>
              <w:t>19</w:t>
            </w:r>
            <w:r w:rsidR="00912248"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0" w:name="_Toc506621776"/>
      <w:r w:rsidRPr="003969BE">
        <w:rPr>
          <w:rFonts w:hint="eastAsia"/>
        </w:rPr>
        <w:lastRenderedPageBreak/>
        <w:t>개요</w:t>
      </w:r>
      <w:bookmarkEnd w:id="0"/>
    </w:p>
    <w:p w:rsidR="003969BE" w:rsidRDefault="003969BE" w:rsidP="003969BE">
      <w:pPr>
        <w:pStyle w:val="20"/>
        <w:numPr>
          <w:ilvl w:val="0"/>
          <w:numId w:val="12"/>
        </w:numPr>
      </w:pPr>
      <w:bookmarkStart w:id="1" w:name="_Toc506621777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1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2" w:name="_Toc506621778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2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3" w:name="_Toc506621779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3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35FD" w:rsidRDefault="004635FD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4635FD" w:rsidRDefault="004635FD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옵션마다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 w:rsidR="007B5EE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7B5EE4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C82D49">
        <w:tc>
          <w:tcPr>
            <w:tcW w:w="3089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FF0000"/>
              </w:rPr>
              <w:t>모델</w:t>
            </w:r>
            <w:r w:rsidRPr="00F5078F">
              <w:rPr>
                <w:rFonts w:hint="eastAsia"/>
                <w:color w:val="FF0000"/>
              </w:rPr>
              <w:t xml:space="preserve"> </w:t>
            </w:r>
            <w:r w:rsidRPr="00F5078F">
              <w:rPr>
                <w:rFonts w:hint="eastAsia"/>
                <w:color w:val="FF000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50"/>
              </w:rPr>
              <w:t>무기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외형</w:t>
            </w:r>
            <w:r w:rsidRPr="00F5078F">
              <w:rPr>
                <w:rFonts w:hint="eastAsia"/>
                <w:color w:val="00B050"/>
              </w:rPr>
              <w:t xml:space="preserve"> </w:t>
            </w:r>
            <w:r w:rsidRPr="00F5078F">
              <w:rPr>
                <w:rFonts w:hint="eastAsia"/>
                <w:color w:val="00B050"/>
              </w:rPr>
              <w:t>변화</w:t>
            </w:r>
          </w:p>
        </w:tc>
        <w:tc>
          <w:tcPr>
            <w:tcW w:w="3090" w:type="dxa"/>
            <w:vAlign w:val="center"/>
          </w:tcPr>
          <w:p w:rsidR="00C82D49" w:rsidRDefault="00C82D49" w:rsidP="00C82D49">
            <w:pPr>
              <w:jc w:val="center"/>
            </w:pPr>
            <w:r w:rsidRPr="00F5078F">
              <w:rPr>
                <w:rFonts w:hint="eastAsia"/>
                <w:color w:val="00B0F0"/>
              </w:rPr>
              <w:t>텍스처</w:t>
            </w:r>
            <w:r w:rsidRPr="00F5078F">
              <w:rPr>
                <w:rFonts w:hint="eastAsia"/>
                <w:color w:val="00B0F0"/>
              </w:rPr>
              <w:t xml:space="preserve"> </w:t>
            </w:r>
            <w:r w:rsidRPr="00F5078F">
              <w:rPr>
                <w:rFonts w:hint="eastAsia"/>
                <w:color w:val="00B0F0"/>
              </w:rPr>
              <w:t>변화</w:t>
            </w:r>
          </w:p>
        </w:tc>
      </w:tr>
    </w:tbl>
    <w:p w:rsidR="008B44E2" w:rsidRDefault="008B44E2" w:rsidP="00C82D49"/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4" w:name="_Toc506621780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4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공격력을</w:t>
            </w:r>
            <w:r>
              <w:rPr>
                <w:rFonts w:hint="eastAsia"/>
              </w:rPr>
              <w:t xml:space="preserve"> </w:t>
            </w:r>
            <w:r w:rsidR="00C3526E">
              <w:rPr>
                <w:rFonts w:hint="eastAsia"/>
              </w:rPr>
              <w:t>증가시킨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7052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A02105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방여력을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증가시킨다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강화</w:t>
            </w:r>
          </w:p>
        </w:tc>
        <w:tc>
          <w:tcPr>
            <w:tcW w:w="7052" w:type="dxa"/>
            <w:vAlign w:val="center"/>
          </w:tcPr>
          <w:p w:rsidR="00C3526E" w:rsidRDefault="00C3526E" w:rsidP="00A02105">
            <w:pPr>
              <w:jc w:val="center"/>
            </w:pP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강화한다</w:t>
            </w:r>
            <w:r>
              <w:rPr>
                <w:rFonts w:hint="eastAsia"/>
              </w:rPr>
              <w:t>.</w:t>
            </w:r>
          </w:p>
        </w:tc>
      </w:tr>
      <w:tr w:rsidR="00C3526E" w:rsidTr="00A02105">
        <w:tc>
          <w:tcPr>
            <w:tcW w:w="1515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7052" w:type="dxa"/>
            <w:vAlign w:val="center"/>
          </w:tcPr>
          <w:p w:rsidR="00C3526E" w:rsidRDefault="00F5078F" w:rsidP="00A02105">
            <w:pPr>
              <w:jc w:val="center"/>
            </w:pPr>
            <w:r>
              <w:rPr>
                <w:rFonts w:hint="eastAsia"/>
              </w:rPr>
              <w:t>스킬에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</w:p>
        </w:tc>
      </w:tr>
    </w:tbl>
    <w:p w:rsidR="00C82D49" w:rsidRDefault="00C82D49" w:rsidP="00C82D49"/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5" w:name="_Toc506621781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5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5FD" w:rsidRPr="002F6BCB" w:rsidRDefault="004635FD" w:rsidP="002F6BCB">
                                  <w:pPr>
                                    <w:jc w:val="center"/>
                                    <w:rPr>
                                      <w:color w:val="00B050"/>
                                    </w:rPr>
                                  </w:pP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무기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 xml:space="preserve"> </w:t>
                                  </w:r>
                                  <w:r w:rsidRPr="002F6BCB">
                                    <w:rPr>
                                      <w:rFonts w:hint="eastAsia"/>
                                      <w:color w:val="00B050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5FD" w:rsidRPr="00ED4C46" w:rsidRDefault="004635FD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속도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5FD" w:rsidRPr="00ED4C46" w:rsidRDefault="004635FD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5FD" w:rsidRPr="00ED4C46" w:rsidRDefault="004635FD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D4C46">
                                    <w:rPr>
                                      <w:rFonts w:hint="eastAsia"/>
                                      <w:color w:val="00B0F0"/>
                                    </w:rPr>
                                    <w:t>방어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속도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/>
                                      <w:color w:val="00B0F0"/>
                                    </w:rPr>
                                    <w:t>강화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35FD" w:rsidRPr="00ED4C46" w:rsidRDefault="004635FD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B0F0"/>
                                    </w:rPr>
                                    <w:t>공격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FF0000"/>
                                    </w:rPr>
                                    <w:t>강화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 w:rsidRPr="00ED4C46">
                                    <w:rPr>
                                      <w:rFonts w:hint="eastAsia"/>
                                      <w:color w:val="00B050"/>
                                    </w:rPr>
                                    <w:t>추가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635FD" w:rsidRDefault="004635FD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635FD" w:rsidRDefault="004635FD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635FD" w:rsidRDefault="004635FD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635FD" w:rsidRDefault="004635FD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635FD" w:rsidRDefault="004635FD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635FD" w:rsidRPr="002F6BCB" w:rsidRDefault="004635FD" w:rsidP="002F6BC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무기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 xml:space="preserve"> </w:t>
                            </w:r>
                            <w:r w:rsidRPr="002F6BCB">
                              <w:rPr>
                                <w:rFonts w:hint="eastAsia"/>
                                <w:color w:val="00B050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635FD" w:rsidRPr="00ED4C46" w:rsidRDefault="004635FD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속도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635FD" w:rsidRPr="00ED4C46" w:rsidRDefault="004635FD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4635FD" w:rsidRPr="00ED4C46" w:rsidRDefault="004635FD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ED4C46">
                              <w:rPr>
                                <w:rFonts w:hint="eastAsia"/>
                                <w:color w:val="00B0F0"/>
                              </w:rPr>
                              <w:t>방어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속도</w:t>
                            </w:r>
                            <w:r>
                              <w:rPr>
                                <w:color w:val="auto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강화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4635FD" w:rsidRPr="00ED4C46" w:rsidRDefault="004635FD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공격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FF0000"/>
                              </w:rPr>
                              <w:t>강화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/ </w:t>
                            </w:r>
                            <w:r w:rsidRPr="00ED4C46">
                              <w:rPr>
                                <w:rFonts w:hint="eastAsia"/>
                                <w:color w:val="00B050"/>
                              </w:rPr>
                              <w:t>추가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4635FD" w:rsidRDefault="004635FD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4635FD" w:rsidRDefault="004635FD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4635FD" w:rsidRDefault="004635FD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4635FD" w:rsidRDefault="004635FD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4635FD" w:rsidRDefault="004635FD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6" w:name="_Toc506621782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6"/>
    </w:p>
    <w:p w:rsidR="00EF3A53" w:rsidRDefault="00EF3A53" w:rsidP="00EF3A53">
      <w:pPr>
        <w:pStyle w:val="20"/>
        <w:numPr>
          <w:ilvl w:val="0"/>
          <w:numId w:val="25"/>
        </w:numPr>
      </w:pPr>
      <w:bookmarkStart w:id="7" w:name="_Toc5066217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7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 w:rsidR="005E1DDC">
              <w:rPr>
                <w:rFonts w:hint="eastAsia"/>
              </w:rPr>
              <w:t xml:space="preserve"> </w:t>
            </w:r>
            <w:r w:rsidR="005E1DDC">
              <w:t>30%</w:t>
            </w:r>
            <w:r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감소</w:t>
            </w:r>
            <w:r w:rsidR="005E1DDC"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621784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8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돌진하며</w:t>
      </w:r>
      <w:r>
        <w:rPr>
          <w:rFonts w:hint="eastAsia"/>
        </w:rPr>
        <w:t xml:space="preserve"> </w:t>
      </w:r>
      <w:r>
        <w:rPr>
          <w:rFonts w:hint="eastAsia"/>
        </w:rPr>
        <w:t>돌진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밀어낸다</w:t>
      </w:r>
      <w:r>
        <w:rPr>
          <w:rFonts w:hint="eastAsia"/>
        </w:rPr>
        <w:t>.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477476" w:rsidRDefault="00477476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 w:rsidR="00E133F9">
        <w:t xml:space="preserve"> </w:t>
      </w:r>
      <w:r w:rsidR="00E133F9">
        <w:rPr>
          <w:rFonts w:hint="eastAsia"/>
        </w:rPr>
        <w:t>상태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621785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9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E1003E" w:rsidRDefault="00E1003E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명에게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출혈</w:t>
      </w:r>
      <w:r>
        <w:t xml:space="preserve">’ </w:t>
      </w:r>
      <w:r w:rsidR="00E133F9">
        <w:rPr>
          <w:rFonts w:hint="eastAsia"/>
        </w:rPr>
        <w:t>상태가</w:t>
      </w:r>
      <w:r w:rsidR="00E133F9">
        <w:rPr>
          <w:rFonts w:hint="eastAsia"/>
        </w:rPr>
        <w:t xml:space="preserve"> </w:t>
      </w:r>
      <w:r w:rsidR="00E133F9">
        <w:rPr>
          <w:rFonts w:hint="eastAsia"/>
        </w:rPr>
        <w:t>된다</w:t>
      </w:r>
      <w:r w:rsidR="00E133F9">
        <w:rPr>
          <w:rFonts w:hint="eastAsia"/>
        </w:rPr>
        <w:t>.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621786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Pr="00EF3A53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감속</w:t>
      </w:r>
      <w:r>
        <w:t>’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E5375B" w:rsidRDefault="00EF3A53">
      <w:pPr>
        <w:spacing w:after="200"/>
      </w:pPr>
      <w:r>
        <w:br w:type="page"/>
      </w:r>
    </w:p>
    <w:p w:rsidR="00E5375B" w:rsidRDefault="00E5375B" w:rsidP="00E5375B">
      <w:pPr>
        <w:pStyle w:val="1"/>
      </w:pPr>
      <w:bookmarkStart w:id="11" w:name="_Toc506621787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1"/>
    </w:p>
    <w:p w:rsidR="00E5375B" w:rsidRDefault="00E5375B" w:rsidP="00E5375B">
      <w:pPr>
        <w:pStyle w:val="20"/>
        <w:ind w:firstLineChars="100" w:firstLine="295"/>
      </w:pPr>
      <w:bookmarkStart w:id="12" w:name="_Toc506621788"/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FF0000"/>
        </w:rPr>
      </w:pPr>
      <w:r w:rsidRPr="00E5375B">
        <w:rPr>
          <w:rFonts w:hint="eastAsia"/>
          <w:color w:val="FF0000"/>
        </w:rPr>
        <w:t>공격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rFonts w:hint="eastAsia"/>
          <w:color w:val="auto"/>
        </w:rPr>
        <w:t>무기를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들고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있는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굵기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</w:t>
      </w:r>
      <w:r>
        <w:rPr>
          <w:rFonts w:hint="eastAsia"/>
          <w:color w:val="auto"/>
        </w:rPr>
        <w:t>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  <w:r>
        <w:rPr>
          <w:rFonts w:hint="eastAsia"/>
          <w:color w:val="auto"/>
        </w:rPr>
        <w:t>)</w:t>
      </w:r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방어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돌진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대상이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</w:t>
      </w:r>
      <w:r>
        <w:rPr>
          <w:rFonts w:hint="eastAsia"/>
          <w:color w:val="auto"/>
        </w:rPr>
        <w:t>초간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머리에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초록색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방패모양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E5375B" w:rsidRDefault="00E5375B" w:rsidP="00E5375B">
      <w:pPr>
        <w:pStyle w:val="af8"/>
        <w:numPr>
          <w:ilvl w:val="0"/>
          <w:numId w:val="36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속도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저지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</w:t>
      </w:r>
      <w:r>
        <w:rPr>
          <w:rFonts w:hint="eastAsia"/>
          <w:color w:val="auto"/>
        </w:rPr>
        <w:t>초간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5% </w:t>
      </w:r>
      <w:r>
        <w:rPr>
          <w:rFonts w:hint="eastAsia"/>
          <w:color w:val="auto"/>
        </w:rPr>
        <w:t>증가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F86924">
        <w:rPr>
          <w:rFonts w:hint="eastAsia"/>
          <w:color w:val="auto"/>
        </w:rPr>
        <w:t>적중한</w:t>
      </w:r>
      <w:r w:rsidRPr="00F86924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중복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가능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50%)</w:t>
      </w:r>
    </w:p>
    <w:p w:rsidR="00F86924" w:rsidRPr="00F86924" w:rsidRDefault="00F86924" w:rsidP="00F86924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노란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번개모양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86924" w:rsidRDefault="00F86924">
      <w:pPr>
        <w:spacing w:after="200"/>
      </w:pPr>
      <w:r>
        <w:br w:type="page"/>
      </w:r>
    </w:p>
    <w:p w:rsidR="00E5375B" w:rsidRDefault="00F86924" w:rsidP="00F86924">
      <w:pPr>
        <w:pStyle w:val="20"/>
        <w:ind w:firstLineChars="96" w:firstLine="283"/>
      </w:pPr>
      <w:bookmarkStart w:id="13" w:name="_Toc506621789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공격</w:t>
      </w:r>
    </w:p>
    <w:p w:rsidR="009E7B8F" w:rsidRDefault="009E7B8F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때마다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 w:rsidR="00573C29">
        <w:rPr>
          <w:color w:val="auto"/>
        </w:rPr>
        <w:t>0.2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임의수치</w:t>
      </w:r>
      <w:r>
        <w:rPr>
          <w:rFonts w:hint="eastAsia"/>
          <w:color w:val="auto"/>
        </w:rPr>
        <w:t>)</w:t>
      </w:r>
    </w:p>
    <w:p w:rsidR="009E7B8F" w:rsidRPr="009E7B8F" w:rsidRDefault="009E7B8F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proofErr w:type="spellStart"/>
      <w:r>
        <w:rPr>
          <w:rFonts w:hint="eastAsia"/>
          <w:color w:val="auto"/>
        </w:rPr>
        <w:t>메이스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모닝스타로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강화</w:t>
      </w:r>
    </w:p>
    <w:p w:rsidR="00F86924" w:rsidRDefault="00F86924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발도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전방</w:t>
      </w:r>
      <w:r>
        <w:rPr>
          <w:color w:val="auto"/>
        </w:rPr>
        <w:t xml:space="preserve"> 180</w:t>
      </w:r>
      <w:r>
        <w:rPr>
          <w:rFonts w:hint="eastAsia"/>
          <w:color w:val="auto"/>
        </w:rPr>
        <w:t>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원형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55E27" w:rsidRDefault="00F55E27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모든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F55E27" w:rsidRPr="00F86924" w:rsidRDefault="00F55E27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기존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무기보다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15%</w:t>
      </w:r>
      <w:r>
        <w:rPr>
          <w:rFonts w:hint="eastAsia"/>
          <w:color w:val="auto"/>
        </w:rPr>
        <w:t>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F86924" w:rsidRDefault="00F86924" w:rsidP="00F86924">
      <w:pPr>
        <w:pStyle w:val="af8"/>
        <w:numPr>
          <w:ilvl w:val="0"/>
          <w:numId w:val="37"/>
        </w:numPr>
        <w:ind w:leftChars="0"/>
        <w:rPr>
          <w:color w:val="00B0F0"/>
        </w:rPr>
      </w:pPr>
      <w:r w:rsidRPr="00F86924">
        <w:rPr>
          <w:rFonts w:hint="eastAsia"/>
          <w:color w:val="00B0F0"/>
        </w:rPr>
        <w:t>추가</w:t>
      </w:r>
    </w:p>
    <w:p w:rsidR="00F55E27" w:rsidRDefault="00F55E27" w:rsidP="00F55E27">
      <w:pPr>
        <w:pStyle w:val="af8"/>
        <w:numPr>
          <w:ilvl w:val="1"/>
          <w:numId w:val="37"/>
        </w:numPr>
        <w:ind w:leftChars="0"/>
        <w:rPr>
          <w:color w:val="auto"/>
        </w:rPr>
      </w:pPr>
      <w:r w:rsidRPr="00F55E27">
        <w:rPr>
          <w:color w:val="auto"/>
        </w:rPr>
        <w:t>‘</w:t>
      </w:r>
      <w:r w:rsidRPr="00F55E27">
        <w:rPr>
          <w:rFonts w:hint="eastAsia"/>
          <w:color w:val="auto"/>
        </w:rPr>
        <w:t>돌진</w:t>
      </w:r>
      <w:r w:rsidRPr="00F55E27">
        <w:rPr>
          <w:color w:val="auto"/>
        </w:rPr>
        <w:t xml:space="preserve">’ </w:t>
      </w:r>
      <w:r w:rsidRPr="00F55E27">
        <w:rPr>
          <w:rFonts w:hint="eastAsia"/>
          <w:color w:val="auto"/>
        </w:rPr>
        <w:t>스킬에</w:t>
      </w:r>
      <w:r w:rsidRPr="00F55E27">
        <w:rPr>
          <w:rFonts w:hint="eastAsia"/>
          <w:color w:val="auto"/>
        </w:rPr>
        <w:t xml:space="preserve"> </w:t>
      </w:r>
      <w:r w:rsidRPr="00F55E27">
        <w:rPr>
          <w:rFonts w:hint="eastAsia"/>
          <w:color w:val="auto"/>
        </w:rPr>
        <w:t>적중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원형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범위에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파열</w:t>
      </w:r>
      <w:r>
        <w:rPr>
          <w:color w:val="auto"/>
        </w:rPr>
        <w:t>’</w:t>
      </w:r>
      <w:r>
        <w:rPr>
          <w:rFonts w:hint="eastAsia"/>
          <w:color w:val="auto"/>
        </w:rPr>
        <w:t>상태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55E27" w:rsidRPr="00F55E27" w:rsidRDefault="00F55E27" w:rsidP="00F55E27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플레이어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Albedo</w:t>
      </w:r>
      <w:r>
        <w:rPr>
          <w:rFonts w:hint="eastAsia"/>
          <w:color w:val="auto"/>
        </w:rPr>
        <w:t>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보라색</w:t>
      </w:r>
      <w:r>
        <w:rPr>
          <w:rFonts w:hint="eastAsia"/>
          <w:color w:val="auto"/>
        </w:rPr>
        <w:t>(</w:t>
      </w:r>
      <w:r>
        <w:rPr>
          <w:color w:val="auto"/>
        </w:rPr>
        <w:t>128, 65, 217)</w:t>
      </w:r>
      <w:r>
        <w:rPr>
          <w:rFonts w:hint="eastAsia"/>
          <w:color w:val="auto"/>
        </w:rPr>
        <w:t>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025B5A" w:rsidRDefault="00025B5A">
      <w:pPr>
        <w:spacing w:after="200"/>
      </w:pPr>
      <w:r>
        <w:br w:type="page"/>
      </w:r>
    </w:p>
    <w:p w:rsidR="00025B5A" w:rsidRDefault="00025B5A" w:rsidP="00025B5A">
      <w:pPr>
        <w:pStyle w:val="20"/>
        <w:ind w:firstLineChars="96" w:firstLine="283"/>
      </w:pPr>
      <w:bookmarkStart w:id="14" w:name="_Toc506621790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025B5A" w:rsidRDefault="00025B5A" w:rsidP="00025B5A">
      <w:pPr>
        <w:pStyle w:val="af8"/>
        <w:numPr>
          <w:ilvl w:val="0"/>
          <w:numId w:val="40"/>
        </w:numPr>
        <w:ind w:leftChars="0"/>
        <w:rPr>
          <w:color w:val="00B0F0"/>
        </w:rPr>
      </w:pPr>
      <w:r w:rsidRPr="00025B5A">
        <w:rPr>
          <w:rFonts w:hint="eastAsia"/>
          <w:color w:val="00B0F0"/>
        </w:rPr>
        <w:t>방어</w:t>
      </w:r>
    </w:p>
    <w:p w:rsidR="001D72D5" w:rsidRDefault="001D72D5" w:rsidP="001D72D5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1D72D5" w:rsidRDefault="001D72D5" w:rsidP="001D72D5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2%</w:t>
      </w:r>
      <w:r>
        <w:rPr>
          <w:rFonts w:hint="eastAsia"/>
          <w:color w:val="auto"/>
        </w:rPr>
        <w:t>감소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color w:val="auto"/>
        </w:rPr>
        <w:t xml:space="preserve"> 49%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임의수치</w:t>
      </w:r>
      <w:r>
        <w:rPr>
          <w:rFonts w:hint="eastAsia"/>
          <w:color w:val="auto"/>
        </w:rPr>
        <w:t>)</w:t>
      </w:r>
    </w:p>
    <w:p w:rsidR="001D72D5" w:rsidRPr="001D72D5" w:rsidRDefault="001D72D5" w:rsidP="001D72D5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캐릭터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전체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돌</w:t>
      </w:r>
      <w:r>
        <w:rPr>
          <w:color w:val="auto"/>
        </w:rPr>
        <w:t>(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철</w:t>
      </w:r>
      <w:r>
        <w:rPr>
          <w:rFonts w:hint="eastAsia"/>
          <w:color w:val="auto"/>
        </w:rPr>
        <w:t>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025B5A" w:rsidRDefault="00025B5A" w:rsidP="00025B5A">
      <w:pPr>
        <w:pStyle w:val="af8"/>
        <w:numPr>
          <w:ilvl w:val="0"/>
          <w:numId w:val="40"/>
        </w:numPr>
        <w:ind w:leftChars="0"/>
        <w:rPr>
          <w:color w:val="00B050"/>
        </w:rPr>
      </w:pPr>
      <w:r w:rsidRPr="00025B5A">
        <w:rPr>
          <w:rFonts w:hint="eastAsia"/>
          <w:color w:val="00B050"/>
        </w:rPr>
        <w:t>속도</w:t>
      </w:r>
    </w:p>
    <w:p w:rsidR="00025B5A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1D72D5"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플레이어에게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15%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)</w:t>
      </w:r>
    </w:p>
    <w:p w:rsidR="001D72D5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0.5%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감소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7.5</w:t>
      </w:r>
      <w:r>
        <w:rPr>
          <w:rFonts w:hint="eastAsia"/>
          <w:color w:val="auto"/>
        </w:rPr>
        <w:t>%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감소</w:t>
      </w:r>
      <w:r>
        <w:rPr>
          <w:rFonts w:hint="eastAsia"/>
          <w:color w:val="auto"/>
        </w:rPr>
        <w:t>)</w:t>
      </w:r>
    </w:p>
    <w:p w:rsidR="001D72D5" w:rsidRPr="001D72D5" w:rsidRDefault="001D72D5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톱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025B5A" w:rsidRDefault="00EA7BC2" w:rsidP="00025B5A">
      <w:pPr>
        <w:pStyle w:val="af8"/>
        <w:numPr>
          <w:ilvl w:val="0"/>
          <w:numId w:val="40"/>
        </w:numPr>
        <w:ind w:leftChars="0"/>
        <w:rPr>
          <w:color w:val="00B0F0"/>
        </w:rPr>
      </w:pPr>
      <w:r>
        <w:rPr>
          <w:rFonts w:hint="eastAsia"/>
          <w:color w:val="00B0F0"/>
        </w:rPr>
        <w:t>강화</w:t>
      </w:r>
    </w:p>
    <w:p w:rsidR="00025B5A" w:rsidRDefault="0021169F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21169F">
        <w:rPr>
          <w:color w:val="auto"/>
        </w:rPr>
        <w:t>‘</w:t>
      </w:r>
      <w:r w:rsidRPr="0021169F">
        <w:rPr>
          <w:rFonts w:hint="eastAsia"/>
          <w:color w:val="auto"/>
        </w:rPr>
        <w:t>저지</w:t>
      </w:r>
      <w:r w:rsidRPr="0021169F">
        <w:rPr>
          <w:color w:val="auto"/>
        </w:rPr>
        <w:t>’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스킬의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감속</w:t>
      </w:r>
      <w:r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적용</w:t>
      </w:r>
      <w:r w:rsidR="005E1DDC"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시간</w:t>
      </w:r>
      <w:r w:rsidR="005E1DDC">
        <w:rPr>
          <w:rFonts w:hint="eastAsia"/>
          <w:color w:val="auto"/>
        </w:rPr>
        <w:t xml:space="preserve"> </w:t>
      </w:r>
      <w:r w:rsidR="005E1DDC">
        <w:rPr>
          <w:color w:val="auto"/>
        </w:rPr>
        <w:t xml:space="preserve">100% </w:t>
      </w:r>
      <w:r w:rsidR="005E1DDC">
        <w:rPr>
          <w:rFonts w:hint="eastAsia"/>
          <w:color w:val="auto"/>
        </w:rPr>
        <w:t>증가</w:t>
      </w:r>
      <w:r w:rsidR="005E1DDC">
        <w:rPr>
          <w:rFonts w:hint="eastAsia"/>
          <w:color w:val="auto"/>
        </w:rPr>
        <w:t>(</w:t>
      </w:r>
      <w:r w:rsidR="005E1DDC">
        <w:rPr>
          <w:rFonts w:hint="eastAsia"/>
          <w:color w:val="auto"/>
        </w:rPr>
        <w:t>임의</w:t>
      </w:r>
      <w:r w:rsidR="005E1DDC">
        <w:rPr>
          <w:rFonts w:hint="eastAsia"/>
          <w:color w:val="auto"/>
        </w:rPr>
        <w:t xml:space="preserve"> </w:t>
      </w:r>
      <w:r w:rsidR="005E1DDC">
        <w:rPr>
          <w:rFonts w:hint="eastAsia"/>
          <w:color w:val="auto"/>
        </w:rPr>
        <w:t>수치</w:t>
      </w:r>
      <w:r w:rsidR="005E1DDC">
        <w:rPr>
          <w:rFonts w:hint="eastAsia"/>
          <w:color w:val="auto"/>
        </w:rPr>
        <w:t>)</w:t>
      </w:r>
    </w:p>
    <w:p w:rsidR="005E1DDC" w:rsidRDefault="005E1DDC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이동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30%</w:t>
      </w:r>
      <w:r>
        <w:rPr>
          <w:rFonts w:hint="eastAsia"/>
          <w:color w:val="auto"/>
        </w:rPr>
        <w:t>에서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20%</w:t>
      </w:r>
      <w:r>
        <w:rPr>
          <w:rFonts w:hint="eastAsia"/>
          <w:color w:val="auto"/>
        </w:rPr>
        <w:t>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감소</w:t>
      </w:r>
    </w:p>
    <w:p w:rsidR="005E1DDC" w:rsidRDefault="005E1DDC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다리에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FE3427" w:rsidRDefault="00FE3427" w:rsidP="00FE3427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486400" cy="31432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27" w:rsidRDefault="00FE3427" w:rsidP="00FE3427">
      <w:pPr>
        <w:rPr>
          <w:color w:val="auto"/>
        </w:rPr>
      </w:pPr>
      <w:r>
        <w:rPr>
          <w:rFonts w:hint="eastAsia"/>
          <w:color w:val="auto"/>
        </w:rPr>
        <w:t>그림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 </w:t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예제</w:t>
      </w:r>
    </w:p>
    <w:p w:rsidR="00025B5A" w:rsidRDefault="00FE3427" w:rsidP="007B7A21">
      <w:r>
        <w:rPr>
          <w:color w:val="auto"/>
        </w:rPr>
        <w:tab/>
      </w:r>
      <w:r>
        <w:rPr>
          <w:rFonts w:hint="eastAsia"/>
          <w:color w:val="auto"/>
        </w:rPr>
        <w:t>늪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텍스처는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끈적한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초록색이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다리에서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흐르는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느낌을</w:t>
      </w:r>
      <w:r>
        <w:rPr>
          <w:rFonts w:hint="eastAsia"/>
          <w:color w:val="auto"/>
        </w:rPr>
        <w:t xml:space="preserve"> </w:t>
      </w:r>
      <w:r w:rsidR="008B70C4">
        <w:rPr>
          <w:rFonts w:hint="eastAsia"/>
          <w:color w:val="auto"/>
        </w:rPr>
        <w:t>적용한다</w:t>
      </w:r>
      <w:r w:rsidR="008B70C4">
        <w:rPr>
          <w:rFonts w:hint="eastAsia"/>
          <w:color w:val="auto"/>
        </w:rPr>
        <w:t>.</w:t>
      </w:r>
      <w:r w:rsidR="00025B5A">
        <w:br w:type="page"/>
      </w:r>
    </w:p>
    <w:p w:rsidR="00025B5A" w:rsidRDefault="00025B5A" w:rsidP="00025B5A">
      <w:pPr>
        <w:pStyle w:val="20"/>
        <w:ind w:firstLineChars="96" w:firstLine="283"/>
      </w:pPr>
      <w:bookmarkStart w:id="15" w:name="_Toc506621791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025B5A" w:rsidRPr="009E7B8F" w:rsidRDefault="00335B5B" w:rsidP="00025B5A">
      <w:pPr>
        <w:pStyle w:val="af8"/>
        <w:numPr>
          <w:ilvl w:val="0"/>
          <w:numId w:val="41"/>
        </w:numPr>
        <w:ind w:leftChars="0"/>
        <w:rPr>
          <w:color w:val="00B0F0"/>
        </w:rPr>
      </w:pPr>
      <w:r>
        <w:rPr>
          <w:rFonts w:hint="eastAsia"/>
          <w:color w:val="00B0F0"/>
        </w:rPr>
        <w:t>공격</w:t>
      </w:r>
    </w:p>
    <w:p w:rsidR="00025B5A" w:rsidRDefault="00335B5B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강타</w:t>
      </w:r>
      <w:r>
        <w:t>’</w:t>
      </w:r>
      <w:r>
        <w:rPr>
          <w:rFonts w:hint="eastAsia"/>
        </w:rPr>
        <w:t>스킬의</w:t>
      </w:r>
      <w:r>
        <w:rPr>
          <w:rFonts w:hint="eastAsia"/>
        </w:rPr>
        <w:t xml:space="preserve"> </w:t>
      </w:r>
      <w:r>
        <w:rPr>
          <w:rFonts w:hint="eastAsia"/>
        </w:rPr>
        <w:t>중심에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 xml:space="preserve">150%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데미지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과녁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025B5A" w:rsidRPr="009E7B8F" w:rsidRDefault="009E7B8F" w:rsidP="00025B5A">
      <w:pPr>
        <w:pStyle w:val="af8"/>
        <w:numPr>
          <w:ilvl w:val="0"/>
          <w:numId w:val="41"/>
        </w:numPr>
        <w:ind w:leftChars="0"/>
        <w:rPr>
          <w:color w:val="FF0000"/>
        </w:rPr>
      </w:pPr>
      <w:r w:rsidRPr="009E7B8F">
        <w:rPr>
          <w:rFonts w:hint="eastAsia"/>
          <w:color w:val="FF0000"/>
        </w:rPr>
        <w:t>강화</w:t>
      </w:r>
    </w:p>
    <w:p w:rsidR="00025B5A" w:rsidRDefault="00335B5B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돌진</w:t>
      </w:r>
      <w:r>
        <w:t xml:space="preserve">’ </w:t>
      </w:r>
      <w:r>
        <w:rPr>
          <w:rFonts w:hint="eastAsia"/>
        </w:rPr>
        <w:t>스킬에</w:t>
      </w:r>
      <w:r>
        <w:rPr>
          <w:rFonts w:hint="eastAsia"/>
        </w:rPr>
        <w:t xml:space="preserve"> </w:t>
      </w:r>
      <w:r>
        <w:rPr>
          <w:rFonts w:hint="eastAsia"/>
        </w:rPr>
        <w:t>밀쳐진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돌진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쿨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t>1</w:t>
      </w:r>
      <w:r>
        <w:rPr>
          <w:rFonts w:hint="eastAsia"/>
        </w:rPr>
        <w:t>마리당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감소</w:t>
      </w:r>
      <w:r>
        <w:rPr>
          <w:rFonts w:hint="eastAsia"/>
        </w:rPr>
        <w:t>(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>)</w:t>
      </w:r>
    </w:p>
    <w:p w:rsidR="00335B5B" w:rsidRDefault="00335B5B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갑옷</w:t>
      </w:r>
      <w:r>
        <w:rPr>
          <w:rFonts w:hint="eastAsia"/>
        </w:rPr>
        <w:t>(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투구만</w:t>
      </w:r>
      <w:r>
        <w:rPr>
          <w:rFonts w:hint="eastAsia"/>
        </w:rPr>
        <w:t>)</w:t>
      </w:r>
      <w:r>
        <w:rPr>
          <w:rFonts w:hint="eastAsia"/>
        </w:rPr>
        <w:t>입은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25B5A" w:rsidRPr="009E7B8F" w:rsidRDefault="009E7B8F" w:rsidP="00025B5A">
      <w:pPr>
        <w:pStyle w:val="af8"/>
        <w:numPr>
          <w:ilvl w:val="0"/>
          <w:numId w:val="41"/>
        </w:numPr>
        <w:ind w:leftChars="0"/>
        <w:rPr>
          <w:color w:val="00B050"/>
        </w:rPr>
      </w:pPr>
      <w:r w:rsidRPr="009E7B8F">
        <w:rPr>
          <w:rFonts w:hint="eastAsia"/>
          <w:color w:val="00B050"/>
        </w:rPr>
        <w:t>추가</w:t>
      </w:r>
    </w:p>
    <w:p w:rsidR="00025B5A" w:rsidRDefault="00D92D76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>스킬에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출혈</w:t>
      </w:r>
      <w:r>
        <w:t>’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D92D76" w:rsidRDefault="00D92D76" w:rsidP="00025B5A">
      <w:pPr>
        <w:pStyle w:val="af8"/>
        <w:numPr>
          <w:ilvl w:val="1"/>
          <w:numId w:val="41"/>
        </w:numPr>
        <w:ind w:leftChars="0"/>
      </w:pPr>
      <w:r>
        <w:t>‘</w:t>
      </w:r>
      <w:r>
        <w:rPr>
          <w:rFonts w:hint="eastAsia"/>
        </w:rPr>
        <w:t>출혈</w:t>
      </w:r>
      <w:r>
        <w:t xml:space="preserve">’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초에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>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>(</w:t>
      </w:r>
      <w:r>
        <w:rPr>
          <w:rFonts w:hint="eastAsia"/>
        </w:rPr>
        <w:t>최대</w:t>
      </w:r>
      <w:r>
        <w:t xml:space="preserve"> 15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)</w:t>
      </w:r>
    </w:p>
    <w:p w:rsidR="00D92D76" w:rsidRPr="00025B5A" w:rsidRDefault="00D92D76" w:rsidP="00D92D76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t>‘</w:t>
      </w:r>
      <w:proofErr w:type="spellStart"/>
      <w:r>
        <w:rPr>
          <w:rFonts w:hint="eastAsia"/>
        </w:rPr>
        <w:t>사브르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D92D76" w:rsidRDefault="00025B5A" w:rsidP="00025B5A">
      <w:pPr>
        <w:spacing w:after="200"/>
      </w:pPr>
      <w:r>
        <w:t xml:space="preserve"> </w:t>
      </w:r>
      <w:r w:rsidR="00D92D76">
        <w:rPr>
          <w:noProof/>
        </w:rPr>
        <w:drawing>
          <wp:inline distT="0" distB="0" distL="0" distR="0" wp14:anchorId="39D0B5D4" wp14:editId="16DC604F">
            <wp:extent cx="5095875" cy="314511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07" cy="31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D76" w:rsidRDefault="00D92D76" w:rsidP="00025B5A">
      <w:pPr>
        <w:spacing w:after="20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3 </w:t>
      </w:r>
      <w:proofErr w:type="spellStart"/>
      <w:r>
        <w:rPr>
          <w:rFonts w:hint="eastAsia"/>
        </w:rPr>
        <w:t>사브르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DB3B84" w:rsidRDefault="00DB3B84">
      <w:pPr>
        <w:spacing w:after="200"/>
      </w:pPr>
      <w:r>
        <w:br w:type="page"/>
      </w:r>
      <w:proofErr w:type="spellStart"/>
      <w:r w:rsidR="00F74EA9" w:rsidRPr="00F74EA9">
        <w:rPr>
          <w:rFonts w:hint="eastAsia"/>
        </w:rPr>
        <w:lastRenderedPageBreak/>
        <w:t>날개활</w:t>
      </w:r>
      <w:proofErr w:type="spellEnd"/>
    </w:p>
    <w:p w:rsidR="00DB3B84" w:rsidRDefault="00DB3B84" w:rsidP="00DB3B84">
      <w:pPr>
        <w:pStyle w:val="1"/>
      </w:pPr>
      <w:bookmarkStart w:id="16" w:name="_Toc506621792"/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DB3B84" w:rsidRDefault="00DB3B84" w:rsidP="00DB3B84">
      <w:pPr>
        <w:pStyle w:val="20"/>
        <w:ind w:firstLineChars="96" w:firstLine="283"/>
      </w:pPr>
      <w:bookmarkStart w:id="17" w:name="_Toc506621793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7"/>
    </w:p>
    <w:p w:rsidR="00DB3B84" w:rsidRDefault="00DB3B84" w:rsidP="00DB3B84">
      <w:pPr>
        <w:pStyle w:val="af8"/>
        <w:numPr>
          <w:ilvl w:val="0"/>
          <w:numId w:val="42"/>
        </w:numPr>
        <w:ind w:leftChars="0"/>
        <w:rPr>
          <w:color w:val="FF0000"/>
        </w:rPr>
      </w:pPr>
      <w:r w:rsidRPr="00E5375B">
        <w:rPr>
          <w:rFonts w:hint="eastAsia"/>
          <w:color w:val="FF0000"/>
        </w:rPr>
        <w:t>공격</w:t>
      </w:r>
    </w:p>
    <w:p w:rsidR="00DB3B84" w:rsidRPr="00573C29" w:rsidRDefault="00573C29" w:rsidP="00DB3B84">
      <w:pPr>
        <w:pStyle w:val="af8"/>
        <w:numPr>
          <w:ilvl w:val="1"/>
          <w:numId w:val="42"/>
        </w:numPr>
        <w:ind w:leftChars="0"/>
        <w:rPr>
          <w:color w:val="FF0000"/>
        </w:rPr>
      </w:pPr>
      <w:r>
        <w:rPr>
          <w:rFonts w:hint="eastAsia"/>
          <w:color w:val="auto"/>
        </w:rPr>
        <w:t>주변에서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몬스터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사망한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점수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획득</w:t>
      </w:r>
    </w:p>
    <w:p w:rsidR="00573C29" w:rsidRPr="00573C29" w:rsidRDefault="00573C29" w:rsidP="00573C29">
      <w:pPr>
        <w:pStyle w:val="af8"/>
        <w:numPr>
          <w:ilvl w:val="1"/>
          <w:numId w:val="42"/>
        </w:numPr>
        <w:ind w:leftChars="0"/>
        <w:rPr>
          <w:color w:val="FF0000"/>
        </w:rPr>
      </w:pP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0.2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)</w:t>
      </w:r>
    </w:p>
    <w:p w:rsidR="00573C29" w:rsidRPr="00DC2F98" w:rsidRDefault="00573C29" w:rsidP="00573C29">
      <w:pPr>
        <w:pStyle w:val="af8"/>
        <w:numPr>
          <w:ilvl w:val="1"/>
          <w:numId w:val="42"/>
        </w:numPr>
        <w:ind w:leftChars="0"/>
        <w:rPr>
          <w:color w:val="FF0000"/>
        </w:rPr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수치의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rPr>
          <w:rFonts w:hint="eastAsia"/>
        </w:rPr>
        <w:t>임의수치</w:t>
      </w:r>
      <w:r>
        <w:rPr>
          <w:rFonts w:hint="eastAsia"/>
        </w:rPr>
        <w:t>)</w:t>
      </w:r>
    </w:p>
    <w:p w:rsidR="00DC2F98" w:rsidRPr="004635FD" w:rsidRDefault="00DC2F98" w:rsidP="00573C29">
      <w:pPr>
        <w:pStyle w:val="af8"/>
        <w:numPr>
          <w:ilvl w:val="1"/>
          <w:numId w:val="42"/>
        </w:numPr>
        <w:ind w:leftChars="0"/>
        <w:rPr>
          <w:color w:val="FF0000"/>
        </w:rPr>
      </w:pPr>
      <w:r>
        <w:rPr>
          <w:rFonts w:hint="eastAsia"/>
        </w:rPr>
        <w:t>깃털</w:t>
      </w:r>
      <w:r>
        <w:rPr>
          <w:rFonts w:hint="eastAsia"/>
        </w:rPr>
        <w:t xml:space="preserve"> </w:t>
      </w:r>
      <w:r>
        <w:rPr>
          <w:rFonts w:hint="eastAsia"/>
        </w:rPr>
        <w:t>모자</w:t>
      </w:r>
      <w:r>
        <w:rPr>
          <w:rFonts w:hint="eastAsia"/>
        </w:rPr>
        <w:t xml:space="preserve"> </w:t>
      </w:r>
      <w:r>
        <w:rPr>
          <w:rFonts w:hint="eastAsia"/>
        </w:rPr>
        <w:t>착용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</w:t>
      </w:r>
      <w:r>
        <w:rPr>
          <w:rFonts w:hint="eastAsia"/>
        </w:rPr>
        <w:t>미정</w:t>
      </w:r>
      <w:r>
        <w:rPr>
          <w:rFonts w:hint="eastAsia"/>
        </w:rPr>
        <w:t>)</w:t>
      </w:r>
    </w:p>
    <w:p w:rsidR="004635FD" w:rsidRDefault="004635FD" w:rsidP="004635F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33875" cy="2643664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10" cy="26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FD" w:rsidRPr="004635FD" w:rsidRDefault="004635FD" w:rsidP="004635FD">
      <w:pPr>
        <w:rPr>
          <w:rFonts w:hint="eastAsia"/>
        </w:rPr>
      </w:pPr>
      <w:r w:rsidRPr="004635FD"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4 </w:t>
      </w:r>
      <w:proofErr w:type="spellStart"/>
      <w:r>
        <w:rPr>
          <w:rFonts w:hint="eastAsia"/>
        </w:rPr>
        <w:t>드래고니카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궁수</w:t>
      </w:r>
    </w:p>
    <w:p w:rsidR="00DB3B84" w:rsidRDefault="00DB3B84" w:rsidP="00DB3B84">
      <w:pPr>
        <w:pStyle w:val="af8"/>
        <w:numPr>
          <w:ilvl w:val="0"/>
          <w:numId w:val="42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방어</w:t>
      </w:r>
    </w:p>
    <w:p w:rsidR="00573C29" w:rsidRPr="00573C29" w:rsidRDefault="00573C29" w:rsidP="00573C29">
      <w:pPr>
        <w:pStyle w:val="af8"/>
        <w:numPr>
          <w:ilvl w:val="1"/>
          <w:numId w:val="42"/>
        </w:numPr>
        <w:ind w:leftChars="0"/>
        <w:rPr>
          <w:color w:val="00B0F0"/>
        </w:rPr>
      </w:pPr>
      <w:r>
        <w:rPr>
          <w:rFonts w:hint="eastAsia"/>
          <w:color w:val="auto"/>
        </w:rPr>
        <w:t>적에게</w:t>
      </w:r>
      <w:r>
        <w:rPr>
          <w:color w:val="auto"/>
        </w:rPr>
        <w:t xml:space="preserve"> 5</w:t>
      </w:r>
      <w:r>
        <w:rPr>
          <w:rFonts w:hint="eastAsia"/>
          <w:color w:val="auto"/>
        </w:rPr>
        <w:t>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받는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회피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</w:t>
      </w:r>
      <w:r>
        <w:rPr>
          <w:rFonts w:hint="eastAsia"/>
          <w:color w:val="auto"/>
        </w:rPr>
        <w:t>회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</w:p>
    <w:p w:rsidR="00573C29" w:rsidRPr="00DC2F98" w:rsidRDefault="00573C29" w:rsidP="00573C29">
      <w:pPr>
        <w:pStyle w:val="af8"/>
        <w:numPr>
          <w:ilvl w:val="1"/>
          <w:numId w:val="42"/>
        </w:numPr>
        <w:ind w:leftChars="0"/>
        <w:rPr>
          <w:color w:val="00B0F0"/>
        </w:rPr>
      </w:pPr>
      <w:r>
        <w:rPr>
          <w:rFonts w:hint="eastAsia"/>
        </w:rPr>
        <w:t>회피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1</w:t>
      </w:r>
      <w:r>
        <w:rPr>
          <w:rFonts w:hint="eastAsia"/>
        </w:rPr>
        <w:t>초간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량</w:t>
      </w:r>
      <w:r>
        <w:rPr>
          <w:rFonts w:hint="eastAsia"/>
        </w:rPr>
        <w:t xml:space="preserve"> </w:t>
      </w:r>
      <w:r>
        <w:t xml:space="preserve">90% </w:t>
      </w:r>
      <w:r>
        <w:rPr>
          <w:rFonts w:hint="eastAsia"/>
        </w:rPr>
        <w:t>감소</w:t>
      </w:r>
      <w:r>
        <w:rPr>
          <w:rFonts w:hint="eastAsia"/>
        </w:rPr>
        <w:t>(</w:t>
      </w:r>
      <w:r>
        <w:rPr>
          <w:rFonts w:hint="eastAsia"/>
        </w:rPr>
        <w:t>임의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>)</w:t>
      </w:r>
    </w:p>
    <w:p w:rsidR="00DC2F98" w:rsidRPr="00573C29" w:rsidRDefault="00DC2F98" w:rsidP="00573C29">
      <w:pPr>
        <w:pStyle w:val="af8"/>
        <w:numPr>
          <w:ilvl w:val="1"/>
          <w:numId w:val="42"/>
        </w:numPr>
        <w:ind w:leftChars="0"/>
        <w:rPr>
          <w:rFonts w:hint="eastAsia"/>
          <w:color w:val="00B0F0"/>
        </w:rPr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머리에</w:t>
      </w:r>
      <w:r>
        <w:rPr>
          <w:rFonts w:hint="eastAsia"/>
        </w:rPr>
        <w:t xml:space="preserve"> </w:t>
      </w:r>
      <w:r>
        <w:rPr>
          <w:rFonts w:hint="eastAsia"/>
        </w:rPr>
        <w:t>초록색</w:t>
      </w:r>
      <w:r>
        <w:rPr>
          <w:rFonts w:hint="eastAsia"/>
        </w:rPr>
        <w:t xml:space="preserve"> </w:t>
      </w:r>
      <w:r>
        <w:rPr>
          <w:rFonts w:hint="eastAsia"/>
        </w:rPr>
        <w:t>방패모양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DB3B84" w:rsidRDefault="00DB3B84" w:rsidP="00DB3B84">
      <w:pPr>
        <w:pStyle w:val="af8"/>
        <w:numPr>
          <w:ilvl w:val="0"/>
          <w:numId w:val="42"/>
        </w:numPr>
        <w:ind w:leftChars="0"/>
        <w:rPr>
          <w:color w:val="00B0F0"/>
        </w:rPr>
      </w:pPr>
      <w:r w:rsidRPr="00E5375B">
        <w:rPr>
          <w:rFonts w:hint="eastAsia"/>
          <w:color w:val="00B0F0"/>
        </w:rPr>
        <w:t>속도</w:t>
      </w:r>
    </w:p>
    <w:p w:rsidR="00DB3B84" w:rsidRPr="00573C29" w:rsidRDefault="00573C29" w:rsidP="00DB3B84">
      <w:pPr>
        <w:pStyle w:val="af8"/>
        <w:numPr>
          <w:ilvl w:val="1"/>
          <w:numId w:val="42"/>
        </w:numPr>
        <w:ind w:leftChars="0"/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100% </w:t>
      </w:r>
      <w:r>
        <w:rPr>
          <w:rFonts w:hint="eastAsia"/>
          <w:color w:val="auto"/>
        </w:rPr>
        <w:t>증가</w:t>
      </w:r>
    </w:p>
    <w:p w:rsidR="00573C29" w:rsidRDefault="00573C29" w:rsidP="00DB3B84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DC2F98" w:rsidRPr="00DB3B84" w:rsidRDefault="00DC2F98" w:rsidP="00DB3B84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lastRenderedPageBreak/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머리에</w:t>
      </w:r>
      <w:r>
        <w:rPr>
          <w:rFonts w:hint="eastAsia"/>
        </w:rPr>
        <w:t xml:space="preserve"> </w:t>
      </w:r>
      <w:r>
        <w:rPr>
          <w:rFonts w:hint="eastAsia"/>
        </w:rPr>
        <w:t>번개모양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F90FE7" w:rsidRDefault="00F90FE7" w:rsidP="009D1E91">
      <w:pPr>
        <w:pStyle w:val="20"/>
        <w:ind w:firstLineChars="96" w:firstLine="283"/>
      </w:pPr>
      <w:bookmarkStart w:id="18" w:name="_Toc506621794"/>
      <w:r>
        <w:rPr>
          <w:rFonts w:hint="eastAsia"/>
        </w:rPr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8"/>
    </w:p>
    <w:p w:rsidR="00F90FE7" w:rsidRDefault="00F90FE7" w:rsidP="00F90FE7">
      <w:pPr>
        <w:pStyle w:val="af8"/>
        <w:numPr>
          <w:ilvl w:val="0"/>
          <w:numId w:val="43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공격</w:t>
      </w:r>
    </w:p>
    <w:p w:rsidR="00532DBC" w:rsidRDefault="00F90FE7" w:rsidP="00532DBC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color w:val="auto"/>
        </w:rPr>
        <w:t>‘</w:t>
      </w:r>
      <w:r w:rsidR="00532DBC">
        <w:rPr>
          <w:rFonts w:hint="eastAsia"/>
          <w:color w:val="auto"/>
        </w:rPr>
        <w:t>대왕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화살</w:t>
      </w:r>
      <w:r w:rsidR="00532DBC">
        <w:rPr>
          <w:color w:val="auto"/>
        </w:rPr>
        <w:t>’</w:t>
      </w:r>
      <w:r w:rsidR="00532DBC">
        <w:rPr>
          <w:rFonts w:hint="eastAsia"/>
          <w:color w:val="auto"/>
        </w:rPr>
        <w:t>에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적중한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적의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수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만큼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다음</w:t>
      </w:r>
      <w:r w:rsidR="00532DBC">
        <w:rPr>
          <w:rFonts w:hint="eastAsia"/>
          <w:color w:val="auto"/>
        </w:rPr>
        <w:t xml:space="preserve"> </w:t>
      </w:r>
      <w:r w:rsidR="00532DBC">
        <w:rPr>
          <w:color w:val="auto"/>
        </w:rPr>
        <w:t>‘</w:t>
      </w:r>
      <w:r w:rsidR="00532DBC">
        <w:rPr>
          <w:rFonts w:hint="eastAsia"/>
          <w:color w:val="auto"/>
        </w:rPr>
        <w:t>대왕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화살</w:t>
      </w:r>
      <w:r w:rsidR="00532DBC">
        <w:rPr>
          <w:color w:val="auto"/>
        </w:rPr>
        <w:t>’</w:t>
      </w:r>
      <w:r w:rsidR="00532DBC">
        <w:rPr>
          <w:rFonts w:hint="eastAsia"/>
          <w:color w:val="auto"/>
        </w:rPr>
        <w:t>의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공격력</w:t>
      </w:r>
      <w:r w:rsidR="00532DBC">
        <w:rPr>
          <w:rFonts w:hint="eastAsia"/>
          <w:color w:val="auto"/>
        </w:rPr>
        <w:t xml:space="preserve"> </w:t>
      </w:r>
      <w:r w:rsidR="00532DBC">
        <w:rPr>
          <w:rFonts w:hint="eastAsia"/>
          <w:color w:val="auto"/>
        </w:rPr>
        <w:t>증가</w:t>
      </w:r>
    </w:p>
    <w:p w:rsidR="00532DBC" w:rsidRDefault="00532DBC" w:rsidP="00532DBC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미니언</w:t>
      </w:r>
      <w:proofErr w:type="spellEnd"/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중립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몬스터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</w:t>
      </w:r>
      <w:r>
        <w:rPr>
          <w:rFonts w:hint="eastAsia"/>
          <w:color w:val="auto"/>
        </w:rPr>
        <w:t>기당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40%, 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532DBC" w:rsidRDefault="00532DBC" w:rsidP="00532DBC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</w:t>
      </w:r>
      <w:r>
        <w:rPr>
          <w:rFonts w:hint="eastAsia"/>
          <w:color w:val="auto"/>
        </w:rPr>
        <w:t xml:space="preserve"> 1</w:t>
      </w:r>
      <w:r>
        <w:rPr>
          <w:rFonts w:hint="eastAsia"/>
          <w:color w:val="auto"/>
        </w:rPr>
        <w:t>명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9420E1" w:rsidRPr="009420E1" w:rsidRDefault="009420E1" w:rsidP="009420E1">
      <w:pPr>
        <w:pStyle w:val="af8"/>
        <w:numPr>
          <w:ilvl w:val="1"/>
          <w:numId w:val="43"/>
        </w:numPr>
        <w:ind w:leftChars="0"/>
        <w:rPr>
          <w:rFonts w:hint="eastAsia"/>
          <w:color w:val="auto"/>
        </w:rPr>
      </w:pPr>
      <w:proofErr w:type="spellStart"/>
      <w:r>
        <w:rPr>
          <w:rFonts w:hint="eastAsia"/>
          <w:color w:val="auto"/>
        </w:rPr>
        <w:t>컴파운드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보우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</w:t>
      </w:r>
    </w:p>
    <w:p w:rsidR="00F90FE7" w:rsidRDefault="00F90FE7" w:rsidP="00F90FE7">
      <w:pPr>
        <w:pStyle w:val="af8"/>
        <w:numPr>
          <w:ilvl w:val="0"/>
          <w:numId w:val="43"/>
        </w:numPr>
        <w:ind w:leftChars="0"/>
        <w:rPr>
          <w:color w:val="00B050"/>
        </w:rPr>
      </w:pPr>
      <w:r w:rsidRPr="00F86924">
        <w:rPr>
          <w:rFonts w:hint="eastAsia"/>
          <w:color w:val="00B050"/>
        </w:rPr>
        <w:t>강화</w:t>
      </w:r>
    </w:p>
    <w:p w:rsidR="00F90FE7" w:rsidRDefault="00F90FE7" w:rsidP="00F90FE7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color w:val="auto"/>
        </w:rPr>
        <w:t>‘</w:t>
      </w:r>
      <w:r w:rsidR="009420E1">
        <w:rPr>
          <w:rFonts w:hint="eastAsia"/>
          <w:color w:val="auto"/>
        </w:rPr>
        <w:t>부메랑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화살</w:t>
      </w:r>
      <w:r w:rsidR="009420E1">
        <w:rPr>
          <w:color w:val="auto"/>
        </w:rPr>
        <w:t>’</w:t>
      </w:r>
      <w:r w:rsidR="009420E1">
        <w:rPr>
          <w:rFonts w:hint="eastAsia"/>
          <w:color w:val="auto"/>
        </w:rPr>
        <w:t>이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돌아올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때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공격력</w:t>
      </w:r>
      <w:r w:rsidR="009420E1">
        <w:rPr>
          <w:rFonts w:hint="eastAsia"/>
          <w:color w:val="auto"/>
        </w:rPr>
        <w:t xml:space="preserve"> </w:t>
      </w:r>
      <w:r w:rsidR="009420E1">
        <w:rPr>
          <w:color w:val="auto"/>
        </w:rPr>
        <w:t xml:space="preserve">200% </w:t>
      </w:r>
      <w:r w:rsidR="009420E1">
        <w:rPr>
          <w:rFonts w:hint="eastAsia"/>
          <w:color w:val="auto"/>
        </w:rPr>
        <w:t>증가</w:t>
      </w:r>
    </w:p>
    <w:p w:rsidR="009420E1" w:rsidRPr="00F86924" w:rsidRDefault="00701DC4" w:rsidP="00F90FE7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9420E1">
        <w:rPr>
          <w:color w:val="auto"/>
        </w:rPr>
        <w:t>‘</w:t>
      </w:r>
      <w:proofErr w:type="spellStart"/>
      <w:r w:rsidR="009420E1">
        <w:rPr>
          <w:rFonts w:hint="eastAsia"/>
          <w:color w:val="auto"/>
        </w:rPr>
        <w:t>이누야샤</w:t>
      </w:r>
      <w:proofErr w:type="spellEnd"/>
      <w:r w:rsidR="009420E1">
        <w:rPr>
          <w:rFonts w:hint="eastAsia"/>
          <w:color w:val="auto"/>
        </w:rPr>
        <w:t>-</w:t>
      </w:r>
      <w:proofErr w:type="spellStart"/>
      <w:r w:rsidR="009420E1">
        <w:rPr>
          <w:rFonts w:hint="eastAsia"/>
          <w:color w:val="auto"/>
        </w:rPr>
        <w:t>비</w:t>
      </w:r>
      <w:r w:rsidR="00F57591">
        <w:rPr>
          <w:rFonts w:hint="eastAsia"/>
          <w:color w:val="auto"/>
        </w:rPr>
        <w:t>뢰</w:t>
      </w:r>
      <w:r w:rsidR="009420E1">
        <w:rPr>
          <w:rFonts w:hint="eastAsia"/>
          <w:color w:val="auto"/>
        </w:rPr>
        <w:t>골</w:t>
      </w:r>
      <w:proofErr w:type="spellEnd"/>
      <w:r w:rsidR="009420E1">
        <w:rPr>
          <w:color w:val="auto"/>
        </w:rPr>
        <w:t>’</w:t>
      </w:r>
      <w:r w:rsidR="009420E1">
        <w:rPr>
          <w:rFonts w:hint="eastAsia"/>
          <w:color w:val="auto"/>
        </w:rPr>
        <w:t>에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실만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연결한</w:t>
      </w:r>
      <w:r w:rsidR="009420E1">
        <w:rPr>
          <w:rFonts w:hint="eastAsia"/>
          <w:color w:val="auto"/>
        </w:rPr>
        <w:t xml:space="preserve"> </w:t>
      </w:r>
      <w:r w:rsidR="009420E1">
        <w:rPr>
          <w:rFonts w:hint="eastAsia"/>
          <w:color w:val="auto"/>
        </w:rPr>
        <w:t>형태</w:t>
      </w:r>
      <w:r>
        <w:rPr>
          <w:rFonts w:hint="eastAsia"/>
          <w:color w:val="auto"/>
        </w:rPr>
        <w:t>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</w:t>
      </w:r>
    </w:p>
    <w:p w:rsidR="009D1E91" w:rsidRDefault="00F90FE7" w:rsidP="009D1E91">
      <w:pPr>
        <w:pStyle w:val="af8"/>
        <w:numPr>
          <w:ilvl w:val="0"/>
          <w:numId w:val="43"/>
        </w:numPr>
        <w:ind w:leftChars="0"/>
        <w:rPr>
          <w:color w:val="00B0F0"/>
        </w:rPr>
      </w:pPr>
      <w:r w:rsidRPr="00F86924">
        <w:rPr>
          <w:rFonts w:hint="eastAsia"/>
          <w:color w:val="00B0F0"/>
        </w:rPr>
        <w:t>추가</w:t>
      </w:r>
    </w:p>
    <w:p w:rsidR="009D1E91" w:rsidRDefault="000F747F" w:rsidP="009D1E91">
      <w:pPr>
        <w:pStyle w:val="af8"/>
        <w:numPr>
          <w:ilvl w:val="1"/>
          <w:numId w:val="43"/>
        </w:numPr>
        <w:ind w:leftChars="0"/>
      </w:pPr>
      <w:r>
        <w:t>‘</w:t>
      </w: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파열</w:t>
      </w:r>
      <w:r>
        <w:t xml:space="preserve">’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0F747F" w:rsidRPr="00C2397C" w:rsidRDefault="00C2397C" w:rsidP="00C2397C">
      <w:pPr>
        <w:pStyle w:val="af8"/>
        <w:numPr>
          <w:ilvl w:val="1"/>
          <w:numId w:val="43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플레이어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Albedo</w:t>
      </w:r>
      <w:r>
        <w:rPr>
          <w:rFonts w:hint="eastAsia"/>
          <w:color w:val="auto"/>
        </w:rPr>
        <w:t>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보라색</w:t>
      </w:r>
      <w:r>
        <w:rPr>
          <w:rFonts w:hint="eastAsia"/>
          <w:color w:val="auto"/>
        </w:rPr>
        <w:t>(</w:t>
      </w:r>
      <w:r>
        <w:rPr>
          <w:color w:val="auto"/>
        </w:rPr>
        <w:t>128, 65, 217)</w:t>
      </w:r>
      <w:r>
        <w:rPr>
          <w:rFonts w:hint="eastAsia"/>
          <w:color w:val="auto"/>
        </w:rPr>
        <w:t>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9D1E91" w:rsidRDefault="009D1E91">
      <w:pPr>
        <w:spacing w:after="200"/>
      </w:pPr>
      <w:r>
        <w:br w:type="page"/>
      </w:r>
    </w:p>
    <w:p w:rsidR="009D1E91" w:rsidRDefault="009D1E91" w:rsidP="009D1E91">
      <w:pPr>
        <w:pStyle w:val="20"/>
        <w:ind w:firstLineChars="96" w:firstLine="283"/>
      </w:pPr>
      <w:bookmarkStart w:id="19" w:name="_Toc506621795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9"/>
    </w:p>
    <w:p w:rsidR="008D78A0" w:rsidRDefault="008D78A0" w:rsidP="008D78A0">
      <w:pPr>
        <w:pStyle w:val="af8"/>
        <w:numPr>
          <w:ilvl w:val="0"/>
          <w:numId w:val="44"/>
        </w:numPr>
        <w:ind w:leftChars="0"/>
        <w:rPr>
          <w:color w:val="00B0F0"/>
        </w:rPr>
      </w:pPr>
      <w:r w:rsidRPr="00025B5A">
        <w:rPr>
          <w:rFonts w:hint="eastAsia"/>
          <w:color w:val="00B0F0"/>
        </w:rPr>
        <w:t>방어</w:t>
      </w:r>
    </w:p>
    <w:p w:rsidR="008D78A0" w:rsidRDefault="0076468D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폭탄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>
        <w:rPr>
          <w:rFonts w:hint="eastAsia"/>
          <w:color w:val="auto"/>
        </w:rPr>
        <w:t>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수만큼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76468D" w:rsidRDefault="0076468D" w:rsidP="0076468D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</w:t>
      </w:r>
      <w:r>
        <w:rPr>
          <w:rFonts w:hint="eastAsia"/>
          <w:color w:val="auto"/>
        </w:rPr>
        <w:t>마리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1.5</w:t>
      </w:r>
      <w:r>
        <w:rPr>
          <w:rFonts w:hint="eastAsia"/>
          <w:color w:val="auto"/>
        </w:rPr>
        <w:t>초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동안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임의수치</w:t>
      </w:r>
      <w:r>
        <w:rPr>
          <w:rFonts w:hint="eastAsia"/>
          <w:color w:val="auto"/>
        </w:rPr>
        <w:t>)</w:t>
      </w:r>
    </w:p>
    <w:p w:rsidR="0004022D" w:rsidRPr="0004022D" w:rsidRDefault="0004022D" w:rsidP="0004022D">
      <w:pPr>
        <w:pStyle w:val="af8"/>
        <w:numPr>
          <w:ilvl w:val="1"/>
          <w:numId w:val="44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>캐릭터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전체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돌</w:t>
      </w:r>
      <w:r>
        <w:rPr>
          <w:color w:val="auto"/>
        </w:rPr>
        <w:t>(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철</w:t>
      </w:r>
      <w:r>
        <w:rPr>
          <w:rFonts w:hint="eastAsia"/>
          <w:color w:val="auto"/>
        </w:rPr>
        <w:t>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8D78A0" w:rsidRDefault="008D78A0" w:rsidP="008D78A0">
      <w:pPr>
        <w:pStyle w:val="af8"/>
        <w:numPr>
          <w:ilvl w:val="0"/>
          <w:numId w:val="44"/>
        </w:numPr>
        <w:ind w:leftChars="0"/>
        <w:rPr>
          <w:color w:val="00B050"/>
        </w:rPr>
      </w:pPr>
      <w:r w:rsidRPr="00025B5A">
        <w:rPr>
          <w:rFonts w:hint="eastAsia"/>
          <w:color w:val="00B050"/>
        </w:rPr>
        <w:t>속도</w:t>
      </w:r>
    </w:p>
    <w:p w:rsidR="008D78A0" w:rsidRDefault="00F74EA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폭탄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>
        <w:rPr>
          <w:rFonts w:hint="eastAsia"/>
          <w:color w:val="auto"/>
        </w:rPr>
        <w:t>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플레이어가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적중한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경우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1% </w:t>
      </w:r>
      <w:r>
        <w:rPr>
          <w:rFonts w:hint="eastAsia"/>
          <w:color w:val="auto"/>
        </w:rPr>
        <w:t>증가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최대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15%, </w:t>
      </w:r>
      <w:r>
        <w:rPr>
          <w:rFonts w:hint="eastAsia"/>
          <w:color w:val="auto"/>
        </w:rPr>
        <w:t>임의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</w:t>
      </w:r>
      <w:r>
        <w:rPr>
          <w:rFonts w:hint="eastAsia"/>
          <w:color w:val="auto"/>
        </w:rPr>
        <w:t>)</w:t>
      </w:r>
    </w:p>
    <w:p w:rsidR="00537290" w:rsidRPr="001D72D5" w:rsidRDefault="00F74EA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바나나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</w:t>
      </w:r>
    </w:p>
    <w:p w:rsidR="008D78A0" w:rsidRDefault="008D78A0" w:rsidP="008D78A0">
      <w:pPr>
        <w:pStyle w:val="af8"/>
        <w:numPr>
          <w:ilvl w:val="0"/>
          <w:numId w:val="44"/>
        </w:numPr>
        <w:ind w:leftChars="0"/>
        <w:rPr>
          <w:color w:val="00B0F0"/>
        </w:rPr>
      </w:pPr>
      <w:r>
        <w:rPr>
          <w:rFonts w:hint="eastAsia"/>
          <w:color w:val="00B0F0"/>
        </w:rPr>
        <w:t>강화</w:t>
      </w:r>
    </w:p>
    <w:p w:rsidR="008D78A0" w:rsidRDefault="0006245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>
        <w:rPr>
          <w:rFonts w:hint="eastAsia"/>
          <w:color w:val="auto"/>
        </w:rPr>
        <w:t>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및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이동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거리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2</w:t>
      </w:r>
      <w:r>
        <w:rPr>
          <w:rFonts w:hint="eastAsia"/>
          <w:color w:val="auto"/>
        </w:rPr>
        <w:t>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062459" w:rsidRPr="008D78A0" w:rsidRDefault="0006245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캐릭터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전체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가시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혹은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철조망</w:t>
      </w:r>
      <w:r>
        <w:rPr>
          <w:rFonts w:hint="eastAsia"/>
          <w:color w:val="auto"/>
        </w:rPr>
        <w:t>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텍스처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적용</w:t>
      </w:r>
    </w:p>
    <w:p w:rsidR="008D78A0" w:rsidRDefault="008D78A0">
      <w:pPr>
        <w:spacing w:after="200"/>
      </w:pPr>
      <w:r>
        <w:br w:type="page"/>
      </w:r>
    </w:p>
    <w:p w:rsidR="008D78A0" w:rsidRDefault="008D78A0" w:rsidP="008D78A0">
      <w:pPr>
        <w:pStyle w:val="20"/>
        <w:ind w:firstLineChars="96" w:firstLine="283"/>
      </w:pPr>
      <w:bookmarkStart w:id="20" w:name="_Toc506621796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0"/>
    </w:p>
    <w:p w:rsidR="008D78A0" w:rsidRPr="009E7B8F" w:rsidRDefault="008D78A0" w:rsidP="008D78A0">
      <w:pPr>
        <w:pStyle w:val="af8"/>
        <w:numPr>
          <w:ilvl w:val="0"/>
          <w:numId w:val="45"/>
        </w:numPr>
        <w:ind w:leftChars="0"/>
        <w:rPr>
          <w:color w:val="00B0F0"/>
        </w:rPr>
      </w:pPr>
      <w:r>
        <w:rPr>
          <w:rFonts w:hint="eastAsia"/>
          <w:color w:val="00B0F0"/>
        </w:rPr>
        <w:t>공격</w:t>
      </w:r>
    </w:p>
    <w:p w:rsidR="00C21C2C" w:rsidRDefault="0044108C" w:rsidP="008D78A0">
      <w:pPr>
        <w:pStyle w:val="af8"/>
        <w:numPr>
          <w:ilvl w:val="1"/>
          <w:numId w:val="45"/>
        </w:numPr>
        <w:ind w:leftChars="0"/>
      </w:pPr>
      <w:r>
        <w:t>‘</w:t>
      </w: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  <w:r>
        <w:t xml:space="preserve">’ </w:t>
      </w: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중심에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 xml:space="preserve">150%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데미지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8D78A0" w:rsidRDefault="00C21C2C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과녁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</w:p>
    <w:p w:rsidR="008D78A0" w:rsidRPr="009E7B8F" w:rsidRDefault="008D78A0" w:rsidP="008D78A0">
      <w:pPr>
        <w:pStyle w:val="af8"/>
        <w:numPr>
          <w:ilvl w:val="0"/>
          <w:numId w:val="45"/>
        </w:numPr>
        <w:ind w:leftChars="0"/>
        <w:rPr>
          <w:color w:val="FF0000"/>
        </w:rPr>
      </w:pPr>
      <w:r w:rsidRPr="009E7B8F">
        <w:rPr>
          <w:rFonts w:hint="eastAsia"/>
          <w:color w:val="FF0000"/>
        </w:rPr>
        <w:t>강화</w:t>
      </w:r>
    </w:p>
    <w:p w:rsidR="00C93033" w:rsidRDefault="008D78A0" w:rsidP="00C93033">
      <w:pPr>
        <w:pStyle w:val="af8"/>
        <w:numPr>
          <w:ilvl w:val="1"/>
          <w:numId w:val="45"/>
        </w:numPr>
        <w:ind w:leftChars="0"/>
      </w:pPr>
      <w:r>
        <w:t>‘</w:t>
      </w:r>
      <w:r w:rsidR="00C93033">
        <w:rPr>
          <w:rFonts w:hint="eastAsia"/>
        </w:rPr>
        <w:t>대왕</w:t>
      </w:r>
      <w:r w:rsidR="00C93033">
        <w:rPr>
          <w:rFonts w:hint="eastAsia"/>
        </w:rPr>
        <w:t xml:space="preserve"> </w:t>
      </w:r>
      <w:r w:rsidR="00C93033">
        <w:rPr>
          <w:rFonts w:hint="eastAsia"/>
        </w:rPr>
        <w:t>화살</w:t>
      </w:r>
      <w:r w:rsidR="00C93033">
        <w:t>’</w:t>
      </w:r>
      <w:r w:rsidR="00C93033">
        <w:rPr>
          <w:rFonts w:hint="eastAsia"/>
        </w:rPr>
        <w:t>의</w:t>
      </w:r>
      <w:r w:rsidR="00C93033">
        <w:t xml:space="preserve"> ‘</w:t>
      </w:r>
      <w:r w:rsidR="00C93033">
        <w:rPr>
          <w:rFonts w:hint="eastAsia"/>
        </w:rPr>
        <w:t>감속</w:t>
      </w:r>
      <w:r w:rsidR="00C93033">
        <w:t xml:space="preserve">’ </w:t>
      </w:r>
      <w:r w:rsidR="00C93033">
        <w:rPr>
          <w:rFonts w:hint="eastAsia"/>
        </w:rPr>
        <w:t>수치를</w:t>
      </w:r>
      <w:r w:rsidR="00C93033">
        <w:rPr>
          <w:rFonts w:hint="eastAsia"/>
        </w:rPr>
        <w:t xml:space="preserve"> </w:t>
      </w:r>
      <w:r w:rsidR="00C93033">
        <w:t>30%</w:t>
      </w:r>
      <w:r w:rsidR="00C93033">
        <w:rPr>
          <w:rFonts w:hint="eastAsia"/>
        </w:rPr>
        <w:t>에서</w:t>
      </w:r>
      <w:r w:rsidR="00C93033">
        <w:rPr>
          <w:rFonts w:hint="eastAsia"/>
        </w:rPr>
        <w:t xml:space="preserve"> </w:t>
      </w:r>
      <w:r w:rsidR="00C93033">
        <w:t>50%</w:t>
      </w:r>
      <w:r w:rsidR="00C93033">
        <w:rPr>
          <w:rFonts w:hint="eastAsia"/>
        </w:rPr>
        <w:t>로</w:t>
      </w:r>
      <w:r w:rsidR="00C93033">
        <w:rPr>
          <w:rFonts w:hint="eastAsia"/>
        </w:rPr>
        <w:t xml:space="preserve"> </w:t>
      </w:r>
      <w:r w:rsidR="00C93033">
        <w:rPr>
          <w:rFonts w:hint="eastAsia"/>
        </w:rPr>
        <w:t>증가</w:t>
      </w:r>
    </w:p>
    <w:p w:rsidR="00C93033" w:rsidRDefault="008B33FE" w:rsidP="00C93033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효과의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명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무제한</w:t>
      </w:r>
      <w:r>
        <w:rPr>
          <w:rFonts w:hint="eastAsia"/>
        </w:rPr>
        <w:t>)</w:t>
      </w:r>
    </w:p>
    <w:p w:rsidR="008B33FE" w:rsidRDefault="00691EDC" w:rsidP="00C93033">
      <w:pPr>
        <w:pStyle w:val="af8"/>
        <w:numPr>
          <w:ilvl w:val="1"/>
          <w:numId w:val="45"/>
        </w:numPr>
        <w:ind w:leftChars="0"/>
      </w:pPr>
      <w:r>
        <w:t>‘</w:t>
      </w:r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>-</w:t>
      </w:r>
      <w:r>
        <w:rPr>
          <w:rFonts w:hint="eastAsia"/>
        </w:rPr>
        <w:t>링크</w:t>
      </w:r>
      <w:r>
        <w:t xml:space="preserve">’ </w:t>
      </w:r>
      <w:r>
        <w:rPr>
          <w:rFonts w:hint="eastAsia"/>
        </w:rPr>
        <w:t>요정</w:t>
      </w:r>
      <w:r>
        <w:rPr>
          <w:rFonts w:hint="eastAsia"/>
        </w:rPr>
        <w:t xml:space="preserve"> </w:t>
      </w:r>
      <w:r>
        <w:rPr>
          <w:rFonts w:hint="eastAsia"/>
        </w:rPr>
        <w:t>옷</w:t>
      </w:r>
      <w:r>
        <w:rPr>
          <w:rFonts w:hint="eastAsia"/>
        </w:rPr>
        <w:t xml:space="preserve"> </w:t>
      </w:r>
      <w:r>
        <w:rPr>
          <w:rFonts w:hint="eastAsia"/>
        </w:rPr>
        <w:t>입은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2306A2" w:rsidRDefault="002306A2" w:rsidP="002306A2">
      <w:pPr>
        <w:ind w:firstLine="400"/>
      </w:pPr>
      <w:r>
        <w:rPr>
          <w:noProof/>
        </w:rPr>
        <w:drawing>
          <wp:inline distT="0" distB="0" distL="0" distR="0">
            <wp:extent cx="4219575" cy="316468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04" cy="31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A2" w:rsidRDefault="002306A2" w:rsidP="002306A2">
      <w:pPr>
        <w:ind w:firstLine="400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링크</w:t>
      </w:r>
    </w:p>
    <w:p w:rsidR="008D78A0" w:rsidRPr="009E7B8F" w:rsidRDefault="008D78A0" w:rsidP="008D78A0">
      <w:pPr>
        <w:pStyle w:val="af8"/>
        <w:numPr>
          <w:ilvl w:val="0"/>
          <w:numId w:val="45"/>
        </w:numPr>
        <w:ind w:leftChars="0"/>
        <w:rPr>
          <w:color w:val="00B050"/>
        </w:rPr>
      </w:pPr>
      <w:r w:rsidRPr="009E7B8F">
        <w:rPr>
          <w:rFonts w:hint="eastAsia"/>
          <w:color w:val="00B050"/>
        </w:rPr>
        <w:t>추가</w:t>
      </w:r>
    </w:p>
    <w:p w:rsidR="002B182E" w:rsidRDefault="008D78A0" w:rsidP="002B182E">
      <w:pPr>
        <w:pStyle w:val="af8"/>
        <w:numPr>
          <w:ilvl w:val="1"/>
          <w:numId w:val="45"/>
        </w:numPr>
        <w:ind w:leftChars="0"/>
      </w:pPr>
      <w:r>
        <w:t>‘</w:t>
      </w:r>
      <w:r w:rsidR="002B182E">
        <w:rPr>
          <w:rFonts w:hint="eastAsia"/>
        </w:rPr>
        <w:t>출혈</w:t>
      </w:r>
      <w:r w:rsidR="002B182E">
        <w:t xml:space="preserve">’ </w:t>
      </w:r>
      <w:r w:rsidR="002B182E">
        <w:rPr>
          <w:rFonts w:hint="eastAsia"/>
        </w:rPr>
        <w:t>상태의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적에게</w:t>
      </w:r>
      <w:r w:rsidR="002B182E">
        <w:rPr>
          <w:rFonts w:hint="eastAsia"/>
        </w:rPr>
        <w:t xml:space="preserve"> </w:t>
      </w:r>
      <w:r w:rsidR="002B182E">
        <w:t>‘</w:t>
      </w:r>
      <w:r w:rsidR="002B182E">
        <w:rPr>
          <w:rFonts w:hint="eastAsia"/>
        </w:rPr>
        <w:t>폭탄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화살</w:t>
      </w:r>
      <w:r w:rsidR="002B182E">
        <w:t>’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적중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시</w:t>
      </w:r>
      <w:r w:rsidR="002B182E">
        <w:rPr>
          <w:rFonts w:hint="eastAsia"/>
        </w:rPr>
        <w:t xml:space="preserve"> </w:t>
      </w:r>
      <w:r w:rsidR="002B182E">
        <w:t>1.5</w:t>
      </w:r>
      <w:r w:rsidR="002B182E">
        <w:rPr>
          <w:rFonts w:hint="eastAsia"/>
        </w:rPr>
        <w:t>초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간</w:t>
      </w:r>
      <w:r w:rsidR="002B182E">
        <w:rPr>
          <w:rFonts w:hint="eastAsia"/>
        </w:rPr>
        <w:t xml:space="preserve"> </w:t>
      </w:r>
      <w:r w:rsidR="002B182E">
        <w:t>‘</w:t>
      </w:r>
      <w:r w:rsidR="002B182E">
        <w:rPr>
          <w:rFonts w:hint="eastAsia"/>
        </w:rPr>
        <w:t>기절</w:t>
      </w:r>
      <w:r w:rsidR="002B182E">
        <w:t>’</w:t>
      </w:r>
      <w:r w:rsidR="002B182E">
        <w:rPr>
          <w:rFonts w:hint="eastAsia"/>
        </w:rPr>
        <w:t>효과</w:t>
      </w:r>
      <w:r w:rsidR="002B182E">
        <w:rPr>
          <w:rFonts w:hint="eastAsia"/>
        </w:rPr>
        <w:t xml:space="preserve"> </w:t>
      </w:r>
      <w:r w:rsidR="002B182E">
        <w:rPr>
          <w:rFonts w:hint="eastAsia"/>
        </w:rPr>
        <w:t>적용</w:t>
      </w:r>
    </w:p>
    <w:p w:rsidR="002B182E" w:rsidRPr="002B182E" w:rsidRDefault="002B182E" w:rsidP="002B182E">
      <w:pPr>
        <w:pStyle w:val="af8"/>
        <w:numPr>
          <w:ilvl w:val="1"/>
          <w:numId w:val="45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W</w:t>
      </w:r>
      <w:r>
        <w:t>OW-</w:t>
      </w:r>
      <w:proofErr w:type="spellStart"/>
      <w:r>
        <w:rPr>
          <w:rFonts w:hint="eastAsia"/>
        </w:rPr>
        <w:t>일리단</w:t>
      </w:r>
      <w:proofErr w:type="spellEnd"/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무기로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bookmarkStart w:id="21" w:name="_GoBack"/>
      <w:bookmarkEnd w:id="21"/>
    </w:p>
    <w:p w:rsidR="00DB3B84" w:rsidRPr="009D1E91" w:rsidRDefault="00025B5A" w:rsidP="009D1E91">
      <w:pPr>
        <w:rPr>
          <w:color w:val="00B0F0"/>
        </w:rPr>
      </w:pPr>
      <w:r>
        <w:br w:type="page"/>
      </w:r>
    </w:p>
    <w:p w:rsidR="00A37B26" w:rsidRDefault="008B44E2" w:rsidP="008B44E2">
      <w:pPr>
        <w:pStyle w:val="1"/>
      </w:pPr>
      <w:bookmarkStart w:id="22" w:name="_Toc506621797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22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23" w:name="_Toc506621798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23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473B19" w:rsidRDefault="004635FD" w:rsidP="00473B19">
      <w:pPr>
        <w:pStyle w:val="af8"/>
        <w:ind w:leftChars="0" w:left="851"/>
      </w:pPr>
      <w:hyperlink r:id="rId17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</w:p>
    <w:p w:rsidR="00635AD1" w:rsidRDefault="00635AD1" w:rsidP="00635AD1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늪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635AD1" w:rsidRDefault="004635FD" w:rsidP="00635AD1">
      <w:pPr>
        <w:pStyle w:val="af8"/>
        <w:ind w:leftChars="0" w:left="851"/>
      </w:pPr>
      <w:hyperlink r:id="rId18" w:history="1">
        <w:r w:rsidR="00635AD1" w:rsidRPr="00BD0983">
          <w:rPr>
            <w:rStyle w:val="af7"/>
          </w:rPr>
          <w:t>http://guardtop.com/coal-tar-need-know/</w:t>
        </w:r>
      </w:hyperlink>
      <w:r w:rsidR="00635AD1">
        <w:t xml:space="preserve"> </w:t>
      </w:r>
      <w:r w:rsidR="00720EA9">
        <w:rPr>
          <w:rFonts w:hint="eastAsia"/>
        </w:rPr>
        <w:t>의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사진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수정</w:t>
      </w:r>
    </w:p>
    <w:p w:rsidR="00A80D74" w:rsidRDefault="00A80D74" w:rsidP="00A80D74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3 </w:t>
      </w:r>
      <w:proofErr w:type="spellStart"/>
      <w:r>
        <w:rPr>
          <w:rFonts w:hint="eastAsia"/>
        </w:rPr>
        <w:t>사브르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7C074C" w:rsidRDefault="004635FD" w:rsidP="007C074C">
      <w:pPr>
        <w:ind w:left="851"/>
      </w:pPr>
      <w:hyperlink r:id="rId19" w:history="1">
        <w:r w:rsidR="00A80D74" w:rsidRPr="00BD0983">
          <w:rPr>
            <w:rStyle w:val="af7"/>
          </w:rPr>
          <w:t>http://prints.rmg.co.uk/art/510257/turkish-scimitar</w:t>
        </w:r>
      </w:hyperlink>
      <w:r w:rsidR="00A80D74">
        <w:t xml:space="preserve"> </w:t>
      </w:r>
    </w:p>
    <w:p w:rsidR="007C074C" w:rsidRDefault="007C074C" w:rsidP="007C074C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4 </w:t>
      </w:r>
      <w:proofErr w:type="spellStart"/>
      <w:r>
        <w:rPr>
          <w:rFonts w:hint="eastAsia"/>
        </w:rPr>
        <w:t>드래고니카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궁수</w:t>
      </w:r>
    </w:p>
    <w:p w:rsidR="007C074C" w:rsidRDefault="007C074C" w:rsidP="007C074C">
      <w:pPr>
        <w:ind w:left="851"/>
      </w:pPr>
      <w:hyperlink r:id="rId20" w:history="1">
        <w:r w:rsidRPr="0074281B">
          <w:rPr>
            <w:rStyle w:val="af7"/>
          </w:rPr>
          <w:t>http://m.gameshot.net/common/con_view.php?code=GA4805a2639731e</w:t>
        </w:r>
      </w:hyperlink>
      <w:r>
        <w:t xml:space="preserve"> </w:t>
      </w:r>
    </w:p>
    <w:p w:rsidR="008F6E7A" w:rsidRDefault="008F6E7A" w:rsidP="008F6E7A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링크</w:t>
      </w:r>
    </w:p>
    <w:p w:rsidR="008F6E7A" w:rsidRPr="00473B19" w:rsidRDefault="008F6E7A" w:rsidP="008F6E7A">
      <w:pPr>
        <w:pStyle w:val="af8"/>
        <w:ind w:leftChars="0" w:left="851"/>
        <w:rPr>
          <w:rFonts w:hint="eastAsia"/>
        </w:rPr>
      </w:pPr>
      <w:hyperlink r:id="rId21" w:history="1">
        <w:r w:rsidRPr="0074281B">
          <w:rPr>
            <w:rStyle w:val="af7"/>
          </w:rPr>
          <w:t>https://www.pinterest.co.kr/pin/560346378606338504/?autologin=true</w:t>
        </w:r>
      </w:hyperlink>
      <w:r>
        <w:t xml:space="preserve"> </w:t>
      </w:r>
    </w:p>
    <w:sectPr w:rsidR="008F6E7A" w:rsidRPr="00473B19">
      <w:footerReference w:type="even" r:id="rId22"/>
      <w:footerReference w:type="default" r:id="rId2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8DD" w:rsidRDefault="008468DD">
      <w:pPr>
        <w:spacing w:after="0" w:line="240" w:lineRule="auto"/>
      </w:pPr>
      <w:r>
        <w:separator/>
      </w:r>
    </w:p>
  </w:endnote>
  <w:endnote w:type="continuationSeparator" w:id="0">
    <w:p w:rsidR="008468DD" w:rsidRDefault="0084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5FD" w:rsidRDefault="004635FD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635FD" w:rsidRDefault="004635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4635FD" w:rsidRDefault="004635F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70E9814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635FD" w:rsidRDefault="004635F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B182E" w:rsidRPr="002B182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4635FD" w:rsidRDefault="004635F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B182E" w:rsidRPr="002B182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5FD" w:rsidRDefault="004635FD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635FD" w:rsidRDefault="004635F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1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4635FD" w:rsidRDefault="004635F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1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9DF57A1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4635FD" w:rsidRDefault="004635FD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B182E" w:rsidRPr="002B182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4635FD" w:rsidRDefault="004635FD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B182E" w:rsidRPr="002B182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635FD" w:rsidRDefault="004635F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8DD" w:rsidRDefault="008468DD">
      <w:pPr>
        <w:spacing w:after="0" w:line="240" w:lineRule="auto"/>
      </w:pPr>
      <w:r>
        <w:separator/>
      </w:r>
    </w:p>
  </w:footnote>
  <w:footnote w:type="continuationSeparator" w:id="0">
    <w:p w:rsidR="008468DD" w:rsidRDefault="00846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AB575D8"/>
    <w:multiLevelType w:val="hybridMultilevel"/>
    <w:tmpl w:val="6CA68F2C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0CF70ACC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18076DA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3A63FE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B8760F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5683E02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AF4796"/>
    <w:multiLevelType w:val="hybridMultilevel"/>
    <w:tmpl w:val="F1C6C822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FF26C5C"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7D221F8A">
      <w:start w:val="1"/>
      <w:numFmt w:val="bullet"/>
      <w:lvlText w:val=""/>
      <w:lvlJc w:val="left"/>
      <w:pPr>
        <w:ind w:left="2720" w:hanging="360"/>
      </w:pPr>
      <w:rPr>
        <w:rFonts w:ascii="Wingdings" w:eastAsiaTheme="maj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D8C2164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87243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3C4E41FE"/>
    <w:multiLevelType w:val="hybridMultilevel"/>
    <w:tmpl w:val="B8CE6232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 w15:restartNumberingAfterBreak="0">
    <w:nsid w:val="3D5A6DCC"/>
    <w:multiLevelType w:val="hybridMultilevel"/>
    <w:tmpl w:val="CBDA0E72"/>
    <w:lvl w:ilvl="0" w:tplc="8356F7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39D2AED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9B14ED7"/>
    <w:multiLevelType w:val="hybridMultilevel"/>
    <w:tmpl w:val="CC103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1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B3A0417"/>
    <w:multiLevelType w:val="hybridMultilevel"/>
    <w:tmpl w:val="14B0116A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3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2228B"/>
    <w:multiLevelType w:val="hybridMultilevel"/>
    <w:tmpl w:val="A5484740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5E2C478E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63E62A2B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5F282A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9"/>
  </w:num>
  <w:num w:numId="12">
    <w:abstractNumId w:val="28"/>
  </w:num>
  <w:num w:numId="13">
    <w:abstractNumId w:val="38"/>
  </w:num>
  <w:num w:numId="14">
    <w:abstractNumId w:val="19"/>
  </w:num>
  <w:num w:numId="15">
    <w:abstractNumId w:val="37"/>
  </w:num>
  <w:num w:numId="16">
    <w:abstractNumId w:val="20"/>
  </w:num>
  <w:num w:numId="17">
    <w:abstractNumId w:val="22"/>
  </w:num>
  <w:num w:numId="18">
    <w:abstractNumId w:val="9"/>
  </w:num>
  <w:num w:numId="19">
    <w:abstractNumId w:val="30"/>
  </w:num>
  <w:num w:numId="20">
    <w:abstractNumId w:val="6"/>
  </w:num>
  <w:num w:numId="21">
    <w:abstractNumId w:val="39"/>
  </w:num>
  <w:num w:numId="22">
    <w:abstractNumId w:val="12"/>
  </w:num>
  <w:num w:numId="23">
    <w:abstractNumId w:val="31"/>
  </w:num>
  <w:num w:numId="24">
    <w:abstractNumId w:val="33"/>
  </w:num>
  <w:num w:numId="25">
    <w:abstractNumId w:val="14"/>
  </w:num>
  <w:num w:numId="26">
    <w:abstractNumId w:val="26"/>
  </w:num>
  <w:num w:numId="27">
    <w:abstractNumId w:val="5"/>
  </w:num>
  <w:num w:numId="28">
    <w:abstractNumId w:val="15"/>
  </w:num>
  <w:num w:numId="29">
    <w:abstractNumId w:val="34"/>
  </w:num>
  <w:num w:numId="30">
    <w:abstractNumId w:val="17"/>
  </w:num>
  <w:num w:numId="31">
    <w:abstractNumId w:val="32"/>
  </w:num>
  <w:num w:numId="32">
    <w:abstractNumId w:val="23"/>
  </w:num>
  <w:num w:numId="33">
    <w:abstractNumId w:val="7"/>
  </w:num>
  <w:num w:numId="34">
    <w:abstractNumId w:val="27"/>
  </w:num>
  <w:num w:numId="35">
    <w:abstractNumId w:val="24"/>
  </w:num>
  <w:num w:numId="36">
    <w:abstractNumId w:val="11"/>
  </w:num>
  <w:num w:numId="37">
    <w:abstractNumId w:val="13"/>
  </w:num>
  <w:num w:numId="38">
    <w:abstractNumId w:val="8"/>
  </w:num>
  <w:num w:numId="39">
    <w:abstractNumId w:val="35"/>
  </w:num>
  <w:num w:numId="40">
    <w:abstractNumId w:val="21"/>
  </w:num>
  <w:num w:numId="41">
    <w:abstractNumId w:val="16"/>
  </w:num>
  <w:num w:numId="42">
    <w:abstractNumId w:val="36"/>
  </w:num>
  <w:num w:numId="43">
    <w:abstractNumId w:val="25"/>
  </w:num>
  <w:num w:numId="44">
    <w:abstractNumId w:val="1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25B5A"/>
    <w:rsid w:val="0004022D"/>
    <w:rsid w:val="00040299"/>
    <w:rsid w:val="00043CE3"/>
    <w:rsid w:val="00062459"/>
    <w:rsid w:val="00084E2D"/>
    <w:rsid w:val="00086C67"/>
    <w:rsid w:val="000B61DD"/>
    <w:rsid w:val="000F5B08"/>
    <w:rsid w:val="000F747F"/>
    <w:rsid w:val="00166262"/>
    <w:rsid w:val="001A223A"/>
    <w:rsid w:val="001D72D5"/>
    <w:rsid w:val="00204901"/>
    <w:rsid w:val="0021169F"/>
    <w:rsid w:val="00212A23"/>
    <w:rsid w:val="002306A2"/>
    <w:rsid w:val="00266583"/>
    <w:rsid w:val="00272F97"/>
    <w:rsid w:val="002B182E"/>
    <w:rsid w:val="002C38CB"/>
    <w:rsid w:val="002F6BCB"/>
    <w:rsid w:val="00335B5B"/>
    <w:rsid w:val="00390C34"/>
    <w:rsid w:val="003969BE"/>
    <w:rsid w:val="003D27A8"/>
    <w:rsid w:val="003D7B54"/>
    <w:rsid w:val="003F19C8"/>
    <w:rsid w:val="00403B84"/>
    <w:rsid w:val="004152AD"/>
    <w:rsid w:val="00426C6C"/>
    <w:rsid w:val="0043763C"/>
    <w:rsid w:val="0044108C"/>
    <w:rsid w:val="004635FD"/>
    <w:rsid w:val="00473B19"/>
    <w:rsid w:val="00477476"/>
    <w:rsid w:val="004B57FA"/>
    <w:rsid w:val="00525A3F"/>
    <w:rsid w:val="00532DBC"/>
    <w:rsid w:val="00537290"/>
    <w:rsid w:val="00573C29"/>
    <w:rsid w:val="005E1DDC"/>
    <w:rsid w:val="005F4BBC"/>
    <w:rsid w:val="00610609"/>
    <w:rsid w:val="00635AD1"/>
    <w:rsid w:val="006429D3"/>
    <w:rsid w:val="00691EDC"/>
    <w:rsid w:val="006B23AA"/>
    <w:rsid w:val="00701DC4"/>
    <w:rsid w:val="00720EA9"/>
    <w:rsid w:val="0076468D"/>
    <w:rsid w:val="0079244F"/>
    <w:rsid w:val="007B5EE4"/>
    <w:rsid w:val="007B7A21"/>
    <w:rsid w:val="007C074C"/>
    <w:rsid w:val="007E71FE"/>
    <w:rsid w:val="00810D1B"/>
    <w:rsid w:val="008468DD"/>
    <w:rsid w:val="00867E26"/>
    <w:rsid w:val="008B33FE"/>
    <w:rsid w:val="008B44E2"/>
    <w:rsid w:val="008B70C4"/>
    <w:rsid w:val="008D78A0"/>
    <w:rsid w:val="008E21EE"/>
    <w:rsid w:val="008F5636"/>
    <w:rsid w:val="008F6E7A"/>
    <w:rsid w:val="00912248"/>
    <w:rsid w:val="00916D07"/>
    <w:rsid w:val="00926FF3"/>
    <w:rsid w:val="009420E1"/>
    <w:rsid w:val="009933B7"/>
    <w:rsid w:val="009D1E91"/>
    <w:rsid w:val="009E7B8F"/>
    <w:rsid w:val="00A02105"/>
    <w:rsid w:val="00A37B26"/>
    <w:rsid w:val="00A60C3F"/>
    <w:rsid w:val="00A77327"/>
    <w:rsid w:val="00A80D74"/>
    <w:rsid w:val="00A8232F"/>
    <w:rsid w:val="00AA5CAB"/>
    <w:rsid w:val="00AB761C"/>
    <w:rsid w:val="00AD547F"/>
    <w:rsid w:val="00AF6714"/>
    <w:rsid w:val="00B051E4"/>
    <w:rsid w:val="00B25334"/>
    <w:rsid w:val="00B54C95"/>
    <w:rsid w:val="00B86D7C"/>
    <w:rsid w:val="00B8714D"/>
    <w:rsid w:val="00BA3B34"/>
    <w:rsid w:val="00C13931"/>
    <w:rsid w:val="00C21C2C"/>
    <w:rsid w:val="00C2397C"/>
    <w:rsid w:val="00C27A4C"/>
    <w:rsid w:val="00C3526E"/>
    <w:rsid w:val="00C82D49"/>
    <w:rsid w:val="00C93033"/>
    <w:rsid w:val="00C9510B"/>
    <w:rsid w:val="00CA7F87"/>
    <w:rsid w:val="00CB5023"/>
    <w:rsid w:val="00CF3AB2"/>
    <w:rsid w:val="00D35F94"/>
    <w:rsid w:val="00D36BE2"/>
    <w:rsid w:val="00D92D76"/>
    <w:rsid w:val="00DB3B84"/>
    <w:rsid w:val="00DC2F98"/>
    <w:rsid w:val="00E1003E"/>
    <w:rsid w:val="00E133F9"/>
    <w:rsid w:val="00E421EB"/>
    <w:rsid w:val="00E5375B"/>
    <w:rsid w:val="00EA7BC2"/>
    <w:rsid w:val="00ED4C46"/>
    <w:rsid w:val="00EF09DA"/>
    <w:rsid w:val="00EF3A53"/>
    <w:rsid w:val="00F03ABE"/>
    <w:rsid w:val="00F5078F"/>
    <w:rsid w:val="00F55E27"/>
    <w:rsid w:val="00F57591"/>
    <w:rsid w:val="00F74EA9"/>
    <w:rsid w:val="00F86924"/>
    <w:rsid w:val="00F90FE7"/>
    <w:rsid w:val="00FE3427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C5A5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://guardtop.com/coal-tar-need-know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interest.co.kr/pin/560346378606338504/?autologin=true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izeprophet.tistory.com/81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://m.gameshot.net/common/con_view.php?code=GA4805a2639731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prints.rmg.co.uk/art/510257/turkish-scimita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4A2C56"/>
    <w:rsid w:val="00844814"/>
    <w:rsid w:val="00896273"/>
    <w:rsid w:val="00C85D53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4A9FCD9-BCD3-4E10-8100-32C8FB34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344</TotalTime>
  <Pages>20</Pages>
  <Words>977</Words>
  <Characters>5570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ND K</cp:lastModifiedBy>
  <cp:revision>80</cp:revision>
  <dcterms:created xsi:type="dcterms:W3CDTF">2018-02-12T05:05:00Z</dcterms:created>
  <dcterms:modified xsi:type="dcterms:W3CDTF">2018-02-17T01:40:00Z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