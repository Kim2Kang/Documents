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543F4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543F4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어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떤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내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용인지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(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, 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임플레이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등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쓰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려는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것</w:t>
                                          </w:r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543F4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543F4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어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>떤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내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>용인지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(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>임플레이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등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쓰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>려는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것</w:t>
                                    </w:r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543F4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543F4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3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hint="eastAsia"/>
                                      </w:rPr>
                                      <w:t>2017 October 23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543F4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543F4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0DC5">
                                <w:rPr>
                                  <w:rFonts w:hint="eastAsia"/>
                                </w:rPr>
                                <w:t>2017 October 23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rFonts w:hint="eastAsia"/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000000" w:themeColor="text1"/>
          <w:sz w:val="22"/>
          <w:szCs w:val="20"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A10DC5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59799" w:history="1">
            <w:r w:rsidRPr="004D10F3">
              <w:rPr>
                <w:rStyle w:val="af8"/>
                <w:noProof/>
                <w:lang w:val="ko-KR"/>
              </w:rPr>
              <w:t>대분류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559800" w:history="1">
            <w:r w:rsidRPr="004D10F3">
              <w:rPr>
                <w:rStyle w:val="af8"/>
                <w:noProof/>
                <w:lang w:val="ko-KR"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A10DC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6559799"/>
      <w:r w:rsidRPr="00A10DC5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대분류</w:t>
      </w:r>
      <w:bookmarkEnd w:id="0"/>
    </w:p>
    <w:p w:rsidR="00A10DC5" w:rsidRPr="00A10DC5" w:rsidRDefault="00A10DC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6559800"/>
      <w:r w:rsidRPr="00A10DC5">
        <w:rPr>
          <w:rStyle w:val="1Char"/>
          <w:rFonts w:hint="eastAsia"/>
          <w:lang w:val="ko-KR"/>
        </w:rPr>
        <w:t>소제목</w:t>
      </w:r>
      <w:bookmarkEnd w:id="1"/>
    </w:p>
    <w:p w:rsidR="00A10DC5" w:rsidRPr="00A10DC5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A10DC5" w:rsidRPr="00A10DC5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bookmarkStart w:id="2" w:name="_GoBack"/>
      <w:bookmarkEnd w:id="2"/>
    </w:p>
    <w:p w:rsidR="00A10DC5" w:rsidRPr="00A36E4E" w:rsidRDefault="00A10DC5" w:rsidP="00A10DC5"/>
    <w:p w:rsidR="00A10DC5" w:rsidRPr="00A36E4E" w:rsidRDefault="00A10DC5">
      <w:pPr>
        <w:rPr>
          <w:rFonts w:hint="eastAsia"/>
        </w:rPr>
      </w:pPr>
    </w:p>
    <w:sectPr w:rsidR="00A10DC5" w:rsidRPr="00A36E4E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F4C" w:rsidRDefault="00543F4C">
      <w:pPr>
        <w:spacing w:after="0" w:line="240" w:lineRule="auto"/>
      </w:pPr>
      <w:r>
        <w:separator/>
      </w:r>
    </w:p>
  </w:endnote>
  <w:endnote w:type="continuationSeparator" w:id="0">
    <w:p w:rsidR="00543F4C" w:rsidRDefault="0054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543F4C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543F4C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231B" w:rsidRPr="00D5231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231B" w:rsidRPr="00D5231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543F4C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543F4C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231B" w:rsidRPr="00D5231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231B" w:rsidRPr="00D5231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F4C" w:rsidRDefault="00543F4C">
      <w:pPr>
        <w:spacing w:after="0" w:line="240" w:lineRule="auto"/>
      </w:pPr>
      <w:r>
        <w:separator/>
      </w:r>
    </w:p>
  </w:footnote>
  <w:footnote w:type="continuationSeparator" w:id="0">
    <w:p w:rsidR="00543F4C" w:rsidRDefault="0054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87488"/>
    <w:rsid w:val="003119F8"/>
    <w:rsid w:val="00462851"/>
    <w:rsid w:val="00534157"/>
    <w:rsid w:val="00543F4C"/>
    <w:rsid w:val="005A269E"/>
    <w:rsid w:val="005A352A"/>
    <w:rsid w:val="005A7769"/>
    <w:rsid w:val="005D6754"/>
    <w:rsid w:val="0065074A"/>
    <w:rsid w:val="007249C8"/>
    <w:rsid w:val="00741D33"/>
    <w:rsid w:val="00743D0D"/>
    <w:rsid w:val="008437E3"/>
    <w:rsid w:val="00973D0C"/>
    <w:rsid w:val="009B3F7D"/>
    <w:rsid w:val="00A078A3"/>
    <w:rsid w:val="00A10DC5"/>
    <w:rsid w:val="00A36E4E"/>
    <w:rsid w:val="00A65417"/>
    <w:rsid w:val="00B60DE5"/>
    <w:rsid w:val="00B82608"/>
    <w:rsid w:val="00D10009"/>
    <w:rsid w:val="00D5231B"/>
    <w:rsid w:val="00D67279"/>
    <w:rsid w:val="00D74BF6"/>
    <w:rsid w:val="00D8430E"/>
    <w:rsid w:val="00E94EB0"/>
    <w:rsid w:val="00F34B68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A151A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AB11054-1FBE-41C7-B4A8-DA5CF24A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17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규칙</vt:lpstr>
      <vt:lpstr/>
    </vt:vector>
  </TitlesOfParts>
  <Company>한국산업기술대학교 게임공학과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어떤 내용인지(그래픽, 게임플레이 등 쓰려는 것)</dc:subject>
  <dc:creator>김나단</dc:creator>
  <cp:keywords/>
  <dc:description/>
  <cp:lastModifiedBy>김나단</cp:lastModifiedBy>
  <cp:revision>8</cp:revision>
  <dcterms:created xsi:type="dcterms:W3CDTF">2017-09-14T04:26:00Z</dcterms:created>
  <dcterms:modified xsi:type="dcterms:W3CDTF">2017-10-23T13:09:00Z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