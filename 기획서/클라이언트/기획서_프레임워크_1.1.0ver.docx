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C7781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C7781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프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레임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2E2972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워</w:t>
                                          </w:r>
                                          <w:r w:rsidR="002E2972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C7781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C7781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프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레임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E2972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워</w:t>
                                    </w:r>
                                    <w:r w:rsidR="002E2972">
                                      <w:rPr>
                                        <w:sz w:val="36"/>
                                        <w:szCs w:val="36"/>
                                      </w:rPr>
                                      <w:t>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C7781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C7781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704FB"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C7781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C7781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04FB"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2401CC">
                  <w:t>1-04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E38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개요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부분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두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있던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것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장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제거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E38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4704FB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4704FB" w:rsidP="004704FB">
                <w:pPr>
                  <w:spacing w:after="200"/>
                </w:pPr>
                <w:r>
                  <w:rPr>
                    <w:rFonts w:hint="eastAsia"/>
                  </w:rPr>
                  <w:t>목차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  <w:p w:rsidR="004704FB" w:rsidRDefault="004704FB" w:rsidP="004704FB">
                <w:pPr>
                  <w:spacing w:after="20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프레임워크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코드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링크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4704FB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4704FB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lang w:val="ko-KR"/>
        </w:rPr>
        <w:id w:val="16691403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</w:rPr>
      </w:sdtEndPr>
      <w:sdtContent>
        <w:p w:rsidR="004704FB" w:rsidRDefault="004704FB">
          <w:pPr>
            <w:pStyle w:val="TOC"/>
          </w:pPr>
          <w:r>
            <w:rPr>
              <w:lang w:val="ko-KR"/>
            </w:rPr>
            <w:t>목차</w:t>
          </w:r>
        </w:p>
        <w:p w:rsidR="004704FB" w:rsidRDefault="004704FB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>
            <w:ptab w:relativeTo="margin" w:alignment="right" w:leader="dot"/>
          </w:r>
          <w:r>
            <w:t>3</w:t>
          </w:r>
        </w:p>
        <w:p w:rsidR="004704FB" w:rsidRDefault="004704FB" w:rsidP="004704FB">
          <w:pPr>
            <w:pStyle w:val="21"/>
            <w:numPr>
              <w:ilvl w:val="0"/>
              <w:numId w:val="17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:rsidR="004704FB" w:rsidRDefault="004704FB">
          <w:pPr>
            <w:pStyle w:val="10"/>
          </w:pPr>
          <w:r>
            <w:rPr>
              <w:rFonts w:hint="eastAsia"/>
              <w:b/>
              <w:bCs/>
            </w:rPr>
            <w:t>프레임워크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4704FB" w:rsidRDefault="004704FB" w:rsidP="004704FB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사용프로그램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4704FB" w:rsidRDefault="004704FB" w:rsidP="004704FB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기본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틀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4704FB" w:rsidRDefault="004704FB" w:rsidP="004704FB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참고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코드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2401CC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클라이언트의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방향을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설정한다</w:t>
      </w:r>
      <w:r w:rsidR="002401CC"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2E2972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프레임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워크</w:t>
      </w:r>
    </w:p>
    <w:p w:rsidR="002B33DC" w:rsidRPr="00A10DC5" w:rsidRDefault="002E2972" w:rsidP="002B33DC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프로그램</w:t>
      </w:r>
    </w:p>
    <w:p w:rsidR="00A10DC5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DirectX 12</w:t>
      </w:r>
    </w:p>
    <w:p w:rsidR="002E2972" w:rsidRPr="002E2972" w:rsidRDefault="002E2972" w:rsidP="0040008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C/C++</w:t>
      </w:r>
    </w:p>
    <w:p w:rsidR="002E2972" w:rsidRDefault="002E2972" w:rsidP="002E2972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2E2972" w:rsidRPr="00A10DC5" w:rsidRDefault="002E2972" w:rsidP="002E2972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틀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3d</w:t>
      </w:r>
      <w:r>
        <w:rPr>
          <w:rFonts w:hint="eastAsia"/>
        </w:rPr>
        <w:t>게임프로그래밍의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E2972" w:rsidRPr="002E2972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2E2972" w:rsidRPr="00B5151A" w:rsidRDefault="002E2972" w:rsidP="00275246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 w:rsidR="00B5151A">
        <w:rPr>
          <w:rFonts w:hint="eastAsia"/>
        </w:rPr>
        <w:t>에서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쉽게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사용할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수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있도록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클래스를</w:t>
      </w:r>
      <w:r w:rsidR="00B5151A">
        <w:rPr>
          <w:rFonts w:hint="eastAsia"/>
        </w:rPr>
        <w:t xml:space="preserve"> </w:t>
      </w:r>
      <w:r w:rsidR="00B5151A">
        <w:rPr>
          <w:rFonts w:hint="eastAsia"/>
        </w:rPr>
        <w:t>추가한다</w:t>
      </w:r>
      <w:r w:rsidR="00B5151A">
        <w:rPr>
          <w:rFonts w:hint="eastAsia"/>
        </w:rPr>
        <w:t>.</w:t>
      </w:r>
    </w:p>
    <w:p w:rsidR="00B5151A" w:rsidRPr="00B5151A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Create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B5151A" w:rsidRPr="004704FB" w:rsidRDefault="00B5151A" w:rsidP="00B5151A">
      <w:pPr>
        <w:pStyle w:val="af7"/>
        <w:numPr>
          <w:ilvl w:val="2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FBX</w:t>
      </w:r>
      <w:r>
        <w:rPr>
          <w:rFonts w:hint="eastAsia"/>
        </w:rPr>
        <w:t>로더</w:t>
      </w:r>
    </w:p>
    <w:p w:rsidR="004704FB" w:rsidRPr="004704FB" w:rsidRDefault="004704FB" w:rsidP="004704FB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4704FB" w:rsidRDefault="004704FB" w:rsidP="004704FB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코드</w:t>
      </w:r>
    </w:p>
    <w:p w:rsidR="004704FB" w:rsidRPr="004704FB" w:rsidRDefault="004704FB" w:rsidP="004704FB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범용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hyperlink r:id="rId11" w:history="1">
        <w:r w:rsidRPr="004D25E6">
          <w:rPr>
            <w:rStyle w:val="af8"/>
          </w:rPr>
          <w:t>http://blog.naver.com/PostView.nhn?blogId=wkdghcjf1234&amp;logNo=220888004838</w:t>
        </w:r>
      </w:hyperlink>
    </w:p>
    <w:p w:rsidR="004704FB" w:rsidRPr="004704FB" w:rsidRDefault="004704FB" w:rsidP="004704FB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프레임</w:t>
      </w:r>
      <w:r>
        <w:rPr>
          <w:rFonts w:hint="eastAsia"/>
        </w:rPr>
        <w:t xml:space="preserve"> </w:t>
      </w:r>
      <w:r>
        <w:rPr>
          <w:rFonts w:hint="eastAsia"/>
        </w:rPr>
        <w:t>워크</w:t>
      </w:r>
      <w:r>
        <w:rPr>
          <w:rFonts w:hint="eastAsia"/>
        </w:rPr>
        <w:t xml:space="preserve"> </w:t>
      </w:r>
      <w:hyperlink r:id="rId12" w:history="1">
        <w:r w:rsidRPr="004D25E6">
          <w:rPr>
            <w:rStyle w:val="af8"/>
          </w:rPr>
          <w:t>http://blog.naver.com/PostView.nhn?blogId=wkdghcjf1234&amp;logNo=220636369820&amp;categoryNo=16&amp;parentCategoryNo=0&amp;viewDate=&amp;currentPage=1&amp;postListTopCurrentPage=1&amp;from=search</w:t>
        </w:r>
      </w:hyperlink>
    </w:p>
    <w:sectPr w:rsidR="004704FB" w:rsidRPr="004704FB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814" w:rsidRDefault="00C77814">
      <w:pPr>
        <w:spacing w:after="0" w:line="240" w:lineRule="auto"/>
      </w:pPr>
      <w:r>
        <w:separator/>
      </w:r>
    </w:p>
  </w:endnote>
  <w:endnote w:type="continuationSeparator" w:id="0">
    <w:p w:rsidR="00C77814" w:rsidRDefault="00C7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C7781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04F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C7781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704F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04FB" w:rsidRPr="004704F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04FB" w:rsidRPr="004704F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C7781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04F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C7781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704F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04FB" w:rsidRPr="004704F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04FB" w:rsidRPr="004704F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814" w:rsidRDefault="00C77814">
      <w:pPr>
        <w:spacing w:after="0" w:line="240" w:lineRule="auto"/>
      </w:pPr>
      <w:r>
        <w:separator/>
      </w:r>
    </w:p>
  </w:footnote>
  <w:footnote w:type="continuationSeparator" w:id="0">
    <w:p w:rsidR="00C77814" w:rsidRDefault="00C7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1C22DDF"/>
    <w:multiLevelType w:val="hybridMultilevel"/>
    <w:tmpl w:val="68A8653E"/>
    <w:lvl w:ilvl="0" w:tplc="A554100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6" w15:restartNumberingAfterBreak="0">
    <w:nsid w:val="04266243"/>
    <w:multiLevelType w:val="hybridMultilevel"/>
    <w:tmpl w:val="36047DC8"/>
    <w:lvl w:ilvl="0" w:tplc="C80A9BDE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2"/>
  </w:num>
  <w:num w:numId="13">
    <w:abstractNumId w:val="11"/>
  </w:num>
  <w:num w:numId="14">
    <w:abstractNumId w:val="7"/>
  </w:num>
  <w:num w:numId="15">
    <w:abstractNumId w:val="10"/>
  </w:num>
  <w:num w:numId="16">
    <w:abstractNumId w:val="9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401CC"/>
    <w:rsid w:val="00287488"/>
    <w:rsid w:val="002B33DC"/>
    <w:rsid w:val="002E2972"/>
    <w:rsid w:val="003119F8"/>
    <w:rsid w:val="00314414"/>
    <w:rsid w:val="00462851"/>
    <w:rsid w:val="004704FB"/>
    <w:rsid w:val="00534157"/>
    <w:rsid w:val="00543F4C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10DC5"/>
    <w:rsid w:val="00A36E4E"/>
    <w:rsid w:val="00A65417"/>
    <w:rsid w:val="00B5151A"/>
    <w:rsid w:val="00B60DE5"/>
    <w:rsid w:val="00B82608"/>
    <w:rsid w:val="00C77814"/>
    <w:rsid w:val="00D10009"/>
    <w:rsid w:val="00D5231B"/>
    <w:rsid w:val="00D67279"/>
    <w:rsid w:val="00D74BF6"/>
    <w:rsid w:val="00D8430E"/>
    <w:rsid w:val="00DE38CE"/>
    <w:rsid w:val="00E94EB0"/>
    <w:rsid w:val="00EB1CEB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5B3F5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4704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log.naver.com/PostView.nhn?blogId=wkdghcjf1234&amp;logNo=220636369820&amp;categoryNo=16&amp;parentCategoryNo=0&amp;viewDate=&amp;currentPage=1&amp;postListTopCurrentPage=1&amp;from=sear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log.naver.com/PostView.nhn?blogId=wkdghcjf1234&amp;logNo=22088800483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D793A"/>
    <w:rsid w:val="009B4802"/>
    <w:rsid w:val="00B4744E"/>
    <w:rsid w:val="00BE0156"/>
    <w:rsid w:val="00D8005C"/>
    <w:rsid w:val="00DD198E"/>
    <w:rsid w:val="00E1078C"/>
    <w:rsid w:val="00E853AF"/>
    <w:rsid w:val="00EB4039"/>
    <w:rsid w:val="00F3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54542618AFAA4CD58DEEADB783AC3085">
    <w:name w:val="54542618AFAA4CD58DEEADB783AC3085"/>
    <w:rsid w:val="00F300B0"/>
    <w:pPr>
      <w:widowControl w:val="0"/>
      <w:wordWrap w:val="0"/>
      <w:autoSpaceDE w:val="0"/>
      <w:autoSpaceDN w:val="0"/>
    </w:pPr>
  </w:style>
  <w:style w:type="paragraph" w:customStyle="1" w:styleId="5829916086DC4CE29CBA6CA4A4EF5EA3">
    <w:name w:val="5829916086DC4CE29CBA6CA4A4EF5EA3"/>
    <w:rsid w:val="00F300B0"/>
    <w:pPr>
      <w:widowControl w:val="0"/>
      <w:wordWrap w:val="0"/>
      <w:autoSpaceDE w:val="0"/>
      <w:autoSpaceDN w:val="0"/>
    </w:pPr>
  </w:style>
  <w:style w:type="paragraph" w:customStyle="1" w:styleId="8810D8750F614577826DA857D8BDEA5B">
    <w:name w:val="8810D8750F614577826DA857D8BDEA5B"/>
    <w:rsid w:val="00F300B0"/>
    <w:pPr>
      <w:widowControl w:val="0"/>
      <w:wordWrap w:val="0"/>
      <w:autoSpaceDE w:val="0"/>
      <w:autoSpaceDN w:val="0"/>
    </w:pPr>
  </w:style>
  <w:style w:type="paragraph" w:customStyle="1" w:styleId="E0110DF4645A465D9F3602677A21133F">
    <w:name w:val="E0110DF4645A465D9F3602677A21133F"/>
    <w:rsid w:val="00F300B0"/>
    <w:pPr>
      <w:widowControl w:val="0"/>
      <w:wordWrap w:val="0"/>
      <w:autoSpaceDE w:val="0"/>
      <w:autoSpaceDN w:val="0"/>
    </w:pPr>
  </w:style>
  <w:style w:type="paragraph" w:customStyle="1" w:styleId="4D8EF9A564694F45ADBD9EC9CD346DD8">
    <w:name w:val="4D8EF9A564694F45ADBD9EC9CD346DD8"/>
    <w:rsid w:val="00F300B0"/>
    <w:pPr>
      <w:widowControl w:val="0"/>
      <w:wordWrap w:val="0"/>
      <w:autoSpaceDE w:val="0"/>
      <w:autoSpaceDN w:val="0"/>
    </w:pPr>
  </w:style>
  <w:style w:type="paragraph" w:customStyle="1" w:styleId="1FC1A78891694139A658DB2323F287A9">
    <w:name w:val="1FC1A78891694139A658DB2323F287A9"/>
    <w:rsid w:val="00F300B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A9ADF6-D95D-43D2-B702-F828579C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44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프레임 워크</dc:subject>
  <dc:creator>김나단</dc:creator>
  <cp:keywords/>
  <dc:description/>
  <cp:lastModifiedBy>ND K</cp:lastModifiedBy>
  <cp:revision>12</cp:revision>
  <dcterms:created xsi:type="dcterms:W3CDTF">2017-09-14T04:26:00Z</dcterms:created>
  <dcterms:modified xsi:type="dcterms:W3CDTF">2017-11-14T11:58:00Z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