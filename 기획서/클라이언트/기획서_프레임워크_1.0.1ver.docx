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314414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314414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E2972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프</w:t>
                                          </w:r>
                                          <w:r w:rsidR="002E2972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레임</w:t>
                                          </w:r>
                                          <w:r w:rsidR="002E2972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2E2972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워</w:t>
                                          </w:r>
                                          <w:r w:rsidR="002E2972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크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314414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314414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2972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프</w:t>
                                    </w:r>
                                    <w:r w:rsidR="002E2972">
                                      <w:rPr>
                                        <w:sz w:val="36"/>
                                        <w:szCs w:val="36"/>
                                      </w:rPr>
                                      <w:t>레임</w:t>
                                    </w:r>
                                    <w:r w:rsidR="002E2972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2E2972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워</w:t>
                                    </w:r>
                                    <w:r w:rsidR="002E2972">
                                      <w:rPr>
                                        <w:sz w:val="36"/>
                                        <w:szCs w:val="36"/>
                                      </w:rPr>
                                      <w:t>크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314414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314414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13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DE38CE">
                                      <w:rPr>
                                        <w:rFonts w:hint="eastAsia"/>
                                      </w:rPr>
                                      <w:t>2017 November 13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314414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314414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3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E38CE">
                                <w:rPr>
                                  <w:rFonts w:hint="eastAsia"/>
                                </w:rPr>
                                <w:t>2017 November 13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수정자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>
                  <w:t>-1</w:t>
                </w:r>
                <w:r w:rsidR="002401CC">
                  <w:t>1-04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DE38C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1.01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DE38CE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개요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부분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두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장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있던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것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한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장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제거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DE38C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DE38C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17-11-13</w:t>
                </w:r>
                <w:bookmarkStart w:id="0" w:name="_GoBack"/>
                <w:bookmarkEnd w:id="0"/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748850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0DC5" w:rsidRDefault="00A10DC5">
          <w:pPr>
            <w:pStyle w:val="TOC"/>
          </w:pPr>
          <w:r>
            <w:rPr>
              <w:lang w:val="ko-KR"/>
            </w:rPr>
            <w:t>목차</w:t>
          </w:r>
        </w:p>
        <w:p w:rsidR="00A10DC5" w:rsidRDefault="00A10DC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559799" w:history="1">
            <w:r w:rsidRPr="004D10F3">
              <w:rPr>
                <w:rStyle w:val="af8"/>
                <w:noProof/>
                <w:lang w:val="ko-KR"/>
              </w:rPr>
              <w:t>대분류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DC5" w:rsidRDefault="00314414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6559800" w:history="1">
            <w:r w:rsidR="00A10DC5" w:rsidRPr="004D10F3">
              <w:rPr>
                <w:rStyle w:val="af8"/>
                <w:noProof/>
                <w:lang w:val="ko-KR"/>
              </w:rPr>
              <w:t>소제목</w:t>
            </w:r>
            <w:r w:rsidR="00A10DC5">
              <w:rPr>
                <w:noProof/>
                <w:webHidden/>
              </w:rPr>
              <w:tab/>
            </w:r>
            <w:r w:rsidR="00A10DC5">
              <w:rPr>
                <w:noProof/>
                <w:webHidden/>
              </w:rPr>
              <w:fldChar w:fldCharType="begin"/>
            </w:r>
            <w:r w:rsidR="00A10DC5">
              <w:rPr>
                <w:noProof/>
                <w:webHidden/>
              </w:rPr>
              <w:instrText xml:space="preserve"> PAGEREF _Toc496559800 \h </w:instrText>
            </w:r>
            <w:r w:rsidR="00A10DC5">
              <w:rPr>
                <w:noProof/>
                <w:webHidden/>
              </w:rPr>
            </w:r>
            <w:r w:rsidR="00A10DC5">
              <w:rPr>
                <w:noProof/>
                <w:webHidden/>
              </w:rPr>
              <w:fldChar w:fldCharType="separate"/>
            </w:r>
            <w:r w:rsidR="00A10DC5">
              <w:rPr>
                <w:noProof/>
                <w:webHidden/>
              </w:rPr>
              <w:t>3</w:t>
            </w:r>
            <w:r w:rsidR="00A10DC5">
              <w:rPr>
                <w:noProof/>
                <w:webHidden/>
              </w:rPr>
              <w:fldChar w:fldCharType="end"/>
            </w:r>
          </w:hyperlink>
        </w:p>
        <w:p w:rsidR="00A10DC5" w:rsidRDefault="00A10DC5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2401CC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</w:p>
    <w:p w:rsidR="00A10DC5" w:rsidRPr="00A10DC5" w:rsidRDefault="002401CC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</w:p>
    <w:p w:rsidR="002401CC" w:rsidRPr="002401CC" w:rsidRDefault="00A10DC5" w:rsidP="00A10DC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 w:rsidR="002401CC">
        <w:rPr>
          <w:rFonts w:hint="eastAsia"/>
        </w:rPr>
        <w:t xml:space="preserve"> </w:t>
      </w:r>
      <w:r w:rsidR="002401CC">
        <w:rPr>
          <w:rFonts w:hint="eastAsia"/>
        </w:rPr>
        <w:t>문서는</w:t>
      </w:r>
      <w:r w:rsidR="002401CC">
        <w:rPr>
          <w:rFonts w:hint="eastAsia"/>
        </w:rPr>
        <w:t xml:space="preserve"> </w:t>
      </w:r>
      <w:r w:rsidR="002401CC">
        <w:rPr>
          <w:rFonts w:hint="eastAsia"/>
        </w:rPr>
        <w:t>클라이언트의</w:t>
      </w:r>
      <w:r w:rsidR="002401CC">
        <w:rPr>
          <w:rFonts w:hint="eastAsia"/>
        </w:rPr>
        <w:t xml:space="preserve"> </w:t>
      </w:r>
      <w:r w:rsidR="002401CC">
        <w:rPr>
          <w:rFonts w:hint="eastAsia"/>
        </w:rPr>
        <w:t>방향을</w:t>
      </w:r>
      <w:r w:rsidR="002401CC">
        <w:rPr>
          <w:rFonts w:hint="eastAsia"/>
        </w:rPr>
        <w:t xml:space="preserve"> </w:t>
      </w:r>
      <w:r w:rsidR="002401CC">
        <w:rPr>
          <w:rFonts w:hint="eastAsia"/>
        </w:rPr>
        <w:t>설정한다</w:t>
      </w:r>
      <w:r w:rsidR="002401CC">
        <w:rPr>
          <w:rFonts w:hint="eastAsia"/>
        </w:rPr>
        <w:t>.</w:t>
      </w:r>
    </w:p>
    <w:p w:rsidR="002B33DC" w:rsidRDefault="002B33DC">
      <w:pPr>
        <w:spacing w:after="20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  <w:br w:type="page"/>
      </w:r>
    </w:p>
    <w:p w:rsidR="002B33DC" w:rsidRPr="00A10DC5" w:rsidRDefault="002E2972" w:rsidP="002B33DC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프레임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워크</w:t>
      </w:r>
    </w:p>
    <w:p w:rsidR="002B33DC" w:rsidRPr="00A10DC5" w:rsidRDefault="002E2972" w:rsidP="002B33DC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사용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프로그램</w:t>
      </w:r>
    </w:p>
    <w:p w:rsidR="00A10DC5" w:rsidRPr="002E2972" w:rsidRDefault="002E2972" w:rsidP="00400086">
      <w:pPr>
        <w:pStyle w:val="af7"/>
        <w:numPr>
          <w:ilvl w:val="1"/>
          <w:numId w:val="16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DirectX 12</w:t>
      </w:r>
    </w:p>
    <w:p w:rsidR="002E2972" w:rsidRPr="002E2972" w:rsidRDefault="002E2972" w:rsidP="00400086">
      <w:pPr>
        <w:pStyle w:val="af7"/>
        <w:numPr>
          <w:ilvl w:val="1"/>
          <w:numId w:val="16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>C/C++</w:t>
      </w:r>
    </w:p>
    <w:p w:rsidR="002E2972" w:rsidRDefault="002E2972" w:rsidP="002E2972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2E2972" w:rsidRPr="00A10DC5" w:rsidRDefault="002E2972" w:rsidP="002E2972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기본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틀</w:t>
      </w:r>
    </w:p>
    <w:p w:rsidR="002E2972" w:rsidRPr="002E2972" w:rsidRDefault="002E2972" w:rsidP="00275246">
      <w:pPr>
        <w:pStyle w:val="af7"/>
        <w:numPr>
          <w:ilvl w:val="1"/>
          <w:numId w:val="16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>3d</w:t>
      </w:r>
      <w:r>
        <w:rPr>
          <w:rFonts w:hint="eastAsia"/>
        </w:rPr>
        <w:t>게임프로그래밍의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기본으로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2E2972" w:rsidRPr="002E2972" w:rsidRDefault="002E2972" w:rsidP="00275246">
      <w:pPr>
        <w:pStyle w:val="af7"/>
        <w:numPr>
          <w:ilvl w:val="1"/>
          <w:numId w:val="16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구조에서</w:t>
      </w:r>
      <w:r>
        <w:rPr>
          <w:rFonts w:hint="eastAsia"/>
        </w:rPr>
        <w:t xml:space="preserve"> </w:t>
      </w:r>
      <w:r>
        <w:rPr>
          <w:rFonts w:hint="eastAsia"/>
        </w:rPr>
        <w:t>중복되는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 w:rsidR="002E2972" w:rsidRPr="00B5151A" w:rsidRDefault="002E2972" w:rsidP="00275246">
      <w:pPr>
        <w:pStyle w:val="af7"/>
        <w:numPr>
          <w:ilvl w:val="1"/>
          <w:numId w:val="16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 w:rsidR="00B5151A">
        <w:rPr>
          <w:rFonts w:hint="eastAsia"/>
        </w:rPr>
        <w:t>에서</w:t>
      </w:r>
      <w:r w:rsidR="00B5151A">
        <w:rPr>
          <w:rFonts w:hint="eastAsia"/>
        </w:rPr>
        <w:t xml:space="preserve"> </w:t>
      </w:r>
      <w:r w:rsidR="00B5151A">
        <w:rPr>
          <w:rFonts w:hint="eastAsia"/>
        </w:rPr>
        <w:t>쉽게</w:t>
      </w:r>
      <w:r w:rsidR="00B5151A">
        <w:rPr>
          <w:rFonts w:hint="eastAsia"/>
        </w:rPr>
        <w:t xml:space="preserve"> </w:t>
      </w:r>
      <w:r w:rsidR="00B5151A">
        <w:rPr>
          <w:rFonts w:hint="eastAsia"/>
        </w:rPr>
        <w:t>사용할</w:t>
      </w:r>
      <w:r w:rsidR="00B5151A">
        <w:rPr>
          <w:rFonts w:hint="eastAsia"/>
        </w:rPr>
        <w:t xml:space="preserve"> </w:t>
      </w:r>
      <w:r w:rsidR="00B5151A">
        <w:rPr>
          <w:rFonts w:hint="eastAsia"/>
        </w:rPr>
        <w:t>수</w:t>
      </w:r>
      <w:r w:rsidR="00B5151A">
        <w:rPr>
          <w:rFonts w:hint="eastAsia"/>
        </w:rPr>
        <w:t xml:space="preserve"> </w:t>
      </w:r>
      <w:r w:rsidR="00B5151A">
        <w:rPr>
          <w:rFonts w:hint="eastAsia"/>
        </w:rPr>
        <w:t>있도록</w:t>
      </w:r>
      <w:r w:rsidR="00B5151A">
        <w:rPr>
          <w:rFonts w:hint="eastAsia"/>
        </w:rPr>
        <w:t xml:space="preserve"> </w:t>
      </w:r>
      <w:r w:rsidR="00B5151A">
        <w:rPr>
          <w:rFonts w:hint="eastAsia"/>
        </w:rPr>
        <w:t>클래스를</w:t>
      </w:r>
      <w:r w:rsidR="00B5151A">
        <w:rPr>
          <w:rFonts w:hint="eastAsia"/>
        </w:rPr>
        <w:t xml:space="preserve"> </w:t>
      </w:r>
      <w:r w:rsidR="00B5151A">
        <w:rPr>
          <w:rFonts w:hint="eastAsia"/>
        </w:rPr>
        <w:t>추가한다</w:t>
      </w:r>
      <w:r w:rsidR="00B5151A">
        <w:rPr>
          <w:rFonts w:hint="eastAsia"/>
        </w:rPr>
        <w:t>.</w:t>
      </w:r>
    </w:p>
    <w:p w:rsidR="00B5151A" w:rsidRPr="00B5151A" w:rsidRDefault="00B5151A" w:rsidP="00B5151A">
      <w:pPr>
        <w:pStyle w:val="af7"/>
        <w:numPr>
          <w:ilvl w:val="2"/>
          <w:numId w:val="16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 xml:space="preserve">Create </w:t>
      </w:r>
      <w:r>
        <w:rPr>
          <w:rFonts w:hint="eastAsia"/>
        </w:rPr>
        <w:t>전용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B5151A" w:rsidRPr="00B5151A" w:rsidRDefault="00B5151A" w:rsidP="00B5151A">
      <w:pPr>
        <w:pStyle w:val="af7"/>
        <w:numPr>
          <w:ilvl w:val="2"/>
          <w:numId w:val="16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FBX</w:t>
      </w:r>
      <w:r>
        <w:rPr>
          <w:rFonts w:hint="eastAsia"/>
        </w:rPr>
        <w:t>로더</w:t>
      </w:r>
    </w:p>
    <w:p w:rsidR="00B5151A" w:rsidRPr="00B5151A" w:rsidRDefault="00B5151A" w:rsidP="00B5151A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B5151A" w:rsidRPr="00B5151A" w:rsidRDefault="00B5151A" w:rsidP="00B5151A">
      <w:pPr>
        <w:ind w:left="1368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2E2972" w:rsidRPr="002E2972" w:rsidRDefault="002E2972" w:rsidP="002E2972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sectPr w:rsidR="002E2972" w:rsidRPr="002E2972">
      <w:footerReference w:type="even" r:id="rId11"/>
      <w:footerReference w:type="default" r:id="rId12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414" w:rsidRDefault="00314414">
      <w:pPr>
        <w:spacing w:after="0" w:line="240" w:lineRule="auto"/>
      </w:pPr>
      <w:r>
        <w:separator/>
      </w:r>
    </w:p>
  </w:endnote>
  <w:endnote w:type="continuationSeparator" w:id="0">
    <w:p w:rsidR="00314414" w:rsidRDefault="00314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314414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E38CE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2017-11-13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314414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DE38CE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2017-11-13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DE38CE" w:rsidRPr="00DE38C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DE38CE" w:rsidRPr="00DE38CE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314414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E38CE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2017-11-13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314414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DE38CE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2017-11-13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DE38CE" w:rsidRPr="00DE38C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DE38CE" w:rsidRPr="00DE38CE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414" w:rsidRDefault="00314414">
      <w:pPr>
        <w:spacing w:after="0" w:line="240" w:lineRule="auto"/>
      </w:pPr>
      <w:r>
        <w:separator/>
      </w:r>
    </w:p>
  </w:footnote>
  <w:footnote w:type="continuationSeparator" w:id="0">
    <w:p w:rsidR="00314414" w:rsidRDefault="00314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44ED7897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45B91386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0"/>
  </w:num>
  <w:num w:numId="13">
    <w:abstractNumId w:val="9"/>
  </w:num>
  <w:num w:numId="14">
    <w:abstractNumId w:val="5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10700B"/>
    <w:rsid w:val="00132768"/>
    <w:rsid w:val="001B12DC"/>
    <w:rsid w:val="002401CC"/>
    <w:rsid w:val="00287488"/>
    <w:rsid w:val="002B33DC"/>
    <w:rsid w:val="002E2972"/>
    <w:rsid w:val="003119F8"/>
    <w:rsid w:val="00314414"/>
    <w:rsid w:val="00462851"/>
    <w:rsid w:val="00534157"/>
    <w:rsid w:val="00543F4C"/>
    <w:rsid w:val="005A269E"/>
    <w:rsid w:val="005A352A"/>
    <w:rsid w:val="005A7769"/>
    <w:rsid w:val="005D6754"/>
    <w:rsid w:val="0065074A"/>
    <w:rsid w:val="007249C8"/>
    <w:rsid w:val="00741D33"/>
    <w:rsid w:val="00743D0D"/>
    <w:rsid w:val="008437E3"/>
    <w:rsid w:val="00973D0C"/>
    <w:rsid w:val="009B3F7D"/>
    <w:rsid w:val="00A078A3"/>
    <w:rsid w:val="00A10DC5"/>
    <w:rsid w:val="00A36E4E"/>
    <w:rsid w:val="00A65417"/>
    <w:rsid w:val="00B5151A"/>
    <w:rsid w:val="00B60DE5"/>
    <w:rsid w:val="00B82608"/>
    <w:rsid w:val="00D10009"/>
    <w:rsid w:val="00D5231B"/>
    <w:rsid w:val="00D67279"/>
    <w:rsid w:val="00D74BF6"/>
    <w:rsid w:val="00D8430E"/>
    <w:rsid w:val="00DE38CE"/>
    <w:rsid w:val="00E94EB0"/>
    <w:rsid w:val="00EB1CEB"/>
    <w:rsid w:val="00F34B68"/>
    <w:rsid w:val="00F7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2067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2D793A"/>
    <w:rsid w:val="009B4802"/>
    <w:rsid w:val="00BE0156"/>
    <w:rsid w:val="00D8005C"/>
    <w:rsid w:val="00DD198E"/>
    <w:rsid w:val="00E1078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0225B7EE-BDD1-49AE-BAC8-32E0CF450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33</TotalTime>
  <Pages>5</Pages>
  <Words>71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프레임 워크</dc:subject>
  <dc:creator>김나단</dc:creator>
  <cp:keywords/>
  <dc:description/>
  <cp:lastModifiedBy>ND K</cp:lastModifiedBy>
  <cp:revision>11</cp:revision>
  <dcterms:created xsi:type="dcterms:W3CDTF">2017-09-14T04:26:00Z</dcterms:created>
  <dcterms:modified xsi:type="dcterms:W3CDTF">2017-11-13T13:23:00Z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