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EF7A7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EF7A7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EF7A7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EF7A7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EF7A7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EF7A7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1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0557B">
                                      <w:rPr>
                                        <w:rFonts w:hint="eastAsia"/>
                                      </w:rPr>
                                      <w:t>2018 May 12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EF7A7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EF7A7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1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557B">
                                <w:rPr>
                                  <w:rFonts w:hint="eastAsia"/>
                                </w:rPr>
                                <w:t>2018 May 12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D7D98" w:rsidP="009D7D98">
                <w:pPr>
                  <w:spacing w:after="200"/>
                </w:pPr>
                <w:r>
                  <w:t>FBX Loader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A6CE2" w:rsidP="00CA6CE2">
                <w:pPr>
                  <w:spacing w:after="200"/>
                </w:pPr>
                <w:r>
                  <w:rPr>
                    <w:rFonts w:hint="eastAsia"/>
                  </w:rPr>
                  <w:t>H</w:t>
                </w:r>
                <w:r>
                  <w:t xml:space="preserve">LSL </w:t>
                </w:r>
                <w:r>
                  <w:rPr>
                    <w:rFonts w:hint="eastAsia"/>
                  </w:rPr>
                  <w:t>효과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코드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7-11-24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</w:t>
                </w:r>
                <w:r w:rsidR="00DA4BDD">
                  <w:t>4</w:t>
                </w:r>
                <w:r>
                  <w:t>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E33A2" w:rsidP="00CE33A2">
                <w:pPr>
                  <w:spacing w:after="200"/>
                </w:pPr>
                <w:r>
                  <w:rPr>
                    <w:rFonts w:hint="eastAsia"/>
                  </w:rPr>
                  <w:t>F</w:t>
                </w:r>
                <w:r>
                  <w:t xml:space="preserve">og Of War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8-05-12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CE33A2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CE33A2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proofErr w:type="spellStart"/>
      <w:r>
        <w:rPr>
          <w:rFonts w:hint="eastAsia"/>
        </w:rPr>
        <w:t>상하체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0557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전장의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안개</w:t>
      </w:r>
      <w:r>
        <w:rPr>
          <w:rFonts w:hint="eastAsia"/>
          <w:lang w:val="ko-KR"/>
        </w:rPr>
        <w:t>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시야에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따라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적의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가리는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전략성을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추가하기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proofErr w:type="gramStart"/>
      <w:r>
        <w:t>………..</w:t>
      </w:r>
      <w:proofErr w:type="gramEnd"/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60557B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lang w:val="ko-KR"/>
        </w:rPr>
      </w:pPr>
      <w:r w:rsidRPr="0060557B">
        <w:rPr>
          <w:rFonts w:hint="eastAsia"/>
          <w:lang w:val="ko-KR"/>
        </w:rPr>
        <w:t>전장의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안개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ab/>
      </w:r>
      <w:r>
        <w:rPr>
          <w:lang w:val="ko-KR"/>
        </w:rPr>
        <w:tab/>
        <w:t>-&gt;</w:t>
      </w:r>
      <w:r>
        <w:rPr>
          <w:lang w:val="ko-KR"/>
        </w:rPr>
        <w:tab/>
      </w:r>
      <w:r>
        <w:rPr>
          <w:lang w:val="ko-KR"/>
        </w:rPr>
        <w:tab/>
      </w:r>
      <w:proofErr w:type="spellStart"/>
      <w:r>
        <w:rPr>
          <w:lang w:val="ko-KR"/>
        </w:rPr>
        <w:t>Fog</w:t>
      </w:r>
      <w:proofErr w:type="spellEnd"/>
      <w:r>
        <w:rPr>
          <w:lang w:val="ko-KR"/>
        </w:rPr>
        <w:t xml:space="preserve"> Of </w:t>
      </w:r>
      <w:proofErr w:type="spellStart"/>
      <w:r>
        <w:rPr>
          <w:lang w:val="ko-KR"/>
        </w:rPr>
        <w:t>War</w:t>
      </w:r>
      <w:proofErr w:type="spellEnd"/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lastRenderedPageBreak/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1A5EEC" w:rsidRDefault="00EF7A7D" w:rsidP="001A5EEC">
      <w:pPr>
        <w:pStyle w:val="af7"/>
        <w:ind w:leftChars="0" w:left="1768"/>
        <w:rPr>
          <w:lang w:val="ko-KR"/>
        </w:rPr>
      </w:pPr>
      <w:hyperlink r:id="rId14" w:history="1">
        <w:r w:rsidR="001A5EEC" w:rsidRPr="00815E8E">
          <w:rPr>
            <w:rStyle w:val="af8"/>
            <w:lang w:val="ko-KR"/>
          </w:rPr>
          <w:t>http://egloos.zum.com/ozlael/v/4041764</w:t>
        </w:r>
      </w:hyperlink>
      <w:r w:rsidR="001A5EEC">
        <w:rPr>
          <w:lang w:val="ko-KR"/>
        </w:rPr>
        <w:t xml:space="preserve"> </w:t>
      </w:r>
    </w:p>
    <w:p w:rsidR="001E5BAB" w:rsidRPr="00C15C78" w:rsidRDefault="001E5BAB" w:rsidP="001E5BAB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비주얼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스투디오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연동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</w:t>
      </w:r>
      <w:r>
        <w:rPr>
          <w:rFonts w:hint="eastAsia"/>
          <w:lang w:val="ko-KR"/>
        </w:rPr>
        <w:t xml:space="preserve"> </w:t>
      </w:r>
      <w:hyperlink r:id="rId15" w:history="1">
        <w:r w:rsidRPr="00815E8E">
          <w:rPr>
            <w:rStyle w:val="af8"/>
            <w:lang w:val="ko-KR"/>
          </w:rPr>
          <w:t>http://blog.naver.com/PostView.nhn?blogId=donggas90&amp;logNo=100185931561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6" w:history="1">
        <w:r w:rsidRPr="00524452">
          <w:rPr>
            <w:rStyle w:val="af8"/>
          </w:rPr>
          <w:t>http://www.gamedev.net/forums/topic/653502-useful-things-you-might-want-to-know-about-fbxsdk/</w:t>
        </w:r>
      </w:hyperlink>
    </w:p>
    <w:p w:rsid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</w:t>
      </w:r>
      <w:hyperlink r:id="rId17" w:history="1">
        <w:r w:rsidRPr="00524452">
          <w:rPr>
            <w:rStyle w:val="af8"/>
          </w:rPr>
          <w:t>https://www.gamedev.net/forums/topic/646588-scene-graph-fbx-and-stuff/</w:t>
        </w:r>
      </w:hyperlink>
      <w:r w:rsidRPr="00524452">
        <w:t xml:space="preserve"> </w:t>
      </w:r>
    </w:p>
    <w:p w:rsidR="001E5BAB" w:rsidRPr="00524452" w:rsidRDefault="001E5BAB" w:rsidP="001E5BAB">
      <w:pPr>
        <w:pStyle w:val="af7"/>
        <w:numPr>
          <w:ilvl w:val="2"/>
          <w:numId w:val="15"/>
        </w:numPr>
        <w:ind w:leftChars="0"/>
      </w:pP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18" w:history="1">
        <w:r w:rsidRPr="00815E8E">
          <w:rPr>
            <w:rStyle w:val="af8"/>
          </w:rPr>
          <w:t>https://github.com/WarofMini/KPUTeam</w:t>
        </w:r>
      </w:hyperlink>
      <w:r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20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21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4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lastRenderedPageBreak/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 xml:space="preserve">Toon-Shader Wiki </w:t>
      </w:r>
      <w:hyperlink r:id="rId27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8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9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027EF0" w:rsidRDefault="00EA7A56" w:rsidP="0023075F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30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p w:rsidR="00027EF0" w:rsidRPr="001E6AB4" w:rsidRDefault="00027EF0" w:rsidP="001E6AB4">
      <w:pPr>
        <w:pStyle w:val="af7"/>
        <w:numPr>
          <w:ilvl w:val="2"/>
          <w:numId w:val="15"/>
        </w:numPr>
        <w:ind w:leftChars="0"/>
        <w:rPr>
          <w:rStyle w:val="af8"/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u w:val="none"/>
        </w:rPr>
      </w:pPr>
      <w:proofErr w:type="spellStart"/>
      <w:r>
        <w:rPr>
          <w:rFonts w:hint="eastAsia"/>
        </w:rPr>
        <w:t>카툰</w:t>
      </w:r>
      <w:proofErr w:type="spellEnd"/>
      <w:r w:rsidR="00E575D3"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31" w:history="1">
        <w:r w:rsidRPr="00552515">
          <w:rPr>
            <w:rStyle w:val="af8"/>
          </w:rPr>
          <w:t>http://kblog.popekim.com/2012/01/06.html</w:t>
        </w:r>
      </w:hyperlink>
    </w:p>
    <w:p w:rsidR="001E6AB4" w:rsidRPr="0060557B" w:rsidRDefault="001E6AB4" w:rsidP="001E6AB4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t xml:space="preserve">HLSL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32" w:history="1">
        <w:r w:rsidRPr="0035341C">
          <w:rPr>
            <w:rStyle w:val="af8"/>
          </w:rPr>
          <w:t>http://3dapi.com/dv16_shader4/</w:t>
        </w:r>
      </w:hyperlink>
      <w:r>
        <w:t xml:space="preserve"> 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Fog of War</w:t>
      </w:r>
    </w:p>
    <w:p w:rsidR="0060557B" w:rsidRPr="0060557B" w:rsidRDefault="0060557B" w:rsidP="0060557B">
      <w:pPr>
        <w:pStyle w:val="af7"/>
        <w:numPr>
          <w:ilvl w:val="2"/>
          <w:numId w:val="15"/>
        </w:numPr>
        <w:ind w:leftChars="0"/>
        <w:rPr>
          <w:rStyle w:val="1Char"/>
          <w:rFonts w:hint="eastAsia"/>
          <w:b w:val="0"/>
          <w:color w:val="auto"/>
          <w:sz w:val="20"/>
          <w:szCs w:val="20"/>
        </w:rPr>
      </w:pPr>
      <w:r w:rsidRPr="0060557B">
        <w:rPr>
          <w:rStyle w:val="1Char"/>
          <w:rFonts w:hint="eastAsia"/>
          <w:b w:val="0"/>
          <w:color w:val="auto"/>
          <w:sz w:val="20"/>
          <w:szCs w:val="20"/>
        </w:rPr>
        <w:t>F</w:t>
      </w:r>
      <w:r w:rsidRPr="0060557B">
        <w:rPr>
          <w:rStyle w:val="1Char"/>
          <w:b w:val="0"/>
          <w:color w:val="auto"/>
          <w:sz w:val="20"/>
          <w:szCs w:val="20"/>
        </w:rPr>
        <w:t>og of War(</w:t>
      </w:r>
      <w:proofErr w:type="spellStart"/>
      <w:r w:rsidRPr="0060557B">
        <w:rPr>
          <w:rStyle w:val="1Char"/>
          <w:b w:val="0"/>
          <w:color w:val="auto"/>
          <w:sz w:val="20"/>
          <w:szCs w:val="20"/>
        </w:rPr>
        <w:t>RogueLike</w:t>
      </w:r>
      <w:proofErr w:type="spellEnd"/>
      <w:r w:rsidRPr="0060557B">
        <w:rPr>
          <w:rStyle w:val="1Char"/>
          <w:b w:val="0"/>
          <w:color w:val="auto"/>
          <w:sz w:val="20"/>
          <w:szCs w:val="20"/>
        </w:rPr>
        <w:t xml:space="preserve"> Ver)</w:t>
      </w:r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3" w:history="1">
        <w:r w:rsidRPr="00B10968">
          <w:rPr>
            <w:rStyle w:val="af8"/>
            <w:rFonts w:asciiTheme="majorHAnsi" w:eastAsiaTheme="majorEastAsia" w:hAnsiTheme="majorHAnsi"/>
            <w:spacing w:val="20"/>
            <w:sz w:val="20"/>
          </w:rPr>
          <w:t>http://debelop.blogspot.kr/2017/02/unity-fog-of-war.html</w:t>
        </w:r>
      </w:hyperlink>
      <w:r>
        <w:rPr>
          <w:rStyle w:val="1Char"/>
          <w:b w:val="0"/>
          <w:color w:val="auto"/>
          <w:sz w:val="20"/>
          <w:szCs w:val="20"/>
        </w:rPr>
        <w:t xml:space="preserve"> </w:t>
      </w:r>
      <w:bookmarkStart w:id="0" w:name="_GoBack"/>
      <w:bookmarkEnd w:id="0"/>
    </w:p>
    <w:sectPr w:rsidR="0060557B" w:rsidRPr="0060557B">
      <w:footerReference w:type="even" r:id="rId34"/>
      <w:footerReference w:type="default" r:id="rId3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A7D" w:rsidRDefault="00EF7A7D">
      <w:pPr>
        <w:spacing w:after="0" w:line="240" w:lineRule="auto"/>
      </w:pPr>
      <w:r>
        <w:separator/>
      </w:r>
    </w:p>
  </w:endnote>
  <w:endnote w:type="continuationSeparator" w:id="0">
    <w:p w:rsidR="00EF7A7D" w:rsidRDefault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F7A7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557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2018-05-12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EF7A7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5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0557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2018-05-12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F7A7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1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0557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2018-05-12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EF7A7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5-1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0557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2018-05-12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A7D" w:rsidRDefault="00EF7A7D">
      <w:pPr>
        <w:spacing w:after="0" w:line="240" w:lineRule="auto"/>
      </w:pPr>
      <w:r>
        <w:separator/>
      </w:r>
    </w:p>
  </w:footnote>
  <w:footnote w:type="continuationSeparator" w:id="0">
    <w:p w:rsidR="00EF7A7D" w:rsidRDefault="00EF7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A5EEC"/>
    <w:rsid w:val="001B12DC"/>
    <w:rsid w:val="001E5BAB"/>
    <w:rsid w:val="001E6AB4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524452"/>
    <w:rsid w:val="00534157"/>
    <w:rsid w:val="00543F4C"/>
    <w:rsid w:val="005A269E"/>
    <w:rsid w:val="005A352A"/>
    <w:rsid w:val="005A7769"/>
    <w:rsid w:val="005D6754"/>
    <w:rsid w:val="0060557B"/>
    <w:rsid w:val="00623E3E"/>
    <w:rsid w:val="0065074A"/>
    <w:rsid w:val="006944BB"/>
    <w:rsid w:val="006F2D2D"/>
    <w:rsid w:val="007249C8"/>
    <w:rsid w:val="00741D33"/>
    <w:rsid w:val="00743D0D"/>
    <w:rsid w:val="007C3D3B"/>
    <w:rsid w:val="008437E3"/>
    <w:rsid w:val="00973D0C"/>
    <w:rsid w:val="009B3F7D"/>
    <w:rsid w:val="009D4949"/>
    <w:rsid w:val="009D7D98"/>
    <w:rsid w:val="00A078A3"/>
    <w:rsid w:val="00A10DC5"/>
    <w:rsid w:val="00A36E4E"/>
    <w:rsid w:val="00A65417"/>
    <w:rsid w:val="00B453A7"/>
    <w:rsid w:val="00B5151A"/>
    <w:rsid w:val="00B60DE5"/>
    <w:rsid w:val="00B82608"/>
    <w:rsid w:val="00B844BE"/>
    <w:rsid w:val="00C15C78"/>
    <w:rsid w:val="00CA6CE2"/>
    <w:rsid w:val="00CE33A2"/>
    <w:rsid w:val="00D10009"/>
    <w:rsid w:val="00D5231B"/>
    <w:rsid w:val="00D67279"/>
    <w:rsid w:val="00D7433E"/>
    <w:rsid w:val="00D74BF6"/>
    <w:rsid w:val="00D8430E"/>
    <w:rsid w:val="00DA4BDD"/>
    <w:rsid w:val="00E10007"/>
    <w:rsid w:val="00E575D3"/>
    <w:rsid w:val="00E94EB0"/>
    <w:rsid w:val="00EA0F40"/>
    <w:rsid w:val="00EA7A56"/>
    <w:rsid w:val="00EB1CEB"/>
    <w:rsid w:val="00EF7A7D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D7C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s://github.com/WarofMini/KPUTeam" TargetMode="External"/><Relationship Id="rId26" Type="http://schemas.openxmlformats.org/officeDocument/2006/relationships/hyperlink" Target="http://code3.co.kr/bbs/bbs/board.php?bo_table=column&amp;wr_id=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3dmpengines.tistory.com/1356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www.gamedev.net/forums/topic/646588-scene-graph-fbx-and-stuff/" TargetMode="External"/><Relationship Id="rId25" Type="http://schemas.openxmlformats.org/officeDocument/2006/relationships/hyperlink" Target="http://bab2min.tistory.com/387" TargetMode="External"/><Relationship Id="rId33" Type="http://schemas.openxmlformats.org/officeDocument/2006/relationships/hyperlink" Target="http://debelop.blogspot.kr/2017/02/unity-fog-of-war.html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medev.net/forums/topic/653502-useful-things-you-might-want-to-know-about-fbxsdk/" TargetMode="External"/><Relationship Id="rId20" Type="http://schemas.openxmlformats.org/officeDocument/2006/relationships/hyperlink" Target="https://msdn.microsoft.com/en-us/library/windows/desktop/mt709154(v=vs.85).aspx" TargetMode="External"/><Relationship Id="rId29" Type="http://schemas.openxmlformats.org/officeDocument/2006/relationships/hyperlink" Target="http://book.naver.com/bookdb/book_detail.nhn?bid=697624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www.gpgstudy.com/gpg2/gpg2s5-1draft.html" TargetMode="External"/><Relationship Id="rId32" Type="http://schemas.openxmlformats.org/officeDocument/2006/relationships/hyperlink" Target="http://3dapi.com/dv16_shader4/" TargetMode="External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blog.naver.com/PostView.nhn?blogId=donggas90&amp;logNo=100185931561" TargetMode="External"/><Relationship Id="rId23" Type="http://schemas.openxmlformats.org/officeDocument/2006/relationships/hyperlink" Target="https://github.com/Zefiros-Software/BSPLib" TargetMode="External"/><Relationship Id="rId28" Type="http://schemas.openxmlformats.org/officeDocument/2006/relationships/hyperlink" Target="http://hldec.net/77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egloos.zum.com/gigaboy/v/10114768" TargetMode="External"/><Relationship Id="rId31" Type="http://schemas.openxmlformats.org/officeDocument/2006/relationships/hyperlink" Target="http://kblog.popekim.com/2012/01/06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gloos.zum.com/ozlael/v/4041764" TargetMode="External"/><Relationship Id="rId22" Type="http://schemas.openxmlformats.org/officeDocument/2006/relationships/hyperlink" Target="http://egloos.zum.com/chulin28ho/v/2838087" TargetMode="External"/><Relationship Id="rId27" Type="http://schemas.openxmlformats.org/officeDocument/2006/relationships/hyperlink" Target="http://rbwhitaker.wikidot.com/toon-shader" TargetMode="External"/><Relationship Id="rId30" Type="http://schemas.openxmlformats.org/officeDocument/2006/relationships/hyperlink" Target="http://book.naver.com/bookdb/book_detail.nhn?bid=10206497" TargetMode="External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3C029D"/>
    <w:rsid w:val="006501F6"/>
    <w:rsid w:val="009B4802"/>
    <w:rsid w:val="00B54B59"/>
    <w:rsid w:val="00B63D57"/>
    <w:rsid w:val="00BB514F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2018-05-12T00:00:00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65F93-F14E-4C94-ABE1-ACDA79B4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141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K ND</cp:lastModifiedBy>
  <cp:revision>29</cp:revision>
  <dcterms:created xsi:type="dcterms:W3CDTF">2017-09-14T04:26:00Z</dcterms:created>
  <dcterms:modified xsi:type="dcterms:W3CDTF">2018-05-12T13:37:00Z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