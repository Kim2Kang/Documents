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B844BE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B844BE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필</w:t>
                                          </w:r>
                                          <w:r w:rsidR="003233F4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요</w:t>
                                          </w:r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기</w:t>
                                          </w:r>
                                          <w:r w:rsidR="003233F4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술</w:t>
                                          </w:r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정</w:t>
                                          </w:r>
                                          <w:r w:rsidR="003233F4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리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B844BE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B844BE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필</w:t>
                                    </w:r>
                                    <w:r w:rsidR="003233F4">
                                      <w:rPr>
                                        <w:sz w:val="36"/>
                                        <w:szCs w:val="36"/>
                                      </w:rPr>
                                      <w:t>요</w:t>
                                    </w:r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기</w:t>
                                    </w:r>
                                    <w:r w:rsidR="003233F4">
                                      <w:rPr>
                                        <w:sz w:val="36"/>
                                        <w:szCs w:val="36"/>
                                      </w:rPr>
                                      <w:t>술</w:t>
                                    </w:r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정</w:t>
                                    </w:r>
                                    <w:r w:rsidR="003233F4">
                                      <w:rPr>
                                        <w:sz w:val="36"/>
                                        <w:szCs w:val="36"/>
                                      </w:rPr>
                                      <w:t>리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B844BE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B844BE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24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CA6CE2">
                                      <w:rPr>
                                        <w:rFonts w:hint="eastAsia"/>
                                      </w:rPr>
                                      <w:t>2017 November 24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B844BE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B844BE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24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A6CE2">
                                <w:rPr>
                                  <w:rFonts w:hint="eastAsia"/>
                                </w:rPr>
                                <w:t>2017 November 24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수정자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및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필요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기술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요구사항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>
                  <w:t>-1</w:t>
                </w:r>
                <w:r w:rsidR="003233F4">
                  <w:t>1-13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3271CE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1.1.0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3271CE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기술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용어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정리</w:t>
                </w:r>
              </w:p>
              <w:p w:rsidR="003271CE" w:rsidRDefault="003271CE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필요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기술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획득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방법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정리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3271CE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3271CE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17-11-14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9D7D9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1.2.0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9D7D98" w:rsidP="009D7D98">
                <w:pPr>
                  <w:spacing w:after="200"/>
                </w:pPr>
                <w:r>
                  <w:t>FBX Loader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참고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자료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9D7D9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9D7D9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17-11-16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CA6CE2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.3.0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CA6CE2" w:rsidP="00CA6CE2">
                <w:pPr>
                  <w:spacing w:after="200"/>
                </w:pPr>
                <w:r>
                  <w:rPr>
                    <w:rFonts w:hint="eastAsia"/>
                  </w:rPr>
                  <w:t>H</w:t>
                </w:r>
                <w:r>
                  <w:t xml:space="preserve">LSL </w:t>
                </w:r>
                <w:r>
                  <w:rPr>
                    <w:rFonts w:hint="eastAsia"/>
                  </w:rPr>
                  <w:t>효과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코드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참고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사이트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CA6CE2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CA6CE2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7-11-24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smallCaps/>
          <w:color w:val="000000" w:themeColor="text1"/>
          <w:sz w:val="22"/>
          <w:szCs w:val="20"/>
          <w:lang w:val="ko-KR"/>
        </w:rPr>
        <w:id w:val="1678538613"/>
        <w:docPartObj>
          <w:docPartGallery w:val="Table of Contents"/>
          <w:docPartUnique/>
        </w:docPartObj>
      </w:sdtPr>
      <w:sdtEndPr/>
      <w:sdtContent>
        <w:p w:rsidR="003233F4" w:rsidRDefault="003233F4">
          <w:pPr>
            <w:pStyle w:val="TOC"/>
          </w:pPr>
          <w:r>
            <w:rPr>
              <w:lang w:val="ko-KR"/>
            </w:rPr>
            <w:t>목차</w:t>
          </w:r>
        </w:p>
        <w:p w:rsidR="003233F4" w:rsidRDefault="00462884">
          <w:pPr>
            <w:pStyle w:val="10"/>
          </w:pPr>
          <w:r>
            <w:rPr>
              <w:rFonts w:hint="eastAsia"/>
              <w:b/>
              <w:bCs/>
            </w:rPr>
            <w:t>개요</w:t>
          </w:r>
          <w:r w:rsidR="003233F4">
            <w:ptab w:relativeTo="margin" w:alignment="right" w:leader="dot"/>
          </w:r>
          <w:r>
            <w:rPr>
              <w:b/>
              <w:bCs/>
              <w:lang w:val="ko-KR"/>
            </w:rPr>
            <w:t>3</w:t>
          </w:r>
        </w:p>
        <w:p w:rsidR="003233F4" w:rsidRDefault="00462884" w:rsidP="00462884">
          <w:pPr>
            <w:pStyle w:val="21"/>
            <w:numPr>
              <w:ilvl w:val="0"/>
              <w:numId w:val="18"/>
            </w:numPr>
          </w:pPr>
          <w:r>
            <w:rPr>
              <w:rFonts w:hint="eastAsia"/>
            </w:rPr>
            <w:t>문서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컨셉</w:t>
          </w:r>
          <w:r w:rsidR="003233F4">
            <w:ptab w:relativeTo="margin" w:alignment="right" w:leader="dot"/>
          </w:r>
          <w:r>
            <w:rPr>
              <w:lang w:val="ko-KR"/>
            </w:rPr>
            <w:t>3</w:t>
          </w:r>
        </w:p>
        <w:p w:rsidR="003233F4" w:rsidRDefault="00EA0F40">
          <w:pPr>
            <w:pStyle w:val="10"/>
          </w:pPr>
          <w:r>
            <w:rPr>
              <w:rFonts w:hint="eastAsia"/>
              <w:b/>
              <w:bCs/>
            </w:rPr>
            <w:t>필요</w:t>
          </w:r>
          <w:r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기술</w:t>
          </w:r>
          <w:r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목록</w:t>
          </w:r>
          <w:r w:rsidR="003233F4">
            <w:ptab w:relativeTo="margin" w:alignment="right" w:leader="dot"/>
          </w:r>
          <w:r w:rsidR="003233F4">
            <w:rPr>
              <w:b/>
              <w:bCs/>
              <w:lang w:val="ko-KR"/>
            </w:rPr>
            <w:t>4</w:t>
          </w:r>
        </w:p>
        <w:p w:rsidR="003233F4" w:rsidRDefault="00EA0F40" w:rsidP="00EA0F40">
          <w:pPr>
            <w:pStyle w:val="21"/>
            <w:numPr>
              <w:ilvl w:val="0"/>
              <w:numId w:val="19"/>
            </w:numPr>
          </w:pPr>
          <w:r>
            <w:rPr>
              <w:rFonts w:hint="eastAsia"/>
            </w:rPr>
            <w:t>요구사항</w:t>
          </w:r>
          <w:r w:rsidR="003233F4">
            <w:ptab w:relativeTo="margin" w:alignment="right" w:leader="dot"/>
          </w:r>
          <w:r>
            <w:rPr>
              <w:lang w:val="ko-KR"/>
            </w:rPr>
            <w:t>4</w:t>
          </w:r>
        </w:p>
        <w:p w:rsidR="00EA0F40" w:rsidRDefault="00EA0F40" w:rsidP="00EA0F40">
          <w:pPr>
            <w:pStyle w:val="21"/>
            <w:numPr>
              <w:ilvl w:val="0"/>
              <w:numId w:val="19"/>
            </w:numPr>
          </w:pPr>
          <w:r>
            <w:rPr>
              <w:rFonts w:hint="eastAsia"/>
            </w:rPr>
            <w:t>해당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기술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용어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  <w:p w:rsidR="003233F4" w:rsidRDefault="00EA0F40" w:rsidP="00EA0F40">
          <w:pPr>
            <w:pStyle w:val="21"/>
            <w:numPr>
              <w:ilvl w:val="0"/>
              <w:numId w:val="19"/>
            </w:numPr>
          </w:pPr>
          <w:r>
            <w:rPr>
              <w:rFonts w:hint="eastAsia"/>
            </w:rPr>
            <w:t>기술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획득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방법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</w:p>
    <w:p w:rsidR="00A10DC5" w:rsidRPr="00A10DC5" w:rsidRDefault="002401CC" w:rsidP="00A10DC5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</w:p>
    <w:p w:rsidR="00A10DC5" w:rsidRPr="00A10DC5" w:rsidRDefault="002401CC" w:rsidP="00A10DC5">
      <w:pPr>
        <w:pStyle w:val="af7"/>
        <w:numPr>
          <w:ilvl w:val="0"/>
          <w:numId w:val="14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</w:p>
    <w:p w:rsidR="002401CC" w:rsidRPr="003233F4" w:rsidRDefault="00A10DC5" w:rsidP="00A10DC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</w:t>
      </w:r>
      <w:r w:rsidR="002401CC">
        <w:rPr>
          <w:rFonts w:hint="eastAsia"/>
        </w:rPr>
        <w:t xml:space="preserve"> </w:t>
      </w:r>
      <w:r w:rsidR="002401CC">
        <w:rPr>
          <w:rFonts w:hint="eastAsia"/>
        </w:rPr>
        <w:t>문서는</w:t>
      </w:r>
      <w:r w:rsidR="002401CC">
        <w:rPr>
          <w:rFonts w:hint="eastAsia"/>
        </w:rPr>
        <w:t xml:space="preserve"> </w:t>
      </w:r>
      <w:r w:rsidR="003233F4">
        <w:rPr>
          <w:rFonts w:hint="eastAsia"/>
        </w:rPr>
        <w:t>클라이언트에서</w:t>
      </w:r>
      <w:r w:rsidR="003233F4">
        <w:rPr>
          <w:rFonts w:hint="eastAsia"/>
        </w:rPr>
        <w:t xml:space="preserve"> </w:t>
      </w:r>
      <w:r w:rsidR="003233F4">
        <w:rPr>
          <w:rFonts w:hint="eastAsia"/>
        </w:rPr>
        <w:t>필요한</w:t>
      </w:r>
      <w:r w:rsidR="003233F4">
        <w:rPr>
          <w:rFonts w:hint="eastAsia"/>
        </w:rPr>
        <w:t xml:space="preserve"> </w:t>
      </w:r>
      <w:r w:rsidR="003233F4">
        <w:rPr>
          <w:rFonts w:hint="eastAsia"/>
        </w:rPr>
        <w:t>기술을</w:t>
      </w:r>
      <w:r w:rsidR="003233F4">
        <w:rPr>
          <w:rFonts w:hint="eastAsia"/>
        </w:rPr>
        <w:t xml:space="preserve"> </w:t>
      </w:r>
      <w:r w:rsidR="003233F4">
        <w:rPr>
          <w:rFonts w:hint="eastAsia"/>
        </w:rPr>
        <w:t>정리한다</w:t>
      </w:r>
      <w:r w:rsidR="003233F4">
        <w:rPr>
          <w:rFonts w:hint="eastAsia"/>
        </w:rPr>
        <w:t>.</w:t>
      </w:r>
    </w:p>
    <w:p w:rsidR="003233F4" w:rsidRPr="002401CC" w:rsidRDefault="003233F4" w:rsidP="00A10DC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기술과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방도를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:rsidR="002B33DC" w:rsidRDefault="002B33DC">
      <w:pPr>
        <w:spacing w:after="20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  <w:br w:type="page"/>
      </w:r>
    </w:p>
    <w:p w:rsidR="002B33DC" w:rsidRPr="00A10DC5" w:rsidRDefault="00462884" w:rsidP="002B33DC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필요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기술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목록</w:t>
      </w:r>
    </w:p>
    <w:p w:rsidR="002B33DC" w:rsidRDefault="0023075F" w:rsidP="002B33DC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요구사항</w:t>
      </w:r>
    </w:p>
    <w:p w:rsidR="00462884" w:rsidRPr="00462884" w:rsidRDefault="00462884" w:rsidP="001A5050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 w:rsidR="0023075F">
        <w:rPr>
          <w:rFonts w:hint="eastAsia"/>
        </w:rPr>
        <w:t>드</w:t>
      </w:r>
      <w:r>
        <w:t xml:space="preserve">: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오브젝트에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462884" w:rsidRPr="00462884" w:rsidRDefault="00462884" w:rsidP="00601787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 w:rsidR="0023075F">
        <w:rPr>
          <w:rFonts w:hint="eastAsia"/>
        </w:rPr>
        <w:t>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23075F" w:rsidRPr="0023075F" w:rsidRDefault="00462884" w:rsidP="006714F6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 w:rsidR="0023075F">
        <w:rPr>
          <w:rFonts w:hint="eastAsia"/>
        </w:rPr>
        <w:t>드</w:t>
      </w:r>
      <w:r>
        <w:rPr>
          <w:rFonts w:hint="eastAsia"/>
        </w:rPr>
        <w:t xml:space="preserve">: </w:t>
      </w:r>
      <w:r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23075F" w:rsidRPr="00E10007" w:rsidRDefault="0023075F" w:rsidP="00E10007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블렌드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이동하는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공격하도록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(</w:t>
      </w:r>
      <w:proofErr w:type="spellStart"/>
      <w:r>
        <w:rPr>
          <w:rFonts w:hint="eastAsia"/>
        </w:rPr>
        <w:t>상하체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분리</w:t>
      </w:r>
      <w:r>
        <w:rPr>
          <w:rFonts w:hint="eastAsia"/>
        </w:rPr>
        <w:t>)</w:t>
      </w:r>
    </w:p>
    <w:p w:rsidR="00E10007" w:rsidRPr="006944BB" w:rsidRDefault="00E10007" w:rsidP="006944BB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: </w:t>
      </w:r>
      <w:r>
        <w:rPr>
          <w:rFonts w:hint="eastAsia"/>
        </w:rPr>
        <w:t>다량의</w:t>
      </w:r>
      <w:r>
        <w:rPr>
          <w:rFonts w:hint="eastAsia"/>
        </w:rPr>
        <w:t xml:space="preserve"> </w:t>
      </w:r>
      <w:r>
        <w:rPr>
          <w:rFonts w:hint="eastAsia"/>
        </w:rPr>
        <w:t>오브젝트가</w:t>
      </w:r>
      <w:r>
        <w:rPr>
          <w:rFonts w:hint="eastAsia"/>
        </w:rPr>
        <w:t xml:space="preserve"> </w:t>
      </w:r>
      <w:r>
        <w:rPr>
          <w:rFonts w:hint="eastAsia"/>
        </w:rPr>
        <w:t>등장할</w:t>
      </w:r>
      <w:r>
        <w:rPr>
          <w:rFonts w:hint="eastAsia"/>
        </w:rPr>
        <w:t xml:space="preserve"> </w:t>
      </w:r>
      <w:r>
        <w:rPr>
          <w:rFonts w:hint="eastAsia"/>
        </w:rPr>
        <w:t>예정이므로</w:t>
      </w:r>
    </w:p>
    <w:p w:rsidR="006944BB" w:rsidRPr="00F65307" w:rsidRDefault="006944BB" w:rsidP="006944BB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외곽선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: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그림으로</w:t>
      </w:r>
      <w:r>
        <w:rPr>
          <w:rFonts w:hint="eastAsia"/>
        </w:rPr>
        <w:t xml:space="preserve"> </w:t>
      </w:r>
      <w:r>
        <w:rPr>
          <w:rFonts w:hint="eastAsia"/>
        </w:rPr>
        <w:t>느껴지도록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:rsidR="00F65307" w:rsidRPr="006944BB" w:rsidRDefault="00F65307" w:rsidP="006944BB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proofErr w:type="spellStart"/>
      <w:r>
        <w:rPr>
          <w:rFonts w:hint="eastAsia"/>
        </w:rPr>
        <w:t>카툰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: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그림으로</w:t>
      </w:r>
      <w:r>
        <w:rPr>
          <w:rFonts w:hint="eastAsia"/>
        </w:rPr>
        <w:t xml:space="preserve"> </w:t>
      </w:r>
      <w:r>
        <w:rPr>
          <w:rFonts w:hint="eastAsia"/>
        </w:rPr>
        <w:t>느껴지도록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:rsidR="00462884" w:rsidRPr="00462884" w:rsidRDefault="00462884" w:rsidP="00462884">
      <w:pPr>
        <w:spacing w:line="240" w:lineRule="auto"/>
        <w:ind w:left="720"/>
        <w:rPr>
          <w:rStyle w:val="1Char"/>
          <w:lang w:val="ko-KR"/>
        </w:rPr>
      </w:pPr>
    </w:p>
    <w:p w:rsidR="00462884" w:rsidRDefault="00524452" w:rsidP="002B33DC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기술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용어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정리</w:t>
      </w:r>
    </w:p>
    <w:p w:rsidR="0023075F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tab/>
      </w:r>
      <w:r>
        <w:tab/>
      </w:r>
      <w:r>
        <w:rPr>
          <w:rFonts w:hint="eastAsia"/>
        </w:rPr>
        <w:t>-&gt;</w:t>
      </w:r>
      <w:r>
        <w:tab/>
      </w:r>
      <w:r>
        <w:tab/>
      </w:r>
      <w:r>
        <w:rPr>
          <w:rFonts w:hint="eastAsia"/>
        </w:rPr>
        <w:t>텍스처</w:t>
      </w:r>
      <w:r>
        <w:rPr>
          <w:rFonts w:hint="eastAsia"/>
        </w:rPr>
        <w:t xml:space="preserve"> Loader</w:t>
      </w:r>
    </w:p>
    <w:p w:rsidR="009D4949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tab/>
      </w:r>
      <w:r>
        <w:tab/>
      </w:r>
      <w:r>
        <w:rPr>
          <w:rFonts w:hint="eastAsia"/>
        </w:rPr>
        <w:t>-&gt;</w:t>
      </w:r>
      <w:r>
        <w:tab/>
      </w:r>
      <w:r>
        <w:tab/>
      </w:r>
      <w:r>
        <w:rPr>
          <w:rFonts w:hint="eastAsia"/>
        </w:rPr>
        <w:t>FBX</w:t>
      </w:r>
      <w:r>
        <w:t xml:space="preserve"> </w:t>
      </w:r>
      <w:r>
        <w:rPr>
          <w:rFonts w:hint="eastAsia"/>
        </w:rPr>
        <w:t>Loader</w:t>
      </w:r>
    </w:p>
    <w:p w:rsidR="009D4949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tab/>
      </w:r>
      <w:r>
        <w:rPr>
          <w:rFonts w:hint="eastAsia"/>
        </w:rPr>
        <w:t>-&gt;</w:t>
      </w:r>
      <w:r>
        <w:tab/>
      </w:r>
      <w:r>
        <w:tab/>
        <w:t xml:space="preserve">FBX </w:t>
      </w:r>
      <w:r>
        <w:rPr>
          <w:rFonts w:hint="eastAsia"/>
        </w:rPr>
        <w:t>Loader</w:t>
      </w:r>
    </w:p>
    <w:p w:rsidR="009D4949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블렌드</w:t>
      </w:r>
      <w:proofErr w:type="spellEnd"/>
      <w:r>
        <w:tab/>
      </w:r>
      <w:r>
        <w:rPr>
          <w:rFonts w:hint="eastAsia"/>
        </w:rPr>
        <w:t>-&gt;</w:t>
      </w:r>
      <w:r>
        <w:tab/>
      </w:r>
      <w:r>
        <w:tab/>
      </w: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t>Blending</w:t>
      </w:r>
    </w:p>
    <w:p w:rsidR="009D4949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 w:rsidR="00524452">
        <w:t>……………………</w:t>
      </w:r>
      <w:r w:rsidR="00524452">
        <w:rPr>
          <w:rFonts w:hint="eastAsia"/>
        </w:rPr>
        <w:t>동일하게</w:t>
      </w:r>
      <w:r w:rsidR="00524452">
        <w:rPr>
          <w:rFonts w:hint="eastAsia"/>
        </w:rPr>
        <w:t xml:space="preserve"> </w:t>
      </w:r>
      <w:r w:rsidR="00524452">
        <w:rPr>
          <w:rFonts w:hint="eastAsia"/>
        </w:rPr>
        <w:t>사용</w:t>
      </w:r>
    </w:p>
    <w:p w:rsidR="009D4949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외곽선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proofErr w:type="gramStart"/>
      <w:r>
        <w:t>………..</w:t>
      </w:r>
      <w:proofErr w:type="gramEnd"/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9D4949" w:rsidRPr="0023075F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proofErr w:type="spellStart"/>
      <w:r>
        <w:rPr>
          <w:rFonts w:hint="eastAsia"/>
        </w:rPr>
        <w:t>카툰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tab/>
      </w:r>
      <w:r>
        <w:tab/>
        <w:t>-&gt;</w:t>
      </w:r>
      <w:r>
        <w:tab/>
      </w:r>
      <w:r>
        <w:tab/>
        <w:t>Cell Shading</w:t>
      </w:r>
    </w:p>
    <w:p w:rsidR="0023075F" w:rsidRPr="0023075F" w:rsidRDefault="0023075F" w:rsidP="0023075F">
      <w:pPr>
        <w:rPr>
          <w:rStyle w:val="1Char"/>
          <w:lang w:val="ko-KR"/>
        </w:rPr>
      </w:pPr>
    </w:p>
    <w:p w:rsidR="00C15C78" w:rsidRPr="00C15C78" w:rsidRDefault="009D4949" w:rsidP="00C15C78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기술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획득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참고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자료</w:t>
      </w:r>
    </w:p>
    <w:p w:rsidR="0023075F" w:rsidRPr="009D4949" w:rsidRDefault="009D4949" w:rsidP="0023075F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텍스처</w:t>
      </w:r>
      <w:r>
        <w:rPr>
          <w:rFonts w:hint="eastAsia"/>
        </w:rPr>
        <w:t xml:space="preserve"> Loader</w:t>
      </w:r>
    </w:p>
    <w:p w:rsidR="00524452" w:rsidRPr="00524452" w:rsidRDefault="00524452" w:rsidP="00524452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t xml:space="preserve">3d </w:t>
      </w:r>
      <w:r>
        <w:rPr>
          <w:rFonts w:hint="eastAsia"/>
        </w:rPr>
        <w:t>게임프로그래밍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T</w:t>
      </w:r>
      <w:r>
        <w:t>exture01</w:t>
      </w:r>
    </w:p>
    <w:p w:rsidR="009D4949" w:rsidRPr="009D4949" w:rsidRDefault="00524452" w:rsidP="009D4949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F</w:t>
      </w:r>
      <w:r>
        <w:t>BX</w:t>
      </w:r>
      <w:r w:rsidR="009D4949">
        <w:rPr>
          <w:rFonts w:hint="eastAsia"/>
        </w:rPr>
        <w:t xml:space="preserve"> Loader</w:t>
      </w:r>
    </w:p>
    <w:p w:rsidR="00524452" w:rsidRDefault="00C15C78" w:rsidP="00C15C78">
      <w:pPr>
        <w:pStyle w:val="af7"/>
        <w:numPr>
          <w:ilvl w:val="2"/>
          <w:numId w:val="15"/>
        </w:numPr>
        <w:ind w:leftChars="0"/>
        <w:rPr>
          <w:lang w:val="ko-KR"/>
        </w:rPr>
      </w:pPr>
      <w:r>
        <w:rPr>
          <w:lang w:val="ko-KR"/>
        </w:rPr>
        <w:lastRenderedPageBreak/>
        <w:t xml:space="preserve">LIB </w:t>
      </w:r>
      <w:r>
        <w:rPr>
          <w:rFonts w:hint="eastAsia"/>
          <w:lang w:val="ko-KR"/>
        </w:rPr>
        <w:t>모음</w:t>
      </w:r>
      <w:r>
        <w:rPr>
          <w:rFonts w:hint="eastAsia"/>
          <w:lang w:val="ko-KR"/>
        </w:rPr>
        <w:t xml:space="preserve"> </w:t>
      </w:r>
      <w:hyperlink r:id="rId11" w:history="1">
        <w:r w:rsidRPr="001E6419">
          <w:rPr>
            <w:rStyle w:val="af8"/>
            <w:lang w:val="ko-KR"/>
          </w:rPr>
          <w:t>https://github.com/Microsoft/DirectXMesh/wiki/Geometry-formats</w:t>
        </w:r>
      </w:hyperlink>
      <w:r>
        <w:rPr>
          <w:lang w:val="ko-KR"/>
        </w:rPr>
        <w:t xml:space="preserve"> </w:t>
      </w:r>
    </w:p>
    <w:p w:rsidR="00C15C78" w:rsidRDefault="00C15C78" w:rsidP="00C15C78">
      <w:pPr>
        <w:pStyle w:val="af7"/>
        <w:numPr>
          <w:ilvl w:val="2"/>
          <w:numId w:val="15"/>
        </w:numPr>
        <w:ind w:leftChars="0"/>
        <w:rPr>
          <w:lang w:val="ko-KR"/>
        </w:rPr>
      </w:pPr>
      <w:r>
        <w:rPr>
          <w:rFonts w:hint="eastAsia"/>
          <w:lang w:val="ko-KR"/>
        </w:rPr>
        <w:t>F</w:t>
      </w:r>
      <w:r>
        <w:rPr>
          <w:lang w:val="ko-KR"/>
        </w:rPr>
        <w:t xml:space="preserve">BX SDK </w:t>
      </w:r>
      <w:r>
        <w:rPr>
          <w:rFonts w:hint="eastAsia"/>
          <w:lang w:val="ko-KR"/>
        </w:rPr>
        <w:t>사용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법</w:t>
      </w:r>
      <w:r>
        <w:rPr>
          <w:rFonts w:hint="eastAsia"/>
          <w:lang w:val="ko-KR"/>
        </w:rPr>
        <w:t xml:space="preserve"> </w:t>
      </w:r>
      <w:hyperlink r:id="rId12" w:history="1">
        <w:r w:rsidRPr="001E6419">
          <w:rPr>
            <w:rStyle w:val="af8"/>
            <w:lang w:val="ko-KR"/>
          </w:rPr>
          <w:t>http://www.walkerb.net/blog/dx-4/</w:t>
        </w:r>
      </w:hyperlink>
      <w:r>
        <w:rPr>
          <w:lang w:val="ko-KR"/>
        </w:rPr>
        <w:t xml:space="preserve"> </w:t>
      </w:r>
    </w:p>
    <w:p w:rsidR="00C15C78" w:rsidRDefault="00C15C78" w:rsidP="00C15C78">
      <w:pPr>
        <w:pStyle w:val="af7"/>
        <w:numPr>
          <w:ilvl w:val="2"/>
          <w:numId w:val="15"/>
        </w:numPr>
        <w:ind w:leftChars="0"/>
        <w:rPr>
          <w:lang w:val="ko-KR"/>
        </w:rPr>
      </w:pPr>
      <w:r>
        <w:rPr>
          <w:rFonts w:hint="eastAsia"/>
          <w:lang w:val="ko-KR"/>
        </w:rPr>
        <w:t>F</w:t>
      </w:r>
      <w:r>
        <w:rPr>
          <w:lang w:val="ko-KR"/>
        </w:rPr>
        <w:t xml:space="preserve">BX SDK </w:t>
      </w:r>
      <w:r>
        <w:rPr>
          <w:rFonts w:hint="eastAsia"/>
          <w:lang w:val="ko-KR"/>
        </w:rPr>
        <w:t>동작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설명</w:t>
      </w:r>
      <w:r>
        <w:rPr>
          <w:rFonts w:hint="eastAsia"/>
          <w:lang w:val="ko-KR"/>
        </w:rPr>
        <w:t xml:space="preserve"> </w:t>
      </w:r>
      <w:hyperlink r:id="rId13" w:history="1">
        <w:r w:rsidRPr="001E6419">
          <w:rPr>
            <w:rStyle w:val="af8"/>
            <w:lang w:val="ko-KR"/>
          </w:rPr>
          <w:t>http://blog.naver.com/PostView.nhn?blogId=jidon333&amp;logNo=220264337935&amp;parentCategoryNo=7&amp;categoryNo=&amp;viewDate=&amp;isShowPopularPosts=true&amp;from=search</w:t>
        </w:r>
      </w:hyperlink>
      <w:r>
        <w:rPr>
          <w:lang w:val="ko-KR"/>
        </w:rPr>
        <w:t xml:space="preserve"> </w:t>
      </w:r>
    </w:p>
    <w:p w:rsidR="001A5EEC" w:rsidRDefault="00B844BE" w:rsidP="001A5EEC">
      <w:pPr>
        <w:pStyle w:val="af7"/>
        <w:ind w:leftChars="0" w:left="1768"/>
        <w:rPr>
          <w:lang w:val="ko-KR"/>
        </w:rPr>
      </w:pPr>
      <w:hyperlink r:id="rId14" w:history="1">
        <w:r w:rsidR="001A5EEC" w:rsidRPr="00815E8E">
          <w:rPr>
            <w:rStyle w:val="af8"/>
            <w:lang w:val="ko-KR"/>
          </w:rPr>
          <w:t>http://egloos.zum.com/ozlael/v/4041764</w:t>
        </w:r>
      </w:hyperlink>
      <w:r w:rsidR="001A5EEC">
        <w:rPr>
          <w:lang w:val="ko-KR"/>
        </w:rPr>
        <w:t xml:space="preserve"> </w:t>
      </w:r>
    </w:p>
    <w:p w:rsidR="001E5BAB" w:rsidRPr="00C15C78" w:rsidRDefault="001E5BAB" w:rsidP="001E5BAB">
      <w:pPr>
        <w:pStyle w:val="af7"/>
        <w:numPr>
          <w:ilvl w:val="2"/>
          <w:numId w:val="15"/>
        </w:numPr>
        <w:ind w:leftChars="0"/>
        <w:rPr>
          <w:lang w:val="ko-KR"/>
        </w:rPr>
      </w:pPr>
      <w:r>
        <w:rPr>
          <w:rFonts w:hint="eastAsia"/>
          <w:lang w:val="ko-KR"/>
        </w:rPr>
        <w:t>F</w:t>
      </w:r>
      <w:r>
        <w:rPr>
          <w:lang w:val="ko-KR"/>
        </w:rPr>
        <w:t xml:space="preserve">BX SDK </w:t>
      </w:r>
      <w:r>
        <w:rPr>
          <w:rFonts w:hint="eastAsia"/>
          <w:lang w:val="ko-KR"/>
        </w:rPr>
        <w:t>비주얼</w:t>
      </w:r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스투디오</w:t>
      </w:r>
      <w:proofErr w:type="spellEnd"/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연동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방법</w:t>
      </w:r>
      <w:r>
        <w:rPr>
          <w:rFonts w:hint="eastAsia"/>
          <w:lang w:val="ko-KR"/>
        </w:rPr>
        <w:t xml:space="preserve"> </w:t>
      </w:r>
      <w:hyperlink r:id="rId15" w:history="1">
        <w:r w:rsidRPr="00815E8E">
          <w:rPr>
            <w:rStyle w:val="af8"/>
            <w:lang w:val="ko-KR"/>
          </w:rPr>
          <w:t>http://blog.naver.com/PostView.nhn?blogId=donggas90&amp;logNo=100185931561</w:t>
        </w:r>
      </w:hyperlink>
      <w:r>
        <w:rPr>
          <w:lang w:val="ko-KR"/>
        </w:rPr>
        <w:t xml:space="preserve"> </w:t>
      </w:r>
    </w:p>
    <w:p w:rsidR="009D4949" w:rsidRPr="00524452" w:rsidRDefault="00524452" w:rsidP="00524452">
      <w:pPr>
        <w:pStyle w:val="af7"/>
        <w:numPr>
          <w:ilvl w:val="2"/>
          <w:numId w:val="15"/>
        </w:numPr>
        <w:ind w:leftChars="0"/>
      </w:pPr>
      <w:r w:rsidRPr="00524452">
        <w:t xml:space="preserve">FBX Loader Animation Load </w:t>
      </w:r>
      <w:hyperlink r:id="rId16" w:history="1">
        <w:r w:rsidRPr="00524452">
          <w:rPr>
            <w:rStyle w:val="af8"/>
          </w:rPr>
          <w:t>http://www.gamedev.net/forums/topic/653502-useful-things-you-might-want-to-know-about-fbxsdk/</w:t>
        </w:r>
      </w:hyperlink>
    </w:p>
    <w:p w:rsidR="00524452" w:rsidRDefault="00524452" w:rsidP="00524452">
      <w:pPr>
        <w:pStyle w:val="af7"/>
        <w:numPr>
          <w:ilvl w:val="2"/>
          <w:numId w:val="15"/>
        </w:numPr>
        <w:ind w:leftChars="0"/>
      </w:pPr>
      <w:r w:rsidRPr="00524452">
        <w:t xml:space="preserve">FBX Loader Animation </w:t>
      </w:r>
      <w:hyperlink r:id="rId17" w:history="1">
        <w:r w:rsidRPr="00524452">
          <w:rPr>
            <w:rStyle w:val="af8"/>
          </w:rPr>
          <w:t>https://www.gamedev.net/forums/topic/646588-scene-graph-fbx-and-stuff/</w:t>
        </w:r>
      </w:hyperlink>
      <w:r w:rsidRPr="00524452">
        <w:t xml:space="preserve"> </w:t>
      </w:r>
    </w:p>
    <w:p w:rsidR="001E5BAB" w:rsidRPr="00524452" w:rsidRDefault="001E5BAB" w:rsidP="001E5BAB">
      <w:pPr>
        <w:pStyle w:val="af7"/>
        <w:numPr>
          <w:ilvl w:val="2"/>
          <w:numId w:val="15"/>
        </w:numPr>
        <w:ind w:leftChars="0"/>
      </w:pPr>
      <w:r>
        <w:rPr>
          <w:rFonts w:hint="eastAsia"/>
        </w:rPr>
        <w:t>FBX</w:t>
      </w:r>
      <w: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hyperlink r:id="rId18" w:history="1">
        <w:r w:rsidRPr="00815E8E">
          <w:rPr>
            <w:rStyle w:val="af8"/>
          </w:rPr>
          <w:t>https://github.com/WarofMini/KPUTeam</w:t>
        </w:r>
      </w:hyperlink>
      <w:r>
        <w:t xml:space="preserve"> </w:t>
      </w:r>
    </w:p>
    <w:p w:rsidR="009D4949" w:rsidRPr="00524452" w:rsidRDefault="00524452" w:rsidP="009D4949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t>Blending</w:t>
      </w:r>
    </w:p>
    <w:p w:rsidR="00524452" w:rsidRPr="00524452" w:rsidRDefault="00524452" w:rsidP="00524452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블랜드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정리</w:t>
      </w:r>
      <w:r>
        <w:rPr>
          <w:rFonts w:hint="eastAsia"/>
        </w:rPr>
        <w:t xml:space="preserve"> </w:t>
      </w:r>
      <w:hyperlink r:id="rId19" w:history="1">
        <w:r w:rsidRPr="001E6419">
          <w:rPr>
            <w:rStyle w:val="af8"/>
          </w:rPr>
          <w:t>http://egloos.zum.com/gigaboy/v/10114768</w:t>
        </w:r>
      </w:hyperlink>
    </w:p>
    <w:p w:rsidR="00524452" w:rsidRPr="009D4949" w:rsidRDefault="00C15C78" w:rsidP="00C15C78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블랜드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마이크로소프트</w:t>
      </w:r>
      <w:r>
        <w:rPr>
          <w:rFonts w:hint="eastAsia"/>
        </w:rPr>
        <w:t xml:space="preserve"> </w:t>
      </w:r>
      <w:r>
        <w:t xml:space="preserve">DirectX12 Guide </w:t>
      </w:r>
      <w:hyperlink r:id="rId20" w:history="1">
        <w:r w:rsidRPr="001E6419">
          <w:rPr>
            <w:rStyle w:val="af8"/>
          </w:rPr>
          <w:t>https://msdn.microsoft.com/en-us/library/windows/desktop/mt709154(v=vs.85).aspx</w:t>
        </w:r>
      </w:hyperlink>
      <w:r>
        <w:t xml:space="preserve"> </w:t>
      </w:r>
    </w:p>
    <w:p w:rsidR="00524452" w:rsidRPr="00524452" w:rsidRDefault="00524452" w:rsidP="00524452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524452" w:rsidRPr="00524452" w:rsidRDefault="00524452" w:rsidP="00524452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이진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 xml:space="preserve"> </w:t>
      </w:r>
      <w:r>
        <w:t xml:space="preserve">BSP </w:t>
      </w:r>
      <w:hyperlink r:id="rId21" w:history="1">
        <w:r w:rsidRPr="001E6419">
          <w:rPr>
            <w:rStyle w:val="af8"/>
          </w:rPr>
          <w:t>http://3dmpengines.tistory.com/1356</w:t>
        </w:r>
      </w:hyperlink>
    </w:p>
    <w:p w:rsidR="00524452" w:rsidRPr="00524452" w:rsidRDefault="00524452" w:rsidP="00524452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t xml:space="preserve">BSP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유의점</w:t>
      </w:r>
      <w:r>
        <w:rPr>
          <w:rFonts w:hint="eastAsia"/>
        </w:rPr>
        <w:t xml:space="preserve"> </w:t>
      </w:r>
      <w:hyperlink r:id="rId22" w:history="1">
        <w:r w:rsidRPr="001E6419">
          <w:rPr>
            <w:rStyle w:val="af8"/>
          </w:rPr>
          <w:t>http://egloos.zum.com/chulin28ho/v/2838087</w:t>
        </w:r>
      </w:hyperlink>
    </w:p>
    <w:p w:rsidR="00524452" w:rsidRPr="009D4949" w:rsidRDefault="00524452" w:rsidP="00524452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t xml:space="preserve">BSP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hyperlink r:id="rId23" w:history="1">
        <w:r w:rsidRPr="001E6419">
          <w:rPr>
            <w:rStyle w:val="af8"/>
          </w:rPr>
          <w:t>https://github.com/Zefiros-Software/BSPLib</w:t>
        </w:r>
      </w:hyperlink>
      <w:r>
        <w:t xml:space="preserve"> </w:t>
      </w:r>
    </w:p>
    <w:p w:rsidR="00524452" w:rsidRPr="00C15C78" w:rsidRDefault="00524452" w:rsidP="00524452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외곽선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C15C78" w:rsidRPr="00C15C78" w:rsidRDefault="00C15C78" w:rsidP="00C15C78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이론</w:t>
      </w:r>
      <w:r>
        <w:rPr>
          <w:rFonts w:hint="eastAsia"/>
        </w:rPr>
        <w:t xml:space="preserve"> </w:t>
      </w:r>
      <w:hyperlink r:id="rId24" w:history="1">
        <w:r w:rsidRPr="001E6419">
          <w:rPr>
            <w:rStyle w:val="af8"/>
          </w:rPr>
          <w:t>http://www.gpgstudy.com/gpg2/gpg2s5-1draft.html</w:t>
        </w:r>
      </w:hyperlink>
      <w:r>
        <w:t xml:space="preserve"> </w:t>
      </w:r>
    </w:p>
    <w:p w:rsidR="00C15C78" w:rsidRPr="00524452" w:rsidRDefault="00C15C78" w:rsidP="00C15C78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hyperlink r:id="rId25" w:history="1">
        <w:r w:rsidRPr="001E6419">
          <w:rPr>
            <w:rStyle w:val="af8"/>
          </w:rPr>
          <w:t>http://bab2min.tistory.com/387</w:t>
        </w:r>
      </w:hyperlink>
      <w:r>
        <w:t xml:space="preserve"> </w:t>
      </w:r>
    </w:p>
    <w:p w:rsidR="009D4949" w:rsidRPr="00EA7A56" w:rsidRDefault="00524452" w:rsidP="00524452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Cell Shading</w:t>
      </w:r>
    </w:p>
    <w:p w:rsidR="00EA7A56" w:rsidRPr="00C15C78" w:rsidRDefault="00EA7A56" w:rsidP="00EA7A56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이론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t xml:space="preserve"> </w:t>
      </w: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hyperlink r:id="rId26" w:history="1">
        <w:r w:rsidRPr="001E6419">
          <w:rPr>
            <w:rStyle w:val="af8"/>
          </w:rPr>
          <w:t>http://code3.co.kr/bbs/bbs/board.php?bo_table=column&amp;wr_id=3</w:t>
        </w:r>
      </w:hyperlink>
      <w:r>
        <w:t xml:space="preserve"> </w:t>
      </w:r>
    </w:p>
    <w:p w:rsidR="00C15C78" w:rsidRPr="00EA7A56" w:rsidRDefault="00C15C78" w:rsidP="00EA7A56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</w:rPr>
      </w:pPr>
      <w:r>
        <w:rPr>
          <w:rFonts w:hint="eastAsia"/>
        </w:rPr>
        <w:t>Toon-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 xml:space="preserve"> Wiki </w:t>
      </w:r>
      <w:hyperlink r:id="rId27" w:history="1">
        <w:r w:rsidRPr="001E6419">
          <w:rPr>
            <w:rStyle w:val="af8"/>
          </w:rPr>
          <w:t>http://rbwhitaker.wikidot.com/toon-shader</w:t>
        </w:r>
      </w:hyperlink>
      <w:r>
        <w:t xml:space="preserve"> </w:t>
      </w:r>
    </w:p>
    <w:p w:rsidR="00EA7A56" w:rsidRPr="00EA7A56" w:rsidRDefault="00EA7A56" w:rsidP="00EA7A56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</w:rPr>
      </w:pPr>
      <w:r>
        <w:rPr>
          <w:rFonts w:hint="eastAsia"/>
        </w:rPr>
        <w:lastRenderedPageBreak/>
        <w:t>간단한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hyperlink r:id="rId28" w:history="1">
        <w:r w:rsidRPr="001E6419">
          <w:rPr>
            <w:rStyle w:val="af8"/>
          </w:rPr>
          <w:t>http://hldec.net/77</w:t>
        </w:r>
      </w:hyperlink>
      <w:r>
        <w:t xml:space="preserve"> </w:t>
      </w:r>
    </w:p>
    <w:p w:rsidR="00EA7A56" w:rsidRPr="00EA7A56" w:rsidRDefault="00EA7A56" w:rsidP="00EA7A56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</w:rPr>
      </w:pPr>
      <w:r>
        <w:rPr>
          <w:rFonts w:hint="eastAsia"/>
        </w:rPr>
        <w:t>책</w:t>
      </w:r>
      <w:r>
        <w:rPr>
          <w:rFonts w:hint="eastAsia"/>
        </w:rPr>
        <w:t>_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입문</w:t>
      </w:r>
      <w:r>
        <w:rPr>
          <w:rFonts w:hint="eastAsia"/>
        </w:rPr>
        <w:t xml:space="preserve"> </w:t>
      </w:r>
      <w:hyperlink r:id="rId29" w:history="1">
        <w:r w:rsidRPr="001E6419">
          <w:rPr>
            <w:rStyle w:val="af8"/>
          </w:rPr>
          <w:t>http://book.naver.com/bookdb/book_detail.nhn?bid=6976246</w:t>
        </w:r>
      </w:hyperlink>
      <w:r>
        <w:t xml:space="preserve"> </w:t>
      </w:r>
    </w:p>
    <w:p w:rsidR="0023075F" w:rsidRPr="00027EF0" w:rsidRDefault="00EA7A56" w:rsidP="0023075F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</w:rPr>
      </w:pPr>
      <w:r>
        <w:rPr>
          <w:rFonts w:hint="eastAsia"/>
        </w:rPr>
        <w:t>책</w:t>
      </w:r>
      <w:r>
        <w:rPr>
          <w:rFonts w:hint="eastAsia"/>
        </w:rPr>
        <w:t>_</w:t>
      </w:r>
      <w:r>
        <w:t xml:space="preserve">HLSL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hyperlink r:id="rId30" w:history="1">
        <w:r w:rsidRPr="001E6419">
          <w:rPr>
            <w:rStyle w:val="af8"/>
          </w:rPr>
          <w:t>http://book.naver.com/bookdb/book_detail.nhn?bid=10206497</w:t>
        </w:r>
      </w:hyperlink>
      <w:r>
        <w:t xml:space="preserve"> </w:t>
      </w:r>
    </w:p>
    <w:p w:rsidR="00027EF0" w:rsidRPr="001E6AB4" w:rsidRDefault="00027EF0" w:rsidP="001E6AB4">
      <w:pPr>
        <w:pStyle w:val="af7"/>
        <w:numPr>
          <w:ilvl w:val="2"/>
          <w:numId w:val="15"/>
        </w:numPr>
        <w:ind w:leftChars="0"/>
        <w:rPr>
          <w:rStyle w:val="af8"/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u w:val="none"/>
        </w:rPr>
      </w:pPr>
      <w:proofErr w:type="spellStart"/>
      <w:r>
        <w:rPr>
          <w:rFonts w:hint="eastAsia"/>
        </w:rPr>
        <w:t>카툰</w:t>
      </w:r>
      <w:proofErr w:type="spellEnd"/>
      <w:r w:rsidR="00E575D3"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  <w:r>
        <w:rPr>
          <w:rFonts w:hint="eastAsia"/>
        </w:rPr>
        <w:t xml:space="preserve"> </w:t>
      </w:r>
      <w:hyperlink r:id="rId31" w:history="1">
        <w:r w:rsidRPr="00552515">
          <w:rPr>
            <w:rStyle w:val="af8"/>
          </w:rPr>
          <w:t>http://kblog.popekim.com/2012/01/06.html</w:t>
        </w:r>
      </w:hyperlink>
    </w:p>
    <w:p w:rsidR="001E6AB4" w:rsidRPr="00C15C78" w:rsidRDefault="001E6AB4" w:rsidP="001E6AB4">
      <w:pPr>
        <w:pStyle w:val="af7"/>
        <w:numPr>
          <w:ilvl w:val="2"/>
          <w:numId w:val="15"/>
        </w:numPr>
        <w:ind w:leftChars="0"/>
        <w:rPr>
          <w:rStyle w:val="1Char"/>
          <w:rFonts w:hint="eastAsia"/>
        </w:rPr>
      </w:pPr>
      <w:r>
        <w:t xml:space="preserve">HLSL </w:t>
      </w: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hyperlink r:id="rId32" w:history="1">
        <w:r w:rsidRPr="0035341C">
          <w:rPr>
            <w:rStyle w:val="af8"/>
          </w:rPr>
          <w:t>http://3dapi.com/dv16_shader4/</w:t>
        </w:r>
      </w:hyperlink>
      <w:r>
        <w:t xml:space="preserve"> </w:t>
      </w:r>
      <w:bookmarkStart w:id="0" w:name="_GoBack"/>
      <w:bookmarkEnd w:id="0"/>
    </w:p>
    <w:sectPr w:rsidR="001E6AB4" w:rsidRPr="00C15C78">
      <w:footerReference w:type="even" r:id="rId33"/>
      <w:footerReference w:type="default" r:id="rId34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4BE" w:rsidRDefault="00B844BE">
      <w:pPr>
        <w:spacing w:after="0" w:line="240" w:lineRule="auto"/>
      </w:pPr>
      <w:r>
        <w:separator/>
      </w:r>
    </w:p>
  </w:endnote>
  <w:endnote w:type="continuationSeparator" w:id="0">
    <w:p w:rsidR="00B844BE" w:rsidRDefault="00B84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844BE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2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A6CE2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2017-11-24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B844BE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2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A6CE2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2017-11-24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1E6AB4" w:rsidRPr="001E6AB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1E6AB4" w:rsidRPr="001E6AB4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844BE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2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A6CE2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2017-11-24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B844BE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2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A6CE2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2017-11-24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1E6AB4" w:rsidRPr="001E6AB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1E6AB4" w:rsidRPr="001E6AB4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4BE" w:rsidRDefault="00B844BE">
      <w:pPr>
        <w:spacing w:after="0" w:line="240" w:lineRule="auto"/>
      </w:pPr>
      <w:r>
        <w:separator/>
      </w:r>
    </w:p>
  </w:footnote>
  <w:footnote w:type="continuationSeparator" w:id="0">
    <w:p w:rsidR="00B844BE" w:rsidRDefault="00B84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44ED7897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45B91386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82F42CF"/>
    <w:multiLevelType w:val="hybridMultilevel"/>
    <w:tmpl w:val="161A52C6"/>
    <w:lvl w:ilvl="0" w:tplc="1D2C676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12" w15:restartNumberingAfterBreak="0">
    <w:nsid w:val="6F6A0357"/>
    <w:multiLevelType w:val="hybridMultilevel"/>
    <w:tmpl w:val="16DC3B76"/>
    <w:lvl w:ilvl="0" w:tplc="2CA28C9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13" w15:restartNumberingAfterBreak="0">
    <w:nsid w:val="7D446BE2"/>
    <w:multiLevelType w:val="hybridMultilevel"/>
    <w:tmpl w:val="6C92B50A"/>
    <w:lvl w:ilvl="0" w:tplc="8B5EF87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0"/>
  </w:num>
  <w:num w:numId="13">
    <w:abstractNumId w:val="9"/>
  </w:num>
  <w:num w:numId="14">
    <w:abstractNumId w:val="5"/>
  </w:num>
  <w:num w:numId="15">
    <w:abstractNumId w:val="8"/>
  </w:num>
  <w:num w:numId="16">
    <w:abstractNumId w:val="7"/>
  </w:num>
  <w:num w:numId="17">
    <w:abstractNumId w:val="13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027EF0"/>
    <w:rsid w:val="000C36FE"/>
    <w:rsid w:val="0010700B"/>
    <w:rsid w:val="00132768"/>
    <w:rsid w:val="001A5EEC"/>
    <w:rsid w:val="001B12DC"/>
    <w:rsid w:val="001E5BAB"/>
    <w:rsid w:val="001E6AB4"/>
    <w:rsid w:val="0023075F"/>
    <w:rsid w:val="002401CC"/>
    <w:rsid w:val="00287488"/>
    <w:rsid w:val="002B33DC"/>
    <w:rsid w:val="002E2972"/>
    <w:rsid w:val="003119F8"/>
    <w:rsid w:val="003233F4"/>
    <w:rsid w:val="003271CE"/>
    <w:rsid w:val="00462851"/>
    <w:rsid w:val="00462884"/>
    <w:rsid w:val="00524452"/>
    <w:rsid w:val="00534157"/>
    <w:rsid w:val="00543F4C"/>
    <w:rsid w:val="005A269E"/>
    <w:rsid w:val="005A352A"/>
    <w:rsid w:val="005A7769"/>
    <w:rsid w:val="005D6754"/>
    <w:rsid w:val="00623E3E"/>
    <w:rsid w:val="0065074A"/>
    <w:rsid w:val="006944BB"/>
    <w:rsid w:val="006F2D2D"/>
    <w:rsid w:val="007249C8"/>
    <w:rsid w:val="00741D33"/>
    <w:rsid w:val="00743D0D"/>
    <w:rsid w:val="007C3D3B"/>
    <w:rsid w:val="008437E3"/>
    <w:rsid w:val="00973D0C"/>
    <w:rsid w:val="009B3F7D"/>
    <w:rsid w:val="009D4949"/>
    <w:rsid w:val="009D7D98"/>
    <w:rsid w:val="00A078A3"/>
    <w:rsid w:val="00A10DC5"/>
    <w:rsid w:val="00A36E4E"/>
    <w:rsid w:val="00A65417"/>
    <w:rsid w:val="00B453A7"/>
    <w:rsid w:val="00B5151A"/>
    <w:rsid w:val="00B60DE5"/>
    <w:rsid w:val="00B82608"/>
    <w:rsid w:val="00B844BE"/>
    <w:rsid w:val="00C15C78"/>
    <w:rsid w:val="00CA6CE2"/>
    <w:rsid w:val="00D10009"/>
    <w:rsid w:val="00D5231B"/>
    <w:rsid w:val="00D67279"/>
    <w:rsid w:val="00D7433E"/>
    <w:rsid w:val="00D74BF6"/>
    <w:rsid w:val="00D8430E"/>
    <w:rsid w:val="00E10007"/>
    <w:rsid w:val="00E575D3"/>
    <w:rsid w:val="00E94EB0"/>
    <w:rsid w:val="00EA0F40"/>
    <w:rsid w:val="00EA7A56"/>
    <w:rsid w:val="00EB1CEB"/>
    <w:rsid w:val="00F34B68"/>
    <w:rsid w:val="00F65307"/>
    <w:rsid w:val="00F7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86999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  <w:style w:type="character" w:styleId="af9">
    <w:name w:val="Unresolved Mention"/>
    <w:basedOn w:val="a1"/>
    <w:uiPriority w:val="99"/>
    <w:semiHidden/>
    <w:unhideWhenUsed/>
    <w:rsid w:val="00524452"/>
    <w:rPr>
      <w:color w:val="808080"/>
      <w:shd w:val="clear" w:color="auto" w:fill="E6E6E6"/>
    </w:rPr>
  </w:style>
  <w:style w:type="character" w:styleId="afa">
    <w:name w:val="FollowedHyperlink"/>
    <w:basedOn w:val="a1"/>
    <w:uiPriority w:val="99"/>
    <w:semiHidden/>
    <w:unhideWhenUsed/>
    <w:rsid w:val="00524452"/>
    <w:rPr>
      <w:color w:val="96A9A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blog.naver.com/PostView.nhn?blogId=jidon333&amp;logNo=220264337935&amp;parentCategoryNo=7&amp;categoryNo=&amp;viewDate=&amp;isShowPopularPosts=true&amp;from=search" TargetMode="External"/><Relationship Id="rId18" Type="http://schemas.openxmlformats.org/officeDocument/2006/relationships/hyperlink" Target="https://github.com/WarofMini/KPUTeam" TargetMode="External"/><Relationship Id="rId26" Type="http://schemas.openxmlformats.org/officeDocument/2006/relationships/hyperlink" Target="http://code3.co.kr/bbs/bbs/board.php?bo_table=column&amp;wr_id=3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3dmpengines.tistory.com/1356" TargetMode="External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://www.walkerb.net/blog/dx-4/" TargetMode="External"/><Relationship Id="rId17" Type="http://schemas.openxmlformats.org/officeDocument/2006/relationships/hyperlink" Target="https://www.gamedev.net/forums/topic/646588-scene-graph-fbx-and-stuff/" TargetMode="External"/><Relationship Id="rId25" Type="http://schemas.openxmlformats.org/officeDocument/2006/relationships/hyperlink" Target="http://bab2min.tistory.com/387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gamedev.net/forums/topic/653502-useful-things-you-might-want-to-know-about-fbxsdk/" TargetMode="External"/><Relationship Id="rId20" Type="http://schemas.openxmlformats.org/officeDocument/2006/relationships/hyperlink" Target="https://msdn.microsoft.com/en-us/library/windows/desktop/mt709154(v=vs.85).aspx" TargetMode="External"/><Relationship Id="rId29" Type="http://schemas.openxmlformats.org/officeDocument/2006/relationships/hyperlink" Target="http://book.naver.com/bookdb/book_detail.nhn?bid=6976246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icrosoft/DirectXMesh/wiki/Geometry-formats" TargetMode="External"/><Relationship Id="rId24" Type="http://schemas.openxmlformats.org/officeDocument/2006/relationships/hyperlink" Target="http://www.gpgstudy.com/gpg2/gpg2s5-1draft.html" TargetMode="External"/><Relationship Id="rId32" Type="http://schemas.openxmlformats.org/officeDocument/2006/relationships/hyperlink" Target="http://3dapi.com/dv16_shader4/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blog.naver.com/PostView.nhn?blogId=donggas90&amp;logNo=100185931561" TargetMode="External"/><Relationship Id="rId23" Type="http://schemas.openxmlformats.org/officeDocument/2006/relationships/hyperlink" Target="https://github.com/Zefiros-Software/BSPLib" TargetMode="External"/><Relationship Id="rId28" Type="http://schemas.openxmlformats.org/officeDocument/2006/relationships/hyperlink" Target="http://hldec.net/77" TargetMode="External"/><Relationship Id="rId36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://egloos.zum.com/gigaboy/v/10114768" TargetMode="External"/><Relationship Id="rId31" Type="http://schemas.openxmlformats.org/officeDocument/2006/relationships/hyperlink" Target="http://kblog.popekim.com/2012/01/06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egloos.zum.com/ozlael/v/4041764" TargetMode="External"/><Relationship Id="rId22" Type="http://schemas.openxmlformats.org/officeDocument/2006/relationships/hyperlink" Target="http://egloos.zum.com/chulin28ho/v/2838087" TargetMode="External"/><Relationship Id="rId27" Type="http://schemas.openxmlformats.org/officeDocument/2006/relationships/hyperlink" Target="http://rbwhitaker.wikidot.com/toon-shader" TargetMode="External"/><Relationship Id="rId30" Type="http://schemas.openxmlformats.org/officeDocument/2006/relationships/hyperlink" Target="http://book.naver.com/bookdb/book_detail.nhn?bid=10206497" TargetMode="External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207A46"/>
    <w:rsid w:val="003C029D"/>
    <w:rsid w:val="006501F6"/>
    <w:rsid w:val="009B4802"/>
    <w:rsid w:val="00B63D57"/>
    <w:rsid w:val="00BB514F"/>
    <w:rsid w:val="00BE0156"/>
    <w:rsid w:val="00D8005C"/>
    <w:rsid w:val="00DD198E"/>
    <w:rsid w:val="00E1078C"/>
    <w:rsid w:val="00E606BC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  <w:style w:type="paragraph" w:customStyle="1" w:styleId="CF2B5FF09C26475F80A2AEA66CB683AD">
    <w:name w:val="CF2B5FF09C26475F80A2AEA66CB683AD"/>
    <w:rsid w:val="00207A46"/>
    <w:pPr>
      <w:widowControl w:val="0"/>
      <w:wordWrap w:val="0"/>
      <w:autoSpaceDE w:val="0"/>
      <w:autoSpaceDN w:val="0"/>
    </w:pPr>
  </w:style>
  <w:style w:type="paragraph" w:customStyle="1" w:styleId="2AC5DDA4C0484DA7BE37C3D6EB9F3587">
    <w:name w:val="2AC5DDA4C0484DA7BE37C3D6EB9F3587"/>
    <w:rsid w:val="00207A46"/>
    <w:pPr>
      <w:widowControl w:val="0"/>
      <w:wordWrap w:val="0"/>
      <w:autoSpaceDE w:val="0"/>
      <w:autoSpaceDN w:val="0"/>
    </w:pPr>
  </w:style>
  <w:style w:type="paragraph" w:customStyle="1" w:styleId="E3E4B25CA87D4759A428EA07D68C0AB9">
    <w:name w:val="E3E4B25CA87D4759A428EA07D68C0AB9"/>
    <w:rsid w:val="00207A46"/>
    <w:pPr>
      <w:widowControl w:val="0"/>
      <w:wordWrap w:val="0"/>
      <w:autoSpaceDE w:val="0"/>
      <w:autoSpaceDN w:val="0"/>
    </w:pPr>
  </w:style>
  <w:style w:type="paragraph" w:customStyle="1" w:styleId="84534F1BE42447DFB56539AF8D097AA9">
    <w:name w:val="84534F1BE42447DFB56539AF8D097AA9"/>
    <w:rsid w:val="00207A46"/>
    <w:pPr>
      <w:widowControl w:val="0"/>
      <w:wordWrap w:val="0"/>
      <w:autoSpaceDE w:val="0"/>
      <w:autoSpaceDN w:val="0"/>
    </w:pPr>
  </w:style>
  <w:style w:type="paragraph" w:customStyle="1" w:styleId="554A70BFC5AC4E50A05E871C7BA88FD7">
    <w:name w:val="554A70BFC5AC4E50A05E871C7BA88FD7"/>
    <w:rsid w:val="00207A46"/>
    <w:pPr>
      <w:widowControl w:val="0"/>
      <w:wordWrap w:val="0"/>
      <w:autoSpaceDE w:val="0"/>
      <w:autoSpaceDN w:val="0"/>
    </w:pPr>
  </w:style>
  <w:style w:type="paragraph" w:customStyle="1" w:styleId="161013F64D554C0BAF60BB8420B001D0">
    <w:name w:val="161013F64D554C0BAF60BB8420B001D0"/>
    <w:rsid w:val="00207A4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C212C282-0E2B-45BD-A7FC-43BEE6918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138</TotalTime>
  <Pages>7</Pages>
  <Words>589</Words>
  <Characters>3358</Characters>
  <Application>Microsoft Office Word</Application>
  <DocSecurity>0</DocSecurity>
  <Lines>27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필요 기술 정리</dc:subject>
  <dc:creator>김나단</dc:creator>
  <cp:keywords/>
  <dc:description/>
  <cp:lastModifiedBy>ND K</cp:lastModifiedBy>
  <cp:revision>26</cp:revision>
  <dcterms:created xsi:type="dcterms:W3CDTF">2017-09-14T04:26:00Z</dcterms:created>
  <dcterms:modified xsi:type="dcterms:W3CDTF">2017-11-24T02:49:00Z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