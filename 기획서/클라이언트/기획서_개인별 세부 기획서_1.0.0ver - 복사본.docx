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/>
          <w:b w:val="0"/>
          <w:smallCaps w:val="0"/>
          <w:color w:val="000000" w:themeColor="text1"/>
          <w:sz w:val="22"/>
          <w:szCs w:val="20"/>
        </w:rPr>
        <w:id w:val="-831605760"/>
        <w:docPartObj>
          <w:docPartGallery w:val="Cover Pages"/>
          <w:docPartUnique/>
        </w:docPartObj>
      </w:sdtPr>
      <w:sdtEndPr/>
      <w:sdtContent>
        <w:p w:rsidR="00741D33" w:rsidRPr="00E94EB0" w:rsidRDefault="00B60DE5" w:rsidP="00741D33">
          <w:pPr>
            <w:pStyle w:val="a4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709DC4C2" id="도형 622" o:spid="_x0000_s1026" style="position:absolute;left:0;text-align:left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287488" w:rsidRDefault="00710E11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61552807"/>
                                          <w:placeholder>
                                            <w:docPart w:val="29046F3BEC26401782B0003A6B8194D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1E4583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개인별</w:t>
                                          </w:r>
                                          <w:r w:rsidR="001E4583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="001E4583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세부</w:t>
                                          </w:r>
                                          <w:r w:rsidR="001E4583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="001E4583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기획서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43D0D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287488" w:rsidRDefault="00710E11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575489064"/>
                                          <w:placeholder>
                                            <w:docPart w:val="3CFEE6C6B810402DA3B64EAFA7508564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1E4583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강태규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287488" w:rsidRDefault="00287488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left:0;text-align:left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B60DE5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287488" w:rsidRDefault="00710E11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61552807"/>
                                    <w:placeholder>
                                      <w:docPart w:val="29046F3BEC26401782B0003A6B8194D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4583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개인별</w:t>
                                    </w:r>
                                    <w:r w:rsidR="001E4583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1E4583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세부</w:t>
                                    </w:r>
                                    <w:r w:rsidR="001E4583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1E4583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기획서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43D0D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287488" w:rsidRDefault="00710E11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575489064"/>
                                    <w:placeholder>
                                      <w:docPart w:val="3CFEE6C6B810402DA3B64EAFA750856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4583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강태규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287488" w:rsidRDefault="0028748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287488" w:rsidRDefault="00710E11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311754440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한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국산업기술대학교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게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임공학과</w:t>
                                    </w:r>
                                  </w:sdtContent>
                                </w:sdt>
                              </w:p>
                              <w:p w:rsidR="00287488" w:rsidRDefault="00287488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287488" w:rsidRDefault="00710E11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-1546512588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12-04T00:00:00Z"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1E4583">
                                      <w:rPr>
                                        <w:rFonts w:hint="eastAsia"/>
                                      </w:rPr>
                                      <w:t>2017 December 4</w:t>
                                    </w:r>
                                  </w:sdtContent>
                                </w:sdt>
                              </w:p>
                              <w:p w:rsidR="00287488" w:rsidRDefault="00B60DE5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ko-KR"/>
                                  </w:rPr>
                                  <w:t>저자</w:t>
                                </w:r>
                                <w:r>
                                  <w:rPr>
                                    <w:lang w:val="ko-KR"/>
                                  </w:rPr>
                                  <w:t xml:space="preserve">: </w:t>
                                </w:r>
                                <w:sdt>
                                  <w:sdtPr>
                                    <w:id w:val="1667980366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4583">
                                      <w:rPr>
                                        <w:rFonts w:hint="eastAsia"/>
                                      </w:rPr>
                                      <w:t>강태규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left:0;text-align:left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287488" w:rsidRDefault="00710E11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311754440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한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국산업기술대학교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게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임공학과</w:t>
                              </w:r>
                            </w:sdtContent>
                          </w:sdt>
                        </w:p>
                        <w:p w:rsidR="00287488" w:rsidRDefault="00287488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287488" w:rsidRDefault="00710E11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-154651258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2-04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1E4583">
                                <w:rPr>
                                  <w:rFonts w:hint="eastAsia"/>
                                </w:rPr>
                                <w:t>2017 December 4</w:t>
                              </w:r>
                            </w:sdtContent>
                          </w:sdt>
                        </w:p>
                        <w:p w:rsidR="00287488" w:rsidRDefault="00B60DE5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lang w:val="ko-KR"/>
                            </w:rPr>
                            <w:t>저자</w:t>
                          </w:r>
                          <w:r>
                            <w:rPr>
                              <w:lang w:val="ko-KR"/>
                            </w:rPr>
                            <w:t xml:space="preserve">: </w:t>
                          </w:r>
                          <w:sdt>
                            <w:sdtPr>
                              <w:id w:val="1667980366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E4583">
                                <w:rPr>
                                  <w:rFonts w:hint="eastAsia"/>
                                </w:rPr>
                                <w:t>강태규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65074A" w:rsidRPr="00E94EB0">
            <w:br w:type="page"/>
          </w:r>
          <w:r w:rsidR="00741D33">
            <w:rPr>
              <w:rFonts w:hint="eastAsia"/>
            </w:rPr>
            <w:lastRenderedPageBreak/>
            <w:t>문서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버전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관리</w:t>
          </w:r>
        </w:p>
        <w:tbl>
          <w:tblPr>
            <w:tblStyle w:val="af6"/>
            <w:tblW w:w="0" w:type="auto"/>
            <w:tblLook w:val="04A0" w:firstRow="1" w:lastRow="0" w:firstColumn="1" w:lastColumn="0" w:noHBand="0" w:noVBand="1"/>
          </w:tblPr>
          <w:tblGrid>
            <w:gridCol w:w="704"/>
            <w:gridCol w:w="6095"/>
            <w:gridCol w:w="993"/>
            <w:gridCol w:w="1269"/>
          </w:tblGrid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버전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내용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proofErr w:type="spellStart"/>
                <w:r>
                  <w:rPr>
                    <w:rFonts w:hint="eastAsia"/>
                  </w:rPr>
                  <w:t>수정자</w:t>
                </w:r>
                <w:proofErr w:type="spellEnd"/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날짜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1.00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both"/>
                </w:pPr>
                <w:r>
                  <w:rPr>
                    <w:rFonts w:hint="eastAsia"/>
                  </w:rPr>
                  <w:t>초안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작성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1E4583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강태규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A10DC5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</w:t>
                </w:r>
                <w:r>
                  <w:t>-1</w:t>
                </w:r>
                <w:r w:rsidR="001E4583">
                  <w:t>2</w:t>
                </w:r>
                <w:r>
                  <w:t>-</w:t>
                </w:r>
                <w:r w:rsidR="001E4583">
                  <w:t>04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534157">
                <w:pPr>
                  <w:pStyle w:val="a"/>
                  <w:numPr>
                    <w:ilvl w:val="0"/>
                    <w:numId w:val="0"/>
                  </w:numPr>
                  <w:ind w:left="360" w:hanging="360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</w:tbl>
        <w:p w:rsidR="00287488" w:rsidRDefault="0065074A" w:rsidP="0065074A">
          <w:pPr>
            <w:spacing w:after="200"/>
          </w:pPr>
          <w:r>
            <w:br w:type="page"/>
          </w:r>
        </w:p>
      </w:sdtContent>
    </w:sdt>
    <w:p w:rsidR="00287488" w:rsidRPr="00A10DC5" w:rsidRDefault="00A10DC5" w:rsidP="00A10DC5">
      <w:pPr>
        <w:pStyle w:val="a4"/>
        <w:rPr>
          <w:smallCaps w:val="0"/>
        </w:rPr>
      </w:pPr>
      <w:r>
        <w:rPr>
          <w:rFonts w:hint="eastAsia"/>
          <w:smallCaps w:val="0"/>
        </w:rPr>
        <w:lastRenderedPageBreak/>
        <w:t>목차</w:t>
      </w:r>
    </w:p>
    <w:sdt>
      <w:sdtPr>
        <w:rPr>
          <w:rFonts w:asciiTheme="minorHAnsi" w:eastAsiaTheme="minorEastAsia" w:hAnsiTheme="minorHAnsi" w:cs="Times New Roman"/>
          <w:color w:val="000000" w:themeColor="text1"/>
          <w:sz w:val="22"/>
          <w:szCs w:val="20"/>
          <w:lang w:val="ko-KR"/>
        </w:rPr>
        <w:id w:val="748850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10DC5" w:rsidRDefault="00A10DC5">
          <w:pPr>
            <w:pStyle w:val="TOC"/>
          </w:pPr>
          <w:r>
            <w:rPr>
              <w:lang w:val="ko-KR"/>
            </w:rPr>
            <w:t>목차</w:t>
          </w:r>
        </w:p>
        <w:p w:rsidR="007E6D15" w:rsidRDefault="00A10DC5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177907" w:history="1">
            <w:r w:rsidR="007E6D15" w:rsidRPr="003A0001">
              <w:rPr>
                <w:rStyle w:val="af8"/>
                <w:noProof/>
                <w:lang w:val="ko-KR"/>
              </w:rPr>
              <w:t>현재</w:t>
            </w:r>
            <w:r w:rsidR="007E6D15" w:rsidRPr="003A0001">
              <w:rPr>
                <w:rStyle w:val="af8"/>
                <w:noProof/>
                <w:lang w:val="ko-KR"/>
              </w:rPr>
              <w:t xml:space="preserve"> </w:t>
            </w:r>
            <w:r w:rsidR="007E6D15" w:rsidRPr="003A0001">
              <w:rPr>
                <w:rStyle w:val="af8"/>
                <w:noProof/>
                <w:lang w:val="ko-KR"/>
              </w:rPr>
              <w:t>실력</w:t>
            </w:r>
            <w:r w:rsidR="007E6D15" w:rsidRPr="003A0001">
              <w:rPr>
                <w:rStyle w:val="af8"/>
                <w:noProof/>
                <w:lang w:val="ko-KR"/>
              </w:rPr>
              <w:t xml:space="preserve"> </w:t>
            </w:r>
            <w:r w:rsidR="007E6D15" w:rsidRPr="003A0001">
              <w:rPr>
                <w:rStyle w:val="af8"/>
                <w:noProof/>
                <w:lang w:val="ko-KR"/>
              </w:rPr>
              <w:t>평가</w:t>
            </w:r>
            <w:r w:rsidR="007E6D15">
              <w:rPr>
                <w:noProof/>
                <w:webHidden/>
              </w:rPr>
              <w:tab/>
            </w:r>
            <w:r w:rsidR="007E6D15">
              <w:rPr>
                <w:noProof/>
                <w:webHidden/>
              </w:rPr>
              <w:fldChar w:fldCharType="begin"/>
            </w:r>
            <w:r w:rsidR="007E6D15">
              <w:rPr>
                <w:noProof/>
                <w:webHidden/>
              </w:rPr>
              <w:instrText xml:space="preserve"> PAGEREF _Toc500177907 \h </w:instrText>
            </w:r>
            <w:r w:rsidR="007E6D15">
              <w:rPr>
                <w:noProof/>
                <w:webHidden/>
              </w:rPr>
            </w:r>
            <w:r w:rsidR="007E6D15">
              <w:rPr>
                <w:noProof/>
                <w:webHidden/>
              </w:rPr>
              <w:fldChar w:fldCharType="separate"/>
            </w:r>
            <w:r w:rsidR="007E6D15">
              <w:rPr>
                <w:noProof/>
                <w:webHidden/>
              </w:rPr>
              <w:t>3</w:t>
            </w:r>
            <w:r w:rsidR="007E6D15">
              <w:rPr>
                <w:noProof/>
                <w:webHidden/>
              </w:rPr>
              <w:fldChar w:fldCharType="end"/>
            </w:r>
          </w:hyperlink>
        </w:p>
        <w:p w:rsidR="007E6D15" w:rsidRDefault="007E6D15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0177908" w:history="1">
            <w:r w:rsidRPr="003A0001">
              <w:rPr>
                <w:rStyle w:val="af8"/>
                <w:noProof/>
                <w:lang w:val="ko-KR"/>
              </w:rPr>
              <w:t>1.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3A0001">
              <w:rPr>
                <w:rStyle w:val="af8"/>
                <w:noProof/>
                <w:lang w:val="ko-KR"/>
              </w:rPr>
              <w:t>다이렉트</w:t>
            </w:r>
            <w:r w:rsidRPr="003A0001">
              <w:rPr>
                <w:rStyle w:val="af8"/>
                <w:noProof/>
                <w:lang w:val="ko-KR"/>
              </w:rPr>
              <w:t xml:space="preserve"> 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_Toc500177908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D15" w:rsidRDefault="007E6D15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0177909" w:history="1">
            <w:r w:rsidRPr="003A0001">
              <w:rPr>
                <w:rStyle w:val="af8"/>
                <w:noProof/>
                <w:lang w:val="ko-KR"/>
              </w:rPr>
              <w:t>현재</w:t>
            </w:r>
            <w:r w:rsidRPr="003A0001">
              <w:rPr>
                <w:rStyle w:val="af8"/>
                <w:noProof/>
                <w:lang w:val="ko-KR"/>
              </w:rPr>
              <w:t xml:space="preserve"> </w:t>
            </w:r>
            <w:r w:rsidRPr="003A0001">
              <w:rPr>
                <w:rStyle w:val="af8"/>
                <w:noProof/>
                <w:lang w:val="ko-KR"/>
              </w:rPr>
              <w:t>정해진</w:t>
            </w:r>
            <w:r w:rsidRPr="003A0001">
              <w:rPr>
                <w:rStyle w:val="af8"/>
                <w:noProof/>
                <w:lang w:val="ko-KR"/>
              </w:rPr>
              <w:t xml:space="preserve"> </w:t>
            </w:r>
            <w:r w:rsidRPr="003A0001">
              <w:rPr>
                <w:rStyle w:val="af8"/>
                <w:noProof/>
                <w:lang w:val="ko-KR"/>
              </w:rPr>
              <w:t>역할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_Toc500177909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D15" w:rsidRDefault="007E6D15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0177910" w:history="1">
            <w:r w:rsidRPr="003A0001">
              <w:rPr>
                <w:rStyle w:val="af8"/>
                <w:noProof/>
                <w:lang w:val="ko-KR"/>
              </w:rPr>
              <w:t>1.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3A0001">
              <w:rPr>
                <w:rStyle w:val="af8"/>
                <w:noProof/>
                <w:lang w:val="ko-KR"/>
              </w:rPr>
              <w:t>다이렉트</w:t>
            </w:r>
            <w:r w:rsidRPr="003A0001">
              <w:rPr>
                <w:rStyle w:val="af8"/>
                <w:noProof/>
                <w:lang w:val="ko-KR"/>
              </w:rPr>
              <w:t xml:space="preserve"> X </w:t>
            </w:r>
            <w:r w:rsidRPr="003A0001">
              <w:rPr>
                <w:rStyle w:val="af8"/>
                <w:noProof/>
                <w:lang w:val="ko-KR"/>
              </w:rPr>
              <w:t>지식을</w:t>
            </w:r>
            <w:r w:rsidRPr="003A0001">
              <w:rPr>
                <w:rStyle w:val="af8"/>
                <w:noProof/>
                <w:lang w:val="ko-KR"/>
              </w:rPr>
              <w:t xml:space="preserve"> </w:t>
            </w:r>
            <w:r w:rsidRPr="003A0001">
              <w:rPr>
                <w:rStyle w:val="af8"/>
                <w:noProof/>
                <w:lang w:val="ko-KR"/>
              </w:rPr>
              <w:t>요구하지</w:t>
            </w:r>
            <w:r w:rsidRPr="003A0001">
              <w:rPr>
                <w:rStyle w:val="af8"/>
                <w:noProof/>
                <w:lang w:val="ko-KR"/>
              </w:rPr>
              <w:t xml:space="preserve"> </w:t>
            </w:r>
            <w:r w:rsidRPr="003A0001">
              <w:rPr>
                <w:rStyle w:val="af8"/>
                <w:noProof/>
                <w:lang w:val="ko-KR"/>
              </w:rPr>
              <w:t>않는</w:t>
            </w:r>
            <w:r w:rsidRPr="003A0001">
              <w:rPr>
                <w:rStyle w:val="af8"/>
                <w:noProof/>
                <w:lang w:val="ko-KR"/>
              </w:rPr>
              <w:t xml:space="preserve"> </w:t>
            </w:r>
            <w:r w:rsidRPr="003A0001">
              <w:rPr>
                <w:rStyle w:val="af8"/>
                <w:noProof/>
                <w:lang w:val="ko-KR"/>
              </w:rPr>
              <w:t>각종</w:t>
            </w:r>
            <w:r w:rsidRPr="003A0001">
              <w:rPr>
                <w:rStyle w:val="af8"/>
                <w:noProof/>
                <w:lang w:val="ko-KR"/>
              </w:rPr>
              <w:t xml:space="preserve"> </w:t>
            </w:r>
            <w:r w:rsidRPr="003A0001">
              <w:rPr>
                <w:rStyle w:val="af8"/>
                <w:noProof/>
                <w:lang w:val="ko-KR"/>
              </w:rPr>
              <w:t>로직들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_Toc500177910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D15" w:rsidRDefault="007E6D15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0177911" w:history="1">
            <w:r w:rsidRPr="003A0001">
              <w:rPr>
                <w:rStyle w:val="af8"/>
                <w:noProof/>
                <w:lang w:val="ko-KR"/>
              </w:rPr>
              <w:t>2.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3A0001">
              <w:rPr>
                <w:rStyle w:val="af8"/>
                <w:noProof/>
                <w:lang w:val="ko-KR"/>
              </w:rPr>
              <w:t>기획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_Toc500177911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D15" w:rsidRDefault="007E6D15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0177912" w:history="1">
            <w:r w:rsidRPr="003A0001">
              <w:rPr>
                <w:rStyle w:val="af8"/>
                <w:noProof/>
                <w:lang w:val="ko-KR"/>
              </w:rPr>
              <w:t>3.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3A0001">
              <w:rPr>
                <w:rStyle w:val="af8"/>
                <w:noProof/>
                <w:lang w:val="ko-KR"/>
              </w:rPr>
              <w:t>버전</w:t>
            </w:r>
            <w:r w:rsidRPr="003A0001">
              <w:rPr>
                <w:rStyle w:val="af8"/>
                <w:noProof/>
                <w:lang w:val="ko-KR"/>
              </w:rPr>
              <w:t xml:space="preserve"> </w:t>
            </w:r>
            <w:r w:rsidRPr="003A0001">
              <w:rPr>
                <w:rStyle w:val="af8"/>
                <w:noProof/>
                <w:lang w:val="ko-KR"/>
              </w:rPr>
              <w:t>및</w:t>
            </w:r>
            <w:r w:rsidRPr="003A0001">
              <w:rPr>
                <w:rStyle w:val="af8"/>
                <w:noProof/>
                <w:lang w:val="ko-KR"/>
              </w:rPr>
              <w:t xml:space="preserve"> </w:t>
            </w:r>
            <w:r w:rsidRPr="003A0001">
              <w:rPr>
                <w:rStyle w:val="af8"/>
                <w:noProof/>
                <w:lang w:val="ko-KR"/>
              </w:rPr>
              <w:t>작업</w:t>
            </w:r>
            <w:r w:rsidRPr="003A0001">
              <w:rPr>
                <w:rStyle w:val="af8"/>
                <w:noProof/>
                <w:lang w:val="ko-KR"/>
              </w:rPr>
              <w:t xml:space="preserve"> </w:t>
            </w:r>
            <w:r w:rsidRPr="003A0001">
              <w:rPr>
                <w:rStyle w:val="af8"/>
                <w:noProof/>
                <w:lang w:val="ko-KR"/>
              </w:rPr>
              <w:t>관리</w:t>
            </w:r>
            <w:r w:rsidRPr="003A0001">
              <w:rPr>
                <w:rStyle w:val="af8"/>
                <w:noProof/>
                <w:lang w:val="ko-KR"/>
              </w:rPr>
              <w:t xml:space="preserve"> </w:t>
            </w:r>
            <w:r w:rsidRPr="003A0001">
              <w:rPr>
                <w:rStyle w:val="af8"/>
                <w:noProof/>
                <w:lang w:val="ko-KR"/>
              </w:rPr>
              <w:t>툴</w:t>
            </w:r>
            <w:r w:rsidRPr="003A0001">
              <w:rPr>
                <w:rStyle w:val="af8"/>
                <w:noProof/>
                <w:lang w:val="ko-KR"/>
              </w:rPr>
              <w:t xml:space="preserve"> </w:t>
            </w:r>
            <w:r w:rsidRPr="003A0001">
              <w:rPr>
                <w:rStyle w:val="af8"/>
                <w:noProof/>
                <w:lang w:val="ko-KR"/>
              </w:rPr>
              <w:t>주관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_Toc500177912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DC5" w:rsidRDefault="00A10DC5">
          <w:r>
            <w:rPr>
              <w:b/>
              <w:bCs/>
              <w:lang w:val="ko-KR"/>
            </w:rPr>
            <w:fldChar w:fldCharType="end"/>
          </w:r>
        </w:p>
      </w:sdtContent>
    </w:sdt>
    <w:p w:rsidR="00B82608" w:rsidRDefault="00B82608"/>
    <w:p w:rsidR="00A10DC5" w:rsidRDefault="00A10DC5">
      <w:pPr>
        <w:spacing w:after="200"/>
      </w:pPr>
      <w:r>
        <w:br w:type="page"/>
      </w:r>
      <w:bookmarkStart w:id="0" w:name="_GoBack"/>
      <w:bookmarkEnd w:id="0"/>
    </w:p>
    <w:p w:rsidR="00A10DC5" w:rsidRPr="00A10DC5" w:rsidRDefault="001E4583" w:rsidP="00A10DC5">
      <w:pPr>
        <w:rPr>
          <w:rStyle w:val="1Char"/>
          <w:color w:val="D34817" w:themeColor="accent1"/>
          <w:sz w:val="48"/>
          <w:szCs w:val="48"/>
          <w:lang w:val="ko-KR"/>
        </w:rPr>
      </w:pPr>
      <w:bookmarkStart w:id="1" w:name="_Toc500177907"/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현재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>실력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>평가</w:t>
      </w:r>
      <w:bookmarkEnd w:id="1"/>
    </w:p>
    <w:p w:rsidR="00A10DC5" w:rsidRPr="00A10DC5" w:rsidRDefault="001E4583" w:rsidP="00A10DC5">
      <w:pPr>
        <w:pStyle w:val="af7"/>
        <w:numPr>
          <w:ilvl w:val="0"/>
          <w:numId w:val="14"/>
        </w:numPr>
        <w:ind w:leftChars="0"/>
        <w:rPr>
          <w:rStyle w:val="1Char"/>
          <w:lang w:val="ko-KR"/>
        </w:rPr>
      </w:pPr>
      <w:bookmarkStart w:id="2" w:name="_Toc500177908"/>
      <w:r>
        <w:rPr>
          <w:rStyle w:val="1Char"/>
          <w:rFonts w:hint="eastAsia"/>
          <w:lang w:val="ko-KR"/>
        </w:rPr>
        <w:t>다이렉트</w:t>
      </w:r>
      <w:r>
        <w:rPr>
          <w:rStyle w:val="1Char"/>
          <w:rFonts w:hint="eastAsia"/>
          <w:lang w:val="ko-KR"/>
        </w:rPr>
        <w:t xml:space="preserve"> </w:t>
      </w:r>
      <w:proofErr w:type="spellStart"/>
      <w:r>
        <w:rPr>
          <w:rStyle w:val="1Char"/>
          <w:rFonts w:hint="eastAsia"/>
          <w:lang w:val="ko-KR"/>
        </w:rPr>
        <w:t>X</w:t>
      </w:r>
      <w:bookmarkEnd w:id="2"/>
      <w:proofErr w:type="spellEnd"/>
    </w:p>
    <w:p w:rsidR="00A10DC5" w:rsidRPr="001E4583" w:rsidRDefault="001E4583" w:rsidP="00A10DC5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다이렉트에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공부는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있으나</w:t>
      </w:r>
      <w:r>
        <w:rPr>
          <w:rFonts w:hint="eastAsia"/>
        </w:rPr>
        <w:t xml:space="preserve"> </w:t>
      </w:r>
      <w:r>
        <w:rPr>
          <w:rFonts w:hint="eastAsia"/>
        </w:rPr>
        <w:t>프레임</w:t>
      </w:r>
      <w:r>
        <w:rPr>
          <w:rFonts w:hint="eastAsia"/>
        </w:rPr>
        <w:t xml:space="preserve"> </w:t>
      </w:r>
      <w:r>
        <w:rPr>
          <w:rFonts w:hint="eastAsia"/>
        </w:rPr>
        <w:t>워크에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손을</w:t>
      </w:r>
      <w:r>
        <w:rPr>
          <w:rFonts w:hint="eastAsia"/>
        </w:rPr>
        <w:t xml:space="preserve"> </w:t>
      </w:r>
      <w:r>
        <w:rPr>
          <w:rFonts w:hint="eastAsia"/>
        </w:rPr>
        <w:t>대기는</w:t>
      </w:r>
      <w:r>
        <w:rPr>
          <w:rFonts w:hint="eastAsia"/>
        </w:rPr>
        <w:t xml:space="preserve"> </w:t>
      </w:r>
      <w:r>
        <w:rPr>
          <w:rFonts w:hint="eastAsia"/>
        </w:rPr>
        <w:t>어려움</w:t>
      </w:r>
    </w:p>
    <w:p w:rsidR="001E4583" w:rsidRDefault="001E4583" w:rsidP="001E4583">
      <w:pPr>
        <w:pStyle w:val="af7"/>
        <w:numPr>
          <w:ilvl w:val="0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  <w:t>클라이언트</w:t>
      </w:r>
    </w:p>
    <w:p w:rsidR="001E4583" w:rsidRPr="001E4583" w:rsidRDefault="001E4583" w:rsidP="001E4583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인공지능</w:t>
      </w:r>
      <w:r>
        <w:rPr>
          <w:rFonts w:hint="eastAsia"/>
        </w:rPr>
        <w:t xml:space="preserve"> </w:t>
      </w:r>
      <w:r>
        <w:rPr>
          <w:rFonts w:hint="eastAsia"/>
        </w:rPr>
        <w:t>과제를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완성</w:t>
      </w:r>
      <w:r>
        <w:rPr>
          <w:rFonts w:hint="eastAsia"/>
        </w:rPr>
        <w:t xml:space="preserve"> </w:t>
      </w:r>
      <w:r>
        <w:rPr>
          <w:rFonts w:hint="eastAsia"/>
        </w:rPr>
        <w:t>못했으나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들인다면</w:t>
      </w:r>
      <w:r>
        <w:t xml:space="preserve"> </w:t>
      </w:r>
      <w:r>
        <w:rPr>
          <w:rFonts w:hint="eastAsia"/>
        </w:rPr>
        <w:t>완성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1E4583" w:rsidRPr="001E4583" w:rsidRDefault="001E4583" w:rsidP="001E4583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프레임</w:t>
      </w:r>
      <w:r>
        <w:rPr>
          <w:rFonts w:hint="eastAsia"/>
        </w:rPr>
        <w:t xml:space="preserve"> </w:t>
      </w:r>
      <w:r>
        <w:rPr>
          <w:rFonts w:hint="eastAsia"/>
        </w:rPr>
        <w:t>워크</w:t>
      </w:r>
      <w:r>
        <w:rPr>
          <w:rFonts w:hint="eastAsia"/>
        </w:rPr>
        <w:t xml:space="preserve"> </w:t>
      </w:r>
      <w:r>
        <w:rPr>
          <w:rFonts w:hint="eastAsia"/>
        </w:rPr>
        <w:t>위에서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로직을</w:t>
      </w:r>
      <w:r>
        <w:rPr>
          <w:rFonts w:hint="eastAsia"/>
        </w:rPr>
        <w:t xml:space="preserve"> </w:t>
      </w:r>
      <w:r>
        <w:rPr>
          <w:rFonts w:hint="eastAsia"/>
        </w:rPr>
        <w:t>구현하는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1E4583" w:rsidRDefault="001E4583" w:rsidP="001E4583">
      <w:pPr>
        <w:pStyle w:val="af7"/>
        <w:numPr>
          <w:ilvl w:val="0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  <w:t>서버</w:t>
      </w:r>
    </w:p>
    <w:p w:rsidR="001E4583" w:rsidRPr="00FB23D9" w:rsidRDefault="001E4583" w:rsidP="001E4583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강의의</w:t>
      </w:r>
      <w:r>
        <w:rPr>
          <w:rFonts w:hint="eastAsia"/>
        </w:rPr>
        <w:t xml:space="preserve"> </w:t>
      </w:r>
      <w:r>
        <w:rPr>
          <w:rFonts w:hint="eastAsia"/>
        </w:rPr>
        <w:t>과제</w:t>
      </w:r>
      <w:r>
        <w:rPr>
          <w:rFonts w:hint="eastAsia"/>
        </w:rPr>
        <w:t xml:space="preserve"> </w:t>
      </w:r>
      <w:r>
        <w:rPr>
          <w:rFonts w:hint="eastAsia"/>
        </w:rPr>
        <w:t>수준은</w:t>
      </w:r>
      <w:r>
        <w:rPr>
          <w:rFonts w:hint="eastAsia"/>
        </w:rPr>
        <w:t xml:space="preserve"> </w:t>
      </w:r>
      <w:r>
        <w:rPr>
          <w:rFonts w:hint="eastAsia"/>
        </w:rPr>
        <w:t>따라갈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정도이다</w:t>
      </w:r>
      <w:r>
        <w:rPr>
          <w:rFonts w:hint="eastAsia"/>
        </w:rPr>
        <w:t>.</w:t>
      </w:r>
    </w:p>
    <w:p w:rsidR="00FB23D9" w:rsidRDefault="00FB23D9" w:rsidP="00FB23D9">
      <w:pPr>
        <w:pStyle w:val="af7"/>
        <w:numPr>
          <w:ilvl w:val="0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  <w:t>그래픽</w:t>
      </w:r>
    </w:p>
    <w:p w:rsidR="00FB23D9" w:rsidRPr="00FB23D9" w:rsidRDefault="00FB23D9" w:rsidP="00FB23D9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학기</w:t>
      </w:r>
      <w:r>
        <w:rPr>
          <w:rFonts w:hint="eastAsia"/>
        </w:rPr>
        <w:t xml:space="preserve"> </w:t>
      </w:r>
      <w:r>
        <w:rPr>
          <w:rFonts w:hint="eastAsia"/>
        </w:rPr>
        <w:t>초에</w:t>
      </w:r>
      <w:r>
        <w:t xml:space="preserve"> </w:t>
      </w:r>
      <w:r>
        <w:rPr>
          <w:rFonts w:hint="eastAsia"/>
        </w:rPr>
        <w:t>어느정도</w:t>
      </w:r>
      <w:r>
        <w:rPr>
          <w:rFonts w:hint="eastAsia"/>
        </w:rPr>
        <w:t xml:space="preserve"> </w:t>
      </w:r>
      <w:r>
        <w:rPr>
          <w:rFonts w:hint="eastAsia"/>
        </w:rPr>
        <w:t>공부를</w:t>
      </w:r>
      <w:r>
        <w:rPr>
          <w:rFonts w:hint="eastAsia"/>
        </w:rPr>
        <w:t xml:space="preserve"> </w:t>
      </w:r>
      <w:r>
        <w:rPr>
          <w:rFonts w:hint="eastAsia"/>
        </w:rPr>
        <w:t>했으나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과제와</w:t>
      </w:r>
      <w:r>
        <w:rPr>
          <w:rFonts w:hint="eastAsia"/>
        </w:rPr>
        <w:t xml:space="preserve"> </w:t>
      </w:r>
      <w:r>
        <w:rPr>
          <w:rFonts w:hint="eastAsia"/>
        </w:rPr>
        <w:t>다이렉트에</w:t>
      </w:r>
      <w:r>
        <w:rPr>
          <w:rFonts w:hint="eastAsia"/>
        </w:rPr>
        <w:t xml:space="preserve"> </w:t>
      </w:r>
      <w:r>
        <w:rPr>
          <w:rFonts w:hint="eastAsia"/>
        </w:rPr>
        <w:t>우선순위가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t xml:space="preserve"> </w:t>
      </w:r>
      <w:r>
        <w:rPr>
          <w:rFonts w:hint="eastAsia"/>
        </w:rPr>
        <w:t>진척이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않음</w:t>
      </w:r>
      <w:r>
        <w:rPr>
          <w:rFonts w:hint="eastAsia"/>
        </w:rPr>
        <w:t>.</w:t>
      </w:r>
    </w:p>
    <w:p w:rsidR="00FB23D9" w:rsidRPr="001E4583" w:rsidRDefault="00FB23D9" w:rsidP="00FB23D9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기획이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형태의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것이라</w:t>
      </w:r>
      <w:r>
        <w:rPr>
          <w:rFonts w:hint="eastAsia"/>
        </w:rPr>
        <w:t xml:space="preserve"> </w:t>
      </w:r>
      <w:r>
        <w:rPr>
          <w:rFonts w:hint="eastAsia"/>
        </w:rPr>
        <w:t>일부는</w:t>
      </w:r>
      <w:r>
        <w:rPr>
          <w:rFonts w:hint="eastAsia"/>
        </w:rPr>
        <w:t xml:space="preserve"> </w:t>
      </w:r>
      <w:r>
        <w:rPr>
          <w:rFonts w:hint="eastAsia"/>
        </w:rPr>
        <w:t>제작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1E4583" w:rsidRDefault="001E4583">
      <w:pPr>
        <w:spacing w:after="20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  <w:br w:type="page"/>
      </w:r>
    </w:p>
    <w:p w:rsidR="001E4583" w:rsidRPr="00A10DC5" w:rsidRDefault="00FB23D9" w:rsidP="001E4583">
      <w:pPr>
        <w:rPr>
          <w:rStyle w:val="1Char"/>
          <w:color w:val="D34817" w:themeColor="accent1"/>
          <w:sz w:val="48"/>
          <w:szCs w:val="48"/>
          <w:lang w:val="ko-KR"/>
        </w:rPr>
      </w:pPr>
      <w:bookmarkStart w:id="3" w:name="_Toc500177909"/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현재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>정해진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>역할</w:t>
      </w:r>
      <w:bookmarkEnd w:id="3"/>
    </w:p>
    <w:p w:rsidR="007E6D15" w:rsidRDefault="00FB23D9" w:rsidP="007E6D15">
      <w:pPr>
        <w:pStyle w:val="af7"/>
        <w:numPr>
          <w:ilvl w:val="0"/>
          <w:numId w:val="15"/>
        </w:numPr>
        <w:ind w:leftChars="0"/>
        <w:rPr>
          <w:rStyle w:val="1Char"/>
          <w:lang w:val="ko-KR"/>
        </w:rPr>
      </w:pPr>
      <w:bookmarkStart w:id="4" w:name="_Toc500177910"/>
      <w:r>
        <w:rPr>
          <w:rStyle w:val="1Char"/>
          <w:rFonts w:hint="eastAsia"/>
          <w:lang w:val="ko-KR"/>
        </w:rPr>
        <w:t>다이렉트</w:t>
      </w:r>
      <w:r>
        <w:rPr>
          <w:rStyle w:val="1Char"/>
          <w:rFonts w:hint="eastAsia"/>
          <w:lang w:val="ko-KR"/>
        </w:rPr>
        <w:t xml:space="preserve"> </w:t>
      </w:r>
      <w:proofErr w:type="spellStart"/>
      <w:r>
        <w:rPr>
          <w:rStyle w:val="1Char"/>
          <w:rFonts w:hint="eastAsia"/>
          <w:lang w:val="ko-KR"/>
        </w:rPr>
        <w:t>X</w:t>
      </w:r>
      <w:proofErr w:type="spellEnd"/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지식을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요구하지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않는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각종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로직들</w:t>
      </w:r>
      <w:bookmarkEnd w:id="4"/>
    </w:p>
    <w:p w:rsidR="007E6D15" w:rsidRPr="00FB23D9" w:rsidRDefault="007E6D15" w:rsidP="007E6D15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충돌체크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>.</w:t>
      </w:r>
    </w:p>
    <w:p w:rsidR="007E6D15" w:rsidRPr="007E6D15" w:rsidRDefault="007E6D15" w:rsidP="007E6D15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공간분할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7E6D15" w:rsidRPr="007E6D15" w:rsidRDefault="007E6D15" w:rsidP="007E6D15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찾기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>.</w:t>
      </w:r>
    </w:p>
    <w:p w:rsidR="007E6D15" w:rsidRPr="007E6D15" w:rsidRDefault="007E6D15" w:rsidP="007E6D15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t xml:space="preserve">A* </w:t>
      </w:r>
      <w:r>
        <w:rPr>
          <w:rFonts w:hint="eastAsia"/>
        </w:rPr>
        <w:t>알고리즘</w:t>
      </w:r>
    </w:p>
    <w:p w:rsidR="007E6D15" w:rsidRDefault="007E6D15" w:rsidP="007E6D15">
      <w:pPr>
        <w:pStyle w:val="af7"/>
        <w:numPr>
          <w:ilvl w:val="0"/>
          <w:numId w:val="15"/>
        </w:numPr>
        <w:ind w:leftChars="0"/>
        <w:rPr>
          <w:rStyle w:val="1Char"/>
          <w:lang w:val="ko-KR"/>
        </w:rPr>
      </w:pPr>
      <w:bookmarkStart w:id="5" w:name="_Toc500177911"/>
      <w:r>
        <w:rPr>
          <w:rStyle w:val="1Char"/>
          <w:rFonts w:hint="eastAsia"/>
          <w:lang w:val="ko-KR"/>
        </w:rPr>
        <w:t>기획</w:t>
      </w:r>
      <w:bookmarkEnd w:id="5"/>
    </w:p>
    <w:p w:rsidR="007E6D15" w:rsidRPr="007E6D15" w:rsidRDefault="007E6D15" w:rsidP="007E6D15">
      <w:pPr>
        <w:pStyle w:val="af7"/>
        <w:numPr>
          <w:ilvl w:val="1"/>
          <w:numId w:val="15"/>
        </w:numPr>
        <w:ind w:leftChars="0"/>
        <w:rPr>
          <w:rStyle w:val="1Char"/>
          <w:rFonts w:hint="eastAsia"/>
          <w:lang w:val="ko-KR"/>
        </w:rPr>
      </w:pP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작성이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세부</w:t>
      </w:r>
      <w:r>
        <w:rPr>
          <w:rFonts w:hint="eastAsia"/>
        </w:rPr>
        <w:t xml:space="preserve"> </w:t>
      </w:r>
      <w:r>
        <w:rPr>
          <w:rFonts w:hint="eastAsia"/>
        </w:rPr>
        <w:t>기획들</w:t>
      </w:r>
    </w:p>
    <w:p w:rsidR="007E6D15" w:rsidRDefault="007E6D15" w:rsidP="001E4583">
      <w:pPr>
        <w:pStyle w:val="af7"/>
        <w:numPr>
          <w:ilvl w:val="0"/>
          <w:numId w:val="15"/>
        </w:numPr>
        <w:ind w:leftChars="0"/>
        <w:rPr>
          <w:rStyle w:val="1Char"/>
          <w:lang w:val="ko-KR"/>
        </w:rPr>
      </w:pPr>
      <w:bookmarkStart w:id="6" w:name="_Toc500177912"/>
      <w:r>
        <w:rPr>
          <w:rStyle w:val="1Char"/>
          <w:rFonts w:hint="eastAsia"/>
          <w:lang w:val="ko-KR"/>
        </w:rPr>
        <w:t>버전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및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작업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관리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툴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주관</w:t>
      </w:r>
      <w:bookmarkEnd w:id="6"/>
    </w:p>
    <w:p w:rsidR="007E6D15" w:rsidRPr="007E6D15" w:rsidRDefault="007E6D15" w:rsidP="007E6D15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S</w:t>
      </w:r>
      <w:r>
        <w:t>CM</w:t>
      </w:r>
    </w:p>
    <w:p w:rsidR="007E6D15" w:rsidRPr="007E6D15" w:rsidRDefault="007E6D15" w:rsidP="007E6D15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G</w:t>
      </w:r>
      <w:r>
        <w:t>IT</w:t>
      </w:r>
    </w:p>
    <w:p w:rsidR="007E6D15" w:rsidRPr="007E6D15" w:rsidRDefault="007E6D15" w:rsidP="007E6D15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작업관리</w:t>
      </w:r>
      <w:r>
        <w:rPr>
          <w:rFonts w:hint="eastAsia"/>
        </w:rPr>
        <w:t xml:space="preserve"> </w:t>
      </w:r>
      <w:r>
        <w:rPr>
          <w:rFonts w:hint="eastAsia"/>
        </w:rPr>
        <w:t>툴</w:t>
      </w:r>
    </w:p>
    <w:p w:rsidR="00FB23D9" w:rsidRPr="007E6D15" w:rsidRDefault="007E6D15" w:rsidP="007E6D15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T</w:t>
      </w:r>
      <w:r>
        <w:t>rello</w:t>
      </w:r>
    </w:p>
    <w:p w:rsidR="007E6D15" w:rsidRDefault="007E6D15" w:rsidP="007E6D15">
      <w:pPr>
        <w:pStyle w:val="af7"/>
        <w:numPr>
          <w:ilvl w:val="0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  <w:t>기타</w:t>
      </w:r>
      <w:r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  <w:t xml:space="preserve"> </w:t>
      </w:r>
      <w:r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  <w:t>잡무</w:t>
      </w:r>
    </w:p>
    <w:p w:rsidR="007E6D15" w:rsidRPr="007E6D15" w:rsidRDefault="007E6D15" w:rsidP="007E6D15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졸업</w:t>
      </w:r>
      <w:r>
        <w:rPr>
          <w:rFonts w:hint="eastAsia"/>
        </w:rPr>
        <w:t xml:space="preserve"> </w:t>
      </w:r>
      <w:r>
        <w:rPr>
          <w:rFonts w:hint="eastAsia"/>
        </w:rPr>
        <w:t>작품에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참가가</w:t>
      </w:r>
      <w:r>
        <w:rPr>
          <w:rFonts w:hint="eastAsia"/>
        </w:rPr>
        <w:t xml:space="preserve"> </w:t>
      </w:r>
      <w:r>
        <w:rPr>
          <w:rFonts w:hint="eastAsia"/>
        </w:rPr>
        <w:t>필요할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참석</w:t>
      </w:r>
    </w:p>
    <w:sectPr w:rsidR="007E6D15" w:rsidRPr="007E6D15">
      <w:footerReference w:type="even" r:id="rId11"/>
      <w:footerReference w:type="default" r:id="rId12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0E11" w:rsidRDefault="00710E11">
      <w:pPr>
        <w:spacing w:after="0" w:line="240" w:lineRule="auto"/>
      </w:pPr>
      <w:r>
        <w:separator/>
      </w:r>
    </w:p>
  </w:endnote>
  <w:endnote w:type="continuationSeparator" w:id="0">
    <w:p w:rsidR="00710E11" w:rsidRDefault="00710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pStyle w:val="a6"/>
    </w:pP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710E11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1E4583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개인별</w:t>
                              </w:r>
                              <w:r w:rsidR="001E4583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1E4583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세부</w:t>
                              </w:r>
                              <w:r w:rsidR="001E4583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1E4583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2-04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1E4583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2017-12-04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287488" w:rsidRDefault="00710E11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1E4583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개인별</w:t>
                        </w:r>
                        <w:r w:rsidR="001E4583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1E4583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세부</w:t>
                        </w:r>
                        <w:r w:rsidR="001E4583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1E4583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2-04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1E4583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2017-12-04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13B7795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7E6D15" w:rsidRPr="007E6D15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7E6D15" w:rsidRPr="007E6D15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4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rPr>
        <w:sz w:val="20"/>
      </w:rPr>
    </w:pPr>
    <w:r>
      <w:rPr>
        <w:noProof/>
        <w:sz w:val="10"/>
        <w:szCs w:val="10"/>
        <w:lang w:val="ko-K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710E11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1E4583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개인별</w:t>
                              </w:r>
                              <w:r w:rsidR="001E4583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1E4583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세부</w:t>
                              </w:r>
                              <w:r w:rsidR="001E4583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1E4583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2-04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1E4583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2017-12-04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287488" w:rsidRDefault="00710E11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1E4583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개인별</w:t>
                        </w:r>
                        <w:r w:rsidR="001E4583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1E4583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세부</w:t>
                        </w:r>
                        <w:r w:rsidR="001E4583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1E4583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2-04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1E4583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2017-12-04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081728C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7E6D15" w:rsidRPr="007E6D15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7E6D15" w:rsidRPr="007E6D15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1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287488" w:rsidRDefault="00287488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0E11" w:rsidRDefault="00710E11">
      <w:pPr>
        <w:spacing w:after="0" w:line="240" w:lineRule="auto"/>
      </w:pPr>
      <w:r>
        <w:separator/>
      </w:r>
    </w:p>
  </w:footnote>
  <w:footnote w:type="continuationSeparator" w:id="0">
    <w:p w:rsidR="00710E11" w:rsidRDefault="00710E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08E55A65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6" w15:restartNumberingAfterBreak="0">
    <w:nsid w:val="0C762F13"/>
    <w:multiLevelType w:val="hybridMultilevel"/>
    <w:tmpl w:val="A116447C"/>
    <w:lvl w:ilvl="0" w:tplc="9EAE2A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 w15:restartNumberingAfterBreak="0">
    <w:nsid w:val="46D348E9"/>
    <w:multiLevelType w:val="hybridMultilevel"/>
    <w:tmpl w:val="0A3E5B66"/>
    <w:lvl w:ilvl="0" w:tplc="B4D6F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8" w15:restartNumberingAfterBreak="0">
    <w:nsid w:val="54337F38"/>
    <w:multiLevelType w:val="hybridMultilevel"/>
    <w:tmpl w:val="A18C26CC"/>
    <w:lvl w:ilvl="0" w:tplc="19F4FDD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D8D4D50"/>
    <w:multiLevelType w:val="hybridMultilevel"/>
    <w:tmpl w:val="6D68D000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1550E434">
      <w:start w:val="1"/>
      <w:numFmt w:val="lowerRoman"/>
      <w:lvlText w:val="%3."/>
      <w:lvlJc w:val="right"/>
      <w:pPr>
        <w:ind w:left="1768" w:hanging="400"/>
      </w:pPr>
      <w:rPr>
        <w:b w:val="0"/>
        <w:color w:val="000000" w:themeColor="text1"/>
      </w:r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8"/>
  </w:num>
  <w:num w:numId="13">
    <w:abstractNumId w:val="7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D0D"/>
    <w:rsid w:val="0010700B"/>
    <w:rsid w:val="00132768"/>
    <w:rsid w:val="001B12DC"/>
    <w:rsid w:val="001E4583"/>
    <w:rsid w:val="00287488"/>
    <w:rsid w:val="003119F8"/>
    <w:rsid w:val="0043527A"/>
    <w:rsid w:val="00462851"/>
    <w:rsid w:val="00534157"/>
    <w:rsid w:val="00543F4C"/>
    <w:rsid w:val="005A269E"/>
    <w:rsid w:val="005A352A"/>
    <w:rsid w:val="005A7769"/>
    <w:rsid w:val="005D6754"/>
    <w:rsid w:val="0065074A"/>
    <w:rsid w:val="00710E11"/>
    <w:rsid w:val="007249C8"/>
    <w:rsid w:val="00741D33"/>
    <w:rsid w:val="00743D0D"/>
    <w:rsid w:val="007E6D15"/>
    <w:rsid w:val="008437E3"/>
    <w:rsid w:val="00973D0C"/>
    <w:rsid w:val="009B3F7D"/>
    <w:rsid w:val="00A078A3"/>
    <w:rsid w:val="00A10DC5"/>
    <w:rsid w:val="00A36E4E"/>
    <w:rsid w:val="00A65417"/>
    <w:rsid w:val="00B60DE5"/>
    <w:rsid w:val="00B82608"/>
    <w:rsid w:val="00D10009"/>
    <w:rsid w:val="00D5231B"/>
    <w:rsid w:val="00D67279"/>
    <w:rsid w:val="00D74BF6"/>
    <w:rsid w:val="00D8430E"/>
    <w:rsid w:val="00E94EB0"/>
    <w:rsid w:val="00F34B68"/>
    <w:rsid w:val="00F7081E"/>
    <w:rsid w:val="00FB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FB47A"/>
  <w15:docId w15:val="{03D9C908-207E-45E0-807F-EE4B11EC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af7">
    <w:name w:val="List Paragraph"/>
    <w:basedOn w:val="a0"/>
    <w:uiPriority w:val="34"/>
    <w:qFormat/>
    <w:rsid w:val="00B82608"/>
    <w:pPr>
      <w:ind w:leftChars="400" w:left="800"/>
    </w:pPr>
  </w:style>
  <w:style w:type="character" w:styleId="af8">
    <w:name w:val="Hyperlink"/>
    <w:basedOn w:val="a1"/>
    <w:uiPriority w:val="99"/>
    <w:unhideWhenUsed/>
    <w:rsid w:val="005A352A"/>
    <w:rPr>
      <w:color w:val="0000FF"/>
      <w:u w:val="single"/>
    </w:rPr>
  </w:style>
  <w:style w:type="paragraph" w:styleId="TOC">
    <w:name w:val="TOC Heading"/>
    <w:basedOn w:val="1"/>
    <w:next w:val="a0"/>
    <w:uiPriority w:val="39"/>
    <w:unhideWhenUsed/>
    <w:qFormat/>
    <w:rsid w:val="00A10DC5"/>
    <w:pPr>
      <w:keepNext/>
      <w:keepLines/>
      <w:spacing w:before="240" w:after="0" w:line="259" w:lineRule="auto"/>
      <w:outlineLvl w:val="9"/>
    </w:pPr>
    <w:rPr>
      <w:rFonts w:cstheme="majorBidi"/>
      <w:b w:val="0"/>
      <w:spacing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3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5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01433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3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5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6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8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5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D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046F3BEC26401782B0003A6B8194D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704BB07-15BB-45CD-88FC-ADE480536CB6}"/>
      </w:docPartPr>
      <w:docPartBody>
        <w:p w:rsidR="00EB4039" w:rsidRDefault="00BE0156">
          <w:pPr>
            <w:pStyle w:val="29046F3BEC26401782B0003A6B8194DA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3CFEE6C6B810402DA3B64EAFA75085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D064851-EFEC-4FDA-8B10-4910816FC38B}"/>
      </w:docPartPr>
      <w:docPartBody>
        <w:p w:rsidR="00EB4039" w:rsidRDefault="00BE0156">
          <w:pPr>
            <w:pStyle w:val="3CFEE6C6B810402DA3B64EAFA7508564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156"/>
    <w:rsid w:val="0018552A"/>
    <w:rsid w:val="001F6077"/>
    <w:rsid w:val="004C1E07"/>
    <w:rsid w:val="00BE0156"/>
    <w:rsid w:val="00D8005C"/>
    <w:rsid w:val="00DD198E"/>
    <w:rsid w:val="00E1078C"/>
    <w:rsid w:val="00E853AF"/>
    <w:rsid w:val="00EB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A294205A9F4B528D9FD94DF13FE11B">
    <w:name w:val="60A294205A9F4B528D9FD94DF13FE11B"/>
    <w:pPr>
      <w:widowControl w:val="0"/>
      <w:wordWrap w:val="0"/>
      <w:autoSpaceDE w:val="0"/>
      <w:autoSpaceDN w:val="0"/>
    </w:pPr>
  </w:style>
  <w:style w:type="paragraph" w:customStyle="1" w:styleId="75343C4839A04FA5ACA62BA36955900E">
    <w:name w:val="75343C4839A04FA5ACA62BA36955900E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9046F3BEC26401782B0003A6B8194DA">
    <w:name w:val="29046F3BEC26401782B0003A6B8194DA"/>
    <w:pPr>
      <w:widowControl w:val="0"/>
      <w:wordWrap w:val="0"/>
      <w:autoSpaceDE w:val="0"/>
      <w:autoSpaceDN w:val="0"/>
    </w:pPr>
  </w:style>
  <w:style w:type="paragraph" w:customStyle="1" w:styleId="3CFEE6C6B810402DA3B64EAFA7508564">
    <w:name w:val="3CFEE6C6B810402DA3B64EAFA7508564"/>
    <w:pPr>
      <w:widowControl w:val="0"/>
      <w:wordWrap w:val="0"/>
      <w:autoSpaceDE w:val="0"/>
      <w:autoSpaceDN w:val="0"/>
    </w:pPr>
  </w:style>
  <w:style w:type="paragraph" w:customStyle="1" w:styleId="D8CA39BAA6D348268F30C14AAB137FAB">
    <w:name w:val="D8CA39BAA6D348268F30C14AAB137FAB"/>
    <w:rsid w:val="00EB4039"/>
    <w:pPr>
      <w:widowControl w:val="0"/>
      <w:wordWrap w:val="0"/>
      <w:autoSpaceDE w:val="0"/>
      <w:autoSpaceDN w:val="0"/>
    </w:pPr>
  </w:style>
  <w:style w:type="paragraph" w:customStyle="1" w:styleId="826661E81AA6456A800A4E7770FC1FF0">
    <w:name w:val="826661E81AA6456A800A4E7770FC1FF0"/>
    <w:rsid w:val="00EB4039"/>
    <w:pPr>
      <w:widowControl w:val="0"/>
      <w:wordWrap w:val="0"/>
      <w:autoSpaceDE w:val="0"/>
      <w:autoSpaceDN w:val="0"/>
    </w:pPr>
  </w:style>
  <w:style w:type="paragraph" w:customStyle="1" w:styleId="99C3DBED02A14A70A987CE3F9D0FD21A">
    <w:name w:val="99C3DBED02A14A70A987CE3F9D0FD21A"/>
    <w:rsid w:val="0018552A"/>
    <w:pPr>
      <w:widowControl w:val="0"/>
      <w:wordWrap w:val="0"/>
      <w:autoSpaceDE w:val="0"/>
      <w:autoSpaceDN w:val="0"/>
    </w:pPr>
  </w:style>
  <w:style w:type="paragraph" w:customStyle="1" w:styleId="C078B143FBF640B9BA69E1F0B81ADA6A">
    <w:name w:val="C078B143FBF640B9BA69E1F0B81ADA6A"/>
    <w:rsid w:val="0018552A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2017-12-04T00:00:00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E6015B-2AD0-4C48-98F6-5094B0E31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테마).dotx</Template>
  <TotalTime>30</TotalTime>
  <Pages>5</Pages>
  <Words>161</Words>
  <Characters>920</Characters>
  <Application>Microsoft Office Word</Application>
  <DocSecurity>0</DocSecurity>
  <Lines>7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상세 기획서</vt:lpstr>
      <vt:lpstr/>
    </vt:vector>
  </TitlesOfParts>
  <Company>한국산업기술대학교 게임공학과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개인별 세부 기획서</dc:title>
  <dc:subject>강태규</dc:subject>
  <dc:creator>강태규</dc:creator>
  <cp:keywords/>
  <dc:description/>
  <cp:lastModifiedBy>taegyu gang</cp:lastModifiedBy>
  <cp:revision>3</cp:revision>
  <dcterms:created xsi:type="dcterms:W3CDTF">2017-12-04T09:40:00Z</dcterms:created>
  <dcterms:modified xsi:type="dcterms:W3CDTF">2017-12-04T10:09:00Z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