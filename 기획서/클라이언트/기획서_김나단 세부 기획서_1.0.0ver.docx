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3E419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53A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 w:rsidR="004A53A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4A53A1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3E419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53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개인별</w:t>
                                          </w:r>
                                          <w:r w:rsidR="004A53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4A53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세부</w:t>
                                          </w:r>
                                          <w:r w:rsidR="004A53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4A53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3E419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3A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 w:rsidR="004A53A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4A53A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3E419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3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개인별</w:t>
                                    </w:r>
                                    <w:r w:rsidR="004A53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A53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세부</w:t>
                                    </w:r>
                                    <w:r w:rsidR="004A53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A53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3E419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3E419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2-0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A53A1">
                                      <w:rPr>
                                        <w:rFonts w:hint="eastAsia"/>
                                      </w:rPr>
                                      <w:t>2017 December 5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3A1"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3E419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3E419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A53A1">
                                <w:rPr>
                                  <w:rFonts w:hint="eastAsia"/>
                                </w:rPr>
                                <w:t>2017 December 5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53A1"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4A53A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1E4583">
                  <w:t>2</w:t>
                </w:r>
                <w:r>
                  <w:t>-</w:t>
                </w:r>
                <w:r w:rsidR="001E4583">
                  <w:t>0</w:t>
                </w:r>
                <w:r w:rsidR="004A53A1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lang w:val="ko-KR"/>
        </w:rPr>
        <w:id w:val="-890964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</w:rPr>
      </w:sdtEndPr>
      <w:sdtContent>
        <w:p w:rsidR="004A53A1" w:rsidRDefault="004A53A1">
          <w:pPr>
            <w:pStyle w:val="TOC"/>
          </w:pPr>
          <w:r>
            <w:rPr>
              <w:lang w:val="ko-KR"/>
            </w:rPr>
            <w:t>목차</w:t>
          </w:r>
        </w:p>
        <w:p w:rsidR="004A53A1" w:rsidRDefault="004A53A1">
          <w:pPr>
            <w:pStyle w:val="10"/>
          </w:pPr>
          <w:r>
            <w:rPr>
              <w:rFonts w:hint="eastAsia"/>
              <w:b/>
              <w:bCs/>
            </w:rPr>
            <w:t>현재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정해진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역할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4A53A1" w:rsidRDefault="004A53A1">
          <w:pPr>
            <w:pStyle w:val="21"/>
          </w:pPr>
          <w:r>
            <w:rPr>
              <w:rFonts w:hint="eastAsia"/>
            </w:rPr>
            <w:t>프로그래밍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4A53A1" w:rsidRDefault="004A53A1" w:rsidP="004A53A1">
          <w:pPr>
            <w:pStyle w:val="21"/>
          </w:pPr>
          <w:r>
            <w:rPr>
              <w:rFonts w:hint="eastAsia"/>
            </w:rPr>
            <w:t>기획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:rsidR="004A53A1" w:rsidRPr="004A53A1" w:rsidRDefault="004A53A1" w:rsidP="004A53A1">
          <w:pPr>
            <w:pStyle w:val="21"/>
          </w:pPr>
          <w:r>
            <w:rPr>
              <w:rFonts w:hint="eastAsia"/>
            </w:rPr>
            <w:t>그래픽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  <w:bookmarkStart w:id="0" w:name="_GoBack"/>
      <w:bookmarkEnd w:id="0"/>
    </w:p>
    <w:p w:rsidR="001E4583" w:rsidRPr="00A10DC5" w:rsidRDefault="00FB23D9" w:rsidP="001E4583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현재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정해진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역할</w:t>
      </w:r>
    </w:p>
    <w:p w:rsidR="007E6D15" w:rsidRDefault="004A53A1" w:rsidP="007E6D1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프로그래밍</w:t>
      </w:r>
    </w:p>
    <w:p w:rsidR="007E6D15" w:rsidRPr="004A53A1" w:rsidRDefault="004A53A1" w:rsidP="007E6D15">
      <w:pPr>
        <w:pStyle w:val="af7"/>
        <w:numPr>
          <w:ilvl w:val="1"/>
          <w:numId w:val="15"/>
        </w:numPr>
        <w:ind w:leftChars="0"/>
        <w:rPr>
          <w:rStyle w:val="1Char"/>
          <w:rFonts w:asciiTheme="minorEastAsia" w:eastAsiaTheme="minorEastAsia" w:hAnsiTheme="minorEastAsia"/>
          <w:sz w:val="24"/>
          <w:lang w:val="ko-KR"/>
        </w:rPr>
      </w:pPr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프레임 워크 제작</w:t>
      </w:r>
    </w:p>
    <w:p w:rsidR="004A53A1" w:rsidRPr="004A53A1" w:rsidRDefault="004A53A1" w:rsidP="004A53A1">
      <w:pPr>
        <w:pStyle w:val="af7"/>
        <w:numPr>
          <w:ilvl w:val="1"/>
          <w:numId w:val="15"/>
        </w:numPr>
        <w:ind w:leftChars="0"/>
        <w:rPr>
          <w:rStyle w:val="1Char"/>
          <w:rFonts w:asciiTheme="minorEastAsia" w:eastAsiaTheme="minorEastAsia" w:hAnsiTheme="minorEastAsia"/>
          <w:sz w:val="24"/>
          <w:lang w:val="ko-KR"/>
        </w:rPr>
      </w:pPr>
      <w:proofErr w:type="spellStart"/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D</w:t>
      </w:r>
      <w:r w:rsidRPr="004A53A1">
        <w:rPr>
          <w:rStyle w:val="1Char"/>
          <w:rFonts w:asciiTheme="minorEastAsia" w:eastAsiaTheme="minorEastAsia" w:hAnsiTheme="minorEastAsia"/>
          <w:b w:val="0"/>
          <w:color w:val="auto"/>
          <w:sz w:val="22"/>
          <w:szCs w:val="24"/>
          <w:lang w:val="ko-KR"/>
        </w:rPr>
        <w:t>irect</w:t>
      </w:r>
      <w:proofErr w:type="spellEnd"/>
      <w:r w:rsidRPr="004A53A1">
        <w:rPr>
          <w:rStyle w:val="1Char"/>
          <w:rFonts w:asciiTheme="minorEastAsia" w:eastAsiaTheme="minorEastAsia" w:hAnsiTheme="minorEastAsia"/>
          <w:b w:val="0"/>
          <w:color w:val="auto"/>
          <w:sz w:val="22"/>
          <w:szCs w:val="24"/>
          <w:lang w:val="ko-KR"/>
        </w:rPr>
        <w:t xml:space="preserve"> X12</w:t>
      </w:r>
      <w:proofErr w:type="spellStart"/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를</w:t>
      </w:r>
      <w:proofErr w:type="spellEnd"/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 xml:space="preserve"> 이용하여 클라이언트 제작</w:t>
      </w:r>
    </w:p>
    <w:p w:rsidR="004A53A1" w:rsidRPr="004A53A1" w:rsidRDefault="004A53A1" w:rsidP="004A53A1">
      <w:pPr>
        <w:pStyle w:val="af7"/>
        <w:numPr>
          <w:ilvl w:val="1"/>
          <w:numId w:val="15"/>
        </w:numPr>
        <w:ind w:leftChars="0"/>
        <w:rPr>
          <w:rStyle w:val="1Char"/>
          <w:rFonts w:asciiTheme="minorEastAsia" w:eastAsiaTheme="minorEastAsia" w:hAnsiTheme="minorEastAsia"/>
          <w:sz w:val="24"/>
          <w:lang w:val="ko-KR"/>
        </w:rPr>
      </w:pPr>
      <w:proofErr w:type="spellStart"/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쉐이더</w:t>
      </w:r>
      <w:proofErr w:type="spellEnd"/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 xml:space="preserve"> 프로그래밍을 이용한 후처리</w:t>
      </w:r>
    </w:p>
    <w:p w:rsidR="004A53A1" w:rsidRPr="004A53A1" w:rsidRDefault="004A53A1" w:rsidP="007E6D15">
      <w:pPr>
        <w:pStyle w:val="af7"/>
        <w:numPr>
          <w:ilvl w:val="1"/>
          <w:numId w:val="15"/>
        </w:numPr>
        <w:ind w:leftChars="0"/>
        <w:rPr>
          <w:rStyle w:val="1Char"/>
          <w:rFonts w:asciiTheme="minorEastAsia" w:eastAsiaTheme="minorEastAsia" w:hAnsiTheme="minorEastAsia"/>
          <w:sz w:val="24"/>
          <w:lang w:val="ko-KR"/>
        </w:rPr>
      </w:pPr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서버 연동 시 서브</w:t>
      </w:r>
      <w:r w:rsidRPr="004A53A1">
        <w:rPr>
          <w:rStyle w:val="1Char"/>
          <w:rFonts w:asciiTheme="minorEastAsia" w:eastAsiaTheme="minorEastAsia" w:hAnsiTheme="minorEastAsia"/>
          <w:b w:val="0"/>
          <w:color w:val="auto"/>
          <w:sz w:val="22"/>
          <w:szCs w:val="24"/>
          <w:lang w:val="ko-KR"/>
        </w:rPr>
        <w:t xml:space="preserve"> </w:t>
      </w:r>
      <w:r w:rsidRPr="004A53A1">
        <w:rPr>
          <w:rStyle w:val="1Char"/>
          <w:rFonts w:asciiTheme="minorEastAsia" w:eastAsiaTheme="minorEastAsia" w:hAnsiTheme="minorEastAsia" w:hint="eastAsia"/>
          <w:b w:val="0"/>
          <w:color w:val="auto"/>
          <w:sz w:val="22"/>
          <w:szCs w:val="24"/>
          <w:lang w:val="ko-KR"/>
        </w:rPr>
        <w:t>서버 프로그래밍</w:t>
      </w:r>
    </w:p>
    <w:p w:rsidR="004A53A1" w:rsidRPr="004A53A1" w:rsidRDefault="004A53A1" w:rsidP="004A53A1">
      <w:pPr>
        <w:rPr>
          <w:rStyle w:val="1Char"/>
          <w:rFonts w:hint="eastAsia"/>
          <w:lang w:val="ko-KR"/>
        </w:rPr>
      </w:pPr>
    </w:p>
    <w:p w:rsidR="007E6D15" w:rsidRDefault="004A53A1" w:rsidP="001E4583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기획</w:t>
      </w:r>
    </w:p>
    <w:p w:rsidR="007E6D15" w:rsidRPr="007E6D15" w:rsidRDefault="004A53A1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</w:p>
    <w:p w:rsidR="00FB23D9" w:rsidRPr="004A53A1" w:rsidRDefault="004A53A1" w:rsidP="007E6D15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맵</w:t>
      </w:r>
    </w:p>
    <w:p w:rsidR="004A53A1" w:rsidRPr="007E6D15" w:rsidRDefault="004A53A1" w:rsidP="004A53A1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캐릭터</w:t>
      </w:r>
    </w:p>
    <w:p w:rsidR="004A53A1" w:rsidRPr="007E6D15" w:rsidRDefault="004A53A1" w:rsidP="004A53A1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아이템</w:t>
      </w:r>
    </w:p>
    <w:p w:rsidR="004A53A1" w:rsidRPr="007E6D15" w:rsidRDefault="004A53A1" w:rsidP="004A53A1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스킬</w:t>
      </w:r>
    </w:p>
    <w:p w:rsidR="004A53A1" w:rsidRPr="004A53A1" w:rsidRDefault="004A53A1" w:rsidP="00F0791D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특성</w:t>
      </w:r>
    </w:p>
    <w:p w:rsidR="004A53A1" w:rsidRPr="004A53A1" w:rsidRDefault="004A53A1" w:rsidP="004A53A1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7E6D15" w:rsidRDefault="004A53A1" w:rsidP="007E6D15">
      <w:pPr>
        <w:pStyle w:val="af7"/>
        <w:numPr>
          <w:ilvl w:val="0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그래픽</w:t>
      </w:r>
    </w:p>
    <w:p w:rsidR="004A53A1" w:rsidRPr="004A53A1" w:rsidRDefault="004A53A1" w:rsidP="007E6D15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:rsidR="004A53A1" w:rsidRPr="004A53A1" w:rsidRDefault="004A53A1" w:rsidP="004A53A1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:rsidR="004A53A1" w:rsidRPr="004A53A1" w:rsidRDefault="004A53A1" w:rsidP="004A53A1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중립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:rsidR="004A53A1" w:rsidRPr="004A53A1" w:rsidRDefault="004A53A1" w:rsidP="00233D1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지형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sectPr w:rsidR="004A53A1" w:rsidRPr="004A53A1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9F" w:rsidRDefault="003E419F">
      <w:pPr>
        <w:spacing w:after="0" w:line="240" w:lineRule="auto"/>
      </w:pPr>
      <w:r>
        <w:separator/>
      </w:r>
    </w:p>
  </w:endnote>
  <w:endnote w:type="continuationSeparator" w:id="0">
    <w:p w:rsidR="003E419F" w:rsidRDefault="003E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E419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A53A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2017-12-05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3E419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A53A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2017-12-05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A53A1" w:rsidRPr="004A53A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A53A1" w:rsidRPr="004A53A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E419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4A53A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A53A1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2017-12-05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3E419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4A53A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A53A1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2017-12-05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A53A1" w:rsidRPr="004A53A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A53A1" w:rsidRPr="004A53A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9F" w:rsidRDefault="003E419F">
      <w:pPr>
        <w:spacing w:after="0" w:line="240" w:lineRule="auto"/>
      </w:pPr>
      <w:r>
        <w:separator/>
      </w:r>
    </w:p>
  </w:footnote>
  <w:footnote w:type="continuationSeparator" w:id="0">
    <w:p w:rsidR="003E419F" w:rsidRDefault="003E4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8D4D50"/>
    <w:multiLevelType w:val="hybridMultilevel"/>
    <w:tmpl w:val="6D68D000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1550E434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1E4583"/>
    <w:rsid w:val="00287488"/>
    <w:rsid w:val="003119F8"/>
    <w:rsid w:val="003E419F"/>
    <w:rsid w:val="0043527A"/>
    <w:rsid w:val="00462851"/>
    <w:rsid w:val="004A53A1"/>
    <w:rsid w:val="00534157"/>
    <w:rsid w:val="00543F4C"/>
    <w:rsid w:val="005A269E"/>
    <w:rsid w:val="005A352A"/>
    <w:rsid w:val="005A7769"/>
    <w:rsid w:val="005D6754"/>
    <w:rsid w:val="0065074A"/>
    <w:rsid w:val="00710E11"/>
    <w:rsid w:val="007249C8"/>
    <w:rsid w:val="00741D33"/>
    <w:rsid w:val="00743D0D"/>
    <w:rsid w:val="007E6D15"/>
    <w:rsid w:val="008437E3"/>
    <w:rsid w:val="00973D0C"/>
    <w:rsid w:val="009B3F7D"/>
    <w:rsid w:val="00A078A3"/>
    <w:rsid w:val="00A10DC5"/>
    <w:rsid w:val="00A36E4E"/>
    <w:rsid w:val="00A6541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E6E4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C1E07"/>
    <w:rsid w:val="005F2A05"/>
    <w:rsid w:val="00B65AC0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68551ADD304F4CF8845B95FA540F255F">
    <w:name w:val="68551ADD304F4CF8845B95FA540F255F"/>
    <w:rsid w:val="005F2A05"/>
    <w:pPr>
      <w:widowControl w:val="0"/>
      <w:wordWrap w:val="0"/>
      <w:autoSpaceDE w:val="0"/>
      <w:autoSpaceDN w:val="0"/>
    </w:pPr>
  </w:style>
  <w:style w:type="paragraph" w:customStyle="1" w:styleId="359A22C29DD943C3B27E11A51BA08ED3">
    <w:name w:val="359A22C29DD943C3B27E11A51BA08ED3"/>
    <w:rsid w:val="005F2A05"/>
    <w:pPr>
      <w:widowControl w:val="0"/>
      <w:wordWrap w:val="0"/>
      <w:autoSpaceDE w:val="0"/>
      <w:autoSpaceDN w:val="0"/>
    </w:pPr>
  </w:style>
  <w:style w:type="paragraph" w:customStyle="1" w:styleId="0E95FC378CB847B5A830449AE8874AC7">
    <w:name w:val="0E95FC378CB847B5A830449AE8874AC7"/>
    <w:rsid w:val="005F2A0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2017-12-05T00:00:00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0C990EA-4BE7-4E4F-A5F1-8FD0CB53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37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개인별 세부 기획</dc:subject>
  <dc:creator>김나단</dc:creator>
  <cp:keywords/>
  <dc:description/>
  <cp:lastModifiedBy>ND K</cp:lastModifiedBy>
  <cp:revision>4</cp:revision>
  <dcterms:created xsi:type="dcterms:W3CDTF">2017-12-04T09:40:00Z</dcterms:created>
  <dcterms:modified xsi:type="dcterms:W3CDTF">2017-12-05T12:50:00Z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