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EB1CE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EB1CE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프</w:t>
                                          </w:r>
                                          <w:r w:rsidR="002E29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레임</w:t>
                                          </w:r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워</w:t>
                                          </w:r>
                                          <w:r w:rsidR="002E29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EB1CE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EB1CE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프</w:t>
                                    </w:r>
                                    <w:r w:rsidR="002E2972">
                                      <w:rPr>
                                        <w:sz w:val="36"/>
                                        <w:szCs w:val="36"/>
                                      </w:rPr>
                                      <w:t>레임</w:t>
                                    </w:r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워</w:t>
                                    </w:r>
                                    <w:r w:rsidR="002E2972">
                                      <w:rPr>
                                        <w:sz w:val="36"/>
                                        <w:szCs w:val="36"/>
                                      </w:rPr>
                                      <w:t>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EB1CE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EB1CE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401CC">
                                      <w:rPr>
                                        <w:rFonts w:hint="eastAsia"/>
                                      </w:rPr>
                                      <w:t>2017 November 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EB1CE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EB1CE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401CC">
                                <w:rPr>
                                  <w:rFonts w:hint="eastAsia"/>
                                </w:rPr>
                                <w:t>2017 November 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2401CC">
                  <w:t>1-04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A10DC5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59799" w:history="1">
            <w:r w:rsidRPr="004D10F3">
              <w:rPr>
                <w:rStyle w:val="af8"/>
                <w:noProof/>
                <w:lang w:val="ko-KR"/>
              </w:rPr>
              <w:t>대분류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EB1CE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559800" w:history="1">
            <w:r w:rsidR="00A10DC5" w:rsidRPr="004D10F3">
              <w:rPr>
                <w:rStyle w:val="af8"/>
                <w:noProof/>
                <w:lang w:val="ko-KR"/>
              </w:rPr>
              <w:t>소제목</w:t>
            </w:r>
            <w:r w:rsidR="00A10DC5">
              <w:rPr>
                <w:noProof/>
                <w:webHidden/>
              </w:rPr>
              <w:tab/>
            </w:r>
            <w:r w:rsidR="00A10DC5">
              <w:rPr>
                <w:noProof/>
                <w:webHidden/>
              </w:rPr>
              <w:fldChar w:fldCharType="begin"/>
            </w:r>
            <w:r w:rsidR="00A10DC5">
              <w:rPr>
                <w:noProof/>
                <w:webHidden/>
              </w:rPr>
              <w:instrText xml:space="preserve"> PAGEREF _Toc496559800 \h </w:instrText>
            </w:r>
            <w:r w:rsidR="00A10DC5">
              <w:rPr>
                <w:noProof/>
                <w:webHidden/>
              </w:rPr>
            </w:r>
            <w:r w:rsidR="00A10DC5">
              <w:rPr>
                <w:noProof/>
                <w:webHidden/>
              </w:rPr>
              <w:fldChar w:fldCharType="separate"/>
            </w:r>
            <w:r w:rsidR="00A10DC5">
              <w:rPr>
                <w:noProof/>
                <w:webHidden/>
              </w:rPr>
              <w:t>3</w:t>
            </w:r>
            <w:r w:rsidR="00A10DC5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2401CC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클라이언트의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방향을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설정한다</w:t>
      </w:r>
      <w:r w:rsidR="002401CC"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2B33DC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2B33DC" w:rsidRPr="00A10DC5" w:rsidRDefault="002B33DC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B33DC" w:rsidRPr="002401CC" w:rsidRDefault="002B33DC" w:rsidP="002B33DC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2E2972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프레임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워크</w:t>
      </w:r>
    </w:p>
    <w:p w:rsidR="002B33DC" w:rsidRPr="00A10DC5" w:rsidRDefault="002E2972" w:rsidP="002B33DC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프로그램</w:t>
      </w:r>
    </w:p>
    <w:p w:rsidR="00A10DC5" w:rsidRPr="002E2972" w:rsidRDefault="002E2972" w:rsidP="0040008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DirectX 12</w:t>
      </w:r>
    </w:p>
    <w:p w:rsidR="002E2972" w:rsidRPr="002E2972" w:rsidRDefault="002E2972" w:rsidP="0040008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C/C++</w:t>
      </w:r>
    </w:p>
    <w:p w:rsidR="002E2972" w:rsidRDefault="002E2972" w:rsidP="002E2972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2E2972" w:rsidRPr="00A10DC5" w:rsidRDefault="002E2972" w:rsidP="002E2972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틀</w:t>
      </w:r>
    </w:p>
    <w:p w:rsidR="002E2972" w:rsidRPr="002E2972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3d</w:t>
      </w:r>
      <w:r>
        <w:rPr>
          <w:rFonts w:hint="eastAsia"/>
        </w:rPr>
        <w:t>게임프로그래밍의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E2972" w:rsidRPr="002E2972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:rsidR="002E2972" w:rsidRPr="00B5151A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 w:rsidR="00B5151A">
        <w:rPr>
          <w:rFonts w:hint="eastAsia"/>
        </w:rPr>
        <w:t>에서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쉽게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사용할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수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있도록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클래스를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추가한다</w:t>
      </w:r>
      <w:r w:rsidR="00B5151A">
        <w:rPr>
          <w:rFonts w:hint="eastAsia"/>
        </w:rPr>
        <w:t>.</w:t>
      </w:r>
    </w:p>
    <w:p w:rsidR="00B5151A" w:rsidRPr="00B5151A" w:rsidRDefault="00B5151A" w:rsidP="00B5151A">
      <w:pPr>
        <w:pStyle w:val="af7"/>
        <w:numPr>
          <w:ilvl w:val="2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Create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5151A" w:rsidRPr="00B5151A" w:rsidRDefault="00B5151A" w:rsidP="00B5151A">
      <w:pPr>
        <w:pStyle w:val="af7"/>
        <w:numPr>
          <w:ilvl w:val="2"/>
          <w:numId w:val="16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FBX</w:t>
      </w:r>
      <w:r>
        <w:rPr>
          <w:rFonts w:hint="eastAsia"/>
        </w:rPr>
        <w:t>로더</w:t>
      </w:r>
    </w:p>
    <w:p w:rsidR="00B5151A" w:rsidRPr="00B5151A" w:rsidRDefault="00B5151A" w:rsidP="00B5151A">
      <w:pP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bookmarkStart w:id="0" w:name="_GoBack"/>
      <w:bookmarkEnd w:id="0"/>
    </w:p>
    <w:p w:rsidR="00B5151A" w:rsidRPr="00B5151A" w:rsidRDefault="00B5151A" w:rsidP="00B5151A">
      <w:pPr>
        <w:ind w:left="1368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2E2972" w:rsidRPr="002E2972" w:rsidRDefault="002E2972" w:rsidP="002E2972">
      <w:pP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</w:p>
    <w:sectPr w:rsidR="002E2972" w:rsidRPr="002E2972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CEB" w:rsidRDefault="00EB1CEB">
      <w:pPr>
        <w:spacing w:after="0" w:line="240" w:lineRule="auto"/>
      </w:pPr>
      <w:r>
        <w:separator/>
      </w:r>
    </w:p>
  </w:endnote>
  <w:endnote w:type="continuationSeparator" w:id="0">
    <w:p w:rsidR="00EB1CEB" w:rsidRDefault="00EB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B1CE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401C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EB1CE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401C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5151A" w:rsidRPr="00B5151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5151A" w:rsidRPr="00B5151A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B1CE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401C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EB1CE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401C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5151A" w:rsidRPr="00B5151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5151A" w:rsidRPr="00B5151A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CEB" w:rsidRDefault="00EB1CEB">
      <w:pPr>
        <w:spacing w:after="0" w:line="240" w:lineRule="auto"/>
      </w:pPr>
      <w:r>
        <w:separator/>
      </w:r>
    </w:p>
  </w:footnote>
  <w:footnote w:type="continuationSeparator" w:id="0">
    <w:p w:rsidR="00EB1CEB" w:rsidRDefault="00EB1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401CC"/>
    <w:rsid w:val="00287488"/>
    <w:rsid w:val="002B33DC"/>
    <w:rsid w:val="002E2972"/>
    <w:rsid w:val="003119F8"/>
    <w:rsid w:val="00462851"/>
    <w:rsid w:val="00534157"/>
    <w:rsid w:val="00543F4C"/>
    <w:rsid w:val="005A269E"/>
    <w:rsid w:val="005A352A"/>
    <w:rsid w:val="005A7769"/>
    <w:rsid w:val="005D6754"/>
    <w:rsid w:val="0065074A"/>
    <w:rsid w:val="007249C8"/>
    <w:rsid w:val="00741D33"/>
    <w:rsid w:val="00743D0D"/>
    <w:rsid w:val="008437E3"/>
    <w:rsid w:val="00973D0C"/>
    <w:rsid w:val="009B3F7D"/>
    <w:rsid w:val="00A078A3"/>
    <w:rsid w:val="00A10DC5"/>
    <w:rsid w:val="00A36E4E"/>
    <w:rsid w:val="00A65417"/>
    <w:rsid w:val="00B5151A"/>
    <w:rsid w:val="00B60DE5"/>
    <w:rsid w:val="00B82608"/>
    <w:rsid w:val="00D10009"/>
    <w:rsid w:val="00D5231B"/>
    <w:rsid w:val="00D67279"/>
    <w:rsid w:val="00D74BF6"/>
    <w:rsid w:val="00D8430E"/>
    <w:rsid w:val="00E94EB0"/>
    <w:rsid w:val="00EB1CEB"/>
    <w:rsid w:val="00F34B68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2A152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9B4802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61EBBF-EFF4-4D38-A192-1C6DD1F4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32</TotalTime>
  <Pages>6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프레임 워크</dc:subject>
  <dc:creator>김나단</dc:creator>
  <cp:keywords/>
  <dc:description/>
  <cp:lastModifiedBy>ND K</cp:lastModifiedBy>
  <cp:revision>10</cp:revision>
  <dcterms:created xsi:type="dcterms:W3CDTF">2017-09-14T04:26:00Z</dcterms:created>
  <dcterms:modified xsi:type="dcterms:W3CDTF">2017-11-04T09:48:00Z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